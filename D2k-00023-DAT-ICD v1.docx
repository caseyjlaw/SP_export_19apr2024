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E5321" w:rsidR="00C471A1" w:rsidP="00E13EF3" w:rsidRDefault="006407A8" w14:paraId="0B57E429" w14:textId="2EDC7B4B">
      <w:pPr>
        <w:pStyle w:val="DocumentNumber"/>
      </w:pPr>
      <w:bookmarkStart w:name="_Toc130991888" w:id="0"/>
      <w:bookmarkEnd w:id="0"/>
      <w:r w:rsidRPr="00DE5321">
        <w:t xml:space="preserve">DSA-2000 Document No. </w:t>
      </w:r>
      <w:r>
        <w:fldChar w:fldCharType="begin"/>
      </w:r>
      <w:r>
        <w:instrText> DOCVARIABLE  varDocNum  \* MERGEFORMAT </w:instrText>
      </w:r>
      <w:r>
        <w:fldChar w:fldCharType="separate"/>
      </w:r>
      <w:r w:rsidR="001D4814">
        <w:t>00023</w:t>
      </w:r>
      <w:r>
        <w:fldChar w:fldCharType="end"/>
      </w:r>
    </w:p>
    <w:p w:rsidRPr="00F77EBE" w:rsidR="00C471A1" w:rsidP="00E3431A" w:rsidRDefault="002B437B" w14:paraId="45D8C180" w14:textId="58C4FE1A">
      <w:pPr>
        <w:pStyle w:val="Title"/>
      </w:pPr>
      <w:r>
        <w:fldChar w:fldCharType="begin"/>
      </w:r>
      <w:r>
        <w:instrText xml:space="preserve"> DOCVARIABLE  varTitle </w:instrText>
      </w:r>
      <w:r w:rsidR="005E198F">
        <w:instrText>\*MERGEFORMAT</w:instrText>
      </w:r>
      <w:r>
        <w:fldChar w:fldCharType="separate"/>
      </w:r>
      <w:r w:rsidR="001D4814">
        <w:t>RCP to DAT ICD</w:t>
      </w:r>
      <w:r>
        <w:fldChar w:fldCharType="end"/>
      </w:r>
    </w:p>
    <w:p w:rsidR="00C471A1" w:rsidP="00CE05C7" w:rsidRDefault="31A893EE" w14:paraId="278425B7" w14:textId="57C61ACB">
      <w:pPr>
        <w:pStyle w:val="Author"/>
      </w:pPr>
      <w:r>
        <w:t>Casey Law</w:t>
      </w:r>
      <w:r w:rsidR="39A0D869">
        <w:t>, Martin Pokorny</w:t>
      </w:r>
    </w:p>
    <w:p w:rsidRPr="005E41D0" w:rsidR="00862C91" w:rsidP="00725579" w:rsidRDefault="00DB0D5E" w14:paraId="13A7ABA2" w14:textId="34011357">
      <w:pPr>
        <w:pStyle w:val="Affiliation"/>
      </w:pPr>
      <w:r>
        <w:t>Caltech</w:t>
      </w:r>
    </w:p>
    <w:tbl>
      <w:tblPr>
        <w:tblStyle w:val="TableGrid"/>
        <w:tblpPr w:vertAnchor="page" w:tblpXSpec="center" w:tblpY="5041"/>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9350"/>
      </w:tblGrid>
      <w:tr w:rsidR="008252EF" w:rsidTr="00D11B61" w14:paraId="758D29DF" w14:textId="77777777">
        <w:trPr>
          <w:cantSplit/>
          <w:trHeight w:val="4320" w:hRule="exact"/>
        </w:trPr>
        <w:tc>
          <w:tcPr>
            <w:tcW w:w="9350" w:type="dxa"/>
          </w:tcPr>
          <w:tbl>
            <w:tblPr>
              <w:tblpPr w:leftFromText="180" w:rightFromText="180" w:vertAnchor="text" w:horzAnchor="margin" w:tblpXSpec="center" w:tblpY="141"/>
              <w:tblW w:w="8640" w:type="dxa"/>
              <w:tblLayout w:type="fixed"/>
              <w:tblCellMar>
                <w:left w:w="72" w:type="dxa"/>
                <w:bottom w:w="72" w:type="dxa"/>
                <w:right w:w="72" w:type="dxa"/>
              </w:tblCellMar>
              <w:tblLook w:val="0000" w:firstRow="0" w:lastRow="0" w:firstColumn="0" w:lastColumn="0" w:noHBand="0" w:noVBand="0"/>
            </w:tblPr>
            <w:tblGrid>
              <w:gridCol w:w="4320"/>
              <w:gridCol w:w="4320"/>
            </w:tblGrid>
            <w:tr w:rsidR="008252EF" w:rsidTr="008252EF" w14:paraId="2DC10092" w14:textId="77777777">
              <w:trPr>
                <w:cantSplit/>
                <w:trHeight w:val="274" w:hRule="exact"/>
              </w:trPr>
              <w:tc>
                <w:tcPr>
                  <w:tcW w:w="4320" w:type="dxa"/>
                </w:tcPr>
                <w:p w:rsidR="008252EF" w:rsidP="00BC0DAA" w:rsidRDefault="008252EF" w14:paraId="22702AA3" w14:textId="77777777">
                  <w:pPr>
                    <w:jc w:val="right"/>
                  </w:pPr>
                  <w:bookmarkStart w:name="bm_version" w:colFirst="1" w:colLast="1" w:id="1"/>
                  <w:r>
                    <w:t>Version:</w:t>
                  </w:r>
                </w:p>
              </w:tc>
              <w:tc>
                <w:tcPr>
                  <w:tcW w:w="4320" w:type="dxa"/>
                </w:tcPr>
                <w:p w:rsidRPr="00A86DE3" w:rsidR="008252EF" w:rsidP="00A86DE3" w:rsidRDefault="001D4814" w14:paraId="44207F50" w14:textId="1D367136">
                  <w:pPr>
                    <w:pStyle w:val="Version"/>
                  </w:pPr>
                  <w:r>
                    <w:t>1</w:t>
                  </w:r>
                </w:p>
              </w:tc>
            </w:tr>
            <w:tr w:rsidR="008252EF" w:rsidTr="008252EF" w14:paraId="711B7728" w14:textId="77777777">
              <w:trPr>
                <w:cantSplit/>
                <w:trHeight w:val="274" w:hRule="exact"/>
              </w:trPr>
              <w:tc>
                <w:tcPr>
                  <w:tcW w:w="4320" w:type="dxa"/>
                </w:tcPr>
                <w:p w:rsidR="008252EF" w:rsidP="00BC0DAA" w:rsidRDefault="008252EF" w14:paraId="603FB914" w14:textId="77777777">
                  <w:pPr>
                    <w:jc w:val="right"/>
                  </w:pPr>
                  <w:bookmarkStart w:name="bm_version_date" w:colFirst="1" w:colLast="1" w:id="2"/>
                  <w:bookmarkEnd w:id="1"/>
                  <w:r>
                    <w:t>Version date:</w:t>
                  </w:r>
                </w:p>
              </w:tc>
              <w:tc>
                <w:tcPr>
                  <w:tcW w:w="4320" w:type="dxa"/>
                </w:tcPr>
                <w:p w:rsidRPr="00841AE5" w:rsidR="008252EF" w:rsidP="00BC0DAA" w:rsidRDefault="001D4814" w14:paraId="07AC1E85" w14:textId="4CA1EB93">
                  <w:pPr>
                    <w:pStyle w:val="VersionDate"/>
                  </w:pPr>
                  <w:r>
                    <w:t>8/28/23</w:t>
                  </w:r>
                </w:p>
              </w:tc>
            </w:tr>
            <w:bookmarkEnd w:id="2"/>
            <w:tr w:rsidR="008252EF" w:rsidTr="008252EF" w14:paraId="21F0ED8E" w14:textId="77777777">
              <w:trPr>
                <w:cantSplit/>
                <w:trHeight w:val="274" w:hRule="exact"/>
              </w:trPr>
              <w:tc>
                <w:tcPr>
                  <w:tcW w:w="4320" w:type="dxa"/>
                </w:tcPr>
                <w:p w:rsidR="008252EF" w:rsidP="00BC0DAA" w:rsidRDefault="008252EF" w14:paraId="45B72521" w14:textId="77777777">
                  <w:pPr>
                    <w:jc w:val="right"/>
                  </w:pPr>
                  <w:r>
                    <w:t>Original date:</w:t>
                  </w:r>
                </w:p>
              </w:tc>
              <w:tc>
                <w:tcPr>
                  <w:tcW w:w="4320" w:type="dxa"/>
                </w:tcPr>
                <w:p w:rsidRPr="00841AE5" w:rsidR="008252EF" w:rsidP="00BC0DAA" w:rsidRDefault="001717D3" w14:paraId="1E183689" w14:textId="327BD31C">
                  <w:pPr>
                    <w:pStyle w:val="OriginalVersionDate"/>
                    <w:rPr>
                      <w:szCs w:val="24"/>
                    </w:rPr>
                  </w:pPr>
                  <w:r>
                    <w:rPr>
                      <w:szCs w:val="24"/>
                    </w:rPr>
                    <w:fldChar w:fldCharType="begin"/>
                  </w:r>
                  <w:r>
                    <w:rPr>
                      <w:szCs w:val="24"/>
                    </w:rPr>
                    <w:instrText xml:space="preserve"> CREATEDATE  \@ "yyyy-MM-dd" </w:instrText>
                  </w:r>
                  <w:r>
                    <w:rPr>
                      <w:szCs w:val="24"/>
                    </w:rPr>
                    <w:fldChar w:fldCharType="separate"/>
                  </w:r>
                  <w:r w:rsidR="001D4814">
                    <w:rPr>
                      <w:noProof/>
                      <w:szCs w:val="24"/>
                    </w:rPr>
                    <w:t>2023-08-28</w:t>
                  </w:r>
                  <w:r>
                    <w:rPr>
                      <w:szCs w:val="24"/>
                    </w:rPr>
                    <w:fldChar w:fldCharType="end"/>
                  </w:r>
                </w:p>
              </w:tc>
            </w:tr>
            <w:tr w:rsidR="008252EF" w:rsidTr="00FD528D" w14:paraId="2A5098C8" w14:textId="77777777">
              <w:trPr>
                <w:cantSplit/>
                <w:trHeight w:val="274" w:hRule="exact"/>
              </w:trPr>
              <w:tc>
                <w:tcPr>
                  <w:tcW w:w="4320" w:type="dxa"/>
                </w:tcPr>
                <w:p w:rsidR="008252EF" w:rsidP="00FD528D" w:rsidRDefault="00FD528D" w14:paraId="32D61483" w14:textId="77777777">
                  <w:pPr>
                    <w:tabs>
                      <w:tab w:val="center" w:pos="2088"/>
                      <w:tab w:val="right" w:pos="4176"/>
                    </w:tabs>
                  </w:pPr>
                  <w:r>
                    <w:tab/>
                  </w:r>
                  <w:r>
                    <w:tab/>
                  </w:r>
                  <w:r w:rsidR="008252EF">
                    <w:t>Controlled document:</w:t>
                  </w:r>
                </w:p>
              </w:tc>
              <w:tc>
                <w:tcPr>
                  <w:tcW w:w="4320" w:type="dxa"/>
                </w:tcPr>
                <w:p w:rsidR="008252EF" w:rsidP="00C951C3" w:rsidRDefault="00DB0D5E" w14:paraId="59DDBAB5" w14:textId="6F96B355">
                  <w:pPr>
                    <w:pStyle w:val="ControlledDocument"/>
                    <w:framePr w:wrap="auto" w:vAnchor="margin" w:xAlign="left" w:yAlign="inline"/>
                    <w:suppressOverlap w:val="0"/>
                  </w:pPr>
                  <w:r>
                    <w:fldChar w:fldCharType="begin"/>
                  </w:r>
                  <w:r>
                    <w:instrText> DOCVARIABLE  varControlledDoc \*MERGEFORMAT </w:instrText>
                  </w:r>
                  <w:r>
                    <w:fldChar w:fldCharType="separate"/>
                  </w:r>
                  <w:r w:rsidR="001D4814">
                    <w:t>No</w:t>
                  </w:r>
                  <w:r>
                    <w:fldChar w:fldCharType="end"/>
                  </w:r>
                </w:p>
              </w:tc>
            </w:tr>
            <w:tr w:rsidR="00831B29" w:rsidTr="00797F90" w14:paraId="098DD956" w14:textId="77777777">
              <w:trPr>
                <w:cantSplit/>
                <w:trHeight w:val="274" w:hRule="exact"/>
              </w:trPr>
              <w:tc>
                <w:tcPr>
                  <w:tcW w:w="4320" w:type="dxa"/>
                </w:tcPr>
                <w:p w:rsidR="00831B29" w:rsidP="00BC0DAA" w:rsidRDefault="00831B29" w14:paraId="71020120" w14:textId="77777777">
                  <w:pPr>
                    <w:jc w:val="right"/>
                  </w:pPr>
                  <w:r>
                    <w:t>WBS Level 2:</w:t>
                  </w:r>
                </w:p>
              </w:tc>
              <w:tc>
                <w:tcPr>
                  <w:tcW w:w="4320" w:type="dxa"/>
                  <w:tcMar>
                    <w:right w:w="0" w:type="dxa"/>
                  </w:tcMar>
                </w:tcPr>
                <w:p w:rsidR="00831B29" w:rsidP="00BC7054" w:rsidRDefault="005D029C" w14:paraId="74F22BF9" w14:textId="6A92534D">
                  <w:pPr>
                    <w:pStyle w:val="WBSabbr"/>
                    <w:framePr w:wrap="auto" w:vAnchor="margin" w:xAlign="left" w:yAlign="inline"/>
                    <w:suppressOverlap w:val="0"/>
                  </w:pPr>
                  <w:r w:rsidRPr="00AF3D10">
                    <w:rPr>
                      <w:rStyle w:val="WBSLevel2Abbr"/>
                    </w:rPr>
                    <w:fldChar w:fldCharType="begin"/>
                  </w:r>
                  <w:r w:rsidRPr="00AF3D10">
                    <w:rPr>
                      <w:rStyle w:val="WBSLevel2Abbr"/>
                    </w:rPr>
                    <w:instrText xml:space="preserve"> DOCVARIABLE  varWbsLevel2Abbr  \* MERGEFORMAT </w:instrText>
                  </w:r>
                  <w:r w:rsidRPr="00AF3D10">
                    <w:rPr>
                      <w:rStyle w:val="WBSLevel2Abbr"/>
                    </w:rPr>
                    <w:fldChar w:fldCharType="separate"/>
                  </w:r>
                  <w:r w:rsidR="001D4814">
                    <w:rPr>
                      <w:rStyle w:val="WBSLevel2Abbr"/>
                    </w:rPr>
                    <w:t>DAT</w:t>
                  </w:r>
                  <w:r w:rsidRPr="00AF3D10">
                    <w:rPr>
                      <w:rStyle w:val="WBSLevel2Abbr"/>
                    </w:rPr>
                    <w:fldChar w:fldCharType="end"/>
                  </w:r>
                  <w:r w:rsidR="004B7F3E">
                    <w:rPr>
                      <w:rFonts w:cstheme="minorHAnsi"/>
                    </w:rPr>
                    <w:t>–</w:t>
                  </w:r>
                  <w:r w:rsidRPr="00AF3D10">
                    <w:rPr>
                      <w:rStyle w:val="WBSLevel2Name"/>
                    </w:rPr>
                    <w:fldChar w:fldCharType="begin"/>
                  </w:r>
                  <w:r w:rsidRPr="00AF3D10">
                    <w:rPr>
                      <w:rStyle w:val="WBSLevel2Name"/>
                    </w:rPr>
                    <w:instrText xml:space="preserve"> DOCVARIABLE  varWbsLevel2Name  \* MERGEFORMAT </w:instrText>
                  </w:r>
                  <w:r w:rsidRPr="00AF3D10">
                    <w:rPr>
                      <w:rStyle w:val="WBSLevel2Name"/>
                    </w:rPr>
                    <w:fldChar w:fldCharType="separate"/>
                  </w:r>
                  <w:r w:rsidR="001D4814">
                    <w:rPr>
                      <w:rStyle w:val="WBSLevel2Name"/>
                    </w:rPr>
                    <w:t>Data Management</w:t>
                  </w:r>
                  <w:r w:rsidRPr="00AF3D10">
                    <w:rPr>
                      <w:rStyle w:val="WBSLevel2Name"/>
                    </w:rPr>
                    <w:fldChar w:fldCharType="end"/>
                  </w:r>
                </w:p>
              </w:tc>
            </w:tr>
            <w:tr w:rsidR="00831B29" w:rsidTr="00E405D9" w14:paraId="765392E9" w14:textId="77777777">
              <w:trPr>
                <w:cantSplit/>
                <w:trHeight w:val="274" w:hRule="exact"/>
              </w:trPr>
              <w:tc>
                <w:tcPr>
                  <w:tcW w:w="4320" w:type="dxa"/>
                </w:tcPr>
                <w:p w:rsidR="00831B29" w:rsidP="00BC0DAA" w:rsidRDefault="00831B29" w14:paraId="21D75EAF" w14:textId="77777777">
                  <w:pPr>
                    <w:jc w:val="right"/>
                  </w:pPr>
                  <w:r>
                    <w:t>Document type:</w:t>
                  </w:r>
                </w:p>
              </w:tc>
              <w:tc>
                <w:tcPr>
                  <w:tcW w:w="4320" w:type="dxa"/>
                  <w:tcMar>
                    <w:right w:w="0" w:type="dxa"/>
                  </w:tcMar>
                </w:tcPr>
                <w:p w:rsidRPr="00CE5C00" w:rsidR="00831B29" w:rsidP="00136C2D" w:rsidRDefault="005D029C" w14:paraId="5E581A04" w14:textId="5A60DBD1">
                  <w:pPr>
                    <w:pStyle w:val="DocumentTitleStyle"/>
                  </w:pPr>
                  <w:r w:rsidRPr="00AF3D10">
                    <w:rPr>
                      <w:rStyle w:val="DocumentTypeAbbr"/>
                    </w:rPr>
                    <w:fldChar w:fldCharType="begin"/>
                  </w:r>
                  <w:r w:rsidRPr="00AF3D10">
                    <w:rPr>
                      <w:rStyle w:val="DocumentTypeAbbr"/>
                    </w:rPr>
                    <w:instrText xml:space="preserve"> DOCVARIABLE  varDocTypeAbbr  \* MERGEFORMAT </w:instrText>
                  </w:r>
                  <w:r w:rsidRPr="00AF3D10">
                    <w:rPr>
                      <w:rStyle w:val="DocumentTypeAbbr"/>
                    </w:rPr>
                    <w:fldChar w:fldCharType="separate"/>
                  </w:r>
                  <w:r w:rsidR="001D4814">
                    <w:rPr>
                      <w:rStyle w:val="DocumentTypeAbbr"/>
                    </w:rPr>
                    <w:t>ICD</w:t>
                  </w:r>
                  <w:r w:rsidRPr="00AF3D10">
                    <w:rPr>
                      <w:rStyle w:val="DocumentTypeAbbr"/>
                    </w:rPr>
                    <w:fldChar w:fldCharType="end"/>
                  </w:r>
                  <w:r w:rsidRPr="00CE5C00" w:rsidR="004B7F3E">
                    <w:rPr>
                      <w:rFonts w:cstheme="minorHAnsi"/>
                    </w:rPr>
                    <w:t>–</w:t>
                  </w:r>
                  <w:r w:rsidRPr="00AF3D10">
                    <w:rPr>
                      <w:rStyle w:val="DocumentTypeName"/>
                    </w:rPr>
                    <w:fldChar w:fldCharType="begin"/>
                  </w:r>
                  <w:r w:rsidRPr="00AF3D10">
                    <w:rPr>
                      <w:rStyle w:val="DocumentTypeName"/>
                    </w:rPr>
                    <w:instrText xml:space="preserve"> DOCVARIABLE  varDocTypeName  \* MERGEFORMAT </w:instrText>
                  </w:r>
                  <w:r w:rsidRPr="00AF3D10">
                    <w:rPr>
                      <w:rStyle w:val="DocumentTypeName"/>
                    </w:rPr>
                    <w:fldChar w:fldCharType="separate"/>
                  </w:r>
                  <w:r w:rsidR="001D4814">
                    <w:rPr>
                      <w:rStyle w:val="DocumentTypeName"/>
                    </w:rPr>
                    <w:t>ICD</w:t>
                  </w:r>
                  <w:r w:rsidRPr="00AF3D10">
                    <w:rPr>
                      <w:rStyle w:val="DocumentTypeName"/>
                    </w:rPr>
                    <w:fldChar w:fldCharType="end"/>
                  </w:r>
                </w:p>
                <w:p w:rsidRPr="00CE5C00" w:rsidR="00831B29" w:rsidP="00BC0DAA" w:rsidRDefault="00DB0D5E" w14:paraId="74EAFF5D" w14:textId="69DEEE7F">
                  <w:r>
                    <w:fldChar w:fldCharType="begin"/>
                  </w:r>
                  <w:r>
                    <w:instrText> DOCVARIABLE  varDocTypeName  \* MERGEFORMAT </w:instrText>
                  </w:r>
                  <w:r>
                    <w:fldChar w:fldCharType="separate"/>
                  </w:r>
                  <w:r w:rsidR="001D4814">
                    <w:t>ICD</w:t>
                  </w:r>
                  <w:r>
                    <w:fldChar w:fldCharType="end"/>
                  </w:r>
                </w:p>
              </w:tc>
            </w:tr>
          </w:tbl>
          <w:p w:rsidR="008252EF" w:rsidP="00BC0DAA" w:rsidRDefault="008252EF" w14:paraId="7F37E5B5" w14:textId="77777777"/>
          <w:p w:rsidRPr="000C09BE" w:rsidR="000C09BE" w:rsidP="000C09BE" w:rsidRDefault="000C09BE" w14:paraId="1E7454B4" w14:textId="77777777">
            <w:pPr>
              <w:tabs>
                <w:tab w:val="left" w:pos="6385"/>
              </w:tabs>
            </w:pPr>
            <w:r>
              <w:tab/>
            </w:r>
          </w:p>
          <w:p w:rsidRPr="000C09BE" w:rsidR="000C09BE" w:rsidP="000C09BE" w:rsidRDefault="000C09BE" w14:paraId="6FE25248" w14:textId="77777777"/>
          <w:p w:rsidRPr="000C09BE" w:rsidR="000C09BE" w:rsidP="000C09BE" w:rsidRDefault="000C09BE" w14:paraId="587B8CA4" w14:textId="77777777"/>
          <w:p w:rsidRPr="000C09BE" w:rsidR="000C09BE" w:rsidP="000C09BE" w:rsidRDefault="000C09BE" w14:paraId="16CF4C6B" w14:textId="77777777"/>
          <w:p w:rsidRPr="000C09BE" w:rsidR="000C09BE" w:rsidP="000C09BE" w:rsidRDefault="000C09BE" w14:paraId="29B35A5F" w14:textId="77777777"/>
          <w:p w:rsidRPr="000C09BE" w:rsidR="000C09BE" w:rsidP="000C09BE" w:rsidRDefault="000C09BE" w14:paraId="609EBC83" w14:textId="77777777"/>
          <w:p w:rsidRPr="000C09BE" w:rsidR="000C09BE" w:rsidP="000C09BE" w:rsidRDefault="000C09BE" w14:paraId="44B2CACD" w14:textId="77777777"/>
          <w:p w:rsidRPr="000C09BE" w:rsidR="000C09BE" w:rsidP="000C09BE" w:rsidRDefault="000C09BE" w14:paraId="1A1AF2D1" w14:textId="77777777"/>
          <w:p w:rsidRPr="000C09BE" w:rsidR="000C09BE" w:rsidP="000C09BE" w:rsidRDefault="000C09BE" w14:paraId="16E1F553" w14:textId="77777777"/>
        </w:tc>
      </w:tr>
      <w:tr w:rsidR="008252EF" w:rsidTr="001F610B" w14:paraId="5670B2D3" w14:textId="77777777">
        <w:trPr>
          <w:cantSplit/>
          <w:trHeight w:val="3600" w:hRule="exact"/>
        </w:trPr>
        <w:tc>
          <w:tcPr>
            <w:tcW w:w="9350" w:type="dxa"/>
          </w:tcPr>
          <w:p w:rsidR="008252EF" w:rsidP="001A7BED" w:rsidRDefault="008252EF" w14:paraId="70751342" w14:textId="77777777"/>
        </w:tc>
      </w:tr>
    </w:tbl>
    <w:p w:rsidR="00C0380E" w:rsidP="00C471A1" w:rsidRDefault="00C0380E" w14:paraId="3C893F6A" w14:textId="77777777"/>
    <w:p w:rsidR="00C66255" w:rsidP="00B901A2" w:rsidRDefault="00C66255" w14:paraId="78529B86" w14:textId="77777777">
      <w:r>
        <w:br w:type="page"/>
      </w:r>
    </w:p>
    <w:p w:rsidRPr="0047289E" w:rsidR="00C471A1" w:rsidP="0047289E" w:rsidRDefault="00C471A1" w14:paraId="1425519A" w14:textId="77777777">
      <w:pPr>
        <w:pStyle w:val="List"/>
      </w:pPr>
      <w:r w:rsidRPr="0047289E">
        <w:t>Revision History</w:t>
      </w:r>
    </w:p>
    <w:p w:rsidR="00C471A1" w:rsidP="00C471A1" w:rsidRDefault="00C471A1" w14:paraId="76B84667" w14:textId="77777777"/>
    <w:tbl>
      <w:tblPr>
        <w:tblW w:w="946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000" w:firstRow="0" w:lastRow="0" w:firstColumn="0" w:lastColumn="0" w:noHBand="0" w:noVBand="0"/>
      </w:tblPr>
      <w:tblGrid>
        <w:gridCol w:w="705"/>
        <w:gridCol w:w="1530"/>
        <w:gridCol w:w="1439"/>
        <w:gridCol w:w="2897"/>
        <w:gridCol w:w="2897"/>
      </w:tblGrid>
      <w:tr w:rsidR="004F42C3" w:rsidTr="1F3ED9E3" w14:paraId="1DFAEBBC" w14:textId="77777777">
        <w:trPr>
          <w:tblHeader/>
        </w:trPr>
        <w:tc>
          <w:tcPr>
            <w:tcW w:w="705" w:type="dxa"/>
            <w:vAlign w:val="bottom"/>
          </w:tcPr>
          <w:p w:rsidRPr="0026412E" w:rsidR="004F42C3" w:rsidP="00E215BE" w:rsidRDefault="004F42C3" w14:paraId="1671C5DF" w14:textId="77777777">
            <w:pPr>
              <w:jc w:val="center"/>
              <w:rPr>
                <w:rFonts w:asciiTheme="majorHAnsi" w:hAnsiTheme="majorHAnsi" w:cstheme="majorHAnsi"/>
                <w:b/>
                <w:bCs/>
              </w:rPr>
            </w:pPr>
            <w:r w:rsidRPr="0026412E">
              <w:rPr>
                <w:rFonts w:asciiTheme="majorHAnsi" w:hAnsiTheme="majorHAnsi" w:cstheme="majorHAnsi"/>
                <w:b/>
                <w:bCs/>
              </w:rPr>
              <w:t>Ver</w:t>
            </w:r>
            <w:r>
              <w:rPr>
                <w:rFonts w:asciiTheme="majorHAnsi" w:hAnsiTheme="majorHAnsi" w:cstheme="majorHAnsi"/>
                <w:b/>
                <w:bCs/>
              </w:rPr>
              <w:t>.</w:t>
            </w:r>
          </w:p>
        </w:tc>
        <w:tc>
          <w:tcPr>
            <w:tcW w:w="1530" w:type="dxa"/>
            <w:vAlign w:val="bottom"/>
          </w:tcPr>
          <w:p w:rsidRPr="0026412E" w:rsidR="004F42C3" w:rsidP="00E215BE" w:rsidRDefault="004F42C3" w14:paraId="25C0B76F" w14:textId="77777777">
            <w:pPr>
              <w:jc w:val="center"/>
              <w:rPr>
                <w:rFonts w:asciiTheme="majorHAnsi" w:hAnsiTheme="majorHAnsi" w:cstheme="majorHAnsi"/>
                <w:b/>
                <w:bCs/>
              </w:rPr>
            </w:pPr>
            <w:r w:rsidRPr="0026412E">
              <w:rPr>
                <w:rFonts w:asciiTheme="majorHAnsi" w:hAnsiTheme="majorHAnsi" w:cstheme="majorHAnsi"/>
                <w:b/>
                <w:bCs/>
              </w:rPr>
              <w:t>Date</w:t>
            </w:r>
          </w:p>
        </w:tc>
        <w:tc>
          <w:tcPr>
            <w:tcW w:w="1439" w:type="dxa"/>
            <w:vAlign w:val="bottom"/>
          </w:tcPr>
          <w:p w:rsidRPr="0026412E" w:rsidR="004F42C3" w:rsidP="00E215BE" w:rsidRDefault="004F42C3" w14:paraId="6D49D25F" w14:textId="77777777">
            <w:pPr>
              <w:jc w:val="center"/>
              <w:rPr>
                <w:rFonts w:asciiTheme="majorHAnsi" w:hAnsiTheme="majorHAnsi" w:cstheme="majorHAnsi"/>
                <w:b/>
                <w:bCs/>
              </w:rPr>
            </w:pPr>
            <w:r w:rsidRPr="0026412E">
              <w:rPr>
                <w:rFonts w:asciiTheme="majorHAnsi" w:hAnsiTheme="majorHAnsi" w:cstheme="majorHAnsi"/>
                <w:b/>
                <w:bCs/>
              </w:rPr>
              <w:t>Sections Affected</w:t>
            </w:r>
          </w:p>
        </w:tc>
        <w:tc>
          <w:tcPr>
            <w:tcW w:w="2897" w:type="dxa"/>
            <w:vAlign w:val="bottom"/>
          </w:tcPr>
          <w:p w:rsidRPr="0026412E" w:rsidR="004F42C3" w:rsidP="00E215BE" w:rsidRDefault="004F42C3" w14:paraId="4418776E" w14:textId="77777777">
            <w:pPr>
              <w:jc w:val="center"/>
              <w:rPr>
                <w:rFonts w:asciiTheme="majorHAnsi" w:hAnsiTheme="majorHAnsi" w:cstheme="majorHAnsi"/>
                <w:b/>
                <w:bCs/>
              </w:rPr>
            </w:pPr>
            <w:r w:rsidRPr="0026412E">
              <w:rPr>
                <w:rFonts w:asciiTheme="majorHAnsi" w:hAnsiTheme="majorHAnsi" w:cstheme="majorHAnsi"/>
                <w:b/>
                <w:bCs/>
              </w:rPr>
              <w:t>Reasons / Remarks</w:t>
            </w:r>
          </w:p>
        </w:tc>
        <w:tc>
          <w:tcPr>
            <w:tcW w:w="2897" w:type="dxa"/>
            <w:vAlign w:val="bottom"/>
          </w:tcPr>
          <w:p w:rsidRPr="0026412E" w:rsidR="004F42C3" w:rsidP="00E215BE" w:rsidRDefault="004F42C3" w14:paraId="79AA869B" w14:textId="77777777">
            <w:pPr>
              <w:jc w:val="center"/>
              <w:rPr>
                <w:rFonts w:asciiTheme="majorHAnsi" w:hAnsiTheme="majorHAnsi" w:cstheme="majorHAnsi"/>
                <w:b/>
                <w:bCs/>
              </w:rPr>
            </w:pPr>
            <w:r>
              <w:rPr>
                <w:rFonts w:asciiTheme="majorHAnsi" w:hAnsiTheme="majorHAnsi" w:cstheme="majorHAnsi"/>
                <w:b/>
                <w:bCs/>
              </w:rPr>
              <w:t>Author(s)</w:t>
            </w:r>
          </w:p>
        </w:tc>
      </w:tr>
      <w:tr w:rsidR="004F42C3" w:rsidTr="1F3ED9E3" w14:paraId="1567B8D9" w14:textId="77777777">
        <w:trPr>
          <w:trHeight w:val="9720" w:hRule="exact"/>
          <w:tblHeader/>
        </w:trPr>
        <w:tc>
          <w:tcPr>
            <w:tcW w:w="705" w:type="dxa"/>
            <w:tcBorders>
              <w:bottom w:val="single" w:color="auto" w:sz="12" w:space="0"/>
            </w:tcBorders>
          </w:tcPr>
          <w:p w:rsidR="004F42C3" w:rsidP="0047289E" w:rsidRDefault="004F42C3" w14:paraId="3E3255B3" w14:textId="77777777">
            <w:pPr>
              <w:tabs>
                <w:tab w:val="decimal" w:pos="256"/>
              </w:tabs>
            </w:pPr>
            <w:r>
              <w:t>1</w:t>
            </w:r>
          </w:p>
          <w:p w:rsidRPr="00717922" w:rsidR="004F42C3" w:rsidP="0047289E" w:rsidRDefault="004F42C3" w14:paraId="2C0E9C08" w14:textId="77777777">
            <w:pPr>
              <w:tabs>
                <w:tab w:val="decimal" w:pos="256"/>
              </w:tabs>
            </w:pPr>
          </w:p>
        </w:tc>
        <w:tc>
          <w:tcPr>
            <w:tcW w:w="1530" w:type="dxa"/>
            <w:tcBorders>
              <w:bottom w:val="single" w:color="auto" w:sz="12" w:space="0"/>
            </w:tcBorders>
          </w:tcPr>
          <w:p w:rsidRPr="00717922" w:rsidR="000C30ED" w:rsidP="005A25C3" w:rsidRDefault="20F1FA1E" w14:paraId="478496E1" w14:textId="09F19D3A">
            <w:r>
              <w:t>2023-09-0</w:t>
            </w:r>
            <w:r w:rsidR="56D5E430">
              <w:t>1</w:t>
            </w:r>
          </w:p>
        </w:tc>
        <w:tc>
          <w:tcPr>
            <w:tcW w:w="1439" w:type="dxa"/>
            <w:tcBorders>
              <w:bottom w:val="single" w:color="auto" w:sz="12" w:space="0"/>
            </w:tcBorders>
          </w:tcPr>
          <w:p w:rsidRPr="00E4626C" w:rsidR="004F42C3" w:rsidP="005A25C3" w:rsidRDefault="004F42C3" w14:paraId="449D0384" w14:textId="77777777">
            <w:pPr>
              <w:rPr>
                <w:rFonts w:asciiTheme="majorHAnsi" w:hAnsiTheme="majorHAnsi"/>
                <w:szCs w:val="22"/>
              </w:rPr>
            </w:pPr>
            <w:r w:rsidRPr="00717922">
              <w:rPr>
                <w:szCs w:val="22"/>
              </w:rPr>
              <w:t>All</w:t>
            </w:r>
          </w:p>
        </w:tc>
        <w:tc>
          <w:tcPr>
            <w:tcW w:w="2897" w:type="dxa"/>
            <w:tcBorders>
              <w:bottom w:val="single" w:color="auto" w:sz="12" w:space="0"/>
            </w:tcBorders>
          </w:tcPr>
          <w:p w:rsidRPr="00717922" w:rsidR="004F42C3" w:rsidP="005A25C3" w:rsidRDefault="004F42C3" w14:paraId="569CA742" w14:textId="77777777">
            <w:pPr>
              <w:rPr>
                <w:szCs w:val="22"/>
              </w:rPr>
            </w:pPr>
            <w:r w:rsidRPr="00717922">
              <w:rPr>
                <w:szCs w:val="22"/>
              </w:rPr>
              <w:t>Original</w:t>
            </w:r>
          </w:p>
        </w:tc>
        <w:tc>
          <w:tcPr>
            <w:tcW w:w="2897" w:type="dxa"/>
            <w:tcBorders>
              <w:bottom w:val="single" w:color="auto" w:sz="12" w:space="0"/>
            </w:tcBorders>
          </w:tcPr>
          <w:p w:rsidRPr="00717922" w:rsidR="004F42C3" w:rsidP="005A25C3" w:rsidRDefault="7C3A5D90" w14:paraId="52C973AE" w14:textId="2BFD3B09">
            <w:r>
              <w:t>Casey Law</w:t>
            </w:r>
          </w:p>
        </w:tc>
      </w:tr>
    </w:tbl>
    <w:p w:rsidR="00024F4F" w:rsidP="007318A8" w:rsidRDefault="00C471A1" w14:paraId="472B201E" w14:textId="77777777">
      <w:pPr>
        <w:pStyle w:val="TOCHeading"/>
      </w:pPr>
      <w:r>
        <w:br w:type="page"/>
      </w:r>
      <w:r w:rsidR="00585A3F">
        <w:t xml:space="preserve"> </w:t>
      </w:r>
    </w:p>
    <w:sdt>
      <w:sdtPr>
        <w:id w:val="1078748154"/>
        <w:docPartObj>
          <w:docPartGallery w:val="Table of Contents"/>
          <w:docPartUnique/>
        </w:docPartObj>
      </w:sdtPr>
      <w:sdtContent>
        <w:p w:rsidR="00024F4F" w:rsidP="78399B42" w:rsidRDefault="29A8AE03" w14:paraId="5C7BFD15" w14:textId="77777777">
          <w:pPr>
            <w:pStyle w:val="TOCHeading"/>
            <w:numPr>
              <w:numId w:val="0"/>
            </w:numPr>
          </w:pPr>
          <w:r w:rsidR="29A8AE03">
            <w:rPr/>
            <w:t>Table of Contents</w:t>
          </w:r>
        </w:p>
        <w:p w:rsidR="00B66C17" w:rsidP="78399B42" w:rsidRDefault="1F3ED9E3" w14:paraId="1BA8F4D5" w14:textId="118B37F0">
          <w:pPr>
            <w:pStyle w:val="TOC1"/>
            <w:tabs>
              <w:tab w:val="left" w:pos="435"/>
              <w:tab w:val="right" w:leader="dot" w:pos="9360"/>
            </w:tabs>
            <w:rPr>
              <w:rStyle w:val="Hyperlink"/>
              <w:noProof/>
              <w:kern w:val="2"/>
              <w14:ligatures w14:val="standardContextual"/>
            </w:rPr>
          </w:pPr>
          <w:r>
            <w:fldChar w:fldCharType="begin"/>
          </w:r>
          <w:r>
            <w:instrText xml:space="preserve">TOC \o "1-4" \h \z \u</w:instrText>
          </w:r>
          <w:r>
            <w:fldChar w:fldCharType="separate"/>
          </w:r>
          <w:hyperlink w:anchor="_Toc438804585">
            <w:r w:rsidRPr="78399B42" w:rsidR="78399B42">
              <w:rPr>
                <w:rStyle w:val="Hyperlink"/>
              </w:rPr>
              <w:t>1</w:t>
            </w:r>
            <w:r>
              <w:tab/>
            </w:r>
            <w:r w:rsidRPr="78399B42" w:rsidR="78399B42">
              <w:rPr>
                <w:rStyle w:val="Hyperlink"/>
              </w:rPr>
              <w:t>Introduction</w:t>
            </w:r>
            <w:r>
              <w:tab/>
            </w:r>
            <w:r>
              <w:fldChar w:fldCharType="begin"/>
            </w:r>
            <w:r>
              <w:instrText xml:space="preserve">PAGEREF _Toc438804585 \h</w:instrText>
            </w:r>
            <w:r>
              <w:fldChar w:fldCharType="separate"/>
            </w:r>
            <w:r w:rsidRPr="78399B42" w:rsidR="78399B42">
              <w:rPr>
                <w:rStyle w:val="Hyperlink"/>
              </w:rPr>
              <w:t>4</w:t>
            </w:r>
            <w:r>
              <w:fldChar w:fldCharType="end"/>
            </w:r>
          </w:hyperlink>
        </w:p>
        <w:p w:rsidR="00B66C17" w:rsidP="78399B42" w:rsidRDefault="00D31235" w14:paraId="3BC55FED" w14:textId="2D4038B4">
          <w:pPr>
            <w:pStyle w:val="TOC1"/>
            <w:tabs>
              <w:tab w:val="left" w:pos="435"/>
              <w:tab w:val="right" w:leader="dot" w:pos="9360"/>
            </w:tabs>
            <w:rPr>
              <w:rStyle w:val="Hyperlink"/>
              <w:noProof/>
              <w:kern w:val="2"/>
              <w14:ligatures w14:val="standardContextual"/>
            </w:rPr>
          </w:pPr>
          <w:hyperlink w:anchor="_Toc74243832">
            <w:r w:rsidRPr="78399B42" w:rsidR="78399B42">
              <w:rPr>
                <w:rStyle w:val="Hyperlink"/>
              </w:rPr>
              <w:t>2</w:t>
            </w:r>
            <w:r>
              <w:tab/>
            </w:r>
            <w:r w:rsidRPr="78399B42" w:rsidR="78399B42">
              <w:rPr>
                <w:rStyle w:val="Hyperlink"/>
              </w:rPr>
              <w:t>Logical Interface</w:t>
            </w:r>
            <w:r>
              <w:tab/>
            </w:r>
            <w:r>
              <w:fldChar w:fldCharType="begin"/>
            </w:r>
            <w:r>
              <w:instrText xml:space="preserve">PAGEREF _Toc74243832 \h</w:instrText>
            </w:r>
            <w:r>
              <w:fldChar w:fldCharType="separate"/>
            </w:r>
            <w:r w:rsidRPr="78399B42" w:rsidR="78399B42">
              <w:rPr>
                <w:rStyle w:val="Hyperlink"/>
              </w:rPr>
              <w:t>4</w:t>
            </w:r>
            <w:r>
              <w:fldChar w:fldCharType="end"/>
            </w:r>
          </w:hyperlink>
        </w:p>
        <w:p w:rsidR="00B66C17" w:rsidP="78399B42" w:rsidRDefault="00D31235" w14:paraId="1DFDEB0E" w14:textId="0F2FC63D">
          <w:pPr>
            <w:pStyle w:val="TOC1"/>
            <w:tabs>
              <w:tab w:val="left" w:pos="435"/>
              <w:tab w:val="right" w:leader="dot" w:pos="9360"/>
            </w:tabs>
            <w:rPr>
              <w:rStyle w:val="Hyperlink"/>
              <w:noProof/>
              <w:kern w:val="2"/>
              <w14:ligatures w14:val="standardContextual"/>
            </w:rPr>
          </w:pPr>
          <w:hyperlink w:anchor="_Toc1947882240">
            <w:r w:rsidRPr="78399B42" w:rsidR="78399B42">
              <w:rPr>
                <w:rStyle w:val="Hyperlink"/>
              </w:rPr>
              <w:t>3</w:t>
            </w:r>
            <w:r>
              <w:tab/>
            </w:r>
            <w:r w:rsidRPr="78399B42" w:rsidR="78399B42">
              <w:rPr>
                <w:rStyle w:val="Hyperlink"/>
              </w:rPr>
              <w:t>Physical Interface Options</w:t>
            </w:r>
            <w:r>
              <w:tab/>
            </w:r>
            <w:r>
              <w:fldChar w:fldCharType="begin"/>
            </w:r>
            <w:r>
              <w:instrText xml:space="preserve">PAGEREF _Toc1947882240 \h</w:instrText>
            </w:r>
            <w:r>
              <w:fldChar w:fldCharType="separate"/>
            </w:r>
            <w:r w:rsidRPr="78399B42" w:rsidR="78399B42">
              <w:rPr>
                <w:rStyle w:val="Hyperlink"/>
              </w:rPr>
              <w:t>4</w:t>
            </w:r>
            <w:r>
              <w:fldChar w:fldCharType="end"/>
            </w:r>
          </w:hyperlink>
        </w:p>
        <w:p w:rsidR="00B66C17" w:rsidP="78399B42" w:rsidRDefault="00D31235" w14:paraId="312F3767" w14:textId="069DCFD7">
          <w:pPr>
            <w:pStyle w:val="TOC2"/>
            <w:tabs>
              <w:tab w:val="left" w:pos="660"/>
              <w:tab w:val="right" w:leader="dot" w:pos="9360"/>
            </w:tabs>
            <w:rPr>
              <w:rStyle w:val="Hyperlink"/>
              <w:noProof/>
              <w:kern w:val="2"/>
              <w14:ligatures w14:val="standardContextual"/>
            </w:rPr>
          </w:pPr>
          <w:hyperlink w:anchor="_Toc1172033440">
            <w:r w:rsidRPr="78399B42" w:rsidR="78399B42">
              <w:rPr>
                <w:rStyle w:val="Hyperlink"/>
              </w:rPr>
              <w:t>3.1</w:t>
            </w:r>
            <w:r>
              <w:tab/>
            </w:r>
            <w:r w:rsidRPr="78399B42" w:rsidR="78399B42">
              <w:rPr>
                <w:rStyle w:val="Hyperlink"/>
              </w:rPr>
              <w:t>In RCP Memory</w:t>
            </w:r>
            <w:r>
              <w:tab/>
            </w:r>
            <w:r>
              <w:fldChar w:fldCharType="begin"/>
            </w:r>
            <w:r>
              <w:instrText xml:space="preserve">PAGEREF _Toc1172033440 \h</w:instrText>
            </w:r>
            <w:r>
              <w:fldChar w:fldCharType="separate"/>
            </w:r>
            <w:r w:rsidRPr="78399B42" w:rsidR="78399B42">
              <w:rPr>
                <w:rStyle w:val="Hyperlink"/>
              </w:rPr>
              <w:t>4</w:t>
            </w:r>
            <w:r>
              <w:fldChar w:fldCharType="end"/>
            </w:r>
          </w:hyperlink>
        </w:p>
        <w:p w:rsidR="00B66C17" w:rsidP="78399B42" w:rsidRDefault="00D31235" w14:paraId="7B6D308C" w14:textId="0444A0C5">
          <w:pPr>
            <w:pStyle w:val="TOC2"/>
            <w:tabs>
              <w:tab w:val="left" w:pos="660"/>
              <w:tab w:val="right" w:leader="dot" w:pos="9360"/>
            </w:tabs>
            <w:rPr>
              <w:rStyle w:val="Hyperlink"/>
              <w:noProof/>
              <w:kern w:val="2"/>
              <w14:ligatures w14:val="standardContextual"/>
            </w:rPr>
          </w:pPr>
          <w:hyperlink w:anchor="_Toc944547563">
            <w:r w:rsidRPr="78399B42" w:rsidR="78399B42">
              <w:rPr>
                <w:rStyle w:val="Hyperlink"/>
              </w:rPr>
              <w:t>3.2</w:t>
            </w:r>
            <w:r>
              <w:tab/>
            </w:r>
            <w:r w:rsidRPr="78399B42" w:rsidR="78399B42">
              <w:rPr>
                <w:rStyle w:val="Hyperlink"/>
              </w:rPr>
              <w:t>At Storage System</w:t>
            </w:r>
            <w:r>
              <w:tab/>
            </w:r>
            <w:r>
              <w:fldChar w:fldCharType="begin"/>
            </w:r>
            <w:r>
              <w:instrText xml:space="preserve">PAGEREF _Toc944547563 \h</w:instrText>
            </w:r>
            <w:r>
              <w:fldChar w:fldCharType="separate"/>
            </w:r>
            <w:r w:rsidRPr="78399B42" w:rsidR="78399B42">
              <w:rPr>
                <w:rStyle w:val="Hyperlink"/>
              </w:rPr>
              <w:t>4</w:t>
            </w:r>
            <w:r>
              <w:fldChar w:fldCharType="end"/>
            </w:r>
          </w:hyperlink>
        </w:p>
        <w:p w:rsidR="00B66C17" w:rsidP="78399B42" w:rsidRDefault="00D31235" w14:paraId="26EC6BAA" w14:textId="5DDA2529">
          <w:pPr>
            <w:pStyle w:val="TOC2"/>
            <w:tabs>
              <w:tab w:val="left" w:pos="660"/>
              <w:tab w:val="right" w:leader="dot" w:pos="9360"/>
            </w:tabs>
            <w:rPr>
              <w:rStyle w:val="Hyperlink"/>
              <w:noProof/>
              <w:kern w:val="2"/>
              <w14:ligatures w14:val="standardContextual"/>
            </w:rPr>
          </w:pPr>
          <w:hyperlink w:anchor="_Toc1599626878">
            <w:r w:rsidRPr="78399B42" w:rsidR="78399B42">
              <w:rPr>
                <w:rStyle w:val="Hyperlink"/>
              </w:rPr>
              <w:t>3.3</w:t>
            </w:r>
            <w:r>
              <w:tab/>
            </w:r>
            <w:r w:rsidRPr="78399B42" w:rsidR="78399B42">
              <w:rPr>
                <w:rStyle w:val="Hyperlink"/>
              </w:rPr>
              <w:t>How to Choose</w:t>
            </w:r>
            <w:r>
              <w:tab/>
            </w:r>
            <w:r>
              <w:fldChar w:fldCharType="begin"/>
            </w:r>
            <w:r>
              <w:instrText xml:space="preserve">PAGEREF _Toc1599626878 \h</w:instrText>
            </w:r>
            <w:r>
              <w:fldChar w:fldCharType="separate"/>
            </w:r>
            <w:r w:rsidRPr="78399B42" w:rsidR="78399B42">
              <w:rPr>
                <w:rStyle w:val="Hyperlink"/>
              </w:rPr>
              <w:t>5</w:t>
            </w:r>
            <w:r>
              <w:fldChar w:fldCharType="end"/>
            </w:r>
          </w:hyperlink>
        </w:p>
        <w:p w:rsidR="1F3ED9E3" w:rsidP="1F3ED9E3" w:rsidRDefault="00D31235" w14:paraId="263AF0C5" w14:textId="5345DB17">
          <w:pPr>
            <w:pStyle w:val="TOC1"/>
            <w:tabs>
              <w:tab w:val="left" w:pos="435"/>
              <w:tab w:val="right" w:leader="dot" w:pos="9360"/>
            </w:tabs>
            <w:rPr>
              <w:rStyle w:val="Hyperlink"/>
            </w:rPr>
          </w:pPr>
          <w:hyperlink w:anchor="_Toc1967666570">
            <w:r w:rsidRPr="78399B42" w:rsidR="78399B42">
              <w:rPr>
                <w:rStyle w:val="Hyperlink"/>
              </w:rPr>
              <w:t>4</w:t>
            </w:r>
            <w:r>
              <w:tab/>
            </w:r>
            <w:r w:rsidRPr="78399B42" w:rsidR="78399B42">
              <w:rPr>
                <w:rStyle w:val="Hyperlink"/>
              </w:rPr>
              <w:t>Data Formats</w:t>
            </w:r>
            <w:r>
              <w:tab/>
            </w:r>
            <w:r>
              <w:fldChar w:fldCharType="begin"/>
            </w:r>
            <w:r>
              <w:instrText xml:space="preserve">PAGEREF _Toc1967666570 \h</w:instrText>
            </w:r>
            <w:r>
              <w:fldChar w:fldCharType="separate"/>
            </w:r>
            <w:r w:rsidRPr="78399B42" w:rsidR="78399B42">
              <w:rPr>
                <w:rStyle w:val="Hyperlink"/>
              </w:rPr>
              <w:t>5</w:t>
            </w:r>
            <w:r>
              <w:fldChar w:fldCharType="end"/>
            </w:r>
          </w:hyperlink>
        </w:p>
        <w:p w:rsidR="1F3ED9E3" w:rsidP="1F3ED9E3" w:rsidRDefault="00D31235" w14:paraId="188A7B28" w14:textId="487BCD14">
          <w:pPr>
            <w:pStyle w:val="TOC2"/>
            <w:tabs>
              <w:tab w:val="left" w:pos="660"/>
              <w:tab w:val="right" w:leader="dot" w:pos="9360"/>
            </w:tabs>
            <w:rPr>
              <w:rStyle w:val="Hyperlink"/>
            </w:rPr>
          </w:pPr>
          <w:hyperlink w:anchor="_Toc1966235928">
            <w:r w:rsidRPr="78399B42" w:rsidR="78399B42">
              <w:rPr>
                <w:rStyle w:val="Hyperlink"/>
              </w:rPr>
              <w:t>4.1</w:t>
            </w:r>
            <w:r>
              <w:tab/>
            </w:r>
            <w:r w:rsidRPr="78399B42" w:rsidR="78399B42">
              <w:rPr>
                <w:rStyle w:val="Hyperlink"/>
              </w:rPr>
              <w:t>Images</w:t>
            </w:r>
            <w:r>
              <w:tab/>
            </w:r>
            <w:r>
              <w:fldChar w:fldCharType="begin"/>
            </w:r>
            <w:r>
              <w:instrText xml:space="preserve">PAGEREF _Toc1966235928 \h</w:instrText>
            </w:r>
            <w:r>
              <w:fldChar w:fldCharType="separate"/>
            </w:r>
            <w:r w:rsidRPr="78399B42" w:rsidR="78399B42">
              <w:rPr>
                <w:rStyle w:val="Hyperlink"/>
              </w:rPr>
              <w:t>5</w:t>
            </w:r>
            <w:r>
              <w:fldChar w:fldCharType="end"/>
            </w:r>
          </w:hyperlink>
        </w:p>
        <w:p w:rsidR="1F3ED9E3" w:rsidP="1F3ED9E3" w:rsidRDefault="00D31235" w14:paraId="2D12696A" w14:textId="1D0B7BCB">
          <w:pPr>
            <w:pStyle w:val="TOC2"/>
            <w:tabs>
              <w:tab w:val="left" w:pos="660"/>
              <w:tab w:val="right" w:leader="dot" w:pos="9360"/>
            </w:tabs>
            <w:rPr>
              <w:rStyle w:val="Hyperlink"/>
            </w:rPr>
          </w:pPr>
          <w:hyperlink w:anchor="_Toc1816636270">
            <w:r w:rsidRPr="78399B42" w:rsidR="78399B42">
              <w:rPr>
                <w:rStyle w:val="Hyperlink"/>
              </w:rPr>
              <w:t>4.2</w:t>
            </w:r>
            <w:r>
              <w:tab/>
            </w:r>
            <w:r w:rsidRPr="78399B42" w:rsidR="78399B42">
              <w:rPr>
                <w:rStyle w:val="Hyperlink"/>
              </w:rPr>
              <w:t>Pulsar Timing</w:t>
            </w:r>
            <w:r>
              <w:tab/>
            </w:r>
            <w:r>
              <w:fldChar w:fldCharType="begin"/>
            </w:r>
            <w:r>
              <w:instrText xml:space="preserve">PAGEREF _Toc1816636270 \h</w:instrText>
            </w:r>
            <w:r>
              <w:fldChar w:fldCharType="separate"/>
            </w:r>
            <w:r w:rsidRPr="78399B42" w:rsidR="78399B42">
              <w:rPr>
                <w:rStyle w:val="Hyperlink"/>
              </w:rPr>
              <w:t>5</w:t>
            </w:r>
            <w:r>
              <w:fldChar w:fldCharType="end"/>
            </w:r>
          </w:hyperlink>
        </w:p>
        <w:p w:rsidR="1F3ED9E3" w:rsidP="1F3ED9E3" w:rsidRDefault="00D31235" w14:paraId="09F68220" w14:textId="2BD9B31A">
          <w:pPr>
            <w:pStyle w:val="TOC2"/>
            <w:tabs>
              <w:tab w:val="left" w:pos="660"/>
              <w:tab w:val="right" w:leader="dot" w:pos="9360"/>
            </w:tabs>
            <w:rPr>
              <w:rStyle w:val="Hyperlink"/>
            </w:rPr>
          </w:pPr>
          <w:hyperlink w:anchor="_Toc1774953333">
            <w:r w:rsidRPr="78399B42" w:rsidR="78399B42">
              <w:rPr>
                <w:rStyle w:val="Hyperlink"/>
              </w:rPr>
              <w:t>4.3</w:t>
            </w:r>
            <w:r>
              <w:tab/>
            </w:r>
            <w:r w:rsidRPr="78399B42" w:rsidR="78399B42">
              <w:rPr>
                <w:rStyle w:val="Hyperlink"/>
              </w:rPr>
              <w:t>Fast Time Domain</w:t>
            </w:r>
            <w:r>
              <w:tab/>
            </w:r>
            <w:r>
              <w:fldChar w:fldCharType="begin"/>
            </w:r>
            <w:r>
              <w:instrText xml:space="preserve">PAGEREF _Toc1774953333 \h</w:instrText>
            </w:r>
            <w:r>
              <w:fldChar w:fldCharType="separate"/>
            </w:r>
            <w:r w:rsidRPr="78399B42" w:rsidR="78399B42">
              <w:rPr>
                <w:rStyle w:val="Hyperlink"/>
              </w:rPr>
              <w:t>5</w:t>
            </w:r>
            <w:r>
              <w:fldChar w:fldCharType="end"/>
            </w:r>
          </w:hyperlink>
        </w:p>
        <w:p w:rsidR="1F3ED9E3" w:rsidP="1F3ED9E3" w:rsidRDefault="00D31235" w14:paraId="49F421B5" w14:textId="76A69DB6">
          <w:pPr>
            <w:pStyle w:val="TOC2"/>
            <w:tabs>
              <w:tab w:val="left" w:pos="660"/>
              <w:tab w:val="right" w:leader="dot" w:pos="9360"/>
            </w:tabs>
            <w:rPr>
              <w:rStyle w:val="Hyperlink"/>
            </w:rPr>
          </w:pPr>
          <w:hyperlink w:anchor="_Toc1611800690">
            <w:r w:rsidRPr="78399B42" w:rsidR="78399B42">
              <w:rPr>
                <w:rStyle w:val="Hyperlink"/>
              </w:rPr>
              <w:t>4.4</w:t>
            </w:r>
            <w:r>
              <w:tab/>
            </w:r>
            <w:r w:rsidRPr="78399B42" w:rsidR="78399B42">
              <w:rPr>
                <w:rStyle w:val="Hyperlink"/>
              </w:rPr>
              <w:t>Pulsar and FRB Search Metadata</w:t>
            </w:r>
            <w:r>
              <w:tab/>
            </w:r>
            <w:r>
              <w:fldChar w:fldCharType="begin"/>
            </w:r>
            <w:r>
              <w:instrText xml:space="preserve">PAGEREF _Toc1611800690 \h</w:instrText>
            </w:r>
            <w:r>
              <w:fldChar w:fldCharType="separate"/>
            </w:r>
            <w:r w:rsidRPr="78399B42" w:rsidR="78399B42">
              <w:rPr>
                <w:rStyle w:val="Hyperlink"/>
              </w:rPr>
              <w:t>6</w:t>
            </w:r>
            <w:r>
              <w:fldChar w:fldCharType="end"/>
            </w:r>
          </w:hyperlink>
        </w:p>
        <w:p w:rsidR="1F3ED9E3" w:rsidP="1F3ED9E3" w:rsidRDefault="00D31235" w14:paraId="5D076E79" w14:textId="398651D9">
          <w:pPr>
            <w:pStyle w:val="TOC1"/>
            <w:tabs>
              <w:tab w:val="left" w:pos="435"/>
              <w:tab w:val="right" w:leader="dot" w:pos="9360"/>
            </w:tabs>
            <w:rPr>
              <w:rStyle w:val="Hyperlink"/>
            </w:rPr>
          </w:pPr>
          <w:hyperlink w:anchor="_Toc1741020748">
            <w:r w:rsidRPr="78399B42" w:rsidR="78399B42">
              <w:rPr>
                <w:rStyle w:val="Hyperlink"/>
              </w:rPr>
              <w:t>5</w:t>
            </w:r>
            <w:r>
              <w:tab/>
            </w:r>
            <w:r w:rsidRPr="78399B42" w:rsidR="78399B42">
              <w:rPr>
                <w:rStyle w:val="Hyperlink"/>
              </w:rPr>
              <w:t>Handshake</w:t>
            </w:r>
            <w:r>
              <w:tab/>
            </w:r>
            <w:r>
              <w:fldChar w:fldCharType="begin"/>
            </w:r>
            <w:r>
              <w:instrText xml:space="preserve">PAGEREF _Toc1741020748 \h</w:instrText>
            </w:r>
            <w:r>
              <w:fldChar w:fldCharType="separate"/>
            </w:r>
            <w:r w:rsidRPr="78399B42" w:rsidR="78399B42">
              <w:rPr>
                <w:rStyle w:val="Hyperlink"/>
              </w:rPr>
              <w:t>6</w:t>
            </w:r>
            <w:r>
              <w:fldChar w:fldCharType="end"/>
            </w:r>
          </w:hyperlink>
          <w:r>
            <w:fldChar w:fldCharType="end"/>
          </w:r>
        </w:p>
      </w:sdtContent>
    </w:sdt>
    <w:p w:rsidR="001976B4" w:rsidP="1F3ED9E3" w:rsidRDefault="001976B4" w14:paraId="56EB1586" w14:textId="77777777">
      <w:pPr>
        <w:rPr>
          <w:noProof/>
        </w:rPr>
      </w:pPr>
    </w:p>
    <w:p w:rsidRPr="001976B4" w:rsidR="0042726C" w:rsidP="001976B4" w:rsidRDefault="0042726C" w14:paraId="13A59B6F" w14:textId="77777777">
      <w:r>
        <w:br w:type="page"/>
      </w:r>
    </w:p>
    <w:p w:rsidR="00EA48D4" w:rsidP="00417777" w:rsidRDefault="001717D3" w14:paraId="5348BE6D" w14:textId="77777777">
      <w:pPr>
        <w:pStyle w:val="AbstractHeader"/>
      </w:pPr>
      <w:r w:rsidRPr="001717D3">
        <w:t>Abstract</w:t>
      </w:r>
    </w:p>
    <w:p w:rsidRPr="0043487F" w:rsidR="001717D3" w:rsidP="0043487F" w:rsidRDefault="565D3BF7" w14:paraId="28BE31EB" w14:textId="070EFD02">
      <w:pPr>
        <w:pStyle w:val="AbstractBody"/>
      </w:pPr>
      <w:r>
        <w:t xml:space="preserve">The RCP subsystem generates raw data </w:t>
      </w:r>
      <w:r w:rsidR="076323BF">
        <w:t xml:space="preserve">that </w:t>
      </w:r>
      <w:r>
        <w:t xml:space="preserve">the DAT subsystem receives and processes </w:t>
      </w:r>
      <w:r w:rsidR="3F0B0DBC">
        <w:t>into science-ready products.</w:t>
      </w:r>
      <w:r w:rsidR="1C0C82C5">
        <w:t xml:space="preserve"> </w:t>
      </w:r>
      <w:r w:rsidR="3F0B0DBC">
        <w:t xml:space="preserve">This interface must meet requirements on a sustained rate of </w:t>
      </w:r>
      <w:r w:rsidR="3243A4BE">
        <w:t>recording data</w:t>
      </w:r>
      <w:r w:rsidR="5BD377D6">
        <w:t>, as well as</w:t>
      </w:r>
      <w:r w:rsidR="488B1F4A">
        <w:t xml:space="preserve"> </w:t>
      </w:r>
      <w:r w:rsidR="2111151B">
        <w:t>hav</w:t>
      </w:r>
      <w:r w:rsidR="18C7EC92">
        <w:t>ing</w:t>
      </w:r>
      <w:r w:rsidR="2111151B">
        <w:t xml:space="preserve"> </w:t>
      </w:r>
      <w:r w:rsidR="25C3AD79">
        <w:t xml:space="preserve">data formats </w:t>
      </w:r>
      <w:r w:rsidR="21512268">
        <w:t>defined s</w:t>
      </w:r>
      <w:r w:rsidR="79BE8CEC">
        <w:t xml:space="preserve">uch that </w:t>
      </w:r>
      <w:r w:rsidR="25C3AD79">
        <w:t>RCP</w:t>
      </w:r>
      <w:r w:rsidR="6C402395">
        <w:t xml:space="preserve"> can write</w:t>
      </w:r>
      <w:r w:rsidR="25C3AD79">
        <w:t xml:space="preserve"> and DAT</w:t>
      </w:r>
      <w:r w:rsidR="05D6D04E">
        <w:t xml:space="preserve"> can read</w:t>
      </w:r>
      <w:r w:rsidR="21C9D22C">
        <w:t xml:space="preserve"> at a high rate</w:t>
      </w:r>
      <w:r w:rsidR="488B1F4A">
        <w:t xml:space="preserve">. This </w:t>
      </w:r>
      <w:r w:rsidR="4DFE02E8">
        <w:t xml:space="preserve">document defines that </w:t>
      </w:r>
      <w:r w:rsidR="488B1F4A">
        <w:t>interface</w:t>
      </w:r>
      <w:r w:rsidR="50FC9599">
        <w:t>, including the logical s</w:t>
      </w:r>
      <w:r w:rsidR="488B1F4A">
        <w:t>eparat</w:t>
      </w:r>
      <w:r w:rsidR="3B5CF619">
        <w:t>ion of</w:t>
      </w:r>
      <w:r w:rsidR="488B1F4A">
        <w:t xml:space="preserve"> </w:t>
      </w:r>
      <w:r w:rsidR="185C8745">
        <w:t xml:space="preserve">software development </w:t>
      </w:r>
      <w:r w:rsidR="488B1F4A">
        <w:t>concerns between “radio camera” and “post-proce</w:t>
      </w:r>
      <w:r w:rsidR="2CABA5B8">
        <w:t>ssing”</w:t>
      </w:r>
      <w:r w:rsidR="2823C881">
        <w:t xml:space="preserve"> </w:t>
      </w:r>
      <w:r w:rsidR="2D9B5CB8">
        <w:t>pipelines</w:t>
      </w:r>
      <w:r w:rsidR="2823C881">
        <w:t>.</w:t>
      </w:r>
    </w:p>
    <w:p w:rsidR="2AB8458E" w:rsidP="1F3ED9E3" w:rsidRDefault="2AB8458E" w14:paraId="294257D2" w14:textId="285D1081">
      <w:pPr>
        <w:pStyle w:val="Heading1"/>
        <w:rPr/>
      </w:pPr>
      <w:bookmarkStart w:name="_Toc438804585" w:id="1920908139"/>
      <w:r w:rsidR="2AB8458E">
        <w:rPr/>
        <w:t>Introduction</w:t>
      </w:r>
      <w:bookmarkEnd w:id="1920908139"/>
    </w:p>
    <w:p w:rsidR="48A51D66" w:rsidP="1F3ED9E3" w:rsidRDefault="48A51D66" w14:paraId="70E42AEA" w14:textId="69FAFAA9">
      <w:pPr>
        <w:pStyle w:val="BodyTextFirstIndent"/>
        <w:rPr>
          <w:rFonts w:ascii="Times New Roman" w:hAnsi="Times New Roman"/>
          <w:szCs w:val="22"/>
        </w:rPr>
      </w:pPr>
      <w:r w:rsidRPr="1F3ED9E3">
        <w:rPr>
          <w:rFonts w:ascii="Times New Roman" w:hAnsi="Times New Roman"/>
          <w:szCs w:val="22"/>
        </w:rPr>
        <w:t>The real-time processing of DSA-2000 data includes</w:t>
      </w:r>
      <w:r w:rsidRPr="1F3ED9E3" w:rsidR="78320AFC">
        <w:rPr>
          <w:rFonts w:ascii="Times New Roman" w:hAnsi="Times New Roman"/>
          <w:szCs w:val="22"/>
        </w:rPr>
        <w:t xml:space="preserve"> both a low-latency </w:t>
      </w:r>
      <w:r w:rsidRPr="1F3ED9E3" w:rsidR="74182621">
        <w:rPr>
          <w:rFonts w:ascii="Times New Roman" w:hAnsi="Times New Roman"/>
          <w:szCs w:val="22"/>
        </w:rPr>
        <w:t>(sub-second</w:t>
      </w:r>
      <w:r w:rsidRPr="1F3ED9E3" w:rsidR="4E5E4B07">
        <w:rPr>
          <w:rFonts w:ascii="Times New Roman" w:hAnsi="Times New Roman"/>
          <w:szCs w:val="22"/>
        </w:rPr>
        <w:t xml:space="preserve"> correlation timescale</w:t>
      </w:r>
      <w:r w:rsidRPr="1F3ED9E3" w:rsidR="74182621">
        <w:rPr>
          <w:rFonts w:ascii="Times New Roman" w:hAnsi="Times New Roman"/>
          <w:szCs w:val="22"/>
        </w:rPr>
        <w:t xml:space="preserve">) </w:t>
      </w:r>
      <w:r w:rsidRPr="1F3ED9E3" w:rsidR="78320AFC">
        <w:rPr>
          <w:rFonts w:ascii="Times New Roman" w:hAnsi="Times New Roman"/>
          <w:szCs w:val="22"/>
        </w:rPr>
        <w:t xml:space="preserve">RCP subsystem and high-latency </w:t>
      </w:r>
      <w:r w:rsidRPr="1F3ED9E3" w:rsidR="5DF7D56E">
        <w:rPr>
          <w:rFonts w:ascii="Times New Roman" w:hAnsi="Times New Roman"/>
          <w:szCs w:val="22"/>
        </w:rPr>
        <w:t>(</w:t>
      </w:r>
      <w:r w:rsidRPr="1F3ED9E3" w:rsidR="49FE8131">
        <w:rPr>
          <w:rFonts w:ascii="Times New Roman" w:hAnsi="Times New Roman"/>
          <w:szCs w:val="22"/>
        </w:rPr>
        <w:t>&gt;</w:t>
      </w:r>
      <w:r w:rsidRPr="1F3ED9E3" w:rsidR="5DF7D56E">
        <w:rPr>
          <w:rFonts w:ascii="Times New Roman" w:hAnsi="Times New Roman"/>
          <w:szCs w:val="22"/>
        </w:rPr>
        <w:t>10 min</w:t>
      </w:r>
      <w:r w:rsidRPr="1F3ED9E3" w:rsidR="5FC58E9D">
        <w:rPr>
          <w:rFonts w:ascii="Times New Roman" w:hAnsi="Times New Roman"/>
          <w:szCs w:val="22"/>
        </w:rPr>
        <w:t xml:space="preserve"> </w:t>
      </w:r>
      <w:r w:rsidRPr="1F3ED9E3" w:rsidR="5DF7D56E">
        <w:rPr>
          <w:rFonts w:ascii="Times New Roman" w:hAnsi="Times New Roman"/>
          <w:szCs w:val="22"/>
        </w:rPr>
        <w:t>pointing</w:t>
      </w:r>
      <w:r w:rsidRPr="1F3ED9E3" w:rsidR="7B6B488E">
        <w:rPr>
          <w:rFonts w:ascii="Times New Roman" w:hAnsi="Times New Roman"/>
          <w:szCs w:val="22"/>
        </w:rPr>
        <w:t xml:space="preserve"> time</w:t>
      </w:r>
      <w:r w:rsidRPr="1F3ED9E3" w:rsidR="33CE999E">
        <w:rPr>
          <w:rFonts w:ascii="Times New Roman" w:hAnsi="Times New Roman"/>
          <w:szCs w:val="22"/>
        </w:rPr>
        <w:t>scale</w:t>
      </w:r>
      <w:r w:rsidRPr="1F3ED9E3" w:rsidR="5DF7D56E">
        <w:rPr>
          <w:rFonts w:ascii="Times New Roman" w:hAnsi="Times New Roman"/>
          <w:szCs w:val="22"/>
        </w:rPr>
        <w:t xml:space="preserve">) </w:t>
      </w:r>
      <w:r w:rsidRPr="1F3ED9E3" w:rsidR="78320AFC">
        <w:rPr>
          <w:rFonts w:ascii="Times New Roman" w:hAnsi="Times New Roman"/>
          <w:szCs w:val="22"/>
        </w:rPr>
        <w:t xml:space="preserve">post-processing </w:t>
      </w:r>
      <w:r w:rsidRPr="1F3ED9E3" w:rsidR="279014DB">
        <w:rPr>
          <w:rFonts w:ascii="Times New Roman" w:hAnsi="Times New Roman"/>
          <w:szCs w:val="22"/>
        </w:rPr>
        <w:t>system</w:t>
      </w:r>
      <w:r w:rsidRPr="1F3ED9E3" w:rsidR="1EAFC4F0">
        <w:rPr>
          <w:rFonts w:ascii="Times New Roman" w:hAnsi="Times New Roman"/>
          <w:szCs w:val="22"/>
        </w:rPr>
        <w:t xml:space="preserve"> (PPS; within DAT)</w:t>
      </w:r>
      <w:r w:rsidRPr="1F3ED9E3" w:rsidR="48581A92">
        <w:rPr>
          <w:rFonts w:ascii="Times New Roman" w:hAnsi="Times New Roman"/>
          <w:szCs w:val="22"/>
        </w:rPr>
        <w:t>.</w:t>
      </w:r>
      <w:r w:rsidRPr="1F3ED9E3" w:rsidR="69B74FE6">
        <w:rPr>
          <w:rFonts w:ascii="Times New Roman" w:hAnsi="Times New Roman"/>
          <w:szCs w:val="22"/>
        </w:rPr>
        <w:t xml:space="preserve"> The RCP generates data for DAT </w:t>
      </w:r>
      <w:r w:rsidRPr="1F3ED9E3" w:rsidR="7454D9B6">
        <w:rPr>
          <w:rFonts w:ascii="Times New Roman" w:hAnsi="Times New Roman"/>
          <w:szCs w:val="22"/>
        </w:rPr>
        <w:t xml:space="preserve">with </w:t>
      </w:r>
      <w:r w:rsidRPr="1F3ED9E3" w:rsidR="69B74FE6">
        <w:rPr>
          <w:rFonts w:ascii="Times New Roman" w:hAnsi="Times New Roman"/>
          <w:szCs w:val="22"/>
        </w:rPr>
        <w:t>parallel</w:t>
      </w:r>
      <w:r w:rsidRPr="1F3ED9E3" w:rsidR="2801AFA3">
        <w:rPr>
          <w:rFonts w:ascii="Times New Roman" w:hAnsi="Times New Roman"/>
          <w:szCs w:val="22"/>
        </w:rPr>
        <w:t>ism</w:t>
      </w:r>
      <w:r w:rsidRPr="1F3ED9E3" w:rsidR="69B74FE6">
        <w:rPr>
          <w:rFonts w:ascii="Times New Roman" w:hAnsi="Times New Roman"/>
          <w:szCs w:val="22"/>
        </w:rPr>
        <w:t xml:space="preserve"> over frequency and data type</w:t>
      </w:r>
      <w:r w:rsidRPr="1F3ED9E3" w:rsidR="161BFED6">
        <w:rPr>
          <w:rFonts w:ascii="Times New Roman" w:hAnsi="Times New Roman"/>
          <w:szCs w:val="22"/>
        </w:rPr>
        <w:t xml:space="preserve">. </w:t>
      </w:r>
      <w:r w:rsidRPr="1F3ED9E3" w:rsidR="71CE7CC1">
        <w:rPr>
          <w:rFonts w:ascii="Times New Roman" w:hAnsi="Times New Roman"/>
          <w:szCs w:val="22"/>
        </w:rPr>
        <w:t>For each stream, PPC uses</w:t>
      </w:r>
      <w:r w:rsidRPr="1F3ED9E3" w:rsidR="69B74FE6">
        <w:rPr>
          <w:rFonts w:ascii="Times New Roman" w:hAnsi="Times New Roman"/>
          <w:szCs w:val="22"/>
        </w:rPr>
        <w:t xml:space="preserve"> </w:t>
      </w:r>
      <w:r w:rsidRPr="1F3ED9E3">
        <w:rPr>
          <w:rFonts w:ascii="Times New Roman" w:hAnsi="Times New Roman"/>
          <w:szCs w:val="22"/>
        </w:rPr>
        <w:t>custom software pipelines</w:t>
      </w:r>
      <w:r w:rsidRPr="1F3ED9E3" w:rsidR="145C00B7">
        <w:rPr>
          <w:rFonts w:ascii="Times New Roman" w:hAnsi="Times New Roman"/>
          <w:szCs w:val="22"/>
        </w:rPr>
        <w:t xml:space="preserve"> t</w:t>
      </w:r>
      <w:r w:rsidRPr="1F3ED9E3" w:rsidR="0AB2E5A3">
        <w:rPr>
          <w:rFonts w:ascii="Times New Roman" w:hAnsi="Times New Roman"/>
          <w:szCs w:val="22"/>
        </w:rPr>
        <w:t xml:space="preserve">o </w:t>
      </w:r>
      <w:r w:rsidRPr="1F3ED9E3" w:rsidR="145C00B7">
        <w:rPr>
          <w:rFonts w:ascii="Times New Roman" w:hAnsi="Times New Roman"/>
          <w:szCs w:val="22"/>
        </w:rPr>
        <w:t xml:space="preserve">perform quality assurance, </w:t>
      </w:r>
      <w:r w:rsidRPr="1F3ED9E3" w:rsidR="7A6E1751">
        <w:rPr>
          <w:rFonts w:ascii="Times New Roman" w:hAnsi="Times New Roman"/>
          <w:szCs w:val="22"/>
        </w:rPr>
        <w:t>mosaicking, deconvolution, and other kinds of processing</w:t>
      </w:r>
      <w:r w:rsidRPr="1F3ED9E3">
        <w:rPr>
          <w:rFonts w:ascii="Times New Roman" w:hAnsi="Times New Roman"/>
          <w:szCs w:val="22"/>
        </w:rPr>
        <w:t>.</w:t>
      </w:r>
      <w:r w:rsidRPr="1F3ED9E3" w:rsidR="666B3D2A">
        <w:rPr>
          <w:rFonts w:ascii="Times New Roman" w:hAnsi="Times New Roman"/>
          <w:szCs w:val="22"/>
        </w:rPr>
        <w:t xml:space="preserve"> This</w:t>
      </w:r>
      <w:r w:rsidRPr="1F3ED9E3">
        <w:rPr>
          <w:rFonts w:ascii="Times New Roman" w:hAnsi="Times New Roman"/>
          <w:szCs w:val="22"/>
        </w:rPr>
        <w:t xml:space="preserve"> </w:t>
      </w:r>
      <w:r w:rsidRPr="1F3ED9E3" w:rsidR="0F6DAF94">
        <w:rPr>
          <w:rFonts w:ascii="Times New Roman" w:hAnsi="Times New Roman"/>
          <w:szCs w:val="22"/>
        </w:rPr>
        <w:t xml:space="preserve">includes processing of images, as well as outputs from </w:t>
      </w:r>
      <w:r w:rsidRPr="1F3ED9E3" w:rsidR="22BDF2C9">
        <w:rPr>
          <w:rFonts w:ascii="Times New Roman" w:hAnsi="Times New Roman"/>
          <w:szCs w:val="22"/>
        </w:rPr>
        <w:t>F</w:t>
      </w:r>
      <w:r w:rsidRPr="1F3ED9E3" w:rsidR="0F6DAF94">
        <w:rPr>
          <w:rFonts w:ascii="Times New Roman" w:hAnsi="Times New Roman"/>
          <w:szCs w:val="22"/>
        </w:rPr>
        <w:t xml:space="preserve">ast </w:t>
      </w:r>
      <w:r w:rsidRPr="1F3ED9E3" w:rsidR="733EBE87">
        <w:rPr>
          <w:rFonts w:ascii="Times New Roman" w:hAnsi="Times New Roman"/>
          <w:szCs w:val="22"/>
        </w:rPr>
        <w:t>Ti</w:t>
      </w:r>
      <w:r w:rsidRPr="1F3ED9E3" w:rsidR="0F6DAF94">
        <w:rPr>
          <w:rFonts w:ascii="Times New Roman" w:hAnsi="Times New Roman"/>
          <w:szCs w:val="22"/>
        </w:rPr>
        <w:t xml:space="preserve">me </w:t>
      </w:r>
      <w:r w:rsidRPr="1F3ED9E3" w:rsidR="5877D80C">
        <w:rPr>
          <w:rFonts w:ascii="Times New Roman" w:hAnsi="Times New Roman"/>
          <w:szCs w:val="22"/>
        </w:rPr>
        <w:t>D</w:t>
      </w:r>
      <w:r w:rsidRPr="1F3ED9E3" w:rsidR="0F6DAF94">
        <w:rPr>
          <w:rFonts w:ascii="Times New Roman" w:hAnsi="Times New Roman"/>
          <w:szCs w:val="22"/>
        </w:rPr>
        <w:t>omain</w:t>
      </w:r>
      <w:r w:rsidRPr="1F3ED9E3" w:rsidR="0FDEC1C2">
        <w:rPr>
          <w:rFonts w:ascii="Times New Roman" w:hAnsi="Times New Roman"/>
          <w:szCs w:val="22"/>
        </w:rPr>
        <w:t xml:space="preserve"> (FTD) </w:t>
      </w:r>
      <w:r w:rsidRPr="1F3ED9E3" w:rsidR="0F6DAF94">
        <w:rPr>
          <w:rFonts w:ascii="Times New Roman" w:hAnsi="Times New Roman"/>
          <w:szCs w:val="22"/>
        </w:rPr>
        <w:t>RC</w:t>
      </w:r>
      <w:r w:rsidRPr="1F3ED9E3" w:rsidR="6BA2D580">
        <w:rPr>
          <w:rFonts w:ascii="Times New Roman" w:hAnsi="Times New Roman"/>
          <w:szCs w:val="22"/>
        </w:rPr>
        <w:t>P</w:t>
      </w:r>
      <w:r w:rsidRPr="1F3ED9E3" w:rsidR="0F6DAF94">
        <w:rPr>
          <w:rFonts w:ascii="Times New Roman" w:hAnsi="Times New Roman"/>
          <w:szCs w:val="22"/>
        </w:rPr>
        <w:t xml:space="preserve"> pipelines for pulsar and FRB science applications.</w:t>
      </w:r>
    </w:p>
    <w:p w:rsidR="4FF56484" w:rsidP="1F3ED9E3" w:rsidRDefault="4FF56484" w14:paraId="3C9F8F01" w14:textId="4C9B0C62">
      <w:pPr>
        <w:pStyle w:val="Heading1"/>
        <w:rPr/>
      </w:pPr>
      <w:bookmarkStart w:name="_Toc74243832" w:id="1551118155"/>
      <w:r w:rsidR="4FF56484">
        <w:rPr/>
        <w:t>Logical Interface</w:t>
      </w:r>
      <w:bookmarkEnd w:id="1551118155"/>
    </w:p>
    <w:p w:rsidR="1B78EE17" w:rsidP="1F3ED9E3" w:rsidRDefault="1B78EE17" w14:paraId="6F0AF7E3" w14:textId="00120EF1">
      <w:pPr>
        <w:pStyle w:val="BodyTextFirstIndent"/>
      </w:pPr>
      <w:r>
        <w:t>The</w:t>
      </w:r>
      <w:r w:rsidR="63DDD64B">
        <w:t xml:space="preserve">re are two options for the </w:t>
      </w:r>
      <w:r>
        <w:t>implementation of the interface</w:t>
      </w:r>
      <w:r w:rsidR="7CFD084A">
        <w:t xml:space="preserve"> between RCP and DAT. The choice of implementation</w:t>
      </w:r>
      <w:r>
        <w:t xml:space="preserve"> will depend on whether the </w:t>
      </w:r>
      <w:r w:rsidR="57E11F46">
        <w:t>data quality produced by the RCP. Th</w:t>
      </w:r>
      <w:r w:rsidR="28C1DF3F">
        <w:t xml:space="preserve">e design choice </w:t>
      </w:r>
      <w:r w:rsidR="57E11F46">
        <w:t xml:space="preserve">will be studied prior to </w:t>
      </w:r>
      <w:r w:rsidR="5CAADE30">
        <w:t xml:space="preserve">FDR and is </w:t>
      </w:r>
      <w:r w:rsidR="7665F055">
        <w:t>listed in the project risk register.</w:t>
      </w:r>
    </w:p>
    <w:p w:rsidR="7665F055" w:rsidP="1F3ED9E3" w:rsidRDefault="7665F055" w14:paraId="691DB532" w14:textId="1DFCD3A9">
      <w:pPr>
        <w:pStyle w:val="BodyTextFirstIndent"/>
      </w:pPr>
      <w:r>
        <w:t xml:space="preserve">Here, we take care to define a logical interface, which </w:t>
      </w:r>
      <w:r w:rsidR="23DA77C8">
        <w:t>is at a</w:t>
      </w:r>
      <w:r>
        <w:t xml:space="preserve"> higher</w:t>
      </w:r>
      <w:r w:rsidR="3E2B7E9C">
        <w:t xml:space="preserve"> conceptual </w:t>
      </w:r>
      <w:r>
        <w:t>level</w:t>
      </w:r>
      <w:r w:rsidR="0D752CCF">
        <w:t xml:space="preserve"> than the implementation</w:t>
      </w:r>
      <w:r w:rsidR="6A9349DB">
        <w:t xml:space="preserve">. </w:t>
      </w:r>
      <w:r w:rsidR="571293E9">
        <w:t>This logical interface allows us to separate concerns between RCP and DAT.</w:t>
      </w:r>
    </w:p>
    <w:p w:rsidR="39025DF4" w:rsidP="1F3ED9E3" w:rsidRDefault="39025DF4" w14:paraId="06E1F1F8" w14:textId="599FE9C2">
      <w:pPr>
        <w:pStyle w:val="BodyTextFirstIndent"/>
      </w:pPr>
      <w:r>
        <w:t xml:space="preserve">Logically, </w:t>
      </w:r>
      <w:r w:rsidR="2A5864EA">
        <w:t xml:space="preserve">we define </w:t>
      </w:r>
      <w:r>
        <w:t xml:space="preserve">the </w:t>
      </w:r>
      <w:r w:rsidRPr="1F3ED9E3">
        <w:rPr>
          <w:b/>
          <w:bCs/>
        </w:rPr>
        <w:t>end of the RCP</w:t>
      </w:r>
      <w:r>
        <w:t xml:space="preserve"> as the output of the RCP pipelines</w:t>
      </w:r>
      <w:r w:rsidR="6D8288C9">
        <w:t>. These pipelines have a strict requirement for low latency processing, wh</w:t>
      </w:r>
      <w:r w:rsidR="522E7811">
        <w:t xml:space="preserve">ere “low” is defined by the time required to process the data stream with the memory available on a </w:t>
      </w:r>
      <w:r w:rsidR="4D905EA5">
        <w:t xml:space="preserve">single </w:t>
      </w:r>
      <w:r w:rsidR="522E7811">
        <w:t>GPU.</w:t>
      </w:r>
      <w:r w:rsidR="3D7EB5BB">
        <w:t xml:space="preserve"> </w:t>
      </w:r>
      <w:r w:rsidR="38128245">
        <w:t>The pipelines differ by data product</w:t>
      </w:r>
      <w:r w:rsidR="59A92931">
        <w:t xml:space="preserve"> (see Section </w:t>
      </w:r>
      <w:r w:rsidR="740922B4">
        <w:t>4</w:t>
      </w:r>
      <w:r w:rsidR="59A92931">
        <w:t>)</w:t>
      </w:r>
      <w:r w:rsidR="38128245">
        <w:t>, but are broken into two broad categories with distinct</w:t>
      </w:r>
      <w:r w:rsidR="28FAE5F6">
        <w:t xml:space="preserve"> output after their</w:t>
      </w:r>
      <w:r w:rsidR="38128245">
        <w:t xml:space="preserve"> final processing step:</w:t>
      </w:r>
    </w:p>
    <w:p w:rsidR="38128245" w:rsidP="1F3ED9E3" w:rsidRDefault="38128245" w14:paraId="6A820421" w14:textId="70675A02">
      <w:pPr>
        <w:pStyle w:val="BodyTextFirstIndent"/>
        <w:numPr>
          <w:ilvl w:val="0"/>
          <w:numId w:val="2"/>
        </w:numPr>
      </w:pPr>
      <w:r>
        <w:t>Field images – a</w:t>
      </w:r>
      <w:r w:rsidR="2540F743">
        <w:t>n</w:t>
      </w:r>
      <w:r>
        <w:t xml:space="preserve"> image of the sky for a specific frequency range</w:t>
      </w:r>
      <w:r w:rsidR="268E0A83">
        <w:t xml:space="preserve">, </w:t>
      </w:r>
      <w:r>
        <w:t>number of channels</w:t>
      </w:r>
      <w:r w:rsidR="184FA501">
        <w:t xml:space="preserve">, and number of polarizations. </w:t>
      </w:r>
      <w:r w:rsidR="1D70E2DE">
        <w:t xml:space="preserve">Effectively, </w:t>
      </w:r>
      <w:r w:rsidR="332D4566">
        <w:t xml:space="preserve">the last step is to apply an FFT to convert </w:t>
      </w:r>
      <w:r w:rsidR="1D70E2DE">
        <w:t xml:space="preserve">gridded visibilities </w:t>
      </w:r>
      <w:r w:rsidR="444D0863">
        <w:t xml:space="preserve">into </w:t>
      </w:r>
      <w:r w:rsidR="39376DD2">
        <w:t>a sky-domain image.</w:t>
      </w:r>
    </w:p>
    <w:p w:rsidR="184FA501" w:rsidP="1F3ED9E3" w:rsidRDefault="184FA501" w14:paraId="7B3CE9DE" w14:textId="6B4D8EA7">
      <w:pPr>
        <w:pStyle w:val="BodyTextFirstIndent"/>
        <w:numPr>
          <w:ilvl w:val="0"/>
          <w:numId w:val="2"/>
        </w:numPr>
        <w:rPr>
          <w:rFonts w:ascii="Times New Roman" w:hAnsi="Times New Roman"/>
        </w:rPr>
      </w:pPr>
      <w:r w:rsidRPr="1F3ED9E3">
        <w:rPr>
          <w:rFonts w:ascii="Times New Roman" w:hAnsi="Times New Roman"/>
        </w:rPr>
        <w:t>F</w:t>
      </w:r>
      <w:r w:rsidRPr="1F3ED9E3" w:rsidR="55741833">
        <w:rPr>
          <w:rFonts w:ascii="Times New Roman" w:hAnsi="Times New Roman"/>
        </w:rPr>
        <w:t>TD output</w:t>
      </w:r>
      <w:r w:rsidRPr="1F3ED9E3" w:rsidR="00D9679A">
        <w:rPr>
          <w:rFonts w:ascii="Times New Roman" w:hAnsi="Times New Roman"/>
        </w:rPr>
        <w:t xml:space="preserve"> – </w:t>
      </w:r>
      <w:r w:rsidRPr="1F3ED9E3" w:rsidR="75E672FA">
        <w:rPr>
          <w:rFonts w:ascii="Times New Roman" w:hAnsi="Times New Roman"/>
        </w:rPr>
        <w:t>one or more calibrated</w:t>
      </w:r>
      <w:r w:rsidRPr="1F3ED9E3" w:rsidR="4E1913AC">
        <w:rPr>
          <w:rFonts w:ascii="Times New Roman" w:hAnsi="Times New Roman"/>
        </w:rPr>
        <w:t xml:space="preserve">, tied-array beam. The last step is to provide data to DAT to reproduce the signal identified by the low-latency RCP pipeline. </w:t>
      </w:r>
    </w:p>
    <w:p w:rsidR="1F3ED9E3" w:rsidP="1F3ED9E3" w:rsidRDefault="1F3ED9E3" w14:paraId="5EB5C271" w14:textId="16547907">
      <w:pPr>
        <w:pStyle w:val="BodyTextFirstIndent"/>
      </w:pPr>
    </w:p>
    <w:p w:rsidR="5E5BABB0" w:rsidP="1F3ED9E3" w:rsidRDefault="5E5BABB0" w14:paraId="45B9A18F" w14:textId="3DC75182">
      <w:pPr>
        <w:pStyle w:val="BodyTextFirstIndent"/>
      </w:pPr>
      <w:r>
        <w:t xml:space="preserve">Logically, the </w:t>
      </w:r>
      <w:r w:rsidRPr="1F3ED9E3">
        <w:rPr>
          <w:b/>
          <w:bCs/>
        </w:rPr>
        <w:t>start of DAT</w:t>
      </w:r>
      <w:r>
        <w:t xml:space="preserve"> is defined as the input to the DAT pipelines.</w:t>
      </w:r>
      <w:r w:rsidR="0FD02A19">
        <w:t xml:space="preserve"> These pipelines have looser latency requirements, more complex processing, and higher quality requirements.</w:t>
      </w:r>
    </w:p>
    <w:p w:rsidR="5FF25A77" w:rsidP="1F3ED9E3" w:rsidRDefault="5FF25A77" w14:paraId="504F6794" w14:textId="3CE7FA6A">
      <w:pPr>
        <w:pStyle w:val="BodyTextFirstIndent"/>
      </w:pPr>
      <w:r>
        <w:t>In both cases, the RCP and DAT pipelines send metadata to an observing database that describes the state of data</w:t>
      </w:r>
      <w:r w:rsidR="4FF0C352">
        <w:t xml:space="preserve"> as it is processed (e.g., has a field been deconvolved, does it pass field quality checks, </w:t>
      </w:r>
      <w:r w:rsidR="2A930C90">
        <w:t>etc</w:t>
      </w:r>
      <w:r w:rsidR="4FF0C352">
        <w:t>)</w:t>
      </w:r>
      <w:r>
        <w:t>.</w:t>
      </w:r>
    </w:p>
    <w:p w:rsidR="1F3ED9E3" w:rsidP="1F3ED9E3" w:rsidRDefault="1F3ED9E3" w14:paraId="5863864B" w14:textId="533B3D24">
      <w:pPr>
        <w:pStyle w:val="BodyTextFirstIndent"/>
      </w:pPr>
    </w:p>
    <w:p w:rsidR="00C471A1" w:rsidP="006427F4" w:rsidRDefault="4FF56484" w14:paraId="238DC171" w14:textId="41DD3787">
      <w:pPr>
        <w:pStyle w:val="Heading1"/>
        <w:rPr/>
      </w:pPr>
      <w:bookmarkStart w:name="_Toc1947882240" w:id="967772599"/>
      <w:r w:rsidR="4FF56484">
        <w:rPr/>
        <w:t>Physical Interface Options</w:t>
      </w:r>
      <w:bookmarkEnd w:id="967772599"/>
    </w:p>
    <w:p w:rsidR="46CEA5A9" w:rsidP="1B8F6C40" w:rsidRDefault="46CEA5A9" w14:paraId="7CA7D07C" w14:textId="057A3358">
      <w:pPr>
        <w:pStyle w:val="Heading2"/>
        <w:numPr>
          <w:ilvl w:val="1"/>
          <w:numId w:val="36"/>
        </w:numPr>
        <w:rPr/>
      </w:pPr>
      <w:bookmarkStart w:name="_Toc1172033440" w:id="772787406"/>
      <w:r w:rsidR="46CEA5A9">
        <w:rPr/>
        <w:t>In RCP Memory</w:t>
      </w:r>
      <w:bookmarkEnd w:id="772787406"/>
    </w:p>
    <w:p w:rsidR="1F963B53" w:rsidP="1F3ED9E3" w:rsidRDefault="1F963B53" w14:paraId="473486E0" w14:textId="6793CD49">
      <w:pPr>
        <w:pStyle w:val="BodyTextFirstIndent"/>
      </w:pPr>
      <w:r>
        <w:t xml:space="preserve"> </w:t>
      </w:r>
      <w:r w:rsidR="0D0C71B6">
        <w:t>The</w:t>
      </w:r>
      <w:r>
        <w:t xml:space="preserve"> </w:t>
      </w:r>
      <w:r w:rsidR="7DEEE960">
        <w:t xml:space="preserve">baseline design will implement the interface in </w:t>
      </w:r>
      <w:r w:rsidR="042737DB">
        <w:t xml:space="preserve">fast read/write </w:t>
      </w:r>
      <w:r w:rsidR="7DEEE960">
        <w:t xml:space="preserve">memory </w:t>
      </w:r>
      <w:r w:rsidR="57F08039">
        <w:t xml:space="preserve">(e.g., </w:t>
      </w:r>
      <w:r w:rsidR="64594FF2">
        <w:t xml:space="preserve">TB-scale </w:t>
      </w:r>
      <w:r w:rsidR="57F08039">
        <w:t xml:space="preserve">SSD drives) </w:t>
      </w:r>
      <w:r w:rsidR="7DEEE960">
        <w:t xml:space="preserve">on the RCP nodes. </w:t>
      </w:r>
      <w:r w:rsidR="29C8B6DB">
        <w:t>M</w:t>
      </w:r>
      <w:r w:rsidR="7DEEE960">
        <w:t xml:space="preserve">oving the RCP/DAT interface to within </w:t>
      </w:r>
      <w:r w:rsidR="33A051B9">
        <w:t xml:space="preserve">the RCP </w:t>
      </w:r>
      <w:r w:rsidR="7DEEE960">
        <w:t>node memory space</w:t>
      </w:r>
      <w:r w:rsidR="416BB95D">
        <w:t xml:space="preserve"> allows</w:t>
      </w:r>
      <w:r w:rsidR="3C12D840">
        <w:t xml:space="preserve"> higher I/O</w:t>
      </w:r>
      <w:r w:rsidR="21EB26CA">
        <w:t xml:space="preserve"> transfer</w:t>
      </w:r>
      <w:r w:rsidR="3C12D840">
        <w:t>. The DAT post-processing</w:t>
      </w:r>
      <w:r w:rsidR="508F7AB7">
        <w:t xml:space="preserve"> reduce</w:t>
      </w:r>
      <w:r w:rsidR="25AE5FE2">
        <w:t>s the data through spatial averaging (mosaicking), which reduces</w:t>
      </w:r>
      <w:r w:rsidR="508F7AB7">
        <w:t xml:space="preserve"> the data rate output to the on-site storage system.</w:t>
      </w:r>
    </w:p>
    <w:p w:rsidR="508F7AB7" w:rsidP="1F3ED9E3" w:rsidRDefault="508F7AB7" w14:paraId="6E33A8E9" w14:textId="7235F8B8">
      <w:pPr>
        <w:pStyle w:val="BodyTextFirstIndent"/>
      </w:pPr>
      <w:r>
        <w:t>In this scenario,</w:t>
      </w:r>
      <w:r w:rsidR="1AF92251">
        <w:t xml:space="preserve"> the RCP nodes will host both RCP and DAT software. The end of RCP processing will trigger the execution of DAT processing that is required to form mosaics.</w:t>
      </w:r>
    </w:p>
    <w:p w:rsidR="57CC3F7C" w:rsidP="1B8F6C40" w:rsidRDefault="57CC3F7C" w14:paraId="0E491254" w14:textId="4557E5D0">
      <w:pPr>
        <w:pStyle w:val="Heading2"/>
        <w:numPr>
          <w:ilvl w:val="1"/>
          <w:numId w:val="36"/>
        </w:numPr>
        <w:rPr/>
      </w:pPr>
      <w:bookmarkStart w:name="_Toc944547563" w:id="823002817"/>
      <w:r w:rsidR="57CC3F7C">
        <w:rPr/>
        <w:t>At Storage System</w:t>
      </w:r>
      <w:bookmarkEnd w:id="823002817"/>
    </w:p>
    <w:p w:rsidR="11F9AC4F" w:rsidP="1F3ED9E3" w:rsidRDefault="11F9AC4F" w14:paraId="7D73267D" w14:textId="6B46586B">
      <w:pPr>
        <w:pStyle w:val="BodyTextFirstIndent"/>
      </w:pPr>
      <w:r>
        <w:t xml:space="preserve">An alternative </w:t>
      </w:r>
      <w:r w:rsidR="26FA7E8E">
        <w:t>RCP</w:t>
      </w:r>
      <w:r w:rsidR="7637F6D3">
        <w:t>/</w:t>
      </w:r>
      <w:r w:rsidR="26FA7E8E">
        <w:t xml:space="preserve">DAT interface </w:t>
      </w:r>
      <w:r w:rsidR="3D4FCBC8">
        <w:t xml:space="preserve">may be </w:t>
      </w:r>
      <w:r w:rsidR="26FA7E8E">
        <w:t xml:space="preserve">defined to be </w:t>
      </w:r>
      <w:r w:rsidR="64AD6349">
        <w:t>at</w:t>
      </w:r>
      <w:r w:rsidR="3A703C68">
        <w:t xml:space="preserve"> the on-site storage system. Th</w:t>
      </w:r>
      <w:r w:rsidR="759499D8">
        <w:t>e storage syste</w:t>
      </w:r>
      <w:r w:rsidR="3A703C68">
        <w:t>m is accessible to t</w:t>
      </w:r>
      <w:r w:rsidR="26FA7E8E">
        <w:t>he RCP software that writes data and the</w:t>
      </w:r>
      <w:r w:rsidR="185DD5CD">
        <w:t xml:space="preserve"> PPS</w:t>
      </w:r>
      <w:r w:rsidR="3D2E8283">
        <w:t xml:space="preserve"> that reads </w:t>
      </w:r>
      <w:r w:rsidR="4E665F94">
        <w:t>data</w:t>
      </w:r>
      <w:r w:rsidR="3D2E8283">
        <w:t>.</w:t>
      </w:r>
    </w:p>
    <w:p w:rsidR="3D2E8283" w:rsidP="1F3ED9E3" w:rsidRDefault="3D2E8283" w14:paraId="2EDA94EA" w14:textId="63722DC4">
      <w:pPr>
        <w:pStyle w:val="BodyTextFirstIndent"/>
      </w:pPr>
      <w:r>
        <w:t>In this scenario, the d</w:t>
      </w:r>
      <w:r w:rsidR="26FA7E8E">
        <w:t>ata will be written in parallel fashion, as each radio camera node processes a range of channels of a specific radio camera pipeline (e.g., continuum vs zoom1 vs zoom2). Each image (per channel range per pipeline type) will have a dedicated process to write data to disk</w:t>
      </w:r>
      <w:r w:rsidR="3D521702">
        <w:t xml:space="preserve">, which </w:t>
      </w:r>
      <w:r w:rsidR="26FA7E8E">
        <w:t xml:space="preserve">defines the end of the RCP. </w:t>
      </w:r>
    </w:p>
    <w:p w:rsidR="178EB9D4" w:rsidP="1B8F6C40" w:rsidRDefault="178EB9D4" w14:paraId="67D722E2" w14:textId="07D4A83C">
      <w:pPr>
        <w:pStyle w:val="Heading2"/>
        <w:numPr>
          <w:ilvl w:val="1"/>
          <w:numId w:val="36"/>
        </w:numPr>
        <w:rPr/>
      </w:pPr>
      <w:bookmarkStart w:name="_Toc1599626878" w:id="244086148"/>
      <w:r w:rsidR="178EB9D4">
        <w:rPr/>
        <w:t>How to Choose</w:t>
      </w:r>
      <w:bookmarkEnd w:id="244086148"/>
    </w:p>
    <w:p w:rsidR="1C7A362F" w:rsidP="1F3ED9E3" w:rsidRDefault="1C7A362F" w14:paraId="0108DFF0" w14:textId="7628858E">
      <w:pPr>
        <w:pStyle w:val="BodyTextFirstIndent"/>
      </w:pPr>
      <w:r>
        <w:t>There are hardware cost savings to having the interface within an RCP node, but this comes at the cost of software complexity and data quality risk. A design study will use forward mo</w:t>
      </w:r>
      <w:r w:rsidR="78B6E838">
        <w:t>deled field images to define the quality of mosaics</w:t>
      </w:r>
      <w:r w:rsidR="54D9515F">
        <w:t xml:space="preserve"> under varying assumptions and kinds of processing. This will define the role of the DAT processing that must occur on the RCP node and whether </w:t>
      </w:r>
      <w:r w:rsidR="1D1F34B4">
        <w:t>it hinders RCP processing.</w:t>
      </w:r>
    </w:p>
    <w:p w:rsidR="1F963B53" w:rsidP="1F3ED9E3" w:rsidRDefault="1F963B53" w14:paraId="270D7D5E" w14:textId="4A75E07B">
      <w:pPr>
        <w:pStyle w:val="Heading1"/>
        <w:rPr/>
      </w:pPr>
      <w:bookmarkStart w:name="Bookmark1" w:id="9"/>
      <w:bookmarkStart w:name="_Toc1967666570" w:id="645629442"/>
      <w:r w:rsidR="1F963B53">
        <w:rPr/>
        <w:t>Data</w:t>
      </w:r>
      <w:bookmarkEnd w:id="9"/>
      <w:r w:rsidR="1F963B53">
        <w:rPr/>
        <w:t xml:space="preserve"> Formats</w:t>
      </w:r>
      <w:bookmarkEnd w:id="645629442"/>
    </w:p>
    <w:p w:rsidR="53244FA8" w:rsidP="1F3ED9E3" w:rsidRDefault="53244FA8" w14:paraId="44518060" w14:textId="32719B10">
      <w:pPr>
        <w:pStyle w:val="BodyTextFirstIndent"/>
      </w:pPr>
      <w:r>
        <w:t>All data format details are subject to change as software is developed and tested. We include notional data formats initially.</w:t>
      </w:r>
    </w:p>
    <w:p w:rsidR="1F963B53" w:rsidP="1B8F6C40" w:rsidRDefault="1F963B53" w14:paraId="316A4820" w14:textId="217B121C">
      <w:pPr>
        <w:pStyle w:val="Heading2"/>
        <w:numPr>
          <w:ilvl w:val="1"/>
          <w:numId w:val="36"/>
        </w:numPr>
        <w:rPr/>
      </w:pPr>
      <w:bookmarkStart w:name="_Toc1966235928" w:id="1319592419"/>
      <w:r w:rsidR="1F963B53">
        <w:rPr/>
        <w:t>Images</w:t>
      </w:r>
      <w:bookmarkEnd w:id="1319592419"/>
    </w:p>
    <w:p w:rsidR="1F3ED9E3" w:rsidP="1F3ED9E3" w:rsidRDefault="1F3ED9E3" w14:paraId="200FBB63" w14:textId="5A7591D4">
      <w:pPr>
        <w:pStyle w:val="BodyTextFirstIndent"/>
      </w:pPr>
    </w:p>
    <w:p w:rsidR="1F963B53" w:rsidP="1F3ED9E3" w:rsidRDefault="1F963B53" w14:paraId="50C2F469" w14:textId="699AD6D5">
      <w:pPr>
        <w:pStyle w:val="BodyTextFirstIndent"/>
      </w:pPr>
      <w:r w:rsidRPr="1F3ED9E3">
        <w:t>This format</w:t>
      </w:r>
      <w:r w:rsidRPr="1F3ED9E3" w:rsidR="0CCF16A8">
        <w:t xml:space="preserve"> is defined to</w:t>
      </w:r>
      <w:r w:rsidRPr="1F3ED9E3" w:rsidR="23D70AC5">
        <w:t xml:space="preserve"> hold</w:t>
      </w:r>
      <w:r w:rsidRPr="1F3ED9E3">
        <w:t xml:space="preserve"> continuum, polarimetric, and all spectroscopic RC </w:t>
      </w:r>
      <w:r w:rsidRPr="1F3ED9E3" w:rsidR="015D49BB">
        <w:t xml:space="preserve">image </w:t>
      </w:r>
      <w:r w:rsidRPr="1F3ED9E3">
        <w:t xml:space="preserve">outputs. The memory limits on the GPU (nominally </w:t>
      </w:r>
      <w:r w:rsidRPr="1F3ED9E3" w:rsidR="029CF6B8">
        <w:t>~20</w:t>
      </w:r>
      <w:r w:rsidRPr="1F3ED9E3">
        <w:t xml:space="preserve"> GB)</w:t>
      </w:r>
      <w:r w:rsidRPr="1F3ED9E3" w:rsidR="156EE0E5">
        <w:t xml:space="preserve"> require that a small number of channel-polarizations (nominally 4x4) are processed by each GPU.</w:t>
      </w:r>
      <w:r w:rsidRPr="1F3ED9E3">
        <w:t xml:space="preserve"> </w:t>
      </w:r>
      <w:r w:rsidRPr="1F3ED9E3" w:rsidR="169A7081">
        <w:t>On a single RCP node, more channels will be grouped and mosaicked in some fast, local memory.</w:t>
      </w:r>
    </w:p>
    <w:p w:rsidR="483125DA" w:rsidP="1F3ED9E3" w:rsidRDefault="483125DA" w14:paraId="41D48852" w14:textId="0DE83FA7">
      <w:pPr>
        <w:pStyle w:val="BodyTextFirstIndent"/>
      </w:pPr>
      <w:r w:rsidRPr="1F3ED9E3">
        <w:t xml:space="preserve">The standard survey mode will generate </w:t>
      </w:r>
      <w:r w:rsidRPr="1F3ED9E3" w:rsidR="58EE50F5">
        <w:t xml:space="preserve">RCP </w:t>
      </w:r>
      <w:r w:rsidRPr="1F3ED9E3">
        <w:t xml:space="preserve">image output every 10.3 minutes. </w:t>
      </w:r>
      <w:r w:rsidRPr="1F3ED9E3" w:rsidR="463EBFEB">
        <w:t>For</w:t>
      </w:r>
      <w:r w:rsidRPr="1F3ED9E3">
        <w:t xml:space="preserve"> </w:t>
      </w:r>
      <w:r w:rsidRPr="1F3ED9E3" w:rsidR="463EBFEB">
        <w:t xml:space="preserve">reference, the </w:t>
      </w:r>
      <w:r w:rsidRPr="1F3ED9E3">
        <w:t xml:space="preserve">size of </w:t>
      </w:r>
      <w:r w:rsidRPr="1F3ED9E3" w:rsidR="4B15E001">
        <w:t>a 16k square</w:t>
      </w:r>
      <w:r w:rsidRPr="1F3ED9E3">
        <w:t xml:space="preserve"> channel-pol image is 1 GB (</w:t>
      </w:r>
      <w:r w:rsidRPr="1F3ED9E3" w:rsidR="2140DAC0">
        <w:t xml:space="preserve">single-precision, </w:t>
      </w:r>
      <w:r w:rsidRPr="1F3ED9E3">
        <w:t xml:space="preserve">32 bits per pixel). The </w:t>
      </w:r>
      <w:r w:rsidRPr="1F3ED9E3" w:rsidR="4BA754B4">
        <w:t xml:space="preserve">RCP </w:t>
      </w:r>
      <w:r w:rsidRPr="1F3ED9E3">
        <w:t xml:space="preserve">output channel </w:t>
      </w:r>
      <w:r w:rsidRPr="1F3ED9E3" w:rsidR="091107A8">
        <w:t xml:space="preserve">counts and </w:t>
      </w:r>
      <w:r w:rsidRPr="1F3ED9E3">
        <w:t>resolutions are:</w:t>
      </w:r>
    </w:p>
    <w:p w:rsidR="1D759A69" w:rsidP="78399B42" w:rsidRDefault="1D759A69" w14:paraId="34415DB4" w14:textId="4BBD61B1">
      <w:pPr>
        <w:pStyle w:val="BodyTextFirstIndent"/>
        <w:numPr>
          <w:ilvl w:val="0"/>
          <w:numId w:val="1"/>
        </w:numPr>
        <w:ind w:left="360" w:firstLine="0"/>
        <w:rPr>
          <w:rFonts w:ascii="Times New Roman" w:hAnsi="Times New Roman"/>
          <w:color w:val="212121"/>
        </w:rPr>
      </w:pPr>
      <w:r w:rsidR="0D8B60E0">
        <w:rPr/>
        <w:t>5492</w:t>
      </w:r>
      <w:r w:rsidR="483125DA">
        <w:rPr/>
        <w:t>, 13</w:t>
      </w:r>
      <w:r w:rsidR="724C2E47">
        <w:rPr/>
        <w:t>0</w:t>
      </w:r>
      <w:r w:rsidR="483125DA">
        <w:rPr/>
        <w:t xml:space="preserve">-kHz, </w:t>
      </w:r>
      <w:r w:rsidR="3552F081">
        <w:rPr/>
        <w:t>Stokes I</w:t>
      </w:r>
      <w:r w:rsidR="135F4A0C">
        <w:rPr/>
        <w:t xml:space="preserve"> </w:t>
      </w:r>
      <w:r w:rsidR="483125DA">
        <w:rPr/>
        <w:t xml:space="preserve">channels, fixed </w:t>
      </w:r>
      <w:r w:rsidR="483125DA">
        <w:rPr/>
        <w:t>selection</w:t>
      </w:r>
    </w:p>
    <w:p w:rsidR="7B6001F7" w:rsidP="78399B42" w:rsidRDefault="7B6001F7" w14:paraId="6A4D0F5C" w14:textId="410B777E">
      <w:pPr>
        <w:pStyle w:val="BodyTextFirstIndent"/>
        <w:numPr>
          <w:ilvl w:val="0"/>
          <w:numId w:val="1"/>
        </w:numPr>
        <w:ind w:left="360" w:firstLine="0"/>
        <w:rPr>
          <w:rFonts w:ascii="Times New Roman" w:hAnsi="Times New Roman" w:eastAsia="Times New Roman" w:cs="Times New Roman"/>
          <w:color w:val="212121"/>
        </w:rPr>
      </w:pPr>
      <w:r w:rsidRPr="78399B42" w:rsidR="7B6001F7">
        <w:rPr>
          <w:rFonts w:ascii="Times New Roman" w:hAnsi="Times New Roman" w:eastAsia="Times New Roman" w:cs="Times New Roman"/>
          <w:color w:val="212121"/>
        </w:rPr>
        <w:t>625, 2.0-MHz, Full Stokes channels, full band</w:t>
      </w:r>
    </w:p>
    <w:p w:rsidR="483125DA" w:rsidP="78399B42" w:rsidRDefault="483125DA" w14:paraId="36E016BE" w14:textId="4EF4E8B4">
      <w:pPr>
        <w:pStyle w:val="BodyTextFirstIndent"/>
        <w:numPr>
          <w:ilvl w:val="0"/>
          <w:numId w:val="1"/>
        </w:numPr>
        <w:ind w:left="360" w:firstLine="0"/>
        <w:rPr>
          <w:rFonts w:ascii="Times New Roman" w:hAnsi="Times New Roman"/>
          <w:color w:val="212121"/>
        </w:rPr>
      </w:pPr>
      <w:r w:rsidR="7B6001F7">
        <w:rPr/>
        <w:t>4192</w:t>
      </w:r>
      <w:r w:rsidR="483125DA">
        <w:rPr/>
        <w:t xml:space="preserve"> 8-kHz</w:t>
      </w:r>
      <w:r w:rsidR="032EA366">
        <w:rPr/>
        <w:t>,</w:t>
      </w:r>
      <w:r w:rsidR="483125DA">
        <w:rPr/>
        <w:t xml:space="preserve"> </w:t>
      </w:r>
      <w:r w:rsidR="217DE508">
        <w:rPr/>
        <w:t xml:space="preserve">Stokes I </w:t>
      </w:r>
      <w:r w:rsidR="483125DA">
        <w:rPr/>
        <w:t>channels</w:t>
      </w:r>
      <w:r w:rsidR="483125DA">
        <w:rPr/>
        <w:t xml:space="preserve">, </w:t>
      </w:r>
      <w:r w:rsidR="7B46D163">
        <w:rPr/>
        <w:t>fixed</w:t>
      </w:r>
      <w:r w:rsidR="483125DA">
        <w:rPr/>
        <w:t xml:space="preserve"> </w:t>
      </w:r>
      <w:r w:rsidR="483125DA">
        <w:rPr/>
        <w:t>selection</w:t>
      </w:r>
    </w:p>
    <w:p w:rsidR="483125DA" w:rsidP="78399B42" w:rsidRDefault="483125DA" w14:paraId="16266248" w14:textId="473F39BC">
      <w:pPr>
        <w:pStyle w:val="BodyTextFirstIndent"/>
        <w:numPr>
          <w:ilvl w:val="0"/>
          <w:numId w:val="1"/>
        </w:numPr>
        <w:ind w:left="360" w:firstLine="0"/>
        <w:rPr>
          <w:rFonts w:ascii="Times New Roman" w:hAnsi="Times New Roman"/>
          <w:color w:val="212121"/>
        </w:rPr>
      </w:pPr>
      <w:r w:rsidR="66FB6F36">
        <w:rPr/>
        <w:t>960</w:t>
      </w:r>
      <w:r w:rsidR="483125DA">
        <w:rPr/>
        <w:t xml:space="preserve"> 1-kHz</w:t>
      </w:r>
      <w:r w:rsidR="68C58F51">
        <w:rPr/>
        <w:t>,</w:t>
      </w:r>
      <w:r w:rsidR="483125DA">
        <w:rPr/>
        <w:t xml:space="preserve"> </w:t>
      </w:r>
      <w:r w:rsidR="68C747ED">
        <w:rPr/>
        <w:t xml:space="preserve">Stokes I </w:t>
      </w:r>
      <w:r w:rsidR="483125DA">
        <w:rPr/>
        <w:t>channels</w:t>
      </w:r>
      <w:r w:rsidR="483125DA">
        <w:rPr/>
        <w:t xml:space="preserve">, tunable </w:t>
      </w:r>
      <w:r w:rsidR="483125DA">
        <w:rPr/>
        <w:t>selection</w:t>
      </w:r>
    </w:p>
    <w:p w:rsidR="1F3ED9E3" w:rsidP="1F3ED9E3" w:rsidRDefault="1F3ED9E3" w14:paraId="61AA6725" w14:textId="38F2F5C2">
      <w:pPr>
        <w:pStyle w:val="BodyTextFirstIndent"/>
      </w:pPr>
    </w:p>
    <w:p w:rsidR="5F5440AE" w:rsidP="1F3ED9E3" w:rsidRDefault="5F5440AE" w14:paraId="19FD09AE" w14:textId="60A81401">
      <w:pPr>
        <w:pStyle w:val="BodyTextFirstIndent"/>
      </w:pPr>
      <w:r w:rsidR="5F5440AE">
        <w:rPr/>
        <w:t xml:space="preserve">Out of this, the DAT subsystem will create </w:t>
      </w:r>
      <w:r w:rsidR="5F5440AE">
        <w:rPr/>
        <w:t>the</w:t>
      </w:r>
      <w:r w:rsidR="5F5440AE">
        <w:rPr/>
        <w:t xml:space="preserve"> full suite of </w:t>
      </w:r>
      <w:r w:rsidR="10C8BB49">
        <w:rPr/>
        <w:t>mosaicked, science-ready images, including</w:t>
      </w:r>
      <w:r w:rsidR="2AC3D6E4">
        <w:rPr/>
        <w:t xml:space="preserve"> averaging over channels.</w:t>
      </w:r>
    </w:p>
    <w:p w:rsidR="1F963B53" w:rsidP="78399B42" w:rsidRDefault="1F963B53" w14:paraId="1051A46D" w14:textId="2F10FE74">
      <w:pPr>
        <w:pStyle w:val="BodyTextFirstIndent"/>
      </w:pPr>
      <w:r w:rsidR="483125DA">
        <w:rPr/>
        <w:t xml:space="preserve">The RCP will </w:t>
      </w:r>
      <w:r w:rsidR="483125DA">
        <w:rPr/>
        <w:t>provide</w:t>
      </w:r>
      <w:r w:rsidR="483125DA">
        <w:rPr/>
        <w:t xml:space="preserve"> a PSF to the post-processing system</w:t>
      </w:r>
      <w:r w:rsidR="1458CE68">
        <w:rPr/>
        <w:t xml:space="preserve"> or information </w:t>
      </w:r>
      <w:r w:rsidR="20A2CAD5">
        <w:rPr/>
        <w:t>required</w:t>
      </w:r>
      <w:r w:rsidR="1458CE68">
        <w:rPr/>
        <w:t xml:space="preserve"> to generate a PSF. Th</w:t>
      </w:r>
      <w:r w:rsidR="483125DA">
        <w:rPr/>
        <w:t>e correctness (I.e., derived from data or pre-calculated) is not yet defined.</w:t>
      </w:r>
      <w:r w:rsidR="2D9D40FB">
        <w:rPr/>
        <w:t xml:space="preserve"> </w:t>
      </w:r>
      <w:r w:rsidR="1F963B53">
        <w:rPr/>
        <w:t xml:space="preserve">The grid size will </w:t>
      </w:r>
      <w:r w:rsidR="1FEECF0D">
        <w:rPr/>
        <w:t xml:space="preserve">be fixed, </w:t>
      </w:r>
      <w:r w:rsidR="5D786323">
        <w:rPr/>
        <w:t>so the</w:t>
      </w:r>
      <w:r w:rsidR="1F963B53">
        <w:rPr/>
        <w:t xml:space="preserve"> field of view, PSF, and pixel size will scale with frequency (</w:t>
      </w:r>
      <w:r w:rsidR="1F963B53">
        <w:rPr/>
        <w:t>e.g.</w:t>
      </w:r>
      <w:r w:rsidR="1F963B53">
        <w:rPr/>
        <w:t xml:space="preserve"> pixel size </w:t>
      </w:r>
      <w:r w:rsidR="4E4ACE62">
        <w:rPr/>
        <w:t xml:space="preserve">1.93” at 0.7 GHz, </w:t>
      </w:r>
      <w:r w:rsidR="7C3E4664">
        <w:rPr/>
        <w:t>1.0</w:t>
      </w:r>
      <w:r w:rsidR="1F963B53">
        <w:rPr/>
        <w:t>” at 1.</w:t>
      </w:r>
      <w:r w:rsidR="732B1AB6">
        <w:rPr/>
        <w:t>35</w:t>
      </w:r>
      <w:r w:rsidR="1F963B53">
        <w:rPr/>
        <w:t xml:space="preserve"> GHz, </w:t>
      </w:r>
      <w:r w:rsidR="5AEE69A4">
        <w:rPr/>
        <w:t xml:space="preserve">and </w:t>
      </w:r>
      <w:r w:rsidR="1F963B53">
        <w:rPr/>
        <w:t>0.</w:t>
      </w:r>
      <w:r w:rsidR="76E75D91">
        <w:rPr/>
        <w:t>675</w:t>
      </w:r>
      <w:r w:rsidR="1F963B53">
        <w:rPr/>
        <w:t>” at 2 GHz).</w:t>
      </w:r>
      <w:commentRangeStart w:id="1473737593"/>
      <w:commentRangeEnd w:id="1473737593"/>
      <w:r>
        <w:rPr>
          <w:rStyle w:val="CommentReference"/>
        </w:rPr>
        <w:commentReference w:id="1473737593"/>
      </w:r>
    </w:p>
    <w:p w:rsidR="712EC49A" w:rsidP="1B8F6C40" w:rsidRDefault="712EC49A" w14:paraId="72F2B3EE" w14:textId="694A9D01">
      <w:pPr>
        <w:pStyle w:val="Heading2"/>
        <w:numPr>
          <w:ilvl w:val="1"/>
          <w:numId w:val="36"/>
        </w:numPr>
        <w:rPr/>
      </w:pPr>
      <w:r w:rsidR="712EC49A">
        <w:rPr/>
        <w:t>Point Spread Function</w:t>
      </w:r>
    </w:p>
    <w:p w:rsidR="712EC49A" w:rsidP="78399B42" w:rsidRDefault="712EC49A" w14:paraId="630DFC04" w14:textId="7032C796">
      <w:pPr>
        <w:pStyle w:val="BodyTextFirstIndent"/>
      </w:pPr>
      <w:r w:rsidR="712EC49A">
        <w:rPr/>
        <w:t xml:space="preserve">The RCP will know how visibilities are gridded and thus is the only subsystem with knowledge </w:t>
      </w:r>
      <w:r w:rsidR="712EC49A">
        <w:rPr/>
        <w:t>required</w:t>
      </w:r>
      <w:r w:rsidR="712EC49A">
        <w:rPr/>
        <w:t xml:space="preserve"> to generate the Point Spread Function (PSF) of an image. The PSF </w:t>
      </w:r>
      <w:r w:rsidR="296D1368">
        <w:rPr/>
        <w:t xml:space="preserve">will be provided by RCP as an image or a function to generate such an image. The PSF must be large and </w:t>
      </w:r>
      <w:r w:rsidR="296D1368">
        <w:rPr/>
        <w:t>accurate</w:t>
      </w:r>
      <w:r w:rsidR="296D1368">
        <w:rPr/>
        <w:t xml:space="preserve"> enough to reveal sidelob</w:t>
      </w:r>
      <w:r w:rsidR="6811F899">
        <w:rPr/>
        <w:t>es that are 5e5 times smaller than the brightest image in a typical field (I.e., 2 microJy and 1 Jy, respectively).</w:t>
      </w:r>
    </w:p>
    <w:p w:rsidR="17BFDEAE" w:rsidP="1B8F6C40" w:rsidRDefault="17BFDEAE" w14:paraId="6E2A4EB3" w14:textId="26A37228">
      <w:pPr>
        <w:pStyle w:val="Heading2"/>
        <w:numPr>
          <w:ilvl w:val="1"/>
          <w:numId w:val="36"/>
        </w:numPr>
        <w:rPr/>
      </w:pPr>
      <w:bookmarkStart w:name="_Toc1816636270" w:id="250075924"/>
      <w:r w:rsidR="17BFDEAE">
        <w:rPr/>
        <w:t>Pulsar Timing</w:t>
      </w:r>
      <w:bookmarkEnd w:id="250075924"/>
    </w:p>
    <w:p w:rsidR="74D91D6D" w:rsidP="1F3ED9E3" w:rsidRDefault="74D91D6D" w14:paraId="7B98165E" w14:textId="1524FC90">
      <w:pPr>
        <w:pStyle w:val="BodyTextFirstIndent"/>
        <w:rPr>
          <w:rFonts w:ascii="Calibri" w:hAnsi="Calibri" w:eastAsia="Calibri" w:cs="Calibri"/>
          <w:szCs w:val="22"/>
        </w:rPr>
      </w:pPr>
      <w:r w:rsidRPr="1F3ED9E3">
        <w:t>This format is defined for millisecond pulsar timing, which will record data from up to four beams at any given time.</w:t>
      </w:r>
    </w:p>
    <w:p w:rsidR="17BFDEAE" w:rsidP="1F3ED9E3" w:rsidRDefault="17BFDEAE" w14:paraId="0B6080F7" w14:textId="40B31B8F">
      <w:pPr>
        <w:pStyle w:val="BodyTextFirstIndent"/>
        <w:rPr>
          <w:rFonts w:ascii="Calibri" w:hAnsi="Calibri" w:eastAsia="Calibri" w:cs="Calibri"/>
          <w:szCs w:val="22"/>
        </w:rPr>
      </w:pPr>
      <w:r w:rsidRPr="1F3ED9E3">
        <w:t xml:space="preserve">In millisecond pulsar timing, the </w:t>
      </w:r>
      <w:r w:rsidRPr="1F3ED9E3" w:rsidR="62ADBE85">
        <w:t xml:space="preserve">data is referred to </w:t>
      </w:r>
      <w:r w:rsidRPr="1F3ED9E3">
        <w:t xml:space="preserve">as “Stokes profiles” and defined to hold tied-array beam power data folded at an assumed dispersion measure and period. </w:t>
      </w:r>
      <w:r w:rsidRPr="1F3ED9E3" w:rsidR="1AEC0D53">
        <w:t>A standard Stokes profile will be saved each 10 s with 2048 phase bins across pulsar rotation period and repeated during typical target session.</w:t>
      </w:r>
    </w:p>
    <w:p w:rsidR="17BFDEAE" w:rsidP="1F3ED9E3" w:rsidRDefault="17BFDEAE" w14:paraId="2AF4A478" w14:textId="4481F38A">
      <w:pPr>
        <w:pStyle w:val="BodyTextFirstIndent"/>
        <w:rPr>
          <w:rFonts w:ascii="Calibri" w:hAnsi="Calibri" w:eastAsia="Calibri" w:cs="Calibri"/>
          <w:szCs w:val="22"/>
        </w:rPr>
      </w:pPr>
      <w:r w:rsidRPr="1F3ED9E3">
        <w:t xml:space="preserve">The </w:t>
      </w:r>
      <w:r w:rsidRPr="1F3ED9E3" w:rsidR="2A61369E">
        <w:t xml:space="preserve">baseline plan is to use the </w:t>
      </w:r>
      <w:r w:rsidRPr="1F3ED9E3">
        <w:t xml:space="preserve">PSRFITS format </w:t>
      </w:r>
      <w:r w:rsidRPr="1F3ED9E3" w:rsidR="44A82DA1">
        <w:t xml:space="preserve">to </w:t>
      </w:r>
      <w:r w:rsidRPr="1F3ED9E3">
        <w:t xml:space="preserve">hold </w:t>
      </w:r>
      <w:r w:rsidRPr="1F3ED9E3" w:rsidR="5E10E208">
        <w:t>pulsar timing</w:t>
      </w:r>
      <w:r w:rsidRPr="1F3ED9E3">
        <w:t xml:space="preserve"> data.</w:t>
      </w:r>
      <w:r w:rsidRPr="1F3ED9E3" w:rsidR="4B8FA002">
        <w:t xml:space="preserve"> Header and data shape details will be defined here later.</w:t>
      </w:r>
    </w:p>
    <w:p w:rsidR="1F963B53" w:rsidP="1B8F6C40" w:rsidRDefault="1F963B53" w14:paraId="4BB61E0F" w14:textId="55A3E36A">
      <w:pPr>
        <w:pStyle w:val="Heading2"/>
        <w:numPr>
          <w:ilvl w:val="1"/>
          <w:numId w:val="36"/>
        </w:numPr>
        <w:rPr/>
      </w:pPr>
      <w:bookmarkStart w:name="_Toc1774953333" w:id="199434028"/>
      <w:r w:rsidR="1F963B53">
        <w:rPr/>
        <w:t>Fast Time Domain</w:t>
      </w:r>
      <w:bookmarkEnd w:id="199434028"/>
    </w:p>
    <w:p w:rsidR="6F180EEC" w:rsidP="1F3ED9E3" w:rsidRDefault="6F180EEC" w14:paraId="54B02D1F" w14:textId="4B429611">
      <w:pPr>
        <w:pStyle w:val="BodyTextFirstIndent"/>
      </w:pPr>
      <w:r w:rsidRPr="1F3ED9E3">
        <w:t xml:space="preserve">This format is defined </w:t>
      </w:r>
      <w:r w:rsidRPr="1F3ED9E3" w:rsidR="1F963B53">
        <w:t>for FRB search</w:t>
      </w:r>
      <w:r w:rsidRPr="1F3ED9E3" w:rsidR="0CAF8B15">
        <w:t xml:space="preserve"> and</w:t>
      </w:r>
      <w:r w:rsidRPr="1F3ED9E3" w:rsidR="1BFC7130">
        <w:t xml:space="preserve"> pulsar search</w:t>
      </w:r>
      <w:r w:rsidRPr="1F3ED9E3" w:rsidR="4154C9AD">
        <w:t xml:space="preserve">. </w:t>
      </w:r>
      <w:r w:rsidRPr="1F3ED9E3" w:rsidR="328D3FAB">
        <w:t xml:space="preserve">Both </w:t>
      </w:r>
      <w:r w:rsidRPr="1F3ED9E3" w:rsidR="6516A8DB">
        <w:t xml:space="preserve">types of data are not recorded </w:t>
      </w:r>
      <w:r w:rsidRPr="1F3ED9E3" w:rsidR="33ADB91C">
        <w:t>continuously but</w:t>
      </w:r>
      <w:r w:rsidRPr="1F3ED9E3" w:rsidR="6516A8DB">
        <w:t xml:space="preserve"> based on real-time decisions made by the search systems in RCP pipelines.</w:t>
      </w:r>
      <w:r w:rsidRPr="1F3ED9E3" w:rsidR="593BC3DE">
        <w:t xml:space="preserve"> This is referred to as “triggered” data recording.</w:t>
      </w:r>
    </w:p>
    <w:p w:rsidR="30C7CD02" w:rsidP="1F3ED9E3" w:rsidRDefault="30C7CD02" w14:paraId="3F2DB621" w14:textId="50CF9EE3">
      <w:pPr>
        <w:pStyle w:val="BodyTextFirstIndent"/>
        <w:rPr>
          <w:rFonts w:ascii="Calibri" w:hAnsi="Calibri" w:eastAsia="Calibri" w:cs="Calibri"/>
          <w:szCs w:val="22"/>
        </w:rPr>
      </w:pPr>
      <w:r w:rsidRPr="1F3ED9E3">
        <w:t>For p</w:t>
      </w:r>
      <w:r w:rsidRPr="1F3ED9E3" w:rsidR="3EC5C95F">
        <w:t>ulsar search</w:t>
      </w:r>
      <w:r w:rsidRPr="1F3ED9E3" w:rsidR="4E3AF2AA">
        <w:t xml:space="preserve">, the </w:t>
      </w:r>
      <w:r w:rsidRPr="1F3ED9E3" w:rsidR="57CDB7B3">
        <w:t xml:space="preserve">RCP </w:t>
      </w:r>
      <w:r w:rsidRPr="1F3ED9E3" w:rsidR="4E3AF2AA">
        <w:t xml:space="preserve">output data </w:t>
      </w:r>
      <w:r w:rsidRPr="1F3ED9E3" w:rsidR="1D531932">
        <w:t>is a power beam on target with</w:t>
      </w:r>
      <w:r w:rsidRPr="1F3ED9E3" w:rsidR="4E3AF2AA">
        <w:t xml:space="preserve"> 0.2-ms resolution (~10 min duration)</w:t>
      </w:r>
      <w:r w:rsidRPr="1F3ED9E3" w:rsidR="37202A4C">
        <w:t xml:space="preserve"> and retaining frequency and polarization axes</w:t>
      </w:r>
      <w:r w:rsidRPr="1F3ED9E3" w:rsidR="4E3AF2AA">
        <w:t>.</w:t>
      </w:r>
      <w:r w:rsidRPr="1F3ED9E3" w:rsidR="46955397">
        <w:t xml:space="preserve"> Provisionally, we will save this in PSRFITS format.</w:t>
      </w:r>
      <w:r w:rsidRPr="1F3ED9E3" w:rsidR="787B451A">
        <w:t xml:space="preserve"> </w:t>
      </w:r>
      <w:r w:rsidRPr="1F3ED9E3" w:rsidR="4E3AF2AA">
        <w:t>[An alternative is to save folded data with</w:t>
      </w:r>
      <w:r w:rsidRPr="1F3ED9E3" w:rsidR="3EC5C95F">
        <w:t xml:space="preserve"> axes of time, phase, channel, polarization]</w:t>
      </w:r>
    </w:p>
    <w:p w:rsidR="22BB978B" w:rsidP="1F3ED9E3" w:rsidRDefault="22BB978B" w14:paraId="6C93FF7C" w14:textId="3498E39B">
      <w:pPr>
        <w:pStyle w:val="BodyTextFirstIndent"/>
      </w:pPr>
      <w:r w:rsidRPr="1F3ED9E3">
        <w:t>For</w:t>
      </w:r>
      <w:r w:rsidRPr="1F3ED9E3" w:rsidR="4A09C87F">
        <w:t xml:space="preserve"> FRB search, the </w:t>
      </w:r>
      <w:r w:rsidRPr="1F3ED9E3" w:rsidR="2A4EDB1C">
        <w:t>RCP output</w:t>
      </w:r>
      <w:r w:rsidRPr="1F3ED9E3" w:rsidR="4A09C87F">
        <w:t xml:space="preserve"> </w:t>
      </w:r>
      <w:r w:rsidRPr="1F3ED9E3" w:rsidR="7DB56487">
        <w:t xml:space="preserve">data </w:t>
      </w:r>
      <w:r w:rsidRPr="1F3ED9E3" w:rsidR="4A09C87F">
        <w:t xml:space="preserve">is a </w:t>
      </w:r>
      <w:r w:rsidRPr="1F3ED9E3" w:rsidR="77EE72D7">
        <w:t xml:space="preserve">voltage </w:t>
      </w:r>
      <w:r w:rsidRPr="1F3ED9E3" w:rsidR="04D85B74">
        <w:t>beam on target</w:t>
      </w:r>
      <w:r w:rsidRPr="1F3ED9E3" w:rsidR="6742E0FE">
        <w:t xml:space="preserve"> [what duration?]</w:t>
      </w:r>
      <w:r w:rsidRPr="1F3ED9E3" w:rsidR="04D85B74">
        <w:t xml:space="preserve"> </w:t>
      </w:r>
      <w:r w:rsidRPr="1F3ED9E3" w:rsidR="30DBD8A3">
        <w:t>that has been dedispersed and retaining polarization axes.</w:t>
      </w:r>
      <w:r w:rsidRPr="1F3ED9E3" w:rsidR="6A10D078">
        <w:t xml:space="preserve"> </w:t>
      </w:r>
      <w:r w:rsidRPr="1F3ED9E3" w:rsidR="728AA7BE">
        <w:t xml:space="preserve">Provisionally, we will save this </w:t>
      </w:r>
      <w:r w:rsidRPr="1F3ED9E3" w:rsidR="6A10D078">
        <w:t xml:space="preserve">in PSRFITS format. In addition, a custom </w:t>
      </w:r>
      <w:r w:rsidRPr="1F3ED9E3" w:rsidR="6E851DB4">
        <w:t xml:space="preserve">data product (format TBD) will save a dedispersed Stokes I image cube toward the target that retains time </w:t>
      </w:r>
      <w:r w:rsidRPr="1F3ED9E3" w:rsidR="49C1823C">
        <w:t>and frequency axes</w:t>
      </w:r>
      <w:r w:rsidRPr="1F3ED9E3" w:rsidR="6E851DB4">
        <w:t>.</w:t>
      </w:r>
      <w:r w:rsidRPr="1F3ED9E3" w:rsidR="1EB60F11">
        <w:t xml:space="preserve"> This will be used for precision localization of the FRB.</w:t>
      </w:r>
    </w:p>
    <w:p w:rsidR="42B7BF8C" w:rsidP="1F3ED9E3" w:rsidRDefault="42B7BF8C" w14:paraId="2549D022" w14:textId="06365DCB">
      <w:pPr>
        <w:pStyle w:val="BodyTextFirstIndent"/>
        <w:rPr>
          <w:rFonts w:ascii="Calibri" w:hAnsi="Calibri" w:eastAsia="Calibri" w:cs="Calibri"/>
          <w:szCs w:val="22"/>
        </w:rPr>
      </w:pPr>
      <w:r w:rsidRPr="1F3ED9E3">
        <w:t xml:space="preserve">The </w:t>
      </w:r>
      <w:r w:rsidRPr="1F3ED9E3" w:rsidR="355CEF7B">
        <w:t xml:space="preserve">pulsar timing and FTD data sets </w:t>
      </w:r>
      <w:r w:rsidRPr="1F3ED9E3" w:rsidR="6B620A6F">
        <w:t>have one common need, which is to save a standard tied-array, time-domain</w:t>
      </w:r>
      <w:r w:rsidRPr="1F3ED9E3">
        <w:t xml:space="preserve"> </w:t>
      </w:r>
      <w:r w:rsidRPr="1F3ED9E3" w:rsidR="292037D7">
        <w:t>product in PSRFITS. All three of these products have different assumptions (folded vs non-folded, axis shapes</w:t>
      </w:r>
      <w:r w:rsidRPr="1F3ED9E3" w:rsidR="0943F8C2">
        <w:t>)</w:t>
      </w:r>
      <w:r w:rsidRPr="1F3ED9E3" w:rsidR="292037D7">
        <w:t xml:space="preserve">, but </w:t>
      </w:r>
      <w:r w:rsidRPr="1F3ED9E3" w:rsidR="647E7247">
        <w:t>the goal is to use a common data format when possible.</w:t>
      </w:r>
    </w:p>
    <w:p w:rsidR="1F963B53" w:rsidP="1F3ED9E3" w:rsidRDefault="1F963B53" w14:paraId="4F82A17C" w14:textId="3A5840DC">
      <w:pPr>
        <w:pStyle w:val="Heading2"/>
        <w:rPr/>
      </w:pPr>
      <w:bookmarkStart w:name="_Toc1611800690" w:id="2120003573"/>
      <w:r w:rsidR="1F963B53">
        <w:rPr/>
        <w:t>Pulsar and FRB Search Metadata</w:t>
      </w:r>
      <w:bookmarkEnd w:id="2120003573"/>
    </w:p>
    <w:p w:rsidR="5AD0383A" w:rsidP="1F3ED9E3" w:rsidRDefault="5AD0383A" w14:paraId="1DBE03E2" w14:textId="708D2088">
      <w:pPr>
        <w:pStyle w:val="BodyTextFirstIndent"/>
      </w:pPr>
      <w:r w:rsidRPr="1F3ED9E3">
        <w:t xml:space="preserve">Each </w:t>
      </w:r>
      <w:r w:rsidRPr="1F3ED9E3" w:rsidR="6FE81399">
        <w:t>pulsar timing and FTD data set</w:t>
      </w:r>
      <w:r w:rsidRPr="1F3ED9E3">
        <w:t xml:space="preserve"> will be associated with </w:t>
      </w:r>
      <w:r w:rsidRPr="1F3ED9E3" w:rsidR="0840FE6D">
        <w:t xml:space="preserve">metadata and a visualization </w:t>
      </w:r>
      <w:r w:rsidRPr="1F3ED9E3">
        <w:t xml:space="preserve">to </w:t>
      </w:r>
      <w:r w:rsidRPr="1F3ED9E3" w:rsidR="2905BBBB">
        <w:t>aid human interaction and quality assurance</w:t>
      </w:r>
      <w:r w:rsidRPr="1F3ED9E3">
        <w:t>.</w:t>
      </w:r>
    </w:p>
    <w:p w:rsidR="6B53D155" w:rsidP="1F3ED9E3" w:rsidRDefault="6B53D155" w14:paraId="5BBC4438" w14:textId="138D8818">
      <w:pPr>
        <w:pStyle w:val="BodyTextFirstIndent"/>
      </w:pPr>
      <w:r w:rsidRPr="1F3ED9E3">
        <w:t xml:space="preserve">For </w:t>
      </w:r>
      <w:r w:rsidRPr="1F3ED9E3" w:rsidR="1F963B53">
        <w:t>pulsar search</w:t>
      </w:r>
      <w:r w:rsidRPr="1F3ED9E3" w:rsidR="676ED805">
        <w:t xml:space="preserve">, </w:t>
      </w:r>
      <w:r w:rsidRPr="1F3ED9E3" w:rsidR="1F963B53">
        <w:t xml:space="preserve">candidates </w:t>
      </w:r>
      <w:r w:rsidRPr="1F3ED9E3" w:rsidR="2750BA04">
        <w:t xml:space="preserve">are identified </w:t>
      </w:r>
      <w:r w:rsidRPr="1F3ED9E3" w:rsidR="1F963B53">
        <w:t xml:space="preserve">in beam-formed power dynamic spectra via a folding algorithm. </w:t>
      </w:r>
      <w:r w:rsidRPr="1F3ED9E3" w:rsidR="69F6D4DC">
        <w:t>Nominal parameters of the search are DM, period, and period derivative.</w:t>
      </w:r>
      <w:r w:rsidRPr="1F3ED9E3" w:rsidR="305F4CEB">
        <w:t xml:space="preserve"> Additional information includes: SNR</w:t>
      </w:r>
      <w:r w:rsidRPr="1F3ED9E3" w:rsidR="37E9B72E">
        <w:t xml:space="preserve">. This list will be expanded as </w:t>
      </w:r>
      <w:r w:rsidRPr="1F3ED9E3" w:rsidR="1C192997">
        <w:t>the software</w:t>
      </w:r>
      <w:r w:rsidRPr="1F3ED9E3" w:rsidR="37E9B72E">
        <w:t xml:space="preserve"> is developed</w:t>
      </w:r>
      <w:r w:rsidRPr="1F3ED9E3" w:rsidR="305F4CEB">
        <w:t>.</w:t>
      </w:r>
    </w:p>
    <w:p w:rsidR="69F6D4DC" w:rsidP="1F3ED9E3" w:rsidRDefault="69F6D4DC" w14:paraId="40DFD46C" w14:textId="5E74F7E0">
      <w:pPr>
        <w:pStyle w:val="BodyTextFirstIndent"/>
      </w:pPr>
      <w:r w:rsidRPr="1F3ED9E3">
        <w:t>For single-pulse search</w:t>
      </w:r>
      <w:r w:rsidRPr="1F3ED9E3" w:rsidR="38317DA4">
        <w:t xml:space="preserve">, candidates are identified in beam-formed power dynamic spectra. Nominal parameters of the search are </w:t>
      </w:r>
      <w:r w:rsidRPr="1F3ED9E3" w:rsidR="0406F032">
        <w:t>DM, time</w:t>
      </w:r>
      <w:r w:rsidRPr="1F3ED9E3" w:rsidR="387AE506">
        <w:t>, temporal width. Additional information to aid human interaction and quality checks include:</w:t>
      </w:r>
      <w:r w:rsidRPr="1F3ED9E3" w:rsidR="0406F032">
        <w:t xml:space="preserve"> SNR</w:t>
      </w:r>
      <w:r w:rsidRPr="1F3ED9E3" w:rsidR="177076F1">
        <w:t>, beam location.</w:t>
      </w:r>
    </w:p>
    <w:p w:rsidR="177076F1" w:rsidP="1F3ED9E3" w:rsidRDefault="177076F1" w14:paraId="2663C217" w14:textId="7741715B">
      <w:pPr>
        <w:pStyle w:val="BodyTextFirstIndent"/>
      </w:pPr>
      <w:r w:rsidRPr="1F3ED9E3">
        <w:t>These metadata can be saved in json format locally</w:t>
      </w:r>
      <w:r w:rsidRPr="1F3ED9E3" w:rsidR="702805FB">
        <w:t xml:space="preserve"> and loaded to the metadata database. The database will keep information about data products associated with </w:t>
      </w:r>
      <w:r w:rsidRPr="1F3ED9E3" w:rsidR="7F2E669C">
        <w:t>trigger information.</w:t>
      </w:r>
    </w:p>
    <w:p w:rsidR="2336A8EA" w:rsidP="1B8F6C40" w:rsidRDefault="2336A8EA" w14:paraId="124499BC" w14:textId="3FC292EF">
      <w:pPr>
        <w:pStyle w:val="Heading1"/>
        <w:rPr>
          <w:b w:val="1"/>
          <w:bCs w:val="1"/>
          <w:sz w:val="24"/>
          <w:szCs w:val="24"/>
        </w:rPr>
      </w:pPr>
      <w:bookmarkStart w:name="_Toc1741020748" w:id="1574884380"/>
      <w:r w:rsidR="2336A8EA">
        <w:rPr/>
        <w:t>Handshake</w:t>
      </w:r>
      <w:bookmarkEnd w:id="1574884380"/>
    </w:p>
    <w:p w:rsidR="388E3677" w:rsidP="1F3ED9E3" w:rsidRDefault="388E3677" w14:paraId="59D35D98" w14:textId="43FBAA60">
      <w:pPr>
        <w:pStyle w:val="BodyTextFirstIndent"/>
      </w:pPr>
      <w:r w:rsidRPr="1F3ED9E3">
        <w:t>The interface between RCP and DAT will require</w:t>
      </w:r>
      <w:r w:rsidRPr="1F3ED9E3" w:rsidR="05B54A28">
        <w:t xml:space="preserve"> a “handshake” to acknowledge that the transfer was successful and that DAT is responsible for the data.</w:t>
      </w:r>
      <w:r w:rsidRPr="1F3ED9E3" w:rsidR="43B5B010">
        <w:t xml:space="preserve"> The metadata database exists to track the state of data as it comes out of the RCP, through DAT, and into ARC. This makes the database a natural place to register a handshake after the RCP completes its processing.</w:t>
      </w:r>
    </w:p>
    <w:p w:rsidR="65CD96CF" w:rsidP="1F3ED9E3" w:rsidRDefault="65CD96CF" w14:paraId="3C4DE8FE" w14:textId="0F68B5BD">
      <w:pPr>
        <w:pStyle w:val="BodyTextFirstIndent"/>
      </w:pPr>
      <w:r w:rsidRPr="1F3ED9E3">
        <w:t>For i</w:t>
      </w:r>
      <w:r w:rsidRPr="1F3ED9E3" w:rsidR="7DFC1285">
        <w:t>mages</w:t>
      </w:r>
      <w:r w:rsidRPr="1F3ED9E3" w:rsidR="40649913">
        <w:t xml:space="preserve">, the handshake will reference a unique identifier for </w:t>
      </w:r>
      <w:r w:rsidRPr="1F3ED9E3" w:rsidR="513982D9">
        <w:t>a field data set, which could include information such as time and position on the sky.</w:t>
      </w:r>
      <w:r w:rsidRPr="1F3ED9E3" w:rsidR="40011EBD">
        <w:t xml:space="preserve"> For </w:t>
      </w:r>
      <w:r w:rsidRPr="1F3ED9E3" w:rsidR="2336A8EA">
        <w:t>FTD data</w:t>
      </w:r>
      <w:r w:rsidRPr="1F3ED9E3" w:rsidR="5DADC1B1">
        <w:t>,</w:t>
      </w:r>
      <w:r w:rsidRPr="1F3ED9E3" w:rsidR="2336A8EA">
        <w:t xml:space="preserve"> </w:t>
      </w:r>
      <w:r w:rsidRPr="1F3ED9E3" w:rsidR="12BFC29C">
        <w:t xml:space="preserve">each trigger is associated with a </w:t>
      </w:r>
      <w:r w:rsidRPr="1F3ED9E3" w:rsidR="2336A8EA">
        <w:t>packet of data</w:t>
      </w:r>
      <w:r w:rsidRPr="1F3ED9E3" w:rsidR="55B77EE9">
        <w:t xml:space="preserve"> and </w:t>
      </w:r>
      <w:r w:rsidRPr="1F3ED9E3" w:rsidR="2336A8EA">
        <w:t>metadata</w:t>
      </w:r>
      <w:r w:rsidRPr="1F3ED9E3" w:rsidR="39164771">
        <w:t>. The trigger will have a unique identifier that will be associated with the data and metadata via the metadata database managed by DAT.</w:t>
      </w:r>
    </w:p>
    <w:p w:rsidR="293233DB" w:rsidP="78399B42" w:rsidRDefault="293233DB" w14:paraId="4BD308FA" w14:textId="7BB024E6">
      <w:pPr>
        <w:pStyle w:val="BodyTextFirstIndent"/>
        <w:spacing w:after="160" w:line="259" w:lineRule="auto"/>
      </w:pPr>
      <w:r w:rsidR="130A96B0">
        <w:rPr/>
        <w:t>In addition, any RCP output will have one or more summary statistics calculated from the data and pushed to the database. The DAT system will be able to verify the data by recalculating the statistics.</w:t>
      </w:r>
    </w:p>
    <w:sectPr w:rsidR="293233DB" w:rsidSect="00B52784">
      <w:headerReference w:type="default" r:id="rId15"/>
      <w:footerReference w:type="default" r:id="rId16"/>
      <w:pgSz w:w="12240" w:h="15840" w:orient="portrait"/>
      <w:pgMar w:top="2016" w:right="1440" w:bottom="72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M" w:author="Steven T. Myers" w:date="2023-10-03T15:49:47" w:id="1473737593">
    <w:p w:rsidR="78399B42" w:rsidRDefault="78399B42" w14:paraId="5D98FA8B" w14:textId="7780F83A">
      <w:pPr>
        <w:pStyle w:val="CommentText"/>
      </w:pPr>
      <w:r w:rsidR="78399B42">
        <w:rPr/>
        <w:t>I don't think the pixel sizes are right, should be 1" at 1.35GHz (1.93" at 0.7, 0.675" at 2GHz)</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5D98FA8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F869636" w16cex:dateUtc="2023-10-03T21:49:47.036Z">
    <w16cex:extLst>
      <w16:ext w16:uri="{CE6994B0-6A32-4C9F-8C6B-6E91EDA988CE}">
        <cr:reactions xmlns:cr="http://schemas.microsoft.com/office/comments/2020/reactions">
          <cr:reaction reactionType="1">
            <cr:reactionInfo dateUtc="2023-10-03T22:26:37.609Z">
              <cr:user userId="S::caseylaw@caltech.edu::b18c136e-43b9-4ebf-9b1b-c825d0e9a141" userProvider="AD" userName="Law, Casey"/>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5D98FA8B" w16cid:durableId="6F8696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4814" w:rsidP="00C471A1" w:rsidRDefault="001D4814" w14:paraId="47CC6902" w14:textId="77777777">
      <w:r>
        <w:separator/>
      </w:r>
    </w:p>
    <w:p w:rsidR="001D4814" w:rsidRDefault="001D4814" w14:paraId="07E547E6" w14:textId="77777777"/>
    <w:p w:rsidR="001D4814" w:rsidRDefault="001D4814" w14:paraId="0203F1B0" w14:textId="77777777"/>
  </w:endnote>
  <w:endnote w:type="continuationSeparator" w:id="0">
    <w:p w:rsidR="001D4814" w:rsidP="00C471A1" w:rsidRDefault="001D4814" w14:paraId="1398A381" w14:textId="77777777">
      <w:r>
        <w:continuationSeparator/>
      </w:r>
    </w:p>
    <w:p w:rsidR="001D4814" w:rsidRDefault="001D4814" w14:paraId="61C534FF" w14:textId="77777777"/>
    <w:p w:rsidR="001D4814" w:rsidRDefault="001D4814" w14:paraId="658F101F" w14:textId="77777777"/>
  </w:endnote>
  <w:endnote w:type="continuationNotice" w:id="1">
    <w:p w:rsidR="001D4814" w:rsidRDefault="001D4814" w14:paraId="5A15345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5B78" w:rsidRDefault="00CC5B78" w14:paraId="58B795A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4814" w:rsidP="00C471A1" w:rsidRDefault="001D4814" w14:paraId="4FCED862" w14:textId="77777777">
      <w:r>
        <w:separator/>
      </w:r>
    </w:p>
    <w:p w:rsidR="001D4814" w:rsidRDefault="001D4814" w14:paraId="4D4FFF0B" w14:textId="77777777"/>
    <w:p w:rsidR="001D4814" w:rsidRDefault="001D4814" w14:paraId="10F821DD" w14:textId="77777777"/>
  </w:footnote>
  <w:footnote w:type="continuationSeparator" w:id="0">
    <w:p w:rsidR="001D4814" w:rsidP="00C471A1" w:rsidRDefault="001D4814" w14:paraId="6C768451" w14:textId="77777777">
      <w:r>
        <w:continuationSeparator/>
      </w:r>
    </w:p>
    <w:p w:rsidR="001D4814" w:rsidRDefault="001D4814" w14:paraId="19BF0726" w14:textId="77777777"/>
    <w:p w:rsidR="001D4814" w:rsidRDefault="001D4814" w14:paraId="5081E9B0" w14:textId="77777777"/>
  </w:footnote>
  <w:footnote w:type="continuationNotice" w:id="1">
    <w:p w:rsidR="001D4814" w:rsidRDefault="001D4814" w14:paraId="3FC2F70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9288" w:type="dxa"/>
      <w:tblBorders>
        <w:top w:val="single" w:color="auto" w:sz="8" w:space="0"/>
        <w:bottom w:val="single" w:color="auto" w:sz="8" w:space="0"/>
        <w:right w:val="single" w:color="auto" w:sz="8" w:space="0"/>
        <w:insideV w:val="single" w:color="auto" w:sz="8" w:space="0"/>
      </w:tblBorders>
      <w:tblLayout w:type="fixed"/>
      <w:tblLook w:val="0000" w:firstRow="0" w:lastRow="0" w:firstColumn="0" w:lastColumn="0" w:noHBand="0" w:noVBand="0"/>
    </w:tblPr>
    <w:tblGrid>
      <w:gridCol w:w="1545"/>
      <w:gridCol w:w="4604"/>
      <w:gridCol w:w="804"/>
      <w:gridCol w:w="2335"/>
    </w:tblGrid>
    <w:tr w:rsidR="00B57BC9" w:rsidTr="003F62D0" w14:paraId="4E340D0E" w14:textId="77777777">
      <w:trPr>
        <w:cantSplit/>
        <w:trHeight w:val="288"/>
      </w:trPr>
      <w:tc>
        <w:tcPr>
          <w:tcW w:w="1545" w:type="dxa"/>
          <w:vMerge w:val="restart"/>
          <w:tcBorders>
            <w:left w:val="single" w:color="auto" w:sz="8" w:space="0"/>
          </w:tcBorders>
          <w:tcMar>
            <w:top w:w="0" w:type="dxa"/>
            <w:left w:w="29" w:type="dxa"/>
            <w:bottom w:w="0" w:type="dxa"/>
            <w:right w:w="29" w:type="dxa"/>
          </w:tcMar>
          <w:vAlign w:val="center"/>
        </w:tcPr>
        <w:p w:rsidR="00574B86" w:rsidP="003F62D0" w:rsidRDefault="003F62D0" w14:paraId="587D6B75" w14:textId="77777777">
          <w:pPr>
            <w:pStyle w:val="Header"/>
            <w:tabs>
              <w:tab w:val="clear" w:pos="4320"/>
            </w:tabs>
            <w:jc w:val="center"/>
            <w:rPr>
              <w:rFonts w:ascii="Arial" w:hAnsi="Arial" w:cs="Arial"/>
              <w:b/>
              <w:smallCaps/>
              <w:sz w:val="28"/>
              <w:szCs w:val="28"/>
            </w:rPr>
          </w:pPr>
          <w:r>
            <w:rPr>
              <w:rFonts w:ascii="Arial" w:hAnsi="Arial" w:cs="Arial"/>
              <w:b/>
              <w:smallCaps/>
              <w:noProof/>
              <w:sz w:val="28"/>
              <w:szCs w:val="28"/>
            </w:rPr>
            <w:drawing>
              <wp:inline distT="0" distB="0" distL="0" distR="0" wp14:anchorId="47A6B041" wp14:editId="60C47AB6">
                <wp:extent cx="944245" cy="128270"/>
                <wp:effectExtent l="0" t="0" r="8255" b="508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44245" cy="128270"/>
                        </a:xfrm>
                        <a:prstGeom prst="rect">
                          <a:avLst/>
                        </a:prstGeom>
                      </pic:spPr>
                    </pic:pic>
                  </a:graphicData>
                </a:graphic>
              </wp:inline>
            </w:drawing>
          </w:r>
        </w:p>
        <w:p w:rsidRPr="003F62D0" w:rsidR="003F62D0" w:rsidP="003F62D0" w:rsidRDefault="003F62D0" w14:paraId="5E90526D" w14:textId="77777777">
          <w:pPr>
            <w:pStyle w:val="Header"/>
            <w:tabs>
              <w:tab w:val="clear" w:pos="4320"/>
            </w:tabs>
            <w:jc w:val="center"/>
            <w:rPr>
              <w:rFonts w:ascii="Arial" w:hAnsi="Arial" w:cs="Arial"/>
              <w:b/>
              <w:smallCaps/>
              <w:sz w:val="6"/>
              <w:szCs w:val="6"/>
            </w:rPr>
          </w:pPr>
        </w:p>
      </w:tc>
      <w:tc>
        <w:tcPr>
          <w:tcW w:w="4604" w:type="dxa"/>
          <w:vMerge w:val="restart"/>
          <w:vAlign w:val="center"/>
        </w:tcPr>
        <w:p w:rsidR="00C0380E" w:rsidP="00C0380E" w:rsidRDefault="00DB0D5E" w14:paraId="61B70127" w14:textId="0372022C">
          <w:pPr>
            <w:pStyle w:val="Header"/>
            <w:tabs>
              <w:tab w:val="clear" w:pos="4320"/>
            </w:tabs>
            <w:jc w:val="center"/>
          </w:pPr>
          <w:r>
            <w:fldChar w:fldCharType="begin"/>
          </w:r>
          <w:r>
            <w:instrText> STYLEREF  "Document Number"  \* MERGEFORMAT </w:instrText>
          </w:r>
          <w:r>
            <w:fldChar w:fldCharType="separate"/>
          </w:r>
          <w:r w:rsidRPr="00DB0D5E">
            <w:rPr>
              <w:b/>
              <w:bCs/>
              <w:noProof/>
            </w:rPr>
            <w:t>DSA-2000 Document No.</w:t>
          </w:r>
          <w:r>
            <w:rPr>
              <w:noProof/>
            </w:rPr>
            <w:t xml:space="preserve"> 00023</w:t>
          </w:r>
          <w:r>
            <w:fldChar w:fldCharType="end"/>
          </w:r>
        </w:p>
        <w:p w:rsidR="00C0380E" w:rsidP="00C0380E" w:rsidRDefault="00DB0D5E" w14:paraId="44B4220A" w14:textId="2AAB03C7">
          <w:pPr>
            <w:pStyle w:val="Header"/>
            <w:jc w:val="center"/>
            <w:rPr>
              <w:noProof/>
            </w:rPr>
          </w:pPr>
          <w:r>
            <w:fldChar w:fldCharType="begin"/>
          </w:r>
          <w:r>
            <w:instrText> STYLEREF  Title  \* MERGEFORMAT </w:instrText>
          </w:r>
          <w:r>
            <w:fldChar w:fldCharType="separate"/>
          </w:r>
          <w:r w:rsidRPr="00DB0D5E">
            <w:rPr>
              <w:b/>
              <w:bCs/>
              <w:noProof/>
            </w:rPr>
            <w:t>RCP to DAT</w:t>
          </w:r>
          <w:r>
            <w:rPr>
              <w:noProof/>
            </w:rPr>
            <w:t xml:space="preserve"> ICD</w:t>
          </w:r>
          <w:r>
            <w:fldChar w:fldCharType="end"/>
          </w:r>
        </w:p>
        <w:p w:rsidR="004D6761" w:rsidP="00C0380E" w:rsidRDefault="00213E4C" w14:paraId="4D8AB08D" w14:textId="7B49B14E">
          <w:pPr>
            <w:pStyle w:val="Header"/>
            <w:jc w:val="center"/>
          </w:pPr>
          <w:r>
            <w:rPr>
              <w:rFonts w:cstheme="minorHAnsi"/>
            </w:rPr>
            <w:fldChar w:fldCharType="begin"/>
          </w:r>
          <w:r>
            <w:rPr>
              <w:rFonts w:cstheme="minorHAnsi"/>
            </w:rPr>
            <w:instrText xml:space="preserve"> STYLEREF  "WBS Level 2 Abbr"  \* MERGEFORMAT </w:instrText>
          </w:r>
          <w:r>
            <w:rPr>
              <w:rFonts w:cstheme="minorHAnsi"/>
            </w:rPr>
            <w:fldChar w:fldCharType="separate"/>
          </w:r>
          <w:r w:rsidR="00DB0D5E">
            <w:rPr>
              <w:rFonts w:cstheme="minorHAnsi"/>
              <w:noProof/>
            </w:rPr>
            <w:t>DAT</w:t>
          </w:r>
          <w:r>
            <w:rPr>
              <w:rFonts w:cstheme="minorHAnsi"/>
            </w:rPr>
            <w:fldChar w:fldCharType="end"/>
          </w:r>
          <w:r w:rsidR="004D6761">
            <w:rPr>
              <w:rFonts w:cstheme="minorHAnsi"/>
            </w:rPr>
            <w:t>–</w:t>
          </w:r>
          <w:r>
            <w:rPr>
              <w:rFonts w:cstheme="minorHAnsi"/>
            </w:rPr>
            <w:fldChar w:fldCharType="begin"/>
          </w:r>
          <w:r>
            <w:rPr>
              <w:rFonts w:cstheme="minorHAnsi"/>
            </w:rPr>
            <w:instrText xml:space="preserve"> STYLEREF  "Document Type Abbr"  \* MERGEFORMAT </w:instrText>
          </w:r>
          <w:r>
            <w:rPr>
              <w:rFonts w:cstheme="minorHAnsi"/>
            </w:rPr>
            <w:fldChar w:fldCharType="separate"/>
          </w:r>
          <w:r w:rsidR="00DB0D5E">
            <w:rPr>
              <w:rFonts w:cstheme="minorHAnsi"/>
              <w:noProof/>
            </w:rPr>
            <w:t>ICD</w:t>
          </w:r>
          <w:r>
            <w:rPr>
              <w:rFonts w:cstheme="minorHAnsi"/>
            </w:rPr>
            <w:fldChar w:fldCharType="end"/>
          </w:r>
        </w:p>
      </w:tc>
      <w:tc>
        <w:tcPr>
          <w:tcW w:w="804" w:type="dxa"/>
          <w:tcBorders>
            <w:right w:val="nil"/>
          </w:tcBorders>
          <w:tcMar>
            <w:left w:w="115" w:type="dxa"/>
            <w:right w:w="0" w:type="dxa"/>
          </w:tcMar>
          <w:vAlign w:val="center"/>
        </w:tcPr>
        <w:p w:rsidR="00C0380E" w:rsidP="00C0380E" w:rsidRDefault="00C0380E" w14:paraId="5CA3DFAC" w14:textId="77777777">
          <w:pPr>
            <w:pStyle w:val="Header"/>
            <w:jc w:val="right"/>
          </w:pPr>
          <w:r>
            <w:t xml:space="preserve">Version: </w:t>
          </w:r>
        </w:p>
      </w:tc>
      <w:tc>
        <w:tcPr>
          <w:tcW w:w="2335" w:type="dxa"/>
          <w:tcBorders>
            <w:left w:val="nil"/>
          </w:tcBorders>
          <w:vAlign w:val="center"/>
        </w:tcPr>
        <w:p w:rsidR="00C0380E" w:rsidP="00C0380E" w:rsidRDefault="00076D81" w14:paraId="15C8AA25" w14:textId="61DC1C34">
          <w:pPr>
            <w:pStyle w:val="Header"/>
          </w:pPr>
          <w:r>
            <w:fldChar w:fldCharType="begin"/>
          </w:r>
          <w:r>
            <w:instrText>STYLEREF  "Version"  \* MERGEFORMAT</w:instrText>
          </w:r>
          <w:r>
            <w:fldChar w:fldCharType="separate"/>
          </w:r>
          <w:r w:rsidR="00DB0D5E">
            <w:rPr>
              <w:noProof/>
            </w:rPr>
            <w:t>1</w:t>
          </w:r>
          <w:r>
            <w:fldChar w:fldCharType="end"/>
          </w:r>
        </w:p>
      </w:tc>
    </w:tr>
    <w:tr w:rsidR="00B57BC9" w:rsidTr="005704FE" w14:paraId="0F9DB969" w14:textId="77777777">
      <w:trPr>
        <w:cantSplit/>
        <w:trHeight w:val="288"/>
      </w:trPr>
      <w:tc>
        <w:tcPr>
          <w:tcW w:w="1545" w:type="dxa"/>
          <w:vMerge/>
          <w:tcBorders>
            <w:left w:val="single" w:color="auto" w:sz="8" w:space="0"/>
          </w:tcBorders>
        </w:tcPr>
        <w:p w:rsidR="00C0380E" w:rsidP="00C0380E" w:rsidRDefault="00C0380E" w14:paraId="3DE5B418" w14:textId="77777777">
          <w:pPr>
            <w:pStyle w:val="Header"/>
            <w:jc w:val="center"/>
          </w:pPr>
        </w:p>
      </w:tc>
      <w:tc>
        <w:tcPr>
          <w:tcW w:w="4604" w:type="dxa"/>
          <w:vMerge/>
        </w:tcPr>
        <w:p w:rsidR="00C0380E" w:rsidP="00C0380E" w:rsidRDefault="00C0380E" w14:paraId="303AC6AD" w14:textId="77777777">
          <w:pPr>
            <w:pStyle w:val="Header"/>
            <w:jc w:val="center"/>
          </w:pPr>
        </w:p>
      </w:tc>
      <w:tc>
        <w:tcPr>
          <w:tcW w:w="804" w:type="dxa"/>
          <w:tcBorders>
            <w:right w:val="nil"/>
          </w:tcBorders>
          <w:tcMar>
            <w:left w:w="115" w:type="dxa"/>
            <w:right w:w="0" w:type="dxa"/>
          </w:tcMar>
          <w:vAlign w:val="center"/>
        </w:tcPr>
        <w:p w:rsidR="00C0380E" w:rsidP="00C0380E" w:rsidRDefault="00C0380E" w14:paraId="59E49909" w14:textId="77777777">
          <w:pPr>
            <w:pStyle w:val="Header"/>
            <w:jc w:val="right"/>
          </w:pPr>
          <w:r>
            <w:t>Date:</w:t>
          </w:r>
        </w:p>
      </w:tc>
      <w:tc>
        <w:tcPr>
          <w:tcW w:w="2335" w:type="dxa"/>
          <w:tcBorders>
            <w:left w:val="nil"/>
          </w:tcBorders>
          <w:vAlign w:val="center"/>
        </w:tcPr>
        <w:p w:rsidR="00C0380E" w:rsidP="00C0380E" w:rsidRDefault="004775F0" w14:paraId="31CFE555" w14:textId="40301D0F">
          <w:pPr>
            <w:pStyle w:val="Header"/>
          </w:pPr>
          <w:r>
            <w:fldChar w:fldCharType="begin"/>
          </w:r>
          <w:r>
            <w:instrText>STYLEREF  "Version Date"  \* MERGEFORMAT</w:instrText>
          </w:r>
          <w:r>
            <w:fldChar w:fldCharType="separate"/>
          </w:r>
          <w:r w:rsidR="00DB0D5E">
            <w:rPr>
              <w:noProof/>
            </w:rPr>
            <w:t>8/28/23</w:t>
          </w:r>
          <w:r>
            <w:fldChar w:fldCharType="end"/>
          </w:r>
        </w:p>
      </w:tc>
    </w:tr>
    <w:tr w:rsidR="00B57BC9" w:rsidTr="005704FE" w14:paraId="23DD0F38" w14:textId="77777777">
      <w:trPr>
        <w:cantSplit/>
        <w:trHeight w:val="288"/>
      </w:trPr>
      <w:tc>
        <w:tcPr>
          <w:tcW w:w="1545" w:type="dxa"/>
          <w:vMerge/>
          <w:tcBorders>
            <w:left w:val="single" w:color="auto" w:sz="8" w:space="0"/>
          </w:tcBorders>
        </w:tcPr>
        <w:p w:rsidR="00C0380E" w:rsidP="00C0380E" w:rsidRDefault="00C0380E" w14:paraId="30DEA838" w14:textId="77777777">
          <w:pPr>
            <w:pStyle w:val="Header"/>
            <w:jc w:val="center"/>
          </w:pPr>
        </w:p>
      </w:tc>
      <w:tc>
        <w:tcPr>
          <w:tcW w:w="4604" w:type="dxa"/>
          <w:vMerge/>
        </w:tcPr>
        <w:p w:rsidR="00C0380E" w:rsidP="00C0380E" w:rsidRDefault="00C0380E" w14:paraId="68E83339" w14:textId="77777777">
          <w:pPr>
            <w:pStyle w:val="Header"/>
            <w:jc w:val="center"/>
          </w:pPr>
        </w:p>
      </w:tc>
      <w:tc>
        <w:tcPr>
          <w:tcW w:w="804" w:type="dxa"/>
          <w:tcBorders>
            <w:right w:val="nil"/>
          </w:tcBorders>
          <w:tcMar>
            <w:left w:w="115" w:type="dxa"/>
            <w:right w:w="0" w:type="dxa"/>
          </w:tcMar>
          <w:vAlign w:val="center"/>
        </w:tcPr>
        <w:p w:rsidR="00C0380E" w:rsidP="00C0380E" w:rsidRDefault="00C0380E" w14:paraId="2F020B78" w14:textId="77777777">
          <w:pPr>
            <w:pStyle w:val="Header"/>
            <w:jc w:val="right"/>
          </w:pPr>
          <w:r>
            <w:t>Page:</w:t>
          </w:r>
        </w:p>
      </w:tc>
      <w:tc>
        <w:tcPr>
          <w:tcW w:w="2335" w:type="dxa"/>
          <w:tcBorders>
            <w:left w:val="nil"/>
          </w:tcBorders>
          <w:vAlign w:val="center"/>
        </w:tcPr>
        <w:p w:rsidR="00C0380E" w:rsidP="00C0380E" w:rsidRDefault="00C0380E" w14:paraId="7C7EB46F" w14:textId="77777777">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p>
      </w:tc>
    </w:tr>
  </w:tbl>
  <w:p w:rsidR="00C210CD" w:rsidRDefault="00C210CD" w14:paraId="729DABC9"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7006A4A"/>
    <w:lvl w:ilvl="0">
      <w:start w:val="1"/>
      <w:numFmt w:val="decimal"/>
      <w:pStyle w:val="ListNumber2"/>
      <w:lvlText w:val="%1."/>
      <w:lvlJc w:val="left"/>
      <w:pPr>
        <w:tabs>
          <w:tab w:val="num" w:pos="720"/>
        </w:tabs>
        <w:ind w:left="720" w:hanging="360"/>
      </w:pPr>
    </w:lvl>
  </w:abstractNum>
  <w:abstractNum w:abstractNumId="1" w15:restartNumberingAfterBreak="0">
    <w:nsid w:val="003A64B2"/>
    <w:multiLevelType w:val="multilevel"/>
    <w:tmpl w:val="9C7A61BA"/>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2" w15:restartNumberingAfterBreak="0">
    <w:nsid w:val="00E326DB"/>
    <w:multiLevelType w:val="multilevel"/>
    <w:tmpl w:val="0B040BD2"/>
    <w:name w:val="RequirementsList"/>
    <w:lvl w:ilvl="0">
      <w:start w:val="1"/>
      <w:numFmt w:val="decimal"/>
      <w:pStyle w:val="Requirement1"/>
      <w:lvlText w:val="[R-%1]"/>
      <w:lvlJc w:val="right"/>
      <w:pPr>
        <w:tabs>
          <w:tab w:val="num" w:pos="1440"/>
        </w:tabs>
        <w:ind w:left="1440" w:hanging="144"/>
      </w:pPr>
      <w:rPr>
        <w:rFonts w:hint="default" w:asciiTheme="minorHAnsi" w:hAnsiTheme="minorHAnsi"/>
        <w:b/>
        <w:i w:val="0"/>
        <w:sz w:val="22"/>
      </w:rPr>
    </w:lvl>
    <w:lvl w:ilvl="1">
      <w:start w:val="1"/>
      <w:numFmt w:val="decimal"/>
      <w:pStyle w:val="Requirement2"/>
      <w:lvlText w:val="[R-%1.%2]"/>
      <w:lvlJc w:val="right"/>
      <w:pPr>
        <w:tabs>
          <w:tab w:val="num" w:pos="1440"/>
        </w:tabs>
        <w:ind w:left="1440" w:hanging="144"/>
      </w:pPr>
      <w:rPr>
        <w:rFonts w:hint="default" w:asciiTheme="minorHAnsi" w:hAnsiTheme="minorHAnsi"/>
        <w:b/>
        <w:i w:val="0"/>
        <w:sz w:val="22"/>
      </w:rPr>
    </w:lvl>
    <w:lvl w:ilvl="2">
      <w:start w:val="1"/>
      <w:numFmt w:val="decimal"/>
      <w:pStyle w:val="Requirement3"/>
      <w:lvlText w:val="[R-%1.%2.%3]"/>
      <w:lvlJc w:val="right"/>
      <w:pPr>
        <w:tabs>
          <w:tab w:val="num" w:pos="1440"/>
        </w:tabs>
        <w:ind w:left="1440" w:hanging="144"/>
      </w:pPr>
      <w:rPr>
        <w:rFonts w:hint="default" w:asciiTheme="minorHAnsi" w:hAnsiTheme="minorHAnsi"/>
        <w:b/>
        <w:i w:val="0"/>
        <w:sz w:val="22"/>
      </w:rPr>
    </w:lvl>
    <w:lvl w:ilvl="3">
      <w:start w:val="1"/>
      <w:numFmt w:val="none"/>
      <w:lvlRestart w:val="1"/>
      <w:suff w:val="nothing"/>
      <w:lvlText w:val=""/>
      <w:lvlJc w:val="left"/>
      <w:pPr>
        <w:ind w:left="1440" w:hanging="144"/>
      </w:pPr>
      <w:rPr>
        <w:rFonts w:hint="default" w:asciiTheme="majorHAnsi" w:hAnsiTheme="majorHAnsi"/>
        <w:b w:val="0"/>
        <w:i/>
        <w:sz w:val="22"/>
      </w:rPr>
    </w:lvl>
    <w:lvl w:ilvl="4">
      <w:start w:val="1"/>
      <w:numFmt w:val="none"/>
      <w:lvlRestart w:val="2"/>
      <w:suff w:val="space"/>
      <w:lvlText w:val=""/>
      <w:lvlJc w:val="left"/>
      <w:pPr>
        <w:ind w:left="1440" w:hanging="144"/>
      </w:pPr>
      <w:rPr>
        <w:rFonts w:hint="default" w:asciiTheme="majorHAnsi" w:hAnsiTheme="majorHAnsi"/>
        <w:b/>
        <w:i w:val="0"/>
      </w:rPr>
    </w:lvl>
    <w:lvl w:ilvl="5">
      <w:start w:val="1"/>
      <w:numFmt w:val="none"/>
      <w:lvlRestart w:val="3"/>
      <w:suff w:val="space"/>
      <w:lvlText w:val=""/>
      <w:lvlJc w:val="left"/>
      <w:pPr>
        <w:ind w:left="1440" w:hanging="144"/>
      </w:pPr>
      <w:rPr>
        <w:rFonts w:hint="default" w:asciiTheme="majorHAnsi" w:hAnsiTheme="majorHAnsi"/>
        <w:b/>
        <w:i w:val="0"/>
      </w:rPr>
    </w:lvl>
    <w:lvl w:ilvl="6">
      <w:start w:val="1"/>
      <w:numFmt w:val="none"/>
      <w:lvlRestart w:val="4"/>
      <w:suff w:val="space"/>
      <w:lvlText w:val=""/>
      <w:lvlJc w:val="left"/>
      <w:pPr>
        <w:ind w:left="1440" w:hanging="144"/>
      </w:pPr>
      <w:rPr>
        <w:rFonts w:hint="default"/>
        <w:b/>
        <w:i w:val="0"/>
      </w:rPr>
    </w:lvl>
    <w:lvl w:ilvl="7">
      <w:start w:val="1"/>
      <w:numFmt w:val="none"/>
      <w:lvlRestart w:val="2"/>
      <w:suff w:val="space"/>
      <w:lvlText w:val=""/>
      <w:lvlJc w:val="left"/>
      <w:pPr>
        <w:ind w:left="1440" w:hanging="144"/>
      </w:pPr>
      <w:rPr>
        <w:rFonts w:hint="default"/>
        <w:b/>
        <w:i w:val="0"/>
      </w:rPr>
    </w:lvl>
    <w:lvl w:ilvl="8">
      <w:start w:val="1"/>
      <w:numFmt w:val="none"/>
      <w:lvlRestart w:val="2"/>
      <w:suff w:val="space"/>
      <w:lvlText w:val=""/>
      <w:lvlJc w:val="left"/>
      <w:pPr>
        <w:ind w:left="1440" w:hanging="144"/>
      </w:pPr>
      <w:rPr>
        <w:rFonts w:hint="default" w:ascii="Times New Roman" w:hAnsi="Times New Roman"/>
        <w:b/>
        <w:i w:val="0"/>
        <w:sz w:val="22"/>
      </w:rPr>
    </w:lvl>
  </w:abstractNum>
  <w:abstractNum w:abstractNumId="3" w15:restartNumberingAfterBreak="0">
    <w:nsid w:val="032DAFF8"/>
    <w:multiLevelType w:val="hybridMultilevel"/>
    <w:tmpl w:val="FFFFFFFF"/>
    <w:lvl w:ilvl="0" w:tplc="FC96AAFE">
      <w:start w:val="1"/>
      <w:numFmt w:val="bullet"/>
      <w:lvlText w:val=""/>
      <w:lvlJc w:val="left"/>
      <w:pPr>
        <w:ind w:left="720" w:hanging="360"/>
      </w:pPr>
      <w:rPr>
        <w:rFonts w:hint="default" w:ascii="Symbol" w:hAnsi="Symbol"/>
      </w:rPr>
    </w:lvl>
    <w:lvl w:ilvl="1" w:tplc="7A7A0A76">
      <w:start w:val="1"/>
      <w:numFmt w:val="bullet"/>
      <w:lvlText w:val="o"/>
      <w:lvlJc w:val="left"/>
      <w:pPr>
        <w:ind w:left="1440" w:hanging="360"/>
      </w:pPr>
      <w:rPr>
        <w:rFonts w:hint="default" w:ascii="Courier New" w:hAnsi="Courier New"/>
      </w:rPr>
    </w:lvl>
    <w:lvl w:ilvl="2" w:tplc="A5508E7C">
      <w:start w:val="1"/>
      <w:numFmt w:val="bullet"/>
      <w:lvlText w:val=""/>
      <w:lvlJc w:val="left"/>
      <w:pPr>
        <w:ind w:left="2160" w:hanging="360"/>
      </w:pPr>
      <w:rPr>
        <w:rFonts w:hint="default" w:ascii="Wingdings" w:hAnsi="Wingdings"/>
      </w:rPr>
    </w:lvl>
    <w:lvl w:ilvl="3" w:tplc="D0C83DD2">
      <w:start w:val="1"/>
      <w:numFmt w:val="bullet"/>
      <w:lvlText w:val=""/>
      <w:lvlJc w:val="left"/>
      <w:pPr>
        <w:ind w:left="2880" w:hanging="360"/>
      </w:pPr>
      <w:rPr>
        <w:rFonts w:hint="default" w:ascii="Symbol" w:hAnsi="Symbol"/>
      </w:rPr>
    </w:lvl>
    <w:lvl w:ilvl="4" w:tplc="118098B8">
      <w:start w:val="1"/>
      <w:numFmt w:val="bullet"/>
      <w:lvlText w:val="o"/>
      <w:lvlJc w:val="left"/>
      <w:pPr>
        <w:ind w:left="3600" w:hanging="360"/>
      </w:pPr>
      <w:rPr>
        <w:rFonts w:hint="default" w:ascii="Courier New" w:hAnsi="Courier New"/>
      </w:rPr>
    </w:lvl>
    <w:lvl w:ilvl="5" w:tplc="4DA059A4">
      <w:start w:val="1"/>
      <w:numFmt w:val="bullet"/>
      <w:lvlText w:val=""/>
      <w:lvlJc w:val="left"/>
      <w:pPr>
        <w:ind w:left="4320" w:hanging="360"/>
      </w:pPr>
      <w:rPr>
        <w:rFonts w:hint="default" w:ascii="Wingdings" w:hAnsi="Wingdings"/>
      </w:rPr>
    </w:lvl>
    <w:lvl w:ilvl="6" w:tplc="755810E8">
      <w:start w:val="1"/>
      <w:numFmt w:val="bullet"/>
      <w:lvlText w:val=""/>
      <w:lvlJc w:val="left"/>
      <w:pPr>
        <w:ind w:left="5040" w:hanging="360"/>
      </w:pPr>
      <w:rPr>
        <w:rFonts w:hint="default" w:ascii="Symbol" w:hAnsi="Symbol"/>
      </w:rPr>
    </w:lvl>
    <w:lvl w:ilvl="7" w:tplc="DA28C100">
      <w:start w:val="1"/>
      <w:numFmt w:val="bullet"/>
      <w:lvlText w:val="o"/>
      <w:lvlJc w:val="left"/>
      <w:pPr>
        <w:ind w:left="5760" w:hanging="360"/>
      </w:pPr>
      <w:rPr>
        <w:rFonts w:hint="default" w:ascii="Courier New" w:hAnsi="Courier New"/>
      </w:rPr>
    </w:lvl>
    <w:lvl w:ilvl="8" w:tplc="C9A6A05E">
      <w:start w:val="1"/>
      <w:numFmt w:val="bullet"/>
      <w:lvlText w:val=""/>
      <w:lvlJc w:val="left"/>
      <w:pPr>
        <w:ind w:left="6480" w:hanging="360"/>
      </w:pPr>
      <w:rPr>
        <w:rFonts w:hint="default" w:ascii="Wingdings" w:hAnsi="Wingdings"/>
      </w:rPr>
    </w:lvl>
  </w:abstractNum>
  <w:abstractNum w:abstractNumId="4" w15:restartNumberingAfterBreak="0">
    <w:nsid w:val="0693886E"/>
    <w:multiLevelType w:val="hybridMultilevel"/>
    <w:tmpl w:val="FFFFFFFF"/>
    <w:lvl w:ilvl="0" w:tplc="83860D3C">
      <w:start w:val="1"/>
      <w:numFmt w:val="bullet"/>
      <w:lvlText w:val=""/>
      <w:lvlJc w:val="left"/>
      <w:pPr>
        <w:ind w:left="720" w:hanging="360"/>
      </w:pPr>
      <w:rPr>
        <w:rFonts w:hint="default" w:ascii="Symbol" w:hAnsi="Symbol"/>
      </w:rPr>
    </w:lvl>
    <w:lvl w:ilvl="1" w:tplc="F8DE0E14">
      <w:start w:val="1"/>
      <w:numFmt w:val="bullet"/>
      <w:lvlText w:val="o"/>
      <w:lvlJc w:val="left"/>
      <w:pPr>
        <w:ind w:left="1440" w:hanging="360"/>
      </w:pPr>
      <w:rPr>
        <w:rFonts w:hint="default" w:ascii="Courier New" w:hAnsi="Courier New"/>
      </w:rPr>
    </w:lvl>
    <w:lvl w:ilvl="2" w:tplc="70DAEDF2">
      <w:start w:val="1"/>
      <w:numFmt w:val="bullet"/>
      <w:lvlText w:val=""/>
      <w:lvlJc w:val="left"/>
      <w:pPr>
        <w:ind w:left="2160" w:hanging="360"/>
      </w:pPr>
      <w:rPr>
        <w:rFonts w:hint="default" w:ascii="Wingdings" w:hAnsi="Wingdings"/>
      </w:rPr>
    </w:lvl>
    <w:lvl w:ilvl="3" w:tplc="15ACAE7A">
      <w:start w:val="1"/>
      <w:numFmt w:val="bullet"/>
      <w:lvlText w:val=""/>
      <w:lvlJc w:val="left"/>
      <w:pPr>
        <w:ind w:left="2880" w:hanging="360"/>
      </w:pPr>
      <w:rPr>
        <w:rFonts w:hint="default" w:ascii="Symbol" w:hAnsi="Symbol"/>
      </w:rPr>
    </w:lvl>
    <w:lvl w:ilvl="4" w:tplc="FC56FD0A">
      <w:start w:val="1"/>
      <w:numFmt w:val="bullet"/>
      <w:lvlText w:val="o"/>
      <w:lvlJc w:val="left"/>
      <w:pPr>
        <w:ind w:left="3600" w:hanging="360"/>
      </w:pPr>
      <w:rPr>
        <w:rFonts w:hint="default" w:ascii="Courier New" w:hAnsi="Courier New"/>
      </w:rPr>
    </w:lvl>
    <w:lvl w:ilvl="5" w:tplc="FCF28826">
      <w:start w:val="1"/>
      <w:numFmt w:val="bullet"/>
      <w:lvlText w:val=""/>
      <w:lvlJc w:val="left"/>
      <w:pPr>
        <w:ind w:left="4320" w:hanging="360"/>
      </w:pPr>
      <w:rPr>
        <w:rFonts w:hint="default" w:ascii="Wingdings" w:hAnsi="Wingdings"/>
      </w:rPr>
    </w:lvl>
    <w:lvl w:ilvl="6" w:tplc="9594B61A">
      <w:start w:val="1"/>
      <w:numFmt w:val="bullet"/>
      <w:lvlText w:val=""/>
      <w:lvlJc w:val="left"/>
      <w:pPr>
        <w:ind w:left="5040" w:hanging="360"/>
      </w:pPr>
      <w:rPr>
        <w:rFonts w:hint="default" w:ascii="Symbol" w:hAnsi="Symbol"/>
      </w:rPr>
    </w:lvl>
    <w:lvl w:ilvl="7" w:tplc="8C52B45C">
      <w:start w:val="1"/>
      <w:numFmt w:val="bullet"/>
      <w:lvlText w:val="o"/>
      <w:lvlJc w:val="left"/>
      <w:pPr>
        <w:ind w:left="5760" w:hanging="360"/>
      </w:pPr>
      <w:rPr>
        <w:rFonts w:hint="default" w:ascii="Courier New" w:hAnsi="Courier New"/>
      </w:rPr>
    </w:lvl>
    <w:lvl w:ilvl="8" w:tplc="D2EE8F1C">
      <w:start w:val="1"/>
      <w:numFmt w:val="bullet"/>
      <w:lvlText w:val=""/>
      <w:lvlJc w:val="left"/>
      <w:pPr>
        <w:ind w:left="6480" w:hanging="360"/>
      </w:pPr>
      <w:rPr>
        <w:rFonts w:hint="default" w:ascii="Wingdings" w:hAnsi="Wingdings"/>
      </w:rPr>
    </w:lvl>
  </w:abstractNum>
  <w:abstractNum w:abstractNumId="5" w15:restartNumberingAfterBreak="0">
    <w:nsid w:val="0C5659B5"/>
    <w:multiLevelType w:val="hybridMultilevel"/>
    <w:tmpl w:val="FFFFFFFF"/>
    <w:lvl w:ilvl="0" w:tplc="14566D70">
      <w:start w:val="1"/>
      <w:numFmt w:val="bullet"/>
      <w:lvlText w:val=""/>
      <w:lvlJc w:val="left"/>
      <w:pPr>
        <w:ind w:left="720" w:hanging="360"/>
      </w:pPr>
      <w:rPr>
        <w:rFonts w:hint="default" w:ascii="Symbol" w:hAnsi="Symbol"/>
      </w:rPr>
    </w:lvl>
    <w:lvl w:ilvl="1" w:tplc="EC147132">
      <w:start w:val="1"/>
      <w:numFmt w:val="bullet"/>
      <w:lvlText w:val="o"/>
      <w:lvlJc w:val="left"/>
      <w:pPr>
        <w:ind w:left="1440" w:hanging="360"/>
      </w:pPr>
      <w:rPr>
        <w:rFonts w:hint="default" w:ascii="Courier New" w:hAnsi="Courier New"/>
      </w:rPr>
    </w:lvl>
    <w:lvl w:ilvl="2" w:tplc="15907D2A">
      <w:start w:val="1"/>
      <w:numFmt w:val="bullet"/>
      <w:lvlText w:val=""/>
      <w:lvlJc w:val="left"/>
      <w:pPr>
        <w:ind w:left="2160" w:hanging="360"/>
      </w:pPr>
      <w:rPr>
        <w:rFonts w:hint="default" w:ascii="Wingdings" w:hAnsi="Wingdings"/>
      </w:rPr>
    </w:lvl>
    <w:lvl w:ilvl="3" w:tplc="5B70592E">
      <w:start w:val="1"/>
      <w:numFmt w:val="bullet"/>
      <w:lvlText w:val=""/>
      <w:lvlJc w:val="left"/>
      <w:pPr>
        <w:ind w:left="2880" w:hanging="360"/>
      </w:pPr>
      <w:rPr>
        <w:rFonts w:hint="default" w:ascii="Symbol" w:hAnsi="Symbol"/>
      </w:rPr>
    </w:lvl>
    <w:lvl w:ilvl="4" w:tplc="8B7A5E22">
      <w:start w:val="1"/>
      <w:numFmt w:val="bullet"/>
      <w:lvlText w:val="o"/>
      <w:lvlJc w:val="left"/>
      <w:pPr>
        <w:ind w:left="3600" w:hanging="360"/>
      </w:pPr>
      <w:rPr>
        <w:rFonts w:hint="default" w:ascii="Courier New" w:hAnsi="Courier New"/>
      </w:rPr>
    </w:lvl>
    <w:lvl w:ilvl="5" w:tplc="BC66067C">
      <w:start w:val="1"/>
      <w:numFmt w:val="bullet"/>
      <w:lvlText w:val=""/>
      <w:lvlJc w:val="left"/>
      <w:pPr>
        <w:ind w:left="4320" w:hanging="360"/>
      </w:pPr>
      <w:rPr>
        <w:rFonts w:hint="default" w:ascii="Wingdings" w:hAnsi="Wingdings"/>
      </w:rPr>
    </w:lvl>
    <w:lvl w:ilvl="6" w:tplc="26341CEC">
      <w:start w:val="1"/>
      <w:numFmt w:val="bullet"/>
      <w:lvlText w:val=""/>
      <w:lvlJc w:val="left"/>
      <w:pPr>
        <w:ind w:left="5040" w:hanging="360"/>
      </w:pPr>
      <w:rPr>
        <w:rFonts w:hint="default" w:ascii="Symbol" w:hAnsi="Symbol"/>
      </w:rPr>
    </w:lvl>
    <w:lvl w:ilvl="7" w:tplc="FCCCE632">
      <w:start w:val="1"/>
      <w:numFmt w:val="bullet"/>
      <w:lvlText w:val="o"/>
      <w:lvlJc w:val="left"/>
      <w:pPr>
        <w:ind w:left="5760" w:hanging="360"/>
      </w:pPr>
      <w:rPr>
        <w:rFonts w:hint="default" w:ascii="Courier New" w:hAnsi="Courier New"/>
      </w:rPr>
    </w:lvl>
    <w:lvl w:ilvl="8" w:tplc="B648825A">
      <w:start w:val="1"/>
      <w:numFmt w:val="bullet"/>
      <w:lvlText w:val=""/>
      <w:lvlJc w:val="left"/>
      <w:pPr>
        <w:ind w:left="6480" w:hanging="360"/>
      </w:pPr>
      <w:rPr>
        <w:rFonts w:hint="default" w:ascii="Wingdings" w:hAnsi="Wingdings"/>
      </w:rPr>
    </w:lvl>
  </w:abstractNum>
  <w:abstractNum w:abstractNumId="6" w15:restartNumberingAfterBreak="0">
    <w:nsid w:val="1351AF9C"/>
    <w:multiLevelType w:val="hybridMultilevel"/>
    <w:tmpl w:val="FFFFFFFF"/>
    <w:lvl w:ilvl="0" w:tplc="F384C784">
      <w:start w:val="1"/>
      <w:numFmt w:val="bullet"/>
      <w:lvlText w:val=""/>
      <w:lvlJc w:val="left"/>
      <w:pPr>
        <w:ind w:left="720" w:hanging="360"/>
      </w:pPr>
      <w:rPr>
        <w:rFonts w:hint="default" w:ascii="Symbol" w:hAnsi="Symbol"/>
      </w:rPr>
    </w:lvl>
    <w:lvl w:ilvl="1" w:tplc="AED4A844">
      <w:start w:val="1"/>
      <w:numFmt w:val="bullet"/>
      <w:lvlText w:val="o"/>
      <w:lvlJc w:val="left"/>
      <w:pPr>
        <w:ind w:left="1440" w:hanging="360"/>
      </w:pPr>
      <w:rPr>
        <w:rFonts w:hint="default" w:ascii="Courier New" w:hAnsi="Courier New"/>
      </w:rPr>
    </w:lvl>
    <w:lvl w:ilvl="2" w:tplc="B3320B6A">
      <w:start w:val="1"/>
      <w:numFmt w:val="bullet"/>
      <w:lvlText w:val=""/>
      <w:lvlJc w:val="left"/>
      <w:pPr>
        <w:ind w:left="2160" w:hanging="360"/>
      </w:pPr>
      <w:rPr>
        <w:rFonts w:hint="default" w:ascii="Wingdings" w:hAnsi="Wingdings"/>
      </w:rPr>
    </w:lvl>
    <w:lvl w:ilvl="3" w:tplc="4D10F898">
      <w:start w:val="1"/>
      <w:numFmt w:val="bullet"/>
      <w:lvlText w:val=""/>
      <w:lvlJc w:val="left"/>
      <w:pPr>
        <w:ind w:left="2880" w:hanging="360"/>
      </w:pPr>
      <w:rPr>
        <w:rFonts w:hint="default" w:ascii="Symbol" w:hAnsi="Symbol"/>
      </w:rPr>
    </w:lvl>
    <w:lvl w:ilvl="4" w:tplc="6A829AAE">
      <w:start w:val="1"/>
      <w:numFmt w:val="bullet"/>
      <w:lvlText w:val="o"/>
      <w:lvlJc w:val="left"/>
      <w:pPr>
        <w:ind w:left="3600" w:hanging="360"/>
      </w:pPr>
      <w:rPr>
        <w:rFonts w:hint="default" w:ascii="Courier New" w:hAnsi="Courier New"/>
      </w:rPr>
    </w:lvl>
    <w:lvl w:ilvl="5" w:tplc="778CD0E4">
      <w:start w:val="1"/>
      <w:numFmt w:val="bullet"/>
      <w:lvlText w:val=""/>
      <w:lvlJc w:val="left"/>
      <w:pPr>
        <w:ind w:left="4320" w:hanging="360"/>
      </w:pPr>
      <w:rPr>
        <w:rFonts w:hint="default" w:ascii="Wingdings" w:hAnsi="Wingdings"/>
      </w:rPr>
    </w:lvl>
    <w:lvl w:ilvl="6" w:tplc="7A826D88">
      <w:start w:val="1"/>
      <w:numFmt w:val="bullet"/>
      <w:lvlText w:val=""/>
      <w:lvlJc w:val="left"/>
      <w:pPr>
        <w:ind w:left="5040" w:hanging="360"/>
      </w:pPr>
      <w:rPr>
        <w:rFonts w:hint="default" w:ascii="Symbol" w:hAnsi="Symbol"/>
      </w:rPr>
    </w:lvl>
    <w:lvl w:ilvl="7" w:tplc="82AEE9A4">
      <w:start w:val="1"/>
      <w:numFmt w:val="bullet"/>
      <w:lvlText w:val="o"/>
      <w:lvlJc w:val="left"/>
      <w:pPr>
        <w:ind w:left="5760" w:hanging="360"/>
      </w:pPr>
      <w:rPr>
        <w:rFonts w:hint="default" w:ascii="Courier New" w:hAnsi="Courier New"/>
      </w:rPr>
    </w:lvl>
    <w:lvl w:ilvl="8" w:tplc="EE92E54C">
      <w:start w:val="1"/>
      <w:numFmt w:val="bullet"/>
      <w:lvlText w:val=""/>
      <w:lvlJc w:val="left"/>
      <w:pPr>
        <w:ind w:left="6480" w:hanging="360"/>
      </w:pPr>
      <w:rPr>
        <w:rFonts w:hint="default" w:ascii="Wingdings" w:hAnsi="Wingdings"/>
      </w:rPr>
    </w:lvl>
  </w:abstractNum>
  <w:abstractNum w:abstractNumId="7" w15:restartNumberingAfterBreak="0">
    <w:nsid w:val="16B25769"/>
    <w:multiLevelType w:val="multilevel"/>
    <w:tmpl w:val="9B4C466E"/>
    <w:name w:val="Numbered List"/>
    <w:styleLink w:val="NumberedList"/>
    <w:lvl w:ilvl="0">
      <w:start w:val="1"/>
      <w:numFmt w:val="decimal"/>
      <w:lvlText w:val="%1."/>
      <w:lvlJc w:val="left"/>
      <w:pPr>
        <w:ind w:left="720" w:hanging="360"/>
      </w:pPr>
      <w:rPr>
        <w:rFonts w:hint="default" w:asciiTheme="minorHAnsi" w:hAnsiTheme="minorHAnsi"/>
      </w:rPr>
    </w:lvl>
    <w:lvl w:ilvl="1">
      <w:start w:val="1"/>
      <w:numFmt w:val="lowerLetter"/>
      <w:lvlText w:val="%2."/>
      <w:lvlJc w:val="left"/>
      <w:pPr>
        <w:ind w:left="1080" w:hanging="360"/>
      </w:pPr>
      <w:rPr>
        <w:rFonts w:hint="default" w:asciiTheme="minorHAnsi" w:hAnsiTheme="minorHAnsi"/>
      </w:rPr>
    </w:lvl>
    <w:lvl w:ilvl="2">
      <w:start w:val="1"/>
      <w:numFmt w:val="lowerRoman"/>
      <w:lvlText w:val="%3."/>
      <w:lvlJc w:val="left"/>
      <w:pPr>
        <w:ind w:left="1440" w:hanging="360"/>
      </w:pPr>
      <w:rPr>
        <w:rFonts w:hint="default" w:asciiTheme="minorHAnsi" w:hAnsiTheme="minorHAnsi"/>
      </w:rPr>
    </w:lvl>
    <w:lvl w:ilvl="3">
      <w:start w:val="1"/>
      <w:numFmt w:val="decimal"/>
      <w:lvlText w:val="%4."/>
      <w:lvlJc w:val="left"/>
      <w:pPr>
        <w:ind w:left="1800" w:hanging="360"/>
      </w:pPr>
      <w:rPr>
        <w:rFonts w:hint="default" w:asciiTheme="minorHAnsi" w:hAnsiTheme="minorHAnsi"/>
        <w:b w:val="0"/>
        <w:i/>
      </w:rPr>
    </w:lvl>
    <w:lvl w:ilvl="4">
      <w:start w:val="1"/>
      <w:numFmt w:val="lowerLetter"/>
      <w:lvlText w:val="%5"/>
      <w:lvlJc w:val="left"/>
      <w:pPr>
        <w:ind w:left="2160" w:hanging="360"/>
      </w:pPr>
      <w:rPr>
        <w:rFonts w:hint="default" w:asciiTheme="minorHAnsi" w:hAnsiTheme="minorHAnsi"/>
        <w:b w:val="0"/>
        <w:i/>
      </w:rPr>
    </w:lvl>
    <w:lvl w:ilvl="5">
      <w:start w:val="1"/>
      <w:numFmt w:val="lowerRoman"/>
      <w:lvlText w:val="%6"/>
      <w:lvlJc w:val="left"/>
      <w:pPr>
        <w:ind w:left="2520" w:hanging="360"/>
      </w:pPr>
      <w:rPr>
        <w:rFonts w:hint="default" w:asciiTheme="minorHAnsi" w:hAnsiTheme="minorHAnsi"/>
        <w:b w:val="0"/>
        <w:i/>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8" w15:restartNumberingAfterBreak="0">
    <w:nsid w:val="182E7959"/>
    <w:multiLevelType w:val="hybridMultilevel"/>
    <w:tmpl w:val="FFFFFFFF"/>
    <w:lvl w:ilvl="0" w:tplc="D2767C26">
      <w:start w:val="1"/>
      <w:numFmt w:val="decimal"/>
      <w:lvlText w:val="%1."/>
      <w:lvlJc w:val="left"/>
      <w:pPr>
        <w:ind w:left="720" w:hanging="360"/>
      </w:pPr>
    </w:lvl>
    <w:lvl w:ilvl="1" w:tplc="2BE8BF60">
      <w:start w:val="1"/>
      <w:numFmt w:val="lowerLetter"/>
      <w:lvlText w:val="%2."/>
      <w:lvlJc w:val="left"/>
      <w:pPr>
        <w:ind w:left="1440" w:hanging="360"/>
      </w:pPr>
    </w:lvl>
    <w:lvl w:ilvl="2" w:tplc="7E4A6C72">
      <w:start w:val="1"/>
      <w:numFmt w:val="lowerRoman"/>
      <w:lvlText w:val="%3."/>
      <w:lvlJc w:val="right"/>
      <w:pPr>
        <w:ind w:left="2160" w:hanging="180"/>
      </w:pPr>
    </w:lvl>
    <w:lvl w:ilvl="3" w:tplc="B758273A">
      <w:start w:val="1"/>
      <w:numFmt w:val="decimal"/>
      <w:lvlText w:val="%4."/>
      <w:lvlJc w:val="left"/>
      <w:pPr>
        <w:ind w:left="2880" w:hanging="360"/>
      </w:pPr>
    </w:lvl>
    <w:lvl w:ilvl="4" w:tplc="54A00EC0">
      <w:start w:val="1"/>
      <w:numFmt w:val="lowerLetter"/>
      <w:lvlText w:val="%5."/>
      <w:lvlJc w:val="left"/>
      <w:pPr>
        <w:ind w:left="3600" w:hanging="360"/>
      </w:pPr>
    </w:lvl>
    <w:lvl w:ilvl="5" w:tplc="2F683284">
      <w:start w:val="1"/>
      <w:numFmt w:val="lowerRoman"/>
      <w:lvlText w:val="%6."/>
      <w:lvlJc w:val="right"/>
      <w:pPr>
        <w:ind w:left="4320" w:hanging="180"/>
      </w:pPr>
    </w:lvl>
    <w:lvl w:ilvl="6" w:tplc="81841A00">
      <w:start w:val="1"/>
      <w:numFmt w:val="decimal"/>
      <w:lvlText w:val="%7."/>
      <w:lvlJc w:val="left"/>
      <w:pPr>
        <w:ind w:left="5040" w:hanging="360"/>
      </w:pPr>
    </w:lvl>
    <w:lvl w:ilvl="7" w:tplc="CA942538">
      <w:start w:val="1"/>
      <w:numFmt w:val="lowerLetter"/>
      <w:lvlText w:val="%8."/>
      <w:lvlJc w:val="left"/>
      <w:pPr>
        <w:ind w:left="5760" w:hanging="360"/>
      </w:pPr>
    </w:lvl>
    <w:lvl w:ilvl="8" w:tplc="5A1E92BE">
      <w:start w:val="1"/>
      <w:numFmt w:val="lowerRoman"/>
      <w:lvlText w:val="%9."/>
      <w:lvlJc w:val="right"/>
      <w:pPr>
        <w:ind w:left="6480" w:hanging="180"/>
      </w:pPr>
    </w:lvl>
  </w:abstractNum>
  <w:abstractNum w:abstractNumId="9" w15:restartNumberingAfterBreak="0">
    <w:nsid w:val="18430960"/>
    <w:multiLevelType w:val="hybridMultilevel"/>
    <w:tmpl w:val="FFFFFFFF"/>
    <w:lvl w:ilvl="0" w:tplc="3C98EB9C">
      <w:start w:val="1"/>
      <w:numFmt w:val="bullet"/>
      <w:lvlText w:val=""/>
      <w:lvlJc w:val="left"/>
      <w:pPr>
        <w:ind w:left="720" w:hanging="360"/>
      </w:pPr>
      <w:rPr>
        <w:rFonts w:hint="default" w:ascii="Symbol" w:hAnsi="Symbol"/>
      </w:rPr>
    </w:lvl>
    <w:lvl w:ilvl="1" w:tplc="787C9550">
      <w:start w:val="1"/>
      <w:numFmt w:val="bullet"/>
      <w:lvlText w:val="o"/>
      <w:lvlJc w:val="left"/>
      <w:pPr>
        <w:ind w:left="1440" w:hanging="360"/>
      </w:pPr>
      <w:rPr>
        <w:rFonts w:hint="default" w:ascii="Courier New" w:hAnsi="Courier New"/>
      </w:rPr>
    </w:lvl>
    <w:lvl w:ilvl="2" w:tplc="BC42E50E">
      <w:start w:val="1"/>
      <w:numFmt w:val="bullet"/>
      <w:lvlText w:val=""/>
      <w:lvlJc w:val="left"/>
      <w:pPr>
        <w:ind w:left="2160" w:hanging="360"/>
      </w:pPr>
      <w:rPr>
        <w:rFonts w:hint="default" w:ascii="Wingdings" w:hAnsi="Wingdings"/>
      </w:rPr>
    </w:lvl>
    <w:lvl w:ilvl="3" w:tplc="DDC2109E">
      <w:start w:val="1"/>
      <w:numFmt w:val="bullet"/>
      <w:lvlText w:val=""/>
      <w:lvlJc w:val="left"/>
      <w:pPr>
        <w:ind w:left="2880" w:hanging="360"/>
      </w:pPr>
      <w:rPr>
        <w:rFonts w:hint="default" w:ascii="Symbol" w:hAnsi="Symbol"/>
      </w:rPr>
    </w:lvl>
    <w:lvl w:ilvl="4" w:tplc="F752953A">
      <w:start w:val="1"/>
      <w:numFmt w:val="bullet"/>
      <w:lvlText w:val="o"/>
      <w:lvlJc w:val="left"/>
      <w:pPr>
        <w:ind w:left="3600" w:hanging="360"/>
      </w:pPr>
      <w:rPr>
        <w:rFonts w:hint="default" w:ascii="Courier New" w:hAnsi="Courier New"/>
      </w:rPr>
    </w:lvl>
    <w:lvl w:ilvl="5" w:tplc="65689FF4">
      <w:start w:val="1"/>
      <w:numFmt w:val="bullet"/>
      <w:lvlText w:val=""/>
      <w:lvlJc w:val="left"/>
      <w:pPr>
        <w:ind w:left="4320" w:hanging="360"/>
      </w:pPr>
      <w:rPr>
        <w:rFonts w:hint="default" w:ascii="Wingdings" w:hAnsi="Wingdings"/>
      </w:rPr>
    </w:lvl>
    <w:lvl w:ilvl="6" w:tplc="ED2427EE">
      <w:start w:val="1"/>
      <w:numFmt w:val="bullet"/>
      <w:lvlText w:val=""/>
      <w:lvlJc w:val="left"/>
      <w:pPr>
        <w:ind w:left="5040" w:hanging="360"/>
      </w:pPr>
      <w:rPr>
        <w:rFonts w:hint="default" w:ascii="Symbol" w:hAnsi="Symbol"/>
      </w:rPr>
    </w:lvl>
    <w:lvl w:ilvl="7" w:tplc="2BD4B9FA">
      <w:start w:val="1"/>
      <w:numFmt w:val="bullet"/>
      <w:lvlText w:val="o"/>
      <w:lvlJc w:val="left"/>
      <w:pPr>
        <w:ind w:left="5760" w:hanging="360"/>
      </w:pPr>
      <w:rPr>
        <w:rFonts w:hint="default" w:ascii="Courier New" w:hAnsi="Courier New"/>
      </w:rPr>
    </w:lvl>
    <w:lvl w:ilvl="8" w:tplc="57B66256">
      <w:start w:val="1"/>
      <w:numFmt w:val="bullet"/>
      <w:lvlText w:val=""/>
      <w:lvlJc w:val="left"/>
      <w:pPr>
        <w:ind w:left="6480" w:hanging="360"/>
      </w:pPr>
      <w:rPr>
        <w:rFonts w:hint="default" w:ascii="Wingdings" w:hAnsi="Wingdings"/>
      </w:rPr>
    </w:lvl>
  </w:abstractNum>
  <w:abstractNum w:abstractNumId="10" w15:restartNumberingAfterBreak="0">
    <w:nsid w:val="1A15AA0B"/>
    <w:multiLevelType w:val="hybridMultilevel"/>
    <w:tmpl w:val="FFFFFFFF"/>
    <w:lvl w:ilvl="0" w:tplc="BBDEC078">
      <w:start w:val="1"/>
      <w:numFmt w:val="bullet"/>
      <w:lvlText w:val=""/>
      <w:lvlJc w:val="left"/>
      <w:pPr>
        <w:ind w:left="720" w:hanging="360"/>
      </w:pPr>
      <w:rPr>
        <w:rFonts w:hint="default" w:ascii="Symbol" w:hAnsi="Symbol"/>
      </w:rPr>
    </w:lvl>
    <w:lvl w:ilvl="1" w:tplc="2ED0562E">
      <w:start w:val="1"/>
      <w:numFmt w:val="bullet"/>
      <w:lvlText w:val="o"/>
      <w:lvlJc w:val="left"/>
      <w:pPr>
        <w:ind w:left="1440" w:hanging="360"/>
      </w:pPr>
      <w:rPr>
        <w:rFonts w:hint="default" w:ascii="Courier New" w:hAnsi="Courier New"/>
      </w:rPr>
    </w:lvl>
    <w:lvl w:ilvl="2" w:tplc="A52640F0">
      <w:start w:val="1"/>
      <w:numFmt w:val="bullet"/>
      <w:lvlText w:val=""/>
      <w:lvlJc w:val="left"/>
      <w:pPr>
        <w:ind w:left="2160" w:hanging="360"/>
      </w:pPr>
      <w:rPr>
        <w:rFonts w:hint="default" w:ascii="Wingdings" w:hAnsi="Wingdings"/>
      </w:rPr>
    </w:lvl>
    <w:lvl w:ilvl="3" w:tplc="99328E0A">
      <w:start w:val="1"/>
      <w:numFmt w:val="bullet"/>
      <w:lvlText w:val=""/>
      <w:lvlJc w:val="left"/>
      <w:pPr>
        <w:ind w:left="2880" w:hanging="360"/>
      </w:pPr>
      <w:rPr>
        <w:rFonts w:hint="default" w:ascii="Symbol" w:hAnsi="Symbol"/>
      </w:rPr>
    </w:lvl>
    <w:lvl w:ilvl="4" w:tplc="8320D67A">
      <w:start w:val="1"/>
      <w:numFmt w:val="bullet"/>
      <w:lvlText w:val="o"/>
      <w:lvlJc w:val="left"/>
      <w:pPr>
        <w:ind w:left="3600" w:hanging="360"/>
      </w:pPr>
      <w:rPr>
        <w:rFonts w:hint="default" w:ascii="Courier New" w:hAnsi="Courier New"/>
      </w:rPr>
    </w:lvl>
    <w:lvl w:ilvl="5" w:tplc="A91E68AE">
      <w:start w:val="1"/>
      <w:numFmt w:val="bullet"/>
      <w:lvlText w:val=""/>
      <w:lvlJc w:val="left"/>
      <w:pPr>
        <w:ind w:left="4320" w:hanging="360"/>
      </w:pPr>
      <w:rPr>
        <w:rFonts w:hint="default" w:ascii="Wingdings" w:hAnsi="Wingdings"/>
      </w:rPr>
    </w:lvl>
    <w:lvl w:ilvl="6" w:tplc="769A54F6">
      <w:start w:val="1"/>
      <w:numFmt w:val="bullet"/>
      <w:lvlText w:val=""/>
      <w:lvlJc w:val="left"/>
      <w:pPr>
        <w:ind w:left="5040" w:hanging="360"/>
      </w:pPr>
      <w:rPr>
        <w:rFonts w:hint="default" w:ascii="Symbol" w:hAnsi="Symbol"/>
      </w:rPr>
    </w:lvl>
    <w:lvl w:ilvl="7" w:tplc="B9D843BC">
      <w:start w:val="1"/>
      <w:numFmt w:val="bullet"/>
      <w:lvlText w:val="o"/>
      <w:lvlJc w:val="left"/>
      <w:pPr>
        <w:ind w:left="5760" w:hanging="360"/>
      </w:pPr>
      <w:rPr>
        <w:rFonts w:hint="default" w:ascii="Courier New" w:hAnsi="Courier New"/>
      </w:rPr>
    </w:lvl>
    <w:lvl w:ilvl="8" w:tplc="E83602BA">
      <w:start w:val="1"/>
      <w:numFmt w:val="bullet"/>
      <w:lvlText w:val=""/>
      <w:lvlJc w:val="left"/>
      <w:pPr>
        <w:ind w:left="6480" w:hanging="360"/>
      </w:pPr>
      <w:rPr>
        <w:rFonts w:hint="default" w:ascii="Wingdings" w:hAnsi="Wingdings"/>
      </w:rPr>
    </w:lvl>
  </w:abstractNum>
  <w:abstractNum w:abstractNumId="11" w15:restartNumberingAfterBreak="0">
    <w:nsid w:val="1CC2483B"/>
    <w:multiLevelType w:val="hybridMultilevel"/>
    <w:tmpl w:val="FFFFFFFF"/>
    <w:lvl w:ilvl="0" w:tplc="A252B484">
      <w:start w:val="1"/>
      <w:numFmt w:val="bullet"/>
      <w:lvlText w:val=""/>
      <w:lvlJc w:val="left"/>
      <w:pPr>
        <w:ind w:left="720" w:hanging="360"/>
      </w:pPr>
      <w:rPr>
        <w:rFonts w:hint="default" w:ascii="Symbol" w:hAnsi="Symbol"/>
      </w:rPr>
    </w:lvl>
    <w:lvl w:ilvl="1" w:tplc="B9EABC9A">
      <w:start w:val="1"/>
      <w:numFmt w:val="bullet"/>
      <w:lvlText w:val="o"/>
      <w:lvlJc w:val="left"/>
      <w:pPr>
        <w:ind w:left="1440" w:hanging="360"/>
      </w:pPr>
      <w:rPr>
        <w:rFonts w:hint="default" w:ascii="Courier New" w:hAnsi="Courier New"/>
      </w:rPr>
    </w:lvl>
    <w:lvl w:ilvl="2" w:tplc="E24631C6">
      <w:start w:val="1"/>
      <w:numFmt w:val="bullet"/>
      <w:lvlText w:val=""/>
      <w:lvlJc w:val="left"/>
      <w:pPr>
        <w:ind w:left="2160" w:hanging="360"/>
      </w:pPr>
      <w:rPr>
        <w:rFonts w:hint="default" w:ascii="Wingdings" w:hAnsi="Wingdings"/>
      </w:rPr>
    </w:lvl>
    <w:lvl w:ilvl="3" w:tplc="F7A4D026">
      <w:start w:val="1"/>
      <w:numFmt w:val="bullet"/>
      <w:lvlText w:val=""/>
      <w:lvlJc w:val="left"/>
      <w:pPr>
        <w:ind w:left="2880" w:hanging="360"/>
      </w:pPr>
      <w:rPr>
        <w:rFonts w:hint="default" w:ascii="Symbol" w:hAnsi="Symbol"/>
      </w:rPr>
    </w:lvl>
    <w:lvl w:ilvl="4" w:tplc="D8EA40D2">
      <w:start w:val="1"/>
      <w:numFmt w:val="bullet"/>
      <w:lvlText w:val="o"/>
      <w:lvlJc w:val="left"/>
      <w:pPr>
        <w:ind w:left="3600" w:hanging="360"/>
      </w:pPr>
      <w:rPr>
        <w:rFonts w:hint="default" w:ascii="Courier New" w:hAnsi="Courier New"/>
      </w:rPr>
    </w:lvl>
    <w:lvl w:ilvl="5" w:tplc="159AF704">
      <w:start w:val="1"/>
      <w:numFmt w:val="bullet"/>
      <w:lvlText w:val=""/>
      <w:lvlJc w:val="left"/>
      <w:pPr>
        <w:ind w:left="4320" w:hanging="360"/>
      </w:pPr>
      <w:rPr>
        <w:rFonts w:hint="default" w:ascii="Wingdings" w:hAnsi="Wingdings"/>
      </w:rPr>
    </w:lvl>
    <w:lvl w:ilvl="6" w:tplc="033C61C8">
      <w:start w:val="1"/>
      <w:numFmt w:val="bullet"/>
      <w:lvlText w:val=""/>
      <w:lvlJc w:val="left"/>
      <w:pPr>
        <w:ind w:left="5040" w:hanging="360"/>
      </w:pPr>
      <w:rPr>
        <w:rFonts w:hint="default" w:ascii="Symbol" w:hAnsi="Symbol"/>
      </w:rPr>
    </w:lvl>
    <w:lvl w:ilvl="7" w:tplc="8A58C06A">
      <w:start w:val="1"/>
      <w:numFmt w:val="bullet"/>
      <w:lvlText w:val="o"/>
      <w:lvlJc w:val="left"/>
      <w:pPr>
        <w:ind w:left="5760" w:hanging="360"/>
      </w:pPr>
      <w:rPr>
        <w:rFonts w:hint="default" w:ascii="Courier New" w:hAnsi="Courier New"/>
      </w:rPr>
    </w:lvl>
    <w:lvl w:ilvl="8" w:tplc="24D6755A">
      <w:start w:val="1"/>
      <w:numFmt w:val="bullet"/>
      <w:lvlText w:val=""/>
      <w:lvlJc w:val="left"/>
      <w:pPr>
        <w:ind w:left="6480" w:hanging="360"/>
      </w:pPr>
      <w:rPr>
        <w:rFonts w:hint="default" w:ascii="Wingdings" w:hAnsi="Wingdings"/>
      </w:rPr>
    </w:lvl>
  </w:abstractNum>
  <w:abstractNum w:abstractNumId="12" w15:restartNumberingAfterBreak="0">
    <w:nsid w:val="1EAA5866"/>
    <w:multiLevelType w:val="hybridMultilevel"/>
    <w:tmpl w:val="FFFFFFFF"/>
    <w:lvl w:ilvl="0" w:tplc="B88C7280">
      <w:start w:val="1"/>
      <w:numFmt w:val="bullet"/>
      <w:lvlText w:val=""/>
      <w:lvlJc w:val="left"/>
      <w:pPr>
        <w:ind w:left="720" w:hanging="360"/>
      </w:pPr>
      <w:rPr>
        <w:rFonts w:hint="default" w:ascii="Symbol" w:hAnsi="Symbol"/>
      </w:rPr>
    </w:lvl>
    <w:lvl w:ilvl="1" w:tplc="FE58378C">
      <w:start w:val="1"/>
      <w:numFmt w:val="bullet"/>
      <w:lvlText w:val="o"/>
      <w:lvlJc w:val="left"/>
      <w:pPr>
        <w:ind w:left="1440" w:hanging="360"/>
      </w:pPr>
      <w:rPr>
        <w:rFonts w:hint="default" w:ascii="Courier New" w:hAnsi="Courier New"/>
      </w:rPr>
    </w:lvl>
    <w:lvl w:ilvl="2" w:tplc="426ECBC4">
      <w:start w:val="1"/>
      <w:numFmt w:val="bullet"/>
      <w:lvlText w:val=""/>
      <w:lvlJc w:val="left"/>
      <w:pPr>
        <w:ind w:left="2160" w:hanging="360"/>
      </w:pPr>
      <w:rPr>
        <w:rFonts w:hint="default" w:ascii="Wingdings" w:hAnsi="Wingdings"/>
      </w:rPr>
    </w:lvl>
    <w:lvl w:ilvl="3" w:tplc="9C30890C">
      <w:start w:val="1"/>
      <w:numFmt w:val="bullet"/>
      <w:lvlText w:val=""/>
      <w:lvlJc w:val="left"/>
      <w:pPr>
        <w:ind w:left="2880" w:hanging="360"/>
      </w:pPr>
      <w:rPr>
        <w:rFonts w:hint="default" w:ascii="Symbol" w:hAnsi="Symbol"/>
      </w:rPr>
    </w:lvl>
    <w:lvl w:ilvl="4" w:tplc="07A24910">
      <w:start w:val="1"/>
      <w:numFmt w:val="bullet"/>
      <w:lvlText w:val="o"/>
      <w:lvlJc w:val="left"/>
      <w:pPr>
        <w:ind w:left="3600" w:hanging="360"/>
      </w:pPr>
      <w:rPr>
        <w:rFonts w:hint="default" w:ascii="Courier New" w:hAnsi="Courier New"/>
      </w:rPr>
    </w:lvl>
    <w:lvl w:ilvl="5" w:tplc="39AA9D54">
      <w:start w:val="1"/>
      <w:numFmt w:val="bullet"/>
      <w:lvlText w:val=""/>
      <w:lvlJc w:val="left"/>
      <w:pPr>
        <w:ind w:left="4320" w:hanging="360"/>
      </w:pPr>
      <w:rPr>
        <w:rFonts w:hint="default" w:ascii="Wingdings" w:hAnsi="Wingdings"/>
      </w:rPr>
    </w:lvl>
    <w:lvl w:ilvl="6" w:tplc="06AA222A">
      <w:start w:val="1"/>
      <w:numFmt w:val="bullet"/>
      <w:lvlText w:val=""/>
      <w:lvlJc w:val="left"/>
      <w:pPr>
        <w:ind w:left="5040" w:hanging="360"/>
      </w:pPr>
      <w:rPr>
        <w:rFonts w:hint="default" w:ascii="Symbol" w:hAnsi="Symbol"/>
      </w:rPr>
    </w:lvl>
    <w:lvl w:ilvl="7" w:tplc="F0A8FD1E">
      <w:start w:val="1"/>
      <w:numFmt w:val="bullet"/>
      <w:lvlText w:val="o"/>
      <w:lvlJc w:val="left"/>
      <w:pPr>
        <w:ind w:left="5760" w:hanging="360"/>
      </w:pPr>
      <w:rPr>
        <w:rFonts w:hint="default" w:ascii="Courier New" w:hAnsi="Courier New"/>
      </w:rPr>
    </w:lvl>
    <w:lvl w:ilvl="8" w:tplc="30F0DCF4">
      <w:start w:val="1"/>
      <w:numFmt w:val="bullet"/>
      <w:lvlText w:val=""/>
      <w:lvlJc w:val="left"/>
      <w:pPr>
        <w:ind w:left="6480" w:hanging="360"/>
      </w:pPr>
      <w:rPr>
        <w:rFonts w:hint="default" w:ascii="Wingdings" w:hAnsi="Wingdings"/>
      </w:rPr>
    </w:lvl>
  </w:abstractNum>
  <w:abstractNum w:abstractNumId="13" w15:restartNumberingAfterBreak="0">
    <w:nsid w:val="1F2F19BF"/>
    <w:multiLevelType w:val="hybridMultilevel"/>
    <w:tmpl w:val="FFFFFFFF"/>
    <w:lvl w:ilvl="0" w:tplc="E98C5E34">
      <w:start w:val="1"/>
      <w:numFmt w:val="bullet"/>
      <w:lvlText w:val=""/>
      <w:lvlJc w:val="left"/>
      <w:pPr>
        <w:ind w:left="720" w:hanging="360"/>
      </w:pPr>
      <w:rPr>
        <w:rFonts w:hint="default" w:ascii="Symbol" w:hAnsi="Symbol"/>
      </w:rPr>
    </w:lvl>
    <w:lvl w:ilvl="1" w:tplc="8CF2945A">
      <w:start w:val="1"/>
      <w:numFmt w:val="bullet"/>
      <w:lvlText w:val="o"/>
      <w:lvlJc w:val="left"/>
      <w:pPr>
        <w:ind w:left="1440" w:hanging="360"/>
      </w:pPr>
      <w:rPr>
        <w:rFonts w:hint="default" w:ascii="Courier New" w:hAnsi="Courier New"/>
      </w:rPr>
    </w:lvl>
    <w:lvl w:ilvl="2" w:tplc="C156771E">
      <w:start w:val="1"/>
      <w:numFmt w:val="bullet"/>
      <w:lvlText w:val=""/>
      <w:lvlJc w:val="left"/>
      <w:pPr>
        <w:ind w:left="2160" w:hanging="360"/>
      </w:pPr>
      <w:rPr>
        <w:rFonts w:hint="default" w:ascii="Wingdings" w:hAnsi="Wingdings"/>
      </w:rPr>
    </w:lvl>
    <w:lvl w:ilvl="3" w:tplc="4ADC4702">
      <w:start w:val="1"/>
      <w:numFmt w:val="bullet"/>
      <w:lvlText w:val=""/>
      <w:lvlJc w:val="left"/>
      <w:pPr>
        <w:ind w:left="2880" w:hanging="360"/>
      </w:pPr>
      <w:rPr>
        <w:rFonts w:hint="default" w:ascii="Symbol" w:hAnsi="Symbol"/>
      </w:rPr>
    </w:lvl>
    <w:lvl w:ilvl="4" w:tplc="780CF90C">
      <w:start w:val="1"/>
      <w:numFmt w:val="bullet"/>
      <w:lvlText w:val="o"/>
      <w:lvlJc w:val="left"/>
      <w:pPr>
        <w:ind w:left="3600" w:hanging="360"/>
      </w:pPr>
      <w:rPr>
        <w:rFonts w:hint="default" w:ascii="Courier New" w:hAnsi="Courier New"/>
      </w:rPr>
    </w:lvl>
    <w:lvl w:ilvl="5" w:tplc="E72E6D54">
      <w:start w:val="1"/>
      <w:numFmt w:val="bullet"/>
      <w:lvlText w:val=""/>
      <w:lvlJc w:val="left"/>
      <w:pPr>
        <w:ind w:left="4320" w:hanging="360"/>
      </w:pPr>
      <w:rPr>
        <w:rFonts w:hint="default" w:ascii="Wingdings" w:hAnsi="Wingdings"/>
      </w:rPr>
    </w:lvl>
    <w:lvl w:ilvl="6" w:tplc="8FECBE56">
      <w:start w:val="1"/>
      <w:numFmt w:val="bullet"/>
      <w:lvlText w:val=""/>
      <w:lvlJc w:val="left"/>
      <w:pPr>
        <w:ind w:left="5040" w:hanging="360"/>
      </w:pPr>
      <w:rPr>
        <w:rFonts w:hint="default" w:ascii="Symbol" w:hAnsi="Symbol"/>
      </w:rPr>
    </w:lvl>
    <w:lvl w:ilvl="7" w:tplc="73B43930">
      <w:start w:val="1"/>
      <w:numFmt w:val="bullet"/>
      <w:lvlText w:val="o"/>
      <w:lvlJc w:val="left"/>
      <w:pPr>
        <w:ind w:left="5760" w:hanging="360"/>
      </w:pPr>
      <w:rPr>
        <w:rFonts w:hint="default" w:ascii="Courier New" w:hAnsi="Courier New"/>
      </w:rPr>
    </w:lvl>
    <w:lvl w:ilvl="8" w:tplc="47E23A8E">
      <w:start w:val="1"/>
      <w:numFmt w:val="bullet"/>
      <w:lvlText w:val=""/>
      <w:lvlJc w:val="left"/>
      <w:pPr>
        <w:ind w:left="6480" w:hanging="360"/>
      </w:pPr>
      <w:rPr>
        <w:rFonts w:hint="default" w:ascii="Wingdings" w:hAnsi="Wingdings"/>
      </w:rPr>
    </w:lvl>
  </w:abstractNum>
  <w:abstractNum w:abstractNumId="14" w15:restartNumberingAfterBreak="0">
    <w:nsid w:val="231645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353908"/>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6" w15:restartNumberingAfterBreak="0">
    <w:nsid w:val="25666A7B"/>
    <w:multiLevelType w:val="hybridMultilevel"/>
    <w:tmpl w:val="A1C44A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59DFFCC"/>
    <w:multiLevelType w:val="hybridMultilevel"/>
    <w:tmpl w:val="FFFFFFFF"/>
    <w:lvl w:ilvl="0" w:tplc="9E8AA75A">
      <w:start w:val="1"/>
      <w:numFmt w:val="bullet"/>
      <w:lvlText w:val=""/>
      <w:lvlJc w:val="left"/>
      <w:pPr>
        <w:ind w:left="720" w:hanging="360"/>
      </w:pPr>
      <w:rPr>
        <w:rFonts w:hint="default" w:ascii="Symbol" w:hAnsi="Symbol"/>
      </w:rPr>
    </w:lvl>
    <w:lvl w:ilvl="1" w:tplc="C66A82FA">
      <w:start w:val="1"/>
      <w:numFmt w:val="bullet"/>
      <w:lvlText w:val="o"/>
      <w:lvlJc w:val="left"/>
      <w:pPr>
        <w:ind w:left="1440" w:hanging="360"/>
      </w:pPr>
      <w:rPr>
        <w:rFonts w:hint="default" w:ascii="Courier New" w:hAnsi="Courier New"/>
      </w:rPr>
    </w:lvl>
    <w:lvl w:ilvl="2" w:tplc="3E221068">
      <w:start w:val="1"/>
      <w:numFmt w:val="bullet"/>
      <w:lvlText w:val=""/>
      <w:lvlJc w:val="left"/>
      <w:pPr>
        <w:ind w:left="2160" w:hanging="360"/>
      </w:pPr>
      <w:rPr>
        <w:rFonts w:hint="default" w:ascii="Wingdings" w:hAnsi="Wingdings"/>
      </w:rPr>
    </w:lvl>
    <w:lvl w:ilvl="3" w:tplc="DD583D28">
      <w:start w:val="1"/>
      <w:numFmt w:val="bullet"/>
      <w:lvlText w:val=""/>
      <w:lvlJc w:val="left"/>
      <w:pPr>
        <w:ind w:left="2880" w:hanging="360"/>
      </w:pPr>
      <w:rPr>
        <w:rFonts w:hint="default" w:ascii="Symbol" w:hAnsi="Symbol"/>
      </w:rPr>
    </w:lvl>
    <w:lvl w:ilvl="4" w:tplc="A4BAFD0E">
      <w:start w:val="1"/>
      <w:numFmt w:val="bullet"/>
      <w:lvlText w:val="o"/>
      <w:lvlJc w:val="left"/>
      <w:pPr>
        <w:ind w:left="3600" w:hanging="360"/>
      </w:pPr>
      <w:rPr>
        <w:rFonts w:hint="default" w:ascii="Courier New" w:hAnsi="Courier New"/>
      </w:rPr>
    </w:lvl>
    <w:lvl w:ilvl="5" w:tplc="A5DC8FFE">
      <w:start w:val="1"/>
      <w:numFmt w:val="bullet"/>
      <w:lvlText w:val=""/>
      <w:lvlJc w:val="left"/>
      <w:pPr>
        <w:ind w:left="4320" w:hanging="360"/>
      </w:pPr>
      <w:rPr>
        <w:rFonts w:hint="default" w:ascii="Wingdings" w:hAnsi="Wingdings"/>
      </w:rPr>
    </w:lvl>
    <w:lvl w:ilvl="6" w:tplc="B03EE744">
      <w:start w:val="1"/>
      <w:numFmt w:val="bullet"/>
      <w:lvlText w:val=""/>
      <w:lvlJc w:val="left"/>
      <w:pPr>
        <w:ind w:left="5040" w:hanging="360"/>
      </w:pPr>
      <w:rPr>
        <w:rFonts w:hint="default" w:ascii="Symbol" w:hAnsi="Symbol"/>
      </w:rPr>
    </w:lvl>
    <w:lvl w:ilvl="7" w:tplc="A25E7988">
      <w:start w:val="1"/>
      <w:numFmt w:val="bullet"/>
      <w:lvlText w:val="o"/>
      <w:lvlJc w:val="left"/>
      <w:pPr>
        <w:ind w:left="5760" w:hanging="360"/>
      </w:pPr>
      <w:rPr>
        <w:rFonts w:hint="default" w:ascii="Courier New" w:hAnsi="Courier New"/>
      </w:rPr>
    </w:lvl>
    <w:lvl w:ilvl="8" w:tplc="E4C62A6C">
      <w:start w:val="1"/>
      <w:numFmt w:val="bullet"/>
      <w:lvlText w:val=""/>
      <w:lvlJc w:val="left"/>
      <w:pPr>
        <w:ind w:left="6480" w:hanging="360"/>
      </w:pPr>
      <w:rPr>
        <w:rFonts w:hint="default" w:ascii="Wingdings" w:hAnsi="Wingdings"/>
      </w:rPr>
    </w:lvl>
  </w:abstractNum>
  <w:abstractNum w:abstractNumId="18" w15:restartNumberingAfterBreak="0">
    <w:nsid w:val="2B2B551E"/>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9" w15:restartNumberingAfterBreak="0">
    <w:nsid w:val="2CA21130"/>
    <w:multiLevelType w:val="multilevel"/>
    <w:tmpl w:val="45183BF8"/>
    <w:name w:val="Bullet List"/>
    <w:lvl w:ilvl="0">
      <w:start w:val="1"/>
      <w:numFmt w:val="bullet"/>
      <w:lvlText w:val="●"/>
      <w:lvlJc w:val="left"/>
      <w:pPr>
        <w:ind w:left="720" w:hanging="360"/>
      </w:pPr>
      <w:rPr>
        <w:rFonts w:hint="default" w:ascii="Times New Roman" w:hAnsi="Times New Roman" w:cs="Times New Roman"/>
      </w:rPr>
    </w:lvl>
    <w:lvl w:ilvl="1">
      <w:start w:val="1"/>
      <w:numFmt w:val="bullet"/>
      <w:lvlText w:val="○"/>
      <w:lvlJc w:val="left"/>
      <w:pPr>
        <w:ind w:left="1080" w:hanging="360"/>
      </w:pPr>
      <w:rPr>
        <w:rFonts w:hint="default" w:ascii="Times New Roman" w:hAnsi="Times New Roman" w:cs="Times New Roman"/>
      </w:rPr>
    </w:lvl>
    <w:lvl w:ilvl="2">
      <w:start w:val="1"/>
      <w:numFmt w:val="bullet"/>
      <w:lvlText w:val="○"/>
      <w:lvlJc w:val="left"/>
      <w:pPr>
        <w:ind w:left="1440" w:hanging="360"/>
      </w:pPr>
      <w:rPr>
        <w:rFonts w:hint="default" w:ascii="Times New Roman" w:hAnsi="Times New Roman" w:cs="Times New Roman"/>
      </w:rPr>
    </w:lvl>
    <w:lvl w:ilvl="3">
      <w:start w:val="1"/>
      <w:numFmt w:val="bullet"/>
      <w:lvlText w:val="○"/>
      <w:lvlJc w:val="left"/>
      <w:pPr>
        <w:ind w:left="1800" w:hanging="360"/>
      </w:pPr>
      <w:rPr>
        <w:rFonts w:hint="default" w:ascii="Times New Roman" w:hAnsi="Times New Roman" w:cs="Times New Roman"/>
      </w:rPr>
    </w:lvl>
    <w:lvl w:ilvl="4">
      <w:start w:val="1"/>
      <w:numFmt w:val="bullet"/>
      <w:lvlText w:val="o"/>
      <w:lvlJc w:val="left"/>
      <w:pPr>
        <w:ind w:left="2160" w:hanging="360"/>
      </w:pPr>
      <w:rPr>
        <w:rFonts w:hint="default" w:ascii="Courier New" w:hAnsi="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20" w15:restartNumberingAfterBreak="0">
    <w:nsid w:val="379DE65C"/>
    <w:multiLevelType w:val="hybridMultilevel"/>
    <w:tmpl w:val="FFFFFFFF"/>
    <w:lvl w:ilvl="0" w:tplc="1848F370">
      <w:start w:val="1"/>
      <w:numFmt w:val="bullet"/>
      <w:lvlText w:val=""/>
      <w:lvlJc w:val="left"/>
      <w:pPr>
        <w:ind w:left="720" w:hanging="360"/>
      </w:pPr>
      <w:rPr>
        <w:rFonts w:hint="default" w:ascii="Symbol" w:hAnsi="Symbol"/>
      </w:rPr>
    </w:lvl>
    <w:lvl w:ilvl="1" w:tplc="CB3E9B64">
      <w:start w:val="1"/>
      <w:numFmt w:val="bullet"/>
      <w:lvlText w:val="o"/>
      <w:lvlJc w:val="left"/>
      <w:pPr>
        <w:ind w:left="1440" w:hanging="360"/>
      </w:pPr>
      <w:rPr>
        <w:rFonts w:hint="default" w:ascii="Courier New" w:hAnsi="Courier New"/>
      </w:rPr>
    </w:lvl>
    <w:lvl w:ilvl="2" w:tplc="B8D2EC18">
      <w:start w:val="1"/>
      <w:numFmt w:val="bullet"/>
      <w:lvlText w:val=""/>
      <w:lvlJc w:val="left"/>
      <w:pPr>
        <w:ind w:left="2160" w:hanging="360"/>
      </w:pPr>
      <w:rPr>
        <w:rFonts w:hint="default" w:ascii="Wingdings" w:hAnsi="Wingdings"/>
      </w:rPr>
    </w:lvl>
    <w:lvl w:ilvl="3" w:tplc="E2825BCC">
      <w:start w:val="1"/>
      <w:numFmt w:val="bullet"/>
      <w:lvlText w:val=""/>
      <w:lvlJc w:val="left"/>
      <w:pPr>
        <w:ind w:left="2880" w:hanging="360"/>
      </w:pPr>
      <w:rPr>
        <w:rFonts w:hint="default" w:ascii="Symbol" w:hAnsi="Symbol"/>
      </w:rPr>
    </w:lvl>
    <w:lvl w:ilvl="4" w:tplc="0A58237E">
      <w:start w:val="1"/>
      <w:numFmt w:val="bullet"/>
      <w:lvlText w:val="o"/>
      <w:lvlJc w:val="left"/>
      <w:pPr>
        <w:ind w:left="3600" w:hanging="360"/>
      </w:pPr>
      <w:rPr>
        <w:rFonts w:hint="default" w:ascii="Courier New" w:hAnsi="Courier New"/>
      </w:rPr>
    </w:lvl>
    <w:lvl w:ilvl="5" w:tplc="1096CE88">
      <w:start w:val="1"/>
      <w:numFmt w:val="bullet"/>
      <w:lvlText w:val=""/>
      <w:lvlJc w:val="left"/>
      <w:pPr>
        <w:ind w:left="4320" w:hanging="360"/>
      </w:pPr>
      <w:rPr>
        <w:rFonts w:hint="default" w:ascii="Wingdings" w:hAnsi="Wingdings"/>
      </w:rPr>
    </w:lvl>
    <w:lvl w:ilvl="6" w:tplc="F4BEE622">
      <w:start w:val="1"/>
      <w:numFmt w:val="bullet"/>
      <w:lvlText w:val=""/>
      <w:lvlJc w:val="left"/>
      <w:pPr>
        <w:ind w:left="5040" w:hanging="360"/>
      </w:pPr>
      <w:rPr>
        <w:rFonts w:hint="default" w:ascii="Symbol" w:hAnsi="Symbol"/>
      </w:rPr>
    </w:lvl>
    <w:lvl w:ilvl="7" w:tplc="423EBF42">
      <w:start w:val="1"/>
      <w:numFmt w:val="bullet"/>
      <w:lvlText w:val="o"/>
      <w:lvlJc w:val="left"/>
      <w:pPr>
        <w:ind w:left="5760" w:hanging="360"/>
      </w:pPr>
      <w:rPr>
        <w:rFonts w:hint="default" w:ascii="Courier New" w:hAnsi="Courier New"/>
      </w:rPr>
    </w:lvl>
    <w:lvl w:ilvl="8" w:tplc="F5FE95EC">
      <w:start w:val="1"/>
      <w:numFmt w:val="bullet"/>
      <w:lvlText w:val=""/>
      <w:lvlJc w:val="left"/>
      <w:pPr>
        <w:ind w:left="6480" w:hanging="360"/>
      </w:pPr>
      <w:rPr>
        <w:rFonts w:hint="default" w:ascii="Wingdings" w:hAnsi="Wingdings"/>
      </w:rPr>
    </w:lvl>
  </w:abstractNum>
  <w:abstractNum w:abstractNumId="21" w15:restartNumberingAfterBreak="0">
    <w:nsid w:val="38328D2C"/>
    <w:multiLevelType w:val="hybridMultilevel"/>
    <w:tmpl w:val="FFFFFFFF"/>
    <w:lvl w:ilvl="0" w:tplc="137E3670">
      <w:start w:val="1"/>
      <w:numFmt w:val="bullet"/>
      <w:lvlText w:val=""/>
      <w:lvlJc w:val="left"/>
      <w:pPr>
        <w:ind w:left="720" w:hanging="360"/>
      </w:pPr>
      <w:rPr>
        <w:rFonts w:hint="default" w:ascii="Symbol" w:hAnsi="Symbol"/>
      </w:rPr>
    </w:lvl>
    <w:lvl w:ilvl="1" w:tplc="B58C671E">
      <w:start w:val="1"/>
      <w:numFmt w:val="bullet"/>
      <w:lvlText w:val="o"/>
      <w:lvlJc w:val="left"/>
      <w:pPr>
        <w:ind w:left="1440" w:hanging="360"/>
      </w:pPr>
      <w:rPr>
        <w:rFonts w:hint="default" w:ascii="Courier New" w:hAnsi="Courier New"/>
      </w:rPr>
    </w:lvl>
    <w:lvl w:ilvl="2" w:tplc="53A437AC">
      <w:start w:val="1"/>
      <w:numFmt w:val="bullet"/>
      <w:lvlText w:val=""/>
      <w:lvlJc w:val="left"/>
      <w:pPr>
        <w:ind w:left="2160" w:hanging="360"/>
      </w:pPr>
      <w:rPr>
        <w:rFonts w:hint="default" w:ascii="Wingdings" w:hAnsi="Wingdings"/>
      </w:rPr>
    </w:lvl>
    <w:lvl w:ilvl="3" w:tplc="0F823412">
      <w:start w:val="1"/>
      <w:numFmt w:val="bullet"/>
      <w:lvlText w:val=""/>
      <w:lvlJc w:val="left"/>
      <w:pPr>
        <w:ind w:left="2880" w:hanging="360"/>
      </w:pPr>
      <w:rPr>
        <w:rFonts w:hint="default" w:ascii="Symbol" w:hAnsi="Symbol"/>
      </w:rPr>
    </w:lvl>
    <w:lvl w:ilvl="4" w:tplc="23CA6DB0">
      <w:start w:val="1"/>
      <w:numFmt w:val="bullet"/>
      <w:lvlText w:val="o"/>
      <w:lvlJc w:val="left"/>
      <w:pPr>
        <w:ind w:left="3600" w:hanging="360"/>
      </w:pPr>
      <w:rPr>
        <w:rFonts w:hint="default" w:ascii="Courier New" w:hAnsi="Courier New"/>
      </w:rPr>
    </w:lvl>
    <w:lvl w:ilvl="5" w:tplc="9C9A5A36">
      <w:start w:val="1"/>
      <w:numFmt w:val="bullet"/>
      <w:lvlText w:val=""/>
      <w:lvlJc w:val="left"/>
      <w:pPr>
        <w:ind w:left="4320" w:hanging="360"/>
      </w:pPr>
      <w:rPr>
        <w:rFonts w:hint="default" w:ascii="Wingdings" w:hAnsi="Wingdings"/>
      </w:rPr>
    </w:lvl>
    <w:lvl w:ilvl="6" w:tplc="1C96013A">
      <w:start w:val="1"/>
      <w:numFmt w:val="bullet"/>
      <w:lvlText w:val=""/>
      <w:lvlJc w:val="left"/>
      <w:pPr>
        <w:ind w:left="5040" w:hanging="360"/>
      </w:pPr>
      <w:rPr>
        <w:rFonts w:hint="default" w:ascii="Symbol" w:hAnsi="Symbol"/>
      </w:rPr>
    </w:lvl>
    <w:lvl w:ilvl="7" w:tplc="5FDE4E20">
      <w:start w:val="1"/>
      <w:numFmt w:val="bullet"/>
      <w:lvlText w:val="o"/>
      <w:lvlJc w:val="left"/>
      <w:pPr>
        <w:ind w:left="5760" w:hanging="360"/>
      </w:pPr>
      <w:rPr>
        <w:rFonts w:hint="default" w:ascii="Courier New" w:hAnsi="Courier New"/>
      </w:rPr>
    </w:lvl>
    <w:lvl w:ilvl="8" w:tplc="A67673EE">
      <w:start w:val="1"/>
      <w:numFmt w:val="bullet"/>
      <w:lvlText w:val=""/>
      <w:lvlJc w:val="left"/>
      <w:pPr>
        <w:ind w:left="6480" w:hanging="360"/>
      </w:pPr>
      <w:rPr>
        <w:rFonts w:hint="default" w:ascii="Wingdings" w:hAnsi="Wingdings"/>
      </w:rPr>
    </w:lvl>
  </w:abstractNum>
  <w:abstractNum w:abstractNumId="22" w15:restartNumberingAfterBreak="0">
    <w:nsid w:val="3B2EB96B"/>
    <w:multiLevelType w:val="hybridMultilevel"/>
    <w:tmpl w:val="FFFFFFFF"/>
    <w:lvl w:ilvl="0" w:tplc="A2C04E08">
      <w:start w:val="1"/>
      <w:numFmt w:val="bullet"/>
      <w:lvlText w:val=""/>
      <w:lvlJc w:val="left"/>
      <w:pPr>
        <w:ind w:left="720" w:hanging="360"/>
      </w:pPr>
      <w:rPr>
        <w:rFonts w:hint="default" w:ascii="Symbol" w:hAnsi="Symbol"/>
      </w:rPr>
    </w:lvl>
    <w:lvl w:ilvl="1" w:tplc="027A5D90">
      <w:start w:val="1"/>
      <w:numFmt w:val="bullet"/>
      <w:lvlText w:val="o"/>
      <w:lvlJc w:val="left"/>
      <w:pPr>
        <w:ind w:left="1440" w:hanging="360"/>
      </w:pPr>
      <w:rPr>
        <w:rFonts w:hint="default" w:ascii="Courier New" w:hAnsi="Courier New"/>
      </w:rPr>
    </w:lvl>
    <w:lvl w:ilvl="2" w:tplc="C00ADD76">
      <w:start w:val="1"/>
      <w:numFmt w:val="bullet"/>
      <w:lvlText w:val=""/>
      <w:lvlJc w:val="left"/>
      <w:pPr>
        <w:ind w:left="2160" w:hanging="360"/>
      </w:pPr>
      <w:rPr>
        <w:rFonts w:hint="default" w:ascii="Wingdings" w:hAnsi="Wingdings"/>
      </w:rPr>
    </w:lvl>
    <w:lvl w:ilvl="3" w:tplc="AF8C04D2">
      <w:start w:val="1"/>
      <w:numFmt w:val="bullet"/>
      <w:lvlText w:val=""/>
      <w:lvlJc w:val="left"/>
      <w:pPr>
        <w:ind w:left="2880" w:hanging="360"/>
      </w:pPr>
      <w:rPr>
        <w:rFonts w:hint="default" w:ascii="Symbol" w:hAnsi="Symbol"/>
      </w:rPr>
    </w:lvl>
    <w:lvl w:ilvl="4" w:tplc="42B0EA08">
      <w:start w:val="1"/>
      <w:numFmt w:val="bullet"/>
      <w:lvlText w:val="o"/>
      <w:lvlJc w:val="left"/>
      <w:pPr>
        <w:ind w:left="3600" w:hanging="360"/>
      </w:pPr>
      <w:rPr>
        <w:rFonts w:hint="default" w:ascii="Courier New" w:hAnsi="Courier New"/>
      </w:rPr>
    </w:lvl>
    <w:lvl w:ilvl="5" w:tplc="DA245090">
      <w:start w:val="1"/>
      <w:numFmt w:val="bullet"/>
      <w:lvlText w:val=""/>
      <w:lvlJc w:val="left"/>
      <w:pPr>
        <w:ind w:left="4320" w:hanging="360"/>
      </w:pPr>
      <w:rPr>
        <w:rFonts w:hint="default" w:ascii="Wingdings" w:hAnsi="Wingdings"/>
      </w:rPr>
    </w:lvl>
    <w:lvl w:ilvl="6" w:tplc="1D7A574E">
      <w:start w:val="1"/>
      <w:numFmt w:val="bullet"/>
      <w:lvlText w:val=""/>
      <w:lvlJc w:val="left"/>
      <w:pPr>
        <w:ind w:left="5040" w:hanging="360"/>
      </w:pPr>
      <w:rPr>
        <w:rFonts w:hint="default" w:ascii="Symbol" w:hAnsi="Symbol"/>
      </w:rPr>
    </w:lvl>
    <w:lvl w:ilvl="7" w:tplc="9DFAF2CE">
      <w:start w:val="1"/>
      <w:numFmt w:val="bullet"/>
      <w:lvlText w:val="o"/>
      <w:lvlJc w:val="left"/>
      <w:pPr>
        <w:ind w:left="5760" w:hanging="360"/>
      </w:pPr>
      <w:rPr>
        <w:rFonts w:hint="default" w:ascii="Courier New" w:hAnsi="Courier New"/>
      </w:rPr>
    </w:lvl>
    <w:lvl w:ilvl="8" w:tplc="6CD0040C">
      <w:start w:val="1"/>
      <w:numFmt w:val="bullet"/>
      <w:lvlText w:val=""/>
      <w:lvlJc w:val="left"/>
      <w:pPr>
        <w:ind w:left="6480" w:hanging="360"/>
      </w:pPr>
      <w:rPr>
        <w:rFonts w:hint="default" w:ascii="Wingdings" w:hAnsi="Wingdings"/>
      </w:rPr>
    </w:lvl>
  </w:abstractNum>
  <w:abstractNum w:abstractNumId="23" w15:restartNumberingAfterBreak="0">
    <w:nsid w:val="3CA007BD"/>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24" w15:restartNumberingAfterBreak="0">
    <w:nsid w:val="4174AEB0"/>
    <w:multiLevelType w:val="hybridMultilevel"/>
    <w:tmpl w:val="FFFFFFFF"/>
    <w:lvl w:ilvl="0" w:tplc="0532BDAE">
      <w:start w:val="1"/>
      <w:numFmt w:val="bullet"/>
      <w:lvlText w:val=""/>
      <w:lvlJc w:val="left"/>
      <w:pPr>
        <w:ind w:left="720" w:hanging="360"/>
      </w:pPr>
      <w:rPr>
        <w:rFonts w:hint="default" w:ascii="Symbol" w:hAnsi="Symbol"/>
      </w:rPr>
    </w:lvl>
    <w:lvl w:ilvl="1" w:tplc="337EBA72">
      <w:start w:val="1"/>
      <w:numFmt w:val="bullet"/>
      <w:lvlText w:val="o"/>
      <w:lvlJc w:val="left"/>
      <w:pPr>
        <w:ind w:left="1440" w:hanging="360"/>
      </w:pPr>
      <w:rPr>
        <w:rFonts w:hint="default" w:ascii="Courier New" w:hAnsi="Courier New"/>
      </w:rPr>
    </w:lvl>
    <w:lvl w:ilvl="2" w:tplc="1EFE80F2">
      <w:start w:val="1"/>
      <w:numFmt w:val="bullet"/>
      <w:lvlText w:val=""/>
      <w:lvlJc w:val="left"/>
      <w:pPr>
        <w:ind w:left="2160" w:hanging="360"/>
      </w:pPr>
      <w:rPr>
        <w:rFonts w:hint="default" w:ascii="Wingdings" w:hAnsi="Wingdings"/>
      </w:rPr>
    </w:lvl>
    <w:lvl w:ilvl="3" w:tplc="34FAE828">
      <w:start w:val="1"/>
      <w:numFmt w:val="bullet"/>
      <w:lvlText w:val=""/>
      <w:lvlJc w:val="left"/>
      <w:pPr>
        <w:ind w:left="2880" w:hanging="360"/>
      </w:pPr>
      <w:rPr>
        <w:rFonts w:hint="default" w:ascii="Symbol" w:hAnsi="Symbol"/>
      </w:rPr>
    </w:lvl>
    <w:lvl w:ilvl="4" w:tplc="C4A6995A">
      <w:start w:val="1"/>
      <w:numFmt w:val="bullet"/>
      <w:lvlText w:val="o"/>
      <w:lvlJc w:val="left"/>
      <w:pPr>
        <w:ind w:left="3600" w:hanging="360"/>
      </w:pPr>
      <w:rPr>
        <w:rFonts w:hint="default" w:ascii="Courier New" w:hAnsi="Courier New"/>
      </w:rPr>
    </w:lvl>
    <w:lvl w:ilvl="5" w:tplc="8062BE7A">
      <w:start w:val="1"/>
      <w:numFmt w:val="bullet"/>
      <w:lvlText w:val=""/>
      <w:lvlJc w:val="left"/>
      <w:pPr>
        <w:ind w:left="4320" w:hanging="360"/>
      </w:pPr>
      <w:rPr>
        <w:rFonts w:hint="default" w:ascii="Wingdings" w:hAnsi="Wingdings"/>
      </w:rPr>
    </w:lvl>
    <w:lvl w:ilvl="6" w:tplc="C624F48C">
      <w:start w:val="1"/>
      <w:numFmt w:val="bullet"/>
      <w:lvlText w:val=""/>
      <w:lvlJc w:val="left"/>
      <w:pPr>
        <w:ind w:left="5040" w:hanging="360"/>
      </w:pPr>
      <w:rPr>
        <w:rFonts w:hint="default" w:ascii="Symbol" w:hAnsi="Symbol"/>
      </w:rPr>
    </w:lvl>
    <w:lvl w:ilvl="7" w:tplc="48069E18">
      <w:start w:val="1"/>
      <w:numFmt w:val="bullet"/>
      <w:lvlText w:val="o"/>
      <w:lvlJc w:val="left"/>
      <w:pPr>
        <w:ind w:left="5760" w:hanging="360"/>
      </w:pPr>
      <w:rPr>
        <w:rFonts w:hint="default" w:ascii="Courier New" w:hAnsi="Courier New"/>
      </w:rPr>
    </w:lvl>
    <w:lvl w:ilvl="8" w:tplc="95660B6A">
      <w:start w:val="1"/>
      <w:numFmt w:val="bullet"/>
      <w:lvlText w:val=""/>
      <w:lvlJc w:val="left"/>
      <w:pPr>
        <w:ind w:left="6480" w:hanging="360"/>
      </w:pPr>
      <w:rPr>
        <w:rFonts w:hint="default" w:ascii="Wingdings" w:hAnsi="Wingdings"/>
      </w:rPr>
    </w:lvl>
  </w:abstractNum>
  <w:abstractNum w:abstractNumId="25" w15:restartNumberingAfterBreak="0">
    <w:nsid w:val="441C2668"/>
    <w:multiLevelType w:val="hybridMultilevel"/>
    <w:tmpl w:val="FFFFFFFF"/>
    <w:lvl w:ilvl="0" w:tplc="E362B840">
      <w:start w:val="1"/>
      <w:numFmt w:val="bullet"/>
      <w:lvlText w:val=""/>
      <w:lvlJc w:val="left"/>
      <w:pPr>
        <w:ind w:left="720" w:hanging="360"/>
      </w:pPr>
      <w:rPr>
        <w:rFonts w:hint="default" w:ascii="Symbol" w:hAnsi="Symbol"/>
      </w:rPr>
    </w:lvl>
    <w:lvl w:ilvl="1" w:tplc="13B8D990">
      <w:start w:val="1"/>
      <w:numFmt w:val="bullet"/>
      <w:lvlText w:val="o"/>
      <w:lvlJc w:val="left"/>
      <w:pPr>
        <w:ind w:left="1440" w:hanging="360"/>
      </w:pPr>
      <w:rPr>
        <w:rFonts w:hint="default" w:ascii="Courier New" w:hAnsi="Courier New"/>
      </w:rPr>
    </w:lvl>
    <w:lvl w:ilvl="2" w:tplc="EF401866">
      <w:start w:val="1"/>
      <w:numFmt w:val="bullet"/>
      <w:lvlText w:val=""/>
      <w:lvlJc w:val="left"/>
      <w:pPr>
        <w:ind w:left="2160" w:hanging="360"/>
      </w:pPr>
      <w:rPr>
        <w:rFonts w:hint="default" w:ascii="Wingdings" w:hAnsi="Wingdings"/>
      </w:rPr>
    </w:lvl>
    <w:lvl w:ilvl="3" w:tplc="47C47ACE">
      <w:start w:val="1"/>
      <w:numFmt w:val="bullet"/>
      <w:lvlText w:val=""/>
      <w:lvlJc w:val="left"/>
      <w:pPr>
        <w:ind w:left="2880" w:hanging="360"/>
      </w:pPr>
      <w:rPr>
        <w:rFonts w:hint="default" w:ascii="Symbol" w:hAnsi="Symbol"/>
      </w:rPr>
    </w:lvl>
    <w:lvl w:ilvl="4" w:tplc="A45ABC2E">
      <w:start w:val="1"/>
      <w:numFmt w:val="bullet"/>
      <w:lvlText w:val="o"/>
      <w:lvlJc w:val="left"/>
      <w:pPr>
        <w:ind w:left="3600" w:hanging="360"/>
      </w:pPr>
      <w:rPr>
        <w:rFonts w:hint="default" w:ascii="Courier New" w:hAnsi="Courier New"/>
      </w:rPr>
    </w:lvl>
    <w:lvl w:ilvl="5" w:tplc="AD9E3496">
      <w:start w:val="1"/>
      <w:numFmt w:val="bullet"/>
      <w:lvlText w:val=""/>
      <w:lvlJc w:val="left"/>
      <w:pPr>
        <w:ind w:left="4320" w:hanging="360"/>
      </w:pPr>
      <w:rPr>
        <w:rFonts w:hint="default" w:ascii="Wingdings" w:hAnsi="Wingdings"/>
      </w:rPr>
    </w:lvl>
    <w:lvl w:ilvl="6" w:tplc="DEB08C5C">
      <w:start w:val="1"/>
      <w:numFmt w:val="bullet"/>
      <w:lvlText w:val=""/>
      <w:lvlJc w:val="left"/>
      <w:pPr>
        <w:ind w:left="5040" w:hanging="360"/>
      </w:pPr>
      <w:rPr>
        <w:rFonts w:hint="default" w:ascii="Symbol" w:hAnsi="Symbol"/>
      </w:rPr>
    </w:lvl>
    <w:lvl w:ilvl="7" w:tplc="25A82982">
      <w:start w:val="1"/>
      <w:numFmt w:val="bullet"/>
      <w:lvlText w:val="o"/>
      <w:lvlJc w:val="left"/>
      <w:pPr>
        <w:ind w:left="5760" w:hanging="360"/>
      </w:pPr>
      <w:rPr>
        <w:rFonts w:hint="default" w:ascii="Courier New" w:hAnsi="Courier New"/>
      </w:rPr>
    </w:lvl>
    <w:lvl w:ilvl="8" w:tplc="CDC47318">
      <w:start w:val="1"/>
      <w:numFmt w:val="bullet"/>
      <w:lvlText w:val=""/>
      <w:lvlJc w:val="left"/>
      <w:pPr>
        <w:ind w:left="6480" w:hanging="360"/>
      </w:pPr>
      <w:rPr>
        <w:rFonts w:hint="default" w:ascii="Wingdings" w:hAnsi="Wingdings"/>
      </w:rPr>
    </w:lvl>
  </w:abstractNum>
  <w:abstractNum w:abstractNumId="26" w15:restartNumberingAfterBreak="0">
    <w:nsid w:val="4AB94B28"/>
    <w:multiLevelType w:val="hybridMultilevel"/>
    <w:tmpl w:val="FFFFFFFF"/>
    <w:lvl w:ilvl="0" w:tplc="7FB82CCA">
      <w:start w:val="1"/>
      <w:numFmt w:val="bullet"/>
      <w:lvlText w:val=""/>
      <w:lvlJc w:val="left"/>
      <w:pPr>
        <w:ind w:left="720" w:hanging="360"/>
      </w:pPr>
      <w:rPr>
        <w:rFonts w:hint="default" w:ascii="Symbol" w:hAnsi="Symbol"/>
      </w:rPr>
    </w:lvl>
    <w:lvl w:ilvl="1" w:tplc="C20616C6">
      <w:start w:val="1"/>
      <w:numFmt w:val="bullet"/>
      <w:lvlText w:val="o"/>
      <w:lvlJc w:val="left"/>
      <w:pPr>
        <w:ind w:left="1440" w:hanging="360"/>
      </w:pPr>
      <w:rPr>
        <w:rFonts w:hint="default" w:ascii="Courier New" w:hAnsi="Courier New"/>
      </w:rPr>
    </w:lvl>
    <w:lvl w:ilvl="2" w:tplc="E9B2E3DA">
      <w:start w:val="1"/>
      <w:numFmt w:val="bullet"/>
      <w:lvlText w:val=""/>
      <w:lvlJc w:val="left"/>
      <w:pPr>
        <w:ind w:left="2160" w:hanging="360"/>
      </w:pPr>
      <w:rPr>
        <w:rFonts w:hint="default" w:ascii="Wingdings" w:hAnsi="Wingdings"/>
      </w:rPr>
    </w:lvl>
    <w:lvl w:ilvl="3" w:tplc="C0A2868A">
      <w:start w:val="1"/>
      <w:numFmt w:val="bullet"/>
      <w:lvlText w:val=""/>
      <w:lvlJc w:val="left"/>
      <w:pPr>
        <w:ind w:left="2880" w:hanging="360"/>
      </w:pPr>
      <w:rPr>
        <w:rFonts w:hint="default" w:ascii="Symbol" w:hAnsi="Symbol"/>
      </w:rPr>
    </w:lvl>
    <w:lvl w:ilvl="4" w:tplc="CEDC5858">
      <w:start w:val="1"/>
      <w:numFmt w:val="bullet"/>
      <w:lvlText w:val="o"/>
      <w:lvlJc w:val="left"/>
      <w:pPr>
        <w:ind w:left="3600" w:hanging="360"/>
      </w:pPr>
      <w:rPr>
        <w:rFonts w:hint="default" w:ascii="Courier New" w:hAnsi="Courier New"/>
      </w:rPr>
    </w:lvl>
    <w:lvl w:ilvl="5" w:tplc="8D6E1B64">
      <w:start w:val="1"/>
      <w:numFmt w:val="bullet"/>
      <w:lvlText w:val=""/>
      <w:lvlJc w:val="left"/>
      <w:pPr>
        <w:ind w:left="4320" w:hanging="360"/>
      </w:pPr>
      <w:rPr>
        <w:rFonts w:hint="default" w:ascii="Wingdings" w:hAnsi="Wingdings"/>
      </w:rPr>
    </w:lvl>
    <w:lvl w:ilvl="6" w:tplc="47C821E6">
      <w:start w:val="1"/>
      <w:numFmt w:val="bullet"/>
      <w:lvlText w:val=""/>
      <w:lvlJc w:val="left"/>
      <w:pPr>
        <w:ind w:left="5040" w:hanging="360"/>
      </w:pPr>
      <w:rPr>
        <w:rFonts w:hint="default" w:ascii="Symbol" w:hAnsi="Symbol"/>
      </w:rPr>
    </w:lvl>
    <w:lvl w:ilvl="7" w:tplc="BD9A54AE">
      <w:start w:val="1"/>
      <w:numFmt w:val="bullet"/>
      <w:lvlText w:val="o"/>
      <w:lvlJc w:val="left"/>
      <w:pPr>
        <w:ind w:left="5760" w:hanging="360"/>
      </w:pPr>
      <w:rPr>
        <w:rFonts w:hint="default" w:ascii="Courier New" w:hAnsi="Courier New"/>
      </w:rPr>
    </w:lvl>
    <w:lvl w:ilvl="8" w:tplc="07129DD6">
      <w:start w:val="1"/>
      <w:numFmt w:val="bullet"/>
      <w:lvlText w:val=""/>
      <w:lvlJc w:val="left"/>
      <w:pPr>
        <w:ind w:left="6480" w:hanging="360"/>
      </w:pPr>
      <w:rPr>
        <w:rFonts w:hint="default" w:ascii="Wingdings" w:hAnsi="Wingdings"/>
      </w:rPr>
    </w:lvl>
  </w:abstractNum>
  <w:abstractNum w:abstractNumId="27" w15:restartNumberingAfterBreak="0">
    <w:nsid w:val="4F758546"/>
    <w:multiLevelType w:val="hybridMultilevel"/>
    <w:tmpl w:val="FFFFFFFF"/>
    <w:lvl w:ilvl="0" w:tplc="9D847780">
      <w:start w:val="1"/>
      <w:numFmt w:val="bullet"/>
      <w:lvlText w:val=""/>
      <w:lvlJc w:val="left"/>
      <w:pPr>
        <w:ind w:left="720" w:hanging="360"/>
      </w:pPr>
      <w:rPr>
        <w:rFonts w:hint="default" w:ascii="Symbol" w:hAnsi="Symbol"/>
      </w:rPr>
    </w:lvl>
    <w:lvl w:ilvl="1" w:tplc="E660753C">
      <w:start w:val="1"/>
      <w:numFmt w:val="bullet"/>
      <w:lvlText w:val="o"/>
      <w:lvlJc w:val="left"/>
      <w:pPr>
        <w:ind w:left="1440" w:hanging="360"/>
      </w:pPr>
      <w:rPr>
        <w:rFonts w:hint="default" w:ascii="Courier New" w:hAnsi="Courier New"/>
      </w:rPr>
    </w:lvl>
    <w:lvl w:ilvl="2" w:tplc="FCAE57FA">
      <w:start w:val="1"/>
      <w:numFmt w:val="bullet"/>
      <w:lvlText w:val=""/>
      <w:lvlJc w:val="left"/>
      <w:pPr>
        <w:ind w:left="2160" w:hanging="360"/>
      </w:pPr>
      <w:rPr>
        <w:rFonts w:hint="default" w:ascii="Wingdings" w:hAnsi="Wingdings"/>
      </w:rPr>
    </w:lvl>
    <w:lvl w:ilvl="3" w:tplc="7FCE94BA">
      <w:start w:val="1"/>
      <w:numFmt w:val="bullet"/>
      <w:lvlText w:val=""/>
      <w:lvlJc w:val="left"/>
      <w:pPr>
        <w:ind w:left="2880" w:hanging="360"/>
      </w:pPr>
      <w:rPr>
        <w:rFonts w:hint="default" w:ascii="Symbol" w:hAnsi="Symbol"/>
      </w:rPr>
    </w:lvl>
    <w:lvl w:ilvl="4" w:tplc="4B488EB6">
      <w:start w:val="1"/>
      <w:numFmt w:val="bullet"/>
      <w:lvlText w:val="o"/>
      <w:lvlJc w:val="left"/>
      <w:pPr>
        <w:ind w:left="3600" w:hanging="360"/>
      </w:pPr>
      <w:rPr>
        <w:rFonts w:hint="default" w:ascii="Courier New" w:hAnsi="Courier New"/>
      </w:rPr>
    </w:lvl>
    <w:lvl w:ilvl="5" w:tplc="6A907C98">
      <w:start w:val="1"/>
      <w:numFmt w:val="bullet"/>
      <w:lvlText w:val=""/>
      <w:lvlJc w:val="left"/>
      <w:pPr>
        <w:ind w:left="4320" w:hanging="360"/>
      </w:pPr>
      <w:rPr>
        <w:rFonts w:hint="default" w:ascii="Wingdings" w:hAnsi="Wingdings"/>
      </w:rPr>
    </w:lvl>
    <w:lvl w:ilvl="6" w:tplc="7A64CFB2">
      <w:start w:val="1"/>
      <w:numFmt w:val="bullet"/>
      <w:lvlText w:val=""/>
      <w:lvlJc w:val="left"/>
      <w:pPr>
        <w:ind w:left="5040" w:hanging="360"/>
      </w:pPr>
      <w:rPr>
        <w:rFonts w:hint="default" w:ascii="Symbol" w:hAnsi="Symbol"/>
      </w:rPr>
    </w:lvl>
    <w:lvl w:ilvl="7" w:tplc="562AFCBE">
      <w:start w:val="1"/>
      <w:numFmt w:val="bullet"/>
      <w:lvlText w:val="o"/>
      <w:lvlJc w:val="left"/>
      <w:pPr>
        <w:ind w:left="5760" w:hanging="360"/>
      </w:pPr>
      <w:rPr>
        <w:rFonts w:hint="default" w:ascii="Courier New" w:hAnsi="Courier New"/>
      </w:rPr>
    </w:lvl>
    <w:lvl w:ilvl="8" w:tplc="C93ECA54">
      <w:start w:val="1"/>
      <w:numFmt w:val="bullet"/>
      <w:lvlText w:val=""/>
      <w:lvlJc w:val="left"/>
      <w:pPr>
        <w:ind w:left="6480" w:hanging="360"/>
      </w:pPr>
      <w:rPr>
        <w:rFonts w:hint="default" w:ascii="Wingdings" w:hAnsi="Wingdings"/>
      </w:rPr>
    </w:lvl>
  </w:abstractNum>
  <w:abstractNum w:abstractNumId="28" w15:restartNumberingAfterBreak="0">
    <w:nsid w:val="51EE6B57"/>
    <w:multiLevelType w:val="multilevel"/>
    <w:tmpl w:val="9B4C466E"/>
    <w:name w:val="Numbered List2"/>
    <w:numStyleLink w:val="NumberedList"/>
  </w:abstractNum>
  <w:abstractNum w:abstractNumId="29" w15:restartNumberingAfterBreak="0">
    <w:nsid w:val="56610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AE24BF"/>
    <w:multiLevelType w:val="hybridMultilevel"/>
    <w:tmpl w:val="C18EDF60"/>
    <w:lvl w:ilvl="0" w:tplc="908CD838">
      <w:start w:val="1"/>
      <w:numFmt w:val="bullet"/>
      <w:lvlText w:val=""/>
      <w:lvlJc w:val="left"/>
      <w:pPr>
        <w:ind w:left="28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1" w15:restartNumberingAfterBreak="0">
    <w:nsid w:val="56E47DC5"/>
    <w:multiLevelType w:val="hybridMultilevel"/>
    <w:tmpl w:val="FFFFFFFF"/>
    <w:lvl w:ilvl="0" w:tplc="3A202C28">
      <w:start w:val="1"/>
      <w:numFmt w:val="bullet"/>
      <w:lvlText w:val=""/>
      <w:lvlJc w:val="left"/>
      <w:pPr>
        <w:ind w:left="720" w:hanging="360"/>
      </w:pPr>
      <w:rPr>
        <w:rFonts w:hint="default" w:ascii="Symbol" w:hAnsi="Symbol"/>
      </w:rPr>
    </w:lvl>
    <w:lvl w:ilvl="1" w:tplc="414C7DB6">
      <w:start w:val="1"/>
      <w:numFmt w:val="bullet"/>
      <w:lvlText w:val="o"/>
      <w:lvlJc w:val="left"/>
      <w:pPr>
        <w:ind w:left="1440" w:hanging="360"/>
      </w:pPr>
      <w:rPr>
        <w:rFonts w:hint="default" w:ascii="Courier New" w:hAnsi="Courier New"/>
      </w:rPr>
    </w:lvl>
    <w:lvl w:ilvl="2" w:tplc="55CE37E4">
      <w:start w:val="1"/>
      <w:numFmt w:val="bullet"/>
      <w:lvlText w:val=""/>
      <w:lvlJc w:val="left"/>
      <w:pPr>
        <w:ind w:left="2160" w:hanging="360"/>
      </w:pPr>
      <w:rPr>
        <w:rFonts w:hint="default" w:ascii="Wingdings" w:hAnsi="Wingdings"/>
      </w:rPr>
    </w:lvl>
    <w:lvl w:ilvl="3" w:tplc="86F034E2">
      <w:start w:val="1"/>
      <w:numFmt w:val="bullet"/>
      <w:lvlText w:val=""/>
      <w:lvlJc w:val="left"/>
      <w:pPr>
        <w:ind w:left="2880" w:hanging="360"/>
      </w:pPr>
      <w:rPr>
        <w:rFonts w:hint="default" w:ascii="Symbol" w:hAnsi="Symbol"/>
      </w:rPr>
    </w:lvl>
    <w:lvl w:ilvl="4" w:tplc="1E0AA8F4">
      <w:start w:val="1"/>
      <w:numFmt w:val="bullet"/>
      <w:lvlText w:val="o"/>
      <w:lvlJc w:val="left"/>
      <w:pPr>
        <w:ind w:left="3600" w:hanging="360"/>
      </w:pPr>
      <w:rPr>
        <w:rFonts w:hint="default" w:ascii="Courier New" w:hAnsi="Courier New"/>
      </w:rPr>
    </w:lvl>
    <w:lvl w:ilvl="5" w:tplc="47329D7E">
      <w:start w:val="1"/>
      <w:numFmt w:val="bullet"/>
      <w:lvlText w:val=""/>
      <w:lvlJc w:val="left"/>
      <w:pPr>
        <w:ind w:left="4320" w:hanging="360"/>
      </w:pPr>
      <w:rPr>
        <w:rFonts w:hint="default" w:ascii="Wingdings" w:hAnsi="Wingdings"/>
      </w:rPr>
    </w:lvl>
    <w:lvl w:ilvl="6" w:tplc="96CA2FE8">
      <w:start w:val="1"/>
      <w:numFmt w:val="bullet"/>
      <w:lvlText w:val=""/>
      <w:lvlJc w:val="left"/>
      <w:pPr>
        <w:ind w:left="5040" w:hanging="360"/>
      </w:pPr>
      <w:rPr>
        <w:rFonts w:hint="default" w:ascii="Symbol" w:hAnsi="Symbol"/>
      </w:rPr>
    </w:lvl>
    <w:lvl w:ilvl="7" w:tplc="426A39D8">
      <w:start w:val="1"/>
      <w:numFmt w:val="bullet"/>
      <w:lvlText w:val="o"/>
      <w:lvlJc w:val="left"/>
      <w:pPr>
        <w:ind w:left="5760" w:hanging="360"/>
      </w:pPr>
      <w:rPr>
        <w:rFonts w:hint="default" w:ascii="Courier New" w:hAnsi="Courier New"/>
      </w:rPr>
    </w:lvl>
    <w:lvl w:ilvl="8" w:tplc="A3A2EE82">
      <w:start w:val="1"/>
      <w:numFmt w:val="bullet"/>
      <w:lvlText w:val=""/>
      <w:lvlJc w:val="left"/>
      <w:pPr>
        <w:ind w:left="6480" w:hanging="360"/>
      </w:pPr>
      <w:rPr>
        <w:rFonts w:hint="default" w:ascii="Wingdings" w:hAnsi="Wingdings"/>
      </w:rPr>
    </w:lvl>
  </w:abstractNum>
  <w:abstractNum w:abstractNumId="32" w15:restartNumberingAfterBreak="0">
    <w:nsid w:val="57686A2E"/>
    <w:multiLevelType w:val="multilevel"/>
    <w:tmpl w:val="1B2AA10E"/>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648"/>
        </w:tabs>
        <w:ind w:left="0" w:firstLine="0"/>
      </w:pPr>
      <w:rPr>
        <w:rFonts w:hint="default"/>
      </w:rPr>
    </w:lvl>
    <w:lvl w:ilvl="2">
      <w:start w:val="1"/>
      <w:numFmt w:val="decimal"/>
      <w:lvlText w:val="%1.%2.%3"/>
      <w:lvlJc w:val="left"/>
      <w:pPr>
        <w:tabs>
          <w:tab w:val="num" w:pos="936"/>
        </w:tabs>
        <w:ind w:left="720" w:hanging="720"/>
      </w:pPr>
      <w:rPr>
        <w:rFonts w:hint="default"/>
      </w:rPr>
    </w:lvl>
    <w:lvl w:ilvl="3">
      <w:start w:val="1"/>
      <w:numFmt w:val="decimal"/>
      <w:lvlText w:val="%1.%2.%3.%4"/>
      <w:lvlJc w:val="left"/>
      <w:pPr>
        <w:tabs>
          <w:tab w:val="num" w:pos="1224"/>
        </w:tabs>
        <w:ind w:left="720" w:hanging="720"/>
      </w:pPr>
      <w:rPr>
        <w:rFonts w:hint="default"/>
      </w:rPr>
    </w:lvl>
    <w:lvl w:ilvl="4">
      <w:start w:val="1"/>
      <w:numFmt w:val="decimal"/>
      <w:lvlText w:val="%1.%2.%3.%4.%5"/>
      <w:lvlJc w:val="left"/>
      <w:pPr>
        <w:tabs>
          <w:tab w:val="num" w:pos="1512"/>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7DF9743"/>
    <w:multiLevelType w:val="hybridMultilevel"/>
    <w:tmpl w:val="FFFFFFFF"/>
    <w:lvl w:ilvl="0" w:tplc="EE0E36BE">
      <w:start w:val="1"/>
      <w:numFmt w:val="bullet"/>
      <w:lvlText w:val=""/>
      <w:lvlJc w:val="left"/>
      <w:pPr>
        <w:ind w:left="720" w:hanging="360"/>
      </w:pPr>
      <w:rPr>
        <w:rFonts w:hint="default" w:ascii="Symbol" w:hAnsi="Symbol"/>
      </w:rPr>
    </w:lvl>
    <w:lvl w:ilvl="1" w:tplc="6CEE6D8C">
      <w:start w:val="1"/>
      <w:numFmt w:val="bullet"/>
      <w:lvlText w:val="o"/>
      <w:lvlJc w:val="left"/>
      <w:pPr>
        <w:ind w:left="1440" w:hanging="360"/>
      </w:pPr>
      <w:rPr>
        <w:rFonts w:hint="default" w:ascii="Courier New" w:hAnsi="Courier New"/>
      </w:rPr>
    </w:lvl>
    <w:lvl w:ilvl="2" w:tplc="2AF08D1E">
      <w:start w:val="1"/>
      <w:numFmt w:val="bullet"/>
      <w:lvlText w:val=""/>
      <w:lvlJc w:val="left"/>
      <w:pPr>
        <w:ind w:left="2160" w:hanging="360"/>
      </w:pPr>
      <w:rPr>
        <w:rFonts w:hint="default" w:ascii="Wingdings" w:hAnsi="Wingdings"/>
      </w:rPr>
    </w:lvl>
    <w:lvl w:ilvl="3" w:tplc="33F6C5BA">
      <w:start w:val="1"/>
      <w:numFmt w:val="bullet"/>
      <w:lvlText w:val=""/>
      <w:lvlJc w:val="left"/>
      <w:pPr>
        <w:ind w:left="2880" w:hanging="360"/>
      </w:pPr>
      <w:rPr>
        <w:rFonts w:hint="default" w:ascii="Symbol" w:hAnsi="Symbol"/>
      </w:rPr>
    </w:lvl>
    <w:lvl w:ilvl="4" w:tplc="E800EBF6">
      <w:start w:val="1"/>
      <w:numFmt w:val="bullet"/>
      <w:lvlText w:val="o"/>
      <w:lvlJc w:val="left"/>
      <w:pPr>
        <w:ind w:left="3600" w:hanging="360"/>
      </w:pPr>
      <w:rPr>
        <w:rFonts w:hint="default" w:ascii="Courier New" w:hAnsi="Courier New"/>
      </w:rPr>
    </w:lvl>
    <w:lvl w:ilvl="5" w:tplc="EEA27916">
      <w:start w:val="1"/>
      <w:numFmt w:val="bullet"/>
      <w:lvlText w:val=""/>
      <w:lvlJc w:val="left"/>
      <w:pPr>
        <w:ind w:left="4320" w:hanging="360"/>
      </w:pPr>
      <w:rPr>
        <w:rFonts w:hint="default" w:ascii="Wingdings" w:hAnsi="Wingdings"/>
      </w:rPr>
    </w:lvl>
    <w:lvl w:ilvl="6" w:tplc="DED2ADD8">
      <w:start w:val="1"/>
      <w:numFmt w:val="bullet"/>
      <w:lvlText w:val=""/>
      <w:lvlJc w:val="left"/>
      <w:pPr>
        <w:ind w:left="5040" w:hanging="360"/>
      </w:pPr>
      <w:rPr>
        <w:rFonts w:hint="default" w:ascii="Symbol" w:hAnsi="Symbol"/>
      </w:rPr>
    </w:lvl>
    <w:lvl w:ilvl="7" w:tplc="E54C0FA8">
      <w:start w:val="1"/>
      <w:numFmt w:val="bullet"/>
      <w:lvlText w:val="o"/>
      <w:lvlJc w:val="left"/>
      <w:pPr>
        <w:ind w:left="5760" w:hanging="360"/>
      </w:pPr>
      <w:rPr>
        <w:rFonts w:hint="default" w:ascii="Courier New" w:hAnsi="Courier New"/>
      </w:rPr>
    </w:lvl>
    <w:lvl w:ilvl="8" w:tplc="0A9437BA">
      <w:start w:val="1"/>
      <w:numFmt w:val="bullet"/>
      <w:lvlText w:val=""/>
      <w:lvlJc w:val="left"/>
      <w:pPr>
        <w:ind w:left="6480" w:hanging="360"/>
      </w:pPr>
      <w:rPr>
        <w:rFonts w:hint="default" w:ascii="Wingdings" w:hAnsi="Wingdings"/>
      </w:rPr>
    </w:lvl>
  </w:abstractNum>
  <w:abstractNum w:abstractNumId="34" w15:restartNumberingAfterBreak="0">
    <w:nsid w:val="5AFA03AD"/>
    <w:multiLevelType w:val="multilevel"/>
    <w:tmpl w:val="A442E8DC"/>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35" w15:restartNumberingAfterBreak="0">
    <w:nsid w:val="5B743455"/>
    <w:multiLevelType w:val="hybridMultilevel"/>
    <w:tmpl w:val="FFFFFFFF"/>
    <w:lvl w:ilvl="0" w:tplc="08B0A526">
      <w:start w:val="1"/>
      <w:numFmt w:val="bullet"/>
      <w:lvlText w:val=""/>
      <w:lvlJc w:val="left"/>
      <w:pPr>
        <w:ind w:left="720" w:hanging="360"/>
      </w:pPr>
      <w:rPr>
        <w:rFonts w:hint="default" w:ascii="Symbol" w:hAnsi="Symbol"/>
      </w:rPr>
    </w:lvl>
    <w:lvl w:ilvl="1" w:tplc="40985FAC">
      <w:start w:val="1"/>
      <w:numFmt w:val="bullet"/>
      <w:lvlText w:val="o"/>
      <w:lvlJc w:val="left"/>
      <w:pPr>
        <w:ind w:left="1440" w:hanging="360"/>
      </w:pPr>
      <w:rPr>
        <w:rFonts w:hint="default" w:ascii="Courier New" w:hAnsi="Courier New"/>
      </w:rPr>
    </w:lvl>
    <w:lvl w:ilvl="2" w:tplc="AA2E12C4">
      <w:start w:val="1"/>
      <w:numFmt w:val="bullet"/>
      <w:lvlText w:val=""/>
      <w:lvlJc w:val="left"/>
      <w:pPr>
        <w:ind w:left="2160" w:hanging="360"/>
      </w:pPr>
      <w:rPr>
        <w:rFonts w:hint="default" w:ascii="Wingdings" w:hAnsi="Wingdings"/>
      </w:rPr>
    </w:lvl>
    <w:lvl w:ilvl="3" w:tplc="2AA2EF9C">
      <w:start w:val="1"/>
      <w:numFmt w:val="bullet"/>
      <w:lvlText w:val=""/>
      <w:lvlJc w:val="left"/>
      <w:pPr>
        <w:ind w:left="2880" w:hanging="360"/>
      </w:pPr>
      <w:rPr>
        <w:rFonts w:hint="default" w:ascii="Symbol" w:hAnsi="Symbol"/>
      </w:rPr>
    </w:lvl>
    <w:lvl w:ilvl="4" w:tplc="D902C04A">
      <w:start w:val="1"/>
      <w:numFmt w:val="bullet"/>
      <w:lvlText w:val="o"/>
      <w:lvlJc w:val="left"/>
      <w:pPr>
        <w:ind w:left="3600" w:hanging="360"/>
      </w:pPr>
      <w:rPr>
        <w:rFonts w:hint="default" w:ascii="Courier New" w:hAnsi="Courier New"/>
      </w:rPr>
    </w:lvl>
    <w:lvl w:ilvl="5" w:tplc="534C2074">
      <w:start w:val="1"/>
      <w:numFmt w:val="bullet"/>
      <w:lvlText w:val=""/>
      <w:lvlJc w:val="left"/>
      <w:pPr>
        <w:ind w:left="4320" w:hanging="360"/>
      </w:pPr>
      <w:rPr>
        <w:rFonts w:hint="default" w:ascii="Wingdings" w:hAnsi="Wingdings"/>
      </w:rPr>
    </w:lvl>
    <w:lvl w:ilvl="6" w:tplc="5EB01FCC">
      <w:start w:val="1"/>
      <w:numFmt w:val="bullet"/>
      <w:lvlText w:val=""/>
      <w:lvlJc w:val="left"/>
      <w:pPr>
        <w:ind w:left="5040" w:hanging="360"/>
      </w:pPr>
      <w:rPr>
        <w:rFonts w:hint="default" w:ascii="Symbol" w:hAnsi="Symbol"/>
      </w:rPr>
    </w:lvl>
    <w:lvl w:ilvl="7" w:tplc="313E9284">
      <w:start w:val="1"/>
      <w:numFmt w:val="bullet"/>
      <w:lvlText w:val="o"/>
      <w:lvlJc w:val="left"/>
      <w:pPr>
        <w:ind w:left="5760" w:hanging="360"/>
      </w:pPr>
      <w:rPr>
        <w:rFonts w:hint="default" w:ascii="Courier New" w:hAnsi="Courier New"/>
      </w:rPr>
    </w:lvl>
    <w:lvl w:ilvl="8" w:tplc="74D442BA">
      <w:start w:val="1"/>
      <w:numFmt w:val="bullet"/>
      <w:lvlText w:val=""/>
      <w:lvlJc w:val="left"/>
      <w:pPr>
        <w:ind w:left="6480" w:hanging="360"/>
      </w:pPr>
      <w:rPr>
        <w:rFonts w:hint="default" w:ascii="Wingdings" w:hAnsi="Wingdings"/>
      </w:rPr>
    </w:lvl>
  </w:abstractNum>
  <w:abstractNum w:abstractNumId="36" w15:restartNumberingAfterBreak="0">
    <w:nsid w:val="609630CE"/>
    <w:multiLevelType w:val="multilevel"/>
    <w:tmpl w:val="6F9C502A"/>
    <w:styleLink w:val="BulletList"/>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37" w15:restartNumberingAfterBreak="0">
    <w:nsid w:val="651A63FC"/>
    <w:multiLevelType w:val="multilevel"/>
    <w:tmpl w:val="6F9C502A"/>
    <w:numStyleLink w:val="BulletList"/>
  </w:abstractNum>
  <w:abstractNum w:abstractNumId="38" w15:restartNumberingAfterBreak="0">
    <w:nsid w:val="66F6121F"/>
    <w:multiLevelType w:val="hybridMultilevel"/>
    <w:tmpl w:val="FFFFFFFF"/>
    <w:lvl w:ilvl="0" w:tplc="0A78D6EC">
      <w:start w:val="1"/>
      <w:numFmt w:val="bullet"/>
      <w:lvlText w:val=""/>
      <w:lvlJc w:val="left"/>
      <w:pPr>
        <w:ind w:left="720" w:hanging="360"/>
      </w:pPr>
      <w:rPr>
        <w:rFonts w:hint="default" w:ascii="Symbol" w:hAnsi="Symbol"/>
      </w:rPr>
    </w:lvl>
    <w:lvl w:ilvl="1" w:tplc="961C58A6">
      <w:start w:val="1"/>
      <w:numFmt w:val="bullet"/>
      <w:lvlText w:val="o"/>
      <w:lvlJc w:val="left"/>
      <w:pPr>
        <w:ind w:left="1440" w:hanging="360"/>
      </w:pPr>
      <w:rPr>
        <w:rFonts w:hint="default" w:ascii="Courier New" w:hAnsi="Courier New"/>
      </w:rPr>
    </w:lvl>
    <w:lvl w:ilvl="2" w:tplc="304E6BD4">
      <w:start w:val="1"/>
      <w:numFmt w:val="bullet"/>
      <w:lvlText w:val=""/>
      <w:lvlJc w:val="left"/>
      <w:pPr>
        <w:ind w:left="2160" w:hanging="360"/>
      </w:pPr>
      <w:rPr>
        <w:rFonts w:hint="default" w:ascii="Wingdings" w:hAnsi="Wingdings"/>
      </w:rPr>
    </w:lvl>
    <w:lvl w:ilvl="3" w:tplc="0CFA2AF2">
      <w:start w:val="1"/>
      <w:numFmt w:val="bullet"/>
      <w:lvlText w:val=""/>
      <w:lvlJc w:val="left"/>
      <w:pPr>
        <w:ind w:left="2880" w:hanging="360"/>
      </w:pPr>
      <w:rPr>
        <w:rFonts w:hint="default" w:ascii="Symbol" w:hAnsi="Symbol"/>
      </w:rPr>
    </w:lvl>
    <w:lvl w:ilvl="4" w:tplc="08308472">
      <w:start w:val="1"/>
      <w:numFmt w:val="bullet"/>
      <w:lvlText w:val="o"/>
      <w:lvlJc w:val="left"/>
      <w:pPr>
        <w:ind w:left="3600" w:hanging="360"/>
      </w:pPr>
      <w:rPr>
        <w:rFonts w:hint="default" w:ascii="Courier New" w:hAnsi="Courier New"/>
      </w:rPr>
    </w:lvl>
    <w:lvl w:ilvl="5" w:tplc="9362C286">
      <w:start w:val="1"/>
      <w:numFmt w:val="bullet"/>
      <w:lvlText w:val=""/>
      <w:lvlJc w:val="left"/>
      <w:pPr>
        <w:ind w:left="4320" w:hanging="360"/>
      </w:pPr>
      <w:rPr>
        <w:rFonts w:hint="default" w:ascii="Wingdings" w:hAnsi="Wingdings"/>
      </w:rPr>
    </w:lvl>
    <w:lvl w:ilvl="6" w:tplc="26CCC9CC">
      <w:start w:val="1"/>
      <w:numFmt w:val="bullet"/>
      <w:lvlText w:val=""/>
      <w:lvlJc w:val="left"/>
      <w:pPr>
        <w:ind w:left="5040" w:hanging="360"/>
      </w:pPr>
      <w:rPr>
        <w:rFonts w:hint="default" w:ascii="Symbol" w:hAnsi="Symbol"/>
      </w:rPr>
    </w:lvl>
    <w:lvl w:ilvl="7" w:tplc="52B42880">
      <w:start w:val="1"/>
      <w:numFmt w:val="bullet"/>
      <w:lvlText w:val="o"/>
      <w:lvlJc w:val="left"/>
      <w:pPr>
        <w:ind w:left="5760" w:hanging="360"/>
      </w:pPr>
      <w:rPr>
        <w:rFonts w:hint="default" w:ascii="Courier New" w:hAnsi="Courier New"/>
      </w:rPr>
    </w:lvl>
    <w:lvl w:ilvl="8" w:tplc="2DB008BA">
      <w:start w:val="1"/>
      <w:numFmt w:val="bullet"/>
      <w:lvlText w:val=""/>
      <w:lvlJc w:val="left"/>
      <w:pPr>
        <w:ind w:left="6480" w:hanging="360"/>
      </w:pPr>
      <w:rPr>
        <w:rFonts w:hint="default" w:ascii="Wingdings" w:hAnsi="Wingdings"/>
      </w:rPr>
    </w:lvl>
  </w:abstractNum>
  <w:abstractNum w:abstractNumId="39" w15:restartNumberingAfterBreak="0">
    <w:nsid w:val="6962C34F"/>
    <w:multiLevelType w:val="hybridMultilevel"/>
    <w:tmpl w:val="FFFFFFFF"/>
    <w:lvl w:ilvl="0" w:tplc="BBB0D83A">
      <w:start w:val="1"/>
      <w:numFmt w:val="bullet"/>
      <w:lvlText w:val=""/>
      <w:lvlJc w:val="left"/>
      <w:pPr>
        <w:ind w:left="720" w:hanging="360"/>
      </w:pPr>
      <w:rPr>
        <w:rFonts w:hint="default" w:ascii="Symbol" w:hAnsi="Symbol"/>
      </w:rPr>
    </w:lvl>
    <w:lvl w:ilvl="1" w:tplc="DA687FB8">
      <w:start w:val="1"/>
      <w:numFmt w:val="bullet"/>
      <w:lvlText w:val="o"/>
      <w:lvlJc w:val="left"/>
      <w:pPr>
        <w:ind w:left="1440" w:hanging="360"/>
      </w:pPr>
      <w:rPr>
        <w:rFonts w:hint="default" w:ascii="Courier New" w:hAnsi="Courier New"/>
      </w:rPr>
    </w:lvl>
    <w:lvl w:ilvl="2" w:tplc="22F22550">
      <w:start w:val="1"/>
      <w:numFmt w:val="bullet"/>
      <w:lvlText w:val=""/>
      <w:lvlJc w:val="left"/>
      <w:pPr>
        <w:ind w:left="2160" w:hanging="360"/>
      </w:pPr>
      <w:rPr>
        <w:rFonts w:hint="default" w:ascii="Wingdings" w:hAnsi="Wingdings"/>
      </w:rPr>
    </w:lvl>
    <w:lvl w:ilvl="3" w:tplc="B96877FE">
      <w:start w:val="1"/>
      <w:numFmt w:val="bullet"/>
      <w:lvlText w:val=""/>
      <w:lvlJc w:val="left"/>
      <w:pPr>
        <w:ind w:left="2880" w:hanging="360"/>
      </w:pPr>
      <w:rPr>
        <w:rFonts w:hint="default" w:ascii="Symbol" w:hAnsi="Symbol"/>
      </w:rPr>
    </w:lvl>
    <w:lvl w:ilvl="4" w:tplc="DD988A7E">
      <w:start w:val="1"/>
      <w:numFmt w:val="bullet"/>
      <w:lvlText w:val="o"/>
      <w:lvlJc w:val="left"/>
      <w:pPr>
        <w:ind w:left="3600" w:hanging="360"/>
      </w:pPr>
      <w:rPr>
        <w:rFonts w:hint="default" w:ascii="Courier New" w:hAnsi="Courier New"/>
      </w:rPr>
    </w:lvl>
    <w:lvl w:ilvl="5" w:tplc="A79EC6DA">
      <w:start w:val="1"/>
      <w:numFmt w:val="bullet"/>
      <w:lvlText w:val=""/>
      <w:lvlJc w:val="left"/>
      <w:pPr>
        <w:ind w:left="4320" w:hanging="360"/>
      </w:pPr>
      <w:rPr>
        <w:rFonts w:hint="default" w:ascii="Wingdings" w:hAnsi="Wingdings"/>
      </w:rPr>
    </w:lvl>
    <w:lvl w:ilvl="6" w:tplc="0BD2E89E">
      <w:start w:val="1"/>
      <w:numFmt w:val="bullet"/>
      <w:lvlText w:val=""/>
      <w:lvlJc w:val="left"/>
      <w:pPr>
        <w:ind w:left="5040" w:hanging="360"/>
      </w:pPr>
      <w:rPr>
        <w:rFonts w:hint="default" w:ascii="Symbol" w:hAnsi="Symbol"/>
      </w:rPr>
    </w:lvl>
    <w:lvl w:ilvl="7" w:tplc="8AFE940A">
      <w:start w:val="1"/>
      <w:numFmt w:val="bullet"/>
      <w:lvlText w:val="o"/>
      <w:lvlJc w:val="left"/>
      <w:pPr>
        <w:ind w:left="5760" w:hanging="360"/>
      </w:pPr>
      <w:rPr>
        <w:rFonts w:hint="default" w:ascii="Courier New" w:hAnsi="Courier New"/>
      </w:rPr>
    </w:lvl>
    <w:lvl w:ilvl="8" w:tplc="B658DD2C">
      <w:start w:val="1"/>
      <w:numFmt w:val="bullet"/>
      <w:lvlText w:val=""/>
      <w:lvlJc w:val="left"/>
      <w:pPr>
        <w:ind w:left="6480" w:hanging="360"/>
      </w:pPr>
      <w:rPr>
        <w:rFonts w:hint="default" w:ascii="Wingdings" w:hAnsi="Wingdings"/>
      </w:rPr>
    </w:lvl>
  </w:abstractNum>
  <w:abstractNum w:abstractNumId="40" w15:restartNumberingAfterBreak="0">
    <w:nsid w:val="6F1B3993"/>
    <w:multiLevelType w:val="multilevel"/>
    <w:tmpl w:val="E898C502"/>
    <w:name w:val="MainList"/>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720"/>
        </w:tabs>
        <w:ind w:left="720" w:hanging="720"/>
      </w:pPr>
    </w:lvl>
    <w:lvl w:ilvl="4">
      <w:start w:val="1"/>
      <w:numFmt w:val="decimal"/>
      <w:pStyle w:val="Heading5"/>
      <w:lvlText w:val="%1.%2.%3.%4.%5"/>
      <w:lvlJc w:val="left"/>
      <w:pPr>
        <w:tabs>
          <w:tab w:val="num" w:pos="720"/>
        </w:tabs>
        <w:ind w:left="720" w:hanging="720"/>
      </w:pPr>
      <w:rPr>
        <w:b w:val="0"/>
        <w:i w:val="0"/>
      </w:rPr>
    </w:lvl>
    <w:lvl w:ilvl="5">
      <w:start w:val="1"/>
      <w:numFmt w:val="decimal"/>
      <w:pStyle w:val="Heading6"/>
      <w:lvlText w:val="%1.%2.%3.%4.%5.%6"/>
      <w:lvlJc w:val="left"/>
      <w:pPr>
        <w:tabs>
          <w:tab w:val="num" w:pos="720"/>
        </w:tabs>
        <w:ind w:left="720" w:hanging="720"/>
      </w:pPr>
    </w:lvl>
    <w:lvl w:ilvl="6">
      <w:start w:val="1"/>
      <w:numFmt w:val="decimal"/>
      <w:suff w:val="space"/>
      <w:lvlText w:val=""/>
      <w:lvlJc w:val="left"/>
      <w:pPr>
        <w:ind w:left="720" w:hanging="720"/>
      </w:pPr>
      <w:rPr>
        <w:b/>
        <w:i w:val="0"/>
      </w:rPr>
    </w:lvl>
    <w:lvl w:ilvl="7">
      <w:start w:val="1"/>
      <w:numFmt w:val="decimal"/>
      <w:suff w:val="space"/>
      <w:lvlText w:val=""/>
      <w:lvlJc w:val="left"/>
      <w:pPr>
        <w:ind w:left="720" w:hanging="720"/>
      </w:pPr>
      <w:rPr>
        <w:b/>
        <w:i w:val="0"/>
      </w:rPr>
    </w:lvl>
    <w:lvl w:ilvl="8">
      <w:start w:val="1"/>
      <w:numFmt w:val="decimal"/>
      <w:suff w:val="space"/>
      <w:lvlText w:val=""/>
      <w:lvlJc w:val="left"/>
      <w:pPr>
        <w:ind w:left="720" w:hanging="720"/>
      </w:pPr>
      <w:rPr>
        <w:b/>
        <w:i w:val="0"/>
        <w:sz w:val="22"/>
      </w:rPr>
    </w:lvl>
  </w:abstractNum>
  <w:abstractNum w:abstractNumId="41" w15:restartNumberingAfterBreak="0">
    <w:nsid w:val="6FAEF5E2"/>
    <w:multiLevelType w:val="hybridMultilevel"/>
    <w:tmpl w:val="FFFFFFFF"/>
    <w:lvl w:ilvl="0" w:tplc="3F5E8518">
      <w:start w:val="1"/>
      <w:numFmt w:val="bullet"/>
      <w:lvlText w:val=""/>
      <w:lvlJc w:val="left"/>
      <w:pPr>
        <w:ind w:left="720" w:hanging="360"/>
      </w:pPr>
      <w:rPr>
        <w:rFonts w:hint="default" w:ascii="Symbol" w:hAnsi="Symbol"/>
      </w:rPr>
    </w:lvl>
    <w:lvl w:ilvl="1" w:tplc="6D7244CC">
      <w:start w:val="1"/>
      <w:numFmt w:val="bullet"/>
      <w:lvlText w:val="o"/>
      <w:lvlJc w:val="left"/>
      <w:pPr>
        <w:ind w:left="1440" w:hanging="360"/>
      </w:pPr>
      <w:rPr>
        <w:rFonts w:hint="default" w:ascii="Courier New" w:hAnsi="Courier New"/>
      </w:rPr>
    </w:lvl>
    <w:lvl w:ilvl="2" w:tplc="B27AA338">
      <w:start w:val="1"/>
      <w:numFmt w:val="bullet"/>
      <w:lvlText w:val=""/>
      <w:lvlJc w:val="left"/>
      <w:pPr>
        <w:ind w:left="2160" w:hanging="360"/>
      </w:pPr>
      <w:rPr>
        <w:rFonts w:hint="default" w:ascii="Wingdings" w:hAnsi="Wingdings"/>
      </w:rPr>
    </w:lvl>
    <w:lvl w:ilvl="3" w:tplc="4B30E446">
      <w:start w:val="1"/>
      <w:numFmt w:val="bullet"/>
      <w:lvlText w:val=""/>
      <w:lvlJc w:val="left"/>
      <w:pPr>
        <w:ind w:left="2880" w:hanging="360"/>
      </w:pPr>
      <w:rPr>
        <w:rFonts w:hint="default" w:ascii="Symbol" w:hAnsi="Symbol"/>
      </w:rPr>
    </w:lvl>
    <w:lvl w:ilvl="4" w:tplc="EA6A89B8">
      <w:start w:val="1"/>
      <w:numFmt w:val="bullet"/>
      <w:lvlText w:val="o"/>
      <w:lvlJc w:val="left"/>
      <w:pPr>
        <w:ind w:left="3600" w:hanging="360"/>
      </w:pPr>
      <w:rPr>
        <w:rFonts w:hint="default" w:ascii="Courier New" w:hAnsi="Courier New"/>
      </w:rPr>
    </w:lvl>
    <w:lvl w:ilvl="5" w:tplc="E94ED482">
      <w:start w:val="1"/>
      <w:numFmt w:val="bullet"/>
      <w:lvlText w:val=""/>
      <w:lvlJc w:val="left"/>
      <w:pPr>
        <w:ind w:left="4320" w:hanging="360"/>
      </w:pPr>
      <w:rPr>
        <w:rFonts w:hint="default" w:ascii="Wingdings" w:hAnsi="Wingdings"/>
      </w:rPr>
    </w:lvl>
    <w:lvl w:ilvl="6" w:tplc="0FD6051E">
      <w:start w:val="1"/>
      <w:numFmt w:val="bullet"/>
      <w:lvlText w:val=""/>
      <w:lvlJc w:val="left"/>
      <w:pPr>
        <w:ind w:left="5040" w:hanging="360"/>
      </w:pPr>
      <w:rPr>
        <w:rFonts w:hint="default" w:ascii="Symbol" w:hAnsi="Symbol"/>
      </w:rPr>
    </w:lvl>
    <w:lvl w:ilvl="7" w:tplc="C250143C">
      <w:start w:val="1"/>
      <w:numFmt w:val="bullet"/>
      <w:lvlText w:val="o"/>
      <w:lvlJc w:val="left"/>
      <w:pPr>
        <w:ind w:left="5760" w:hanging="360"/>
      </w:pPr>
      <w:rPr>
        <w:rFonts w:hint="default" w:ascii="Courier New" w:hAnsi="Courier New"/>
      </w:rPr>
    </w:lvl>
    <w:lvl w:ilvl="8" w:tplc="B9E63232">
      <w:start w:val="1"/>
      <w:numFmt w:val="bullet"/>
      <w:lvlText w:val=""/>
      <w:lvlJc w:val="left"/>
      <w:pPr>
        <w:ind w:left="6480" w:hanging="360"/>
      </w:pPr>
      <w:rPr>
        <w:rFonts w:hint="default" w:ascii="Wingdings" w:hAnsi="Wingdings"/>
      </w:rPr>
    </w:lvl>
  </w:abstractNum>
  <w:abstractNum w:abstractNumId="42" w15:restartNumberingAfterBreak="0">
    <w:nsid w:val="7549473E"/>
    <w:multiLevelType w:val="hybridMultilevel"/>
    <w:tmpl w:val="F1666EE0"/>
    <w:lvl w:ilvl="0" w:tplc="11BE2BF6">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3" w15:restartNumberingAfterBreak="0">
    <w:nsid w:val="78149A7F"/>
    <w:multiLevelType w:val="hybridMultilevel"/>
    <w:tmpl w:val="FFFFFFFF"/>
    <w:lvl w:ilvl="0" w:tplc="D7485C60">
      <w:start w:val="1"/>
      <w:numFmt w:val="bullet"/>
      <w:lvlText w:val=""/>
      <w:lvlJc w:val="left"/>
      <w:pPr>
        <w:ind w:left="720" w:hanging="360"/>
      </w:pPr>
      <w:rPr>
        <w:rFonts w:hint="default" w:ascii="Symbol" w:hAnsi="Symbol"/>
      </w:rPr>
    </w:lvl>
    <w:lvl w:ilvl="1" w:tplc="2B4C8B92">
      <w:start w:val="1"/>
      <w:numFmt w:val="bullet"/>
      <w:lvlText w:val="o"/>
      <w:lvlJc w:val="left"/>
      <w:pPr>
        <w:ind w:left="1440" w:hanging="360"/>
      </w:pPr>
      <w:rPr>
        <w:rFonts w:hint="default" w:ascii="Courier New" w:hAnsi="Courier New"/>
      </w:rPr>
    </w:lvl>
    <w:lvl w:ilvl="2" w:tplc="CF0C861C">
      <w:start w:val="1"/>
      <w:numFmt w:val="bullet"/>
      <w:lvlText w:val=""/>
      <w:lvlJc w:val="left"/>
      <w:pPr>
        <w:ind w:left="2160" w:hanging="360"/>
      </w:pPr>
      <w:rPr>
        <w:rFonts w:hint="default" w:ascii="Wingdings" w:hAnsi="Wingdings"/>
      </w:rPr>
    </w:lvl>
    <w:lvl w:ilvl="3" w:tplc="81924A68">
      <w:start w:val="1"/>
      <w:numFmt w:val="bullet"/>
      <w:lvlText w:val=""/>
      <w:lvlJc w:val="left"/>
      <w:pPr>
        <w:ind w:left="2880" w:hanging="360"/>
      </w:pPr>
      <w:rPr>
        <w:rFonts w:hint="default" w:ascii="Symbol" w:hAnsi="Symbol"/>
      </w:rPr>
    </w:lvl>
    <w:lvl w:ilvl="4" w:tplc="C8ECBD6C">
      <w:start w:val="1"/>
      <w:numFmt w:val="bullet"/>
      <w:lvlText w:val="o"/>
      <w:lvlJc w:val="left"/>
      <w:pPr>
        <w:ind w:left="3600" w:hanging="360"/>
      </w:pPr>
      <w:rPr>
        <w:rFonts w:hint="default" w:ascii="Courier New" w:hAnsi="Courier New"/>
      </w:rPr>
    </w:lvl>
    <w:lvl w:ilvl="5" w:tplc="705E582C">
      <w:start w:val="1"/>
      <w:numFmt w:val="bullet"/>
      <w:lvlText w:val=""/>
      <w:lvlJc w:val="left"/>
      <w:pPr>
        <w:ind w:left="4320" w:hanging="360"/>
      </w:pPr>
      <w:rPr>
        <w:rFonts w:hint="default" w:ascii="Wingdings" w:hAnsi="Wingdings"/>
      </w:rPr>
    </w:lvl>
    <w:lvl w:ilvl="6" w:tplc="0010DEDC">
      <w:start w:val="1"/>
      <w:numFmt w:val="bullet"/>
      <w:lvlText w:val=""/>
      <w:lvlJc w:val="left"/>
      <w:pPr>
        <w:ind w:left="5040" w:hanging="360"/>
      </w:pPr>
      <w:rPr>
        <w:rFonts w:hint="default" w:ascii="Symbol" w:hAnsi="Symbol"/>
      </w:rPr>
    </w:lvl>
    <w:lvl w:ilvl="7" w:tplc="3394270C">
      <w:start w:val="1"/>
      <w:numFmt w:val="bullet"/>
      <w:lvlText w:val="o"/>
      <w:lvlJc w:val="left"/>
      <w:pPr>
        <w:ind w:left="5760" w:hanging="360"/>
      </w:pPr>
      <w:rPr>
        <w:rFonts w:hint="default" w:ascii="Courier New" w:hAnsi="Courier New"/>
      </w:rPr>
    </w:lvl>
    <w:lvl w:ilvl="8" w:tplc="3A0AD9FC">
      <w:start w:val="1"/>
      <w:numFmt w:val="bullet"/>
      <w:lvlText w:val=""/>
      <w:lvlJc w:val="left"/>
      <w:pPr>
        <w:ind w:left="6480" w:hanging="360"/>
      </w:pPr>
      <w:rPr>
        <w:rFonts w:hint="default" w:ascii="Wingdings" w:hAnsi="Wingdings"/>
      </w:rPr>
    </w:lvl>
  </w:abstractNum>
  <w:abstractNum w:abstractNumId="44" w15:restartNumberingAfterBreak="0">
    <w:nsid w:val="782DD32D"/>
    <w:multiLevelType w:val="hybridMultilevel"/>
    <w:tmpl w:val="FFFFFFFF"/>
    <w:lvl w:ilvl="0" w:tplc="0CAA384E">
      <w:start w:val="1"/>
      <w:numFmt w:val="bullet"/>
      <w:lvlText w:val=""/>
      <w:lvlJc w:val="left"/>
      <w:pPr>
        <w:ind w:left="720" w:hanging="360"/>
      </w:pPr>
      <w:rPr>
        <w:rFonts w:hint="default" w:ascii="Symbol" w:hAnsi="Symbol"/>
      </w:rPr>
    </w:lvl>
    <w:lvl w:ilvl="1" w:tplc="5B809208">
      <w:start w:val="1"/>
      <w:numFmt w:val="bullet"/>
      <w:lvlText w:val="o"/>
      <w:lvlJc w:val="left"/>
      <w:pPr>
        <w:ind w:left="1440" w:hanging="360"/>
      </w:pPr>
      <w:rPr>
        <w:rFonts w:hint="default" w:ascii="Courier New" w:hAnsi="Courier New"/>
      </w:rPr>
    </w:lvl>
    <w:lvl w:ilvl="2" w:tplc="BDDA0164">
      <w:start w:val="1"/>
      <w:numFmt w:val="bullet"/>
      <w:lvlText w:val=""/>
      <w:lvlJc w:val="left"/>
      <w:pPr>
        <w:ind w:left="2160" w:hanging="360"/>
      </w:pPr>
      <w:rPr>
        <w:rFonts w:hint="default" w:ascii="Wingdings" w:hAnsi="Wingdings"/>
      </w:rPr>
    </w:lvl>
    <w:lvl w:ilvl="3" w:tplc="AE0203CE">
      <w:start w:val="1"/>
      <w:numFmt w:val="bullet"/>
      <w:lvlText w:val=""/>
      <w:lvlJc w:val="left"/>
      <w:pPr>
        <w:ind w:left="2880" w:hanging="360"/>
      </w:pPr>
      <w:rPr>
        <w:rFonts w:hint="default" w:ascii="Symbol" w:hAnsi="Symbol"/>
      </w:rPr>
    </w:lvl>
    <w:lvl w:ilvl="4" w:tplc="5C4EA454">
      <w:start w:val="1"/>
      <w:numFmt w:val="bullet"/>
      <w:lvlText w:val="o"/>
      <w:lvlJc w:val="left"/>
      <w:pPr>
        <w:ind w:left="3600" w:hanging="360"/>
      </w:pPr>
      <w:rPr>
        <w:rFonts w:hint="default" w:ascii="Courier New" w:hAnsi="Courier New"/>
      </w:rPr>
    </w:lvl>
    <w:lvl w:ilvl="5" w:tplc="ADFE722A">
      <w:start w:val="1"/>
      <w:numFmt w:val="bullet"/>
      <w:lvlText w:val=""/>
      <w:lvlJc w:val="left"/>
      <w:pPr>
        <w:ind w:left="4320" w:hanging="360"/>
      </w:pPr>
      <w:rPr>
        <w:rFonts w:hint="default" w:ascii="Wingdings" w:hAnsi="Wingdings"/>
      </w:rPr>
    </w:lvl>
    <w:lvl w:ilvl="6" w:tplc="2458BA04">
      <w:start w:val="1"/>
      <w:numFmt w:val="bullet"/>
      <w:lvlText w:val=""/>
      <w:lvlJc w:val="left"/>
      <w:pPr>
        <w:ind w:left="5040" w:hanging="360"/>
      </w:pPr>
      <w:rPr>
        <w:rFonts w:hint="default" w:ascii="Symbol" w:hAnsi="Symbol"/>
      </w:rPr>
    </w:lvl>
    <w:lvl w:ilvl="7" w:tplc="9C34DE9C">
      <w:start w:val="1"/>
      <w:numFmt w:val="bullet"/>
      <w:lvlText w:val="o"/>
      <w:lvlJc w:val="left"/>
      <w:pPr>
        <w:ind w:left="5760" w:hanging="360"/>
      </w:pPr>
      <w:rPr>
        <w:rFonts w:hint="default" w:ascii="Courier New" w:hAnsi="Courier New"/>
      </w:rPr>
    </w:lvl>
    <w:lvl w:ilvl="8" w:tplc="98D0EFAA">
      <w:start w:val="1"/>
      <w:numFmt w:val="bullet"/>
      <w:lvlText w:val=""/>
      <w:lvlJc w:val="left"/>
      <w:pPr>
        <w:ind w:left="6480" w:hanging="360"/>
      </w:pPr>
      <w:rPr>
        <w:rFonts w:hint="default" w:ascii="Wingdings" w:hAnsi="Wingdings"/>
      </w:rPr>
    </w:lvl>
  </w:abstractNum>
  <w:abstractNum w:abstractNumId="45" w15:restartNumberingAfterBreak="0">
    <w:nsid w:val="79709C52"/>
    <w:multiLevelType w:val="hybridMultilevel"/>
    <w:tmpl w:val="FFFFFFFF"/>
    <w:lvl w:ilvl="0" w:tplc="F3F24A2E">
      <w:start w:val="1"/>
      <w:numFmt w:val="bullet"/>
      <w:lvlText w:val=""/>
      <w:lvlJc w:val="left"/>
      <w:pPr>
        <w:ind w:left="720" w:hanging="360"/>
      </w:pPr>
      <w:rPr>
        <w:rFonts w:hint="default" w:ascii="Symbol" w:hAnsi="Symbol"/>
      </w:rPr>
    </w:lvl>
    <w:lvl w:ilvl="1" w:tplc="5CF46E44">
      <w:start w:val="1"/>
      <w:numFmt w:val="bullet"/>
      <w:lvlText w:val="o"/>
      <w:lvlJc w:val="left"/>
      <w:pPr>
        <w:ind w:left="1440" w:hanging="360"/>
      </w:pPr>
      <w:rPr>
        <w:rFonts w:hint="default" w:ascii="Courier New" w:hAnsi="Courier New"/>
      </w:rPr>
    </w:lvl>
    <w:lvl w:ilvl="2" w:tplc="909E90A0">
      <w:start w:val="1"/>
      <w:numFmt w:val="bullet"/>
      <w:lvlText w:val=""/>
      <w:lvlJc w:val="left"/>
      <w:pPr>
        <w:ind w:left="2160" w:hanging="360"/>
      </w:pPr>
      <w:rPr>
        <w:rFonts w:hint="default" w:ascii="Wingdings" w:hAnsi="Wingdings"/>
      </w:rPr>
    </w:lvl>
    <w:lvl w:ilvl="3" w:tplc="CA687724">
      <w:start w:val="1"/>
      <w:numFmt w:val="bullet"/>
      <w:lvlText w:val=""/>
      <w:lvlJc w:val="left"/>
      <w:pPr>
        <w:ind w:left="2880" w:hanging="360"/>
      </w:pPr>
      <w:rPr>
        <w:rFonts w:hint="default" w:ascii="Symbol" w:hAnsi="Symbol"/>
      </w:rPr>
    </w:lvl>
    <w:lvl w:ilvl="4" w:tplc="073A96B8">
      <w:start w:val="1"/>
      <w:numFmt w:val="bullet"/>
      <w:lvlText w:val="o"/>
      <w:lvlJc w:val="left"/>
      <w:pPr>
        <w:ind w:left="3600" w:hanging="360"/>
      </w:pPr>
      <w:rPr>
        <w:rFonts w:hint="default" w:ascii="Courier New" w:hAnsi="Courier New"/>
      </w:rPr>
    </w:lvl>
    <w:lvl w:ilvl="5" w:tplc="7FE010EA">
      <w:start w:val="1"/>
      <w:numFmt w:val="bullet"/>
      <w:lvlText w:val=""/>
      <w:lvlJc w:val="left"/>
      <w:pPr>
        <w:ind w:left="4320" w:hanging="360"/>
      </w:pPr>
      <w:rPr>
        <w:rFonts w:hint="default" w:ascii="Wingdings" w:hAnsi="Wingdings"/>
      </w:rPr>
    </w:lvl>
    <w:lvl w:ilvl="6" w:tplc="5DB4589A">
      <w:start w:val="1"/>
      <w:numFmt w:val="bullet"/>
      <w:lvlText w:val=""/>
      <w:lvlJc w:val="left"/>
      <w:pPr>
        <w:ind w:left="5040" w:hanging="360"/>
      </w:pPr>
      <w:rPr>
        <w:rFonts w:hint="default" w:ascii="Symbol" w:hAnsi="Symbol"/>
      </w:rPr>
    </w:lvl>
    <w:lvl w:ilvl="7" w:tplc="709EF310">
      <w:start w:val="1"/>
      <w:numFmt w:val="bullet"/>
      <w:lvlText w:val="o"/>
      <w:lvlJc w:val="left"/>
      <w:pPr>
        <w:ind w:left="5760" w:hanging="360"/>
      </w:pPr>
      <w:rPr>
        <w:rFonts w:hint="default" w:ascii="Courier New" w:hAnsi="Courier New"/>
      </w:rPr>
    </w:lvl>
    <w:lvl w:ilvl="8" w:tplc="6D62B818">
      <w:start w:val="1"/>
      <w:numFmt w:val="bullet"/>
      <w:lvlText w:val=""/>
      <w:lvlJc w:val="left"/>
      <w:pPr>
        <w:ind w:left="6480" w:hanging="360"/>
      </w:pPr>
      <w:rPr>
        <w:rFonts w:hint="default" w:ascii="Wingdings" w:hAnsi="Wingdings"/>
      </w:rPr>
    </w:lvl>
  </w:abstractNum>
  <w:abstractNum w:abstractNumId="46" w15:restartNumberingAfterBreak="0">
    <w:nsid w:val="7F205466"/>
    <w:multiLevelType w:val="hybridMultilevel"/>
    <w:tmpl w:val="424CF23E"/>
    <w:lvl w:ilvl="0" w:tplc="908CD838">
      <w:start w:val="1"/>
      <w:numFmt w:val="bullet"/>
      <w:lvlText w:val=""/>
      <w:lvlJc w:val="left"/>
      <w:pPr>
        <w:ind w:left="25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293444816">
    <w:abstractNumId w:val="31"/>
  </w:num>
  <w:num w:numId="2" w16cid:durableId="1990819131">
    <w:abstractNumId w:val="8"/>
  </w:num>
  <w:num w:numId="3" w16cid:durableId="1755274610">
    <w:abstractNumId w:val="22"/>
  </w:num>
  <w:num w:numId="4" w16cid:durableId="122190674">
    <w:abstractNumId w:val="10"/>
  </w:num>
  <w:num w:numId="5" w16cid:durableId="408426235">
    <w:abstractNumId w:val="9"/>
  </w:num>
  <w:num w:numId="6" w16cid:durableId="973754097">
    <w:abstractNumId w:val="24"/>
  </w:num>
  <w:num w:numId="7" w16cid:durableId="1294364541">
    <w:abstractNumId w:val="20"/>
  </w:num>
  <w:num w:numId="8" w16cid:durableId="951283562">
    <w:abstractNumId w:val="45"/>
  </w:num>
  <w:num w:numId="9" w16cid:durableId="2040622560">
    <w:abstractNumId w:val="11"/>
  </w:num>
  <w:num w:numId="10" w16cid:durableId="790318204">
    <w:abstractNumId w:val="33"/>
  </w:num>
  <w:num w:numId="11" w16cid:durableId="160318936">
    <w:abstractNumId w:val="13"/>
  </w:num>
  <w:num w:numId="12" w16cid:durableId="2015179881">
    <w:abstractNumId w:val="44"/>
  </w:num>
  <w:num w:numId="13" w16cid:durableId="528639470">
    <w:abstractNumId w:val="41"/>
  </w:num>
  <w:num w:numId="14" w16cid:durableId="468942644">
    <w:abstractNumId w:val="26"/>
  </w:num>
  <w:num w:numId="15" w16cid:durableId="614799083">
    <w:abstractNumId w:val="4"/>
  </w:num>
  <w:num w:numId="16" w16cid:durableId="1963460867">
    <w:abstractNumId w:val="6"/>
  </w:num>
  <w:num w:numId="17" w16cid:durableId="470565121">
    <w:abstractNumId w:val="35"/>
  </w:num>
  <w:num w:numId="18" w16cid:durableId="1180661983">
    <w:abstractNumId w:val="38"/>
  </w:num>
  <w:num w:numId="19" w16cid:durableId="1654790658">
    <w:abstractNumId w:val="3"/>
  </w:num>
  <w:num w:numId="20" w16cid:durableId="1109660520">
    <w:abstractNumId w:val="25"/>
  </w:num>
  <w:num w:numId="21" w16cid:durableId="2062706866">
    <w:abstractNumId w:val="5"/>
  </w:num>
  <w:num w:numId="22" w16cid:durableId="343947778">
    <w:abstractNumId w:val="21"/>
  </w:num>
  <w:num w:numId="23" w16cid:durableId="364332110">
    <w:abstractNumId w:val="17"/>
  </w:num>
  <w:num w:numId="24" w16cid:durableId="743919442">
    <w:abstractNumId w:val="43"/>
  </w:num>
  <w:num w:numId="25" w16cid:durableId="2075807505">
    <w:abstractNumId w:val="27"/>
  </w:num>
  <w:num w:numId="26" w16cid:durableId="1464495227">
    <w:abstractNumId w:val="12"/>
  </w:num>
  <w:num w:numId="27" w16cid:durableId="789007297">
    <w:abstractNumId w:val="39"/>
  </w:num>
  <w:num w:numId="28" w16cid:durableId="25914884">
    <w:abstractNumId w:val="32"/>
  </w:num>
  <w:num w:numId="29" w16cid:durableId="1840656291">
    <w:abstractNumId w:val="42"/>
  </w:num>
  <w:num w:numId="30" w16cid:durableId="1171262158">
    <w:abstractNumId w:val="0"/>
  </w:num>
  <w:num w:numId="31" w16cid:durableId="881287768">
    <w:abstractNumId w:val="40"/>
  </w:num>
  <w:num w:numId="32" w16cid:durableId="254217967">
    <w:abstractNumId w:val="40"/>
  </w:num>
  <w:num w:numId="33" w16cid:durableId="559485136">
    <w:abstractNumId w:val="40"/>
  </w:num>
  <w:num w:numId="34" w16cid:durableId="1083724847">
    <w:abstractNumId w:val="40"/>
  </w:num>
  <w:num w:numId="35" w16cid:durableId="1492135976">
    <w:abstractNumId w:val="40"/>
  </w:num>
  <w:num w:numId="36" w16cid:durableId="452942445">
    <w:abstractNumId w:val="40"/>
  </w:num>
  <w:num w:numId="37" w16cid:durableId="963466492">
    <w:abstractNumId w:val="2"/>
  </w:num>
  <w:num w:numId="38" w16cid:durableId="96608718">
    <w:abstractNumId w:val="2"/>
  </w:num>
  <w:num w:numId="39" w16cid:durableId="147522960">
    <w:abstractNumId w:val="2"/>
  </w:num>
  <w:num w:numId="40" w16cid:durableId="328560387">
    <w:abstractNumId w:val="2"/>
  </w:num>
  <w:num w:numId="41" w16cid:durableId="1912351915">
    <w:abstractNumId w:val="2"/>
  </w:num>
  <w:num w:numId="42" w16cid:durableId="1169910203">
    <w:abstractNumId w:val="2"/>
  </w:num>
  <w:num w:numId="43" w16cid:durableId="2023700461">
    <w:abstractNumId w:val="2"/>
  </w:num>
  <w:num w:numId="44" w16cid:durableId="1131020873">
    <w:abstractNumId w:val="2"/>
  </w:num>
  <w:num w:numId="45" w16cid:durableId="1579707121">
    <w:abstractNumId w:val="2"/>
  </w:num>
  <w:num w:numId="46" w16cid:durableId="1946842656">
    <w:abstractNumId w:val="2"/>
  </w:num>
  <w:num w:numId="47" w16cid:durableId="1249269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78982026">
    <w:abstractNumId w:val="2"/>
  </w:num>
  <w:num w:numId="49" w16cid:durableId="785735794">
    <w:abstractNumId w:val="2"/>
  </w:num>
  <w:num w:numId="50" w16cid:durableId="924529414">
    <w:abstractNumId w:val="2"/>
  </w:num>
  <w:num w:numId="51" w16cid:durableId="1109852527">
    <w:abstractNumId w:val="15"/>
  </w:num>
  <w:num w:numId="52" w16cid:durableId="1230385674">
    <w:abstractNumId w:val="29"/>
  </w:num>
  <w:num w:numId="53" w16cid:durableId="108284523">
    <w:abstractNumId w:val="18"/>
  </w:num>
  <w:num w:numId="54" w16cid:durableId="1694915961">
    <w:abstractNumId w:val="16"/>
  </w:num>
  <w:num w:numId="55" w16cid:durableId="1049232225">
    <w:abstractNumId w:val="14"/>
  </w:num>
  <w:num w:numId="56" w16cid:durableId="1733849336">
    <w:abstractNumId w:val="7"/>
  </w:num>
  <w:num w:numId="57" w16cid:durableId="766117666">
    <w:abstractNumId w:val="28"/>
  </w:num>
  <w:num w:numId="58" w16cid:durableId="933517791">
    <w:abstractNumId w:val="46"/>
  </w:num>
  <w:num w:numId="59" w16cid:durableId="1349482108">
    <w:abstractNumId w:val="30"/>
  </w:num>
  <w:num w:numId="60" w16cid:durableId="804586817">
    <w:abstractNumId w:val="23"/>
  </w:num>
  <w:num w:numId="61" w16cid:durableId="40255238">
    <w:abstractNumId w:val="1"/>
  </w:num>
  <w:num w:numId="62" w16cid:durableId="1688174494">
    <w:abstractNumId w:val="19"/>
  </w:num>
  <w:num w:numId="63" w16cid:durableId="1488665569">
    <w:abstractNumId w:val="34"/>
  </w:num>
  <w:num w:numId="64" w16cid:durableId="1240409741">
    <w:abstractNumId w:val="36"/>
  </w:num>
  <w:num w:numId="65" w16cid:durableId="368384197">
    <w:abstractNumId w:val="37"/>
  </w:num>
  <w:numIdMacAtCleanup w:val="3"/>
</w:numbering>
</file>

<file path=word/people.xml><?xml version="1.0" encoding="utf-8"?>
<w15:people xmlns:mc="http://schemas.openxmlformats.org/markup-compatibility/2006" xmlns:w15="http://schemas.microsoft.com/office/word/2012/wordml" mc:Ignorable="w15">
  <w15:person w15:author="Steven T. Myers">
    <w15:presenceInfo w15:providerId="AD" w15:userId="S::smyers_nrao.edu#ext#@caltech.onmicrosoft.com::bd94595e-5334-4c7f-8fca-6e730e6eef7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val="false"/>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rControlled" w:val="Yes!"/>
    <w:docVar w:name="varControlledDoc" w:val="No"/>
    <w:docVar w:name="varDate" w:val=" "/>
    <w:docVar w:name="varDocNum" w:val="00023"/>
    <w:docVar w:name="varDoctITLE" w:val="&lt;Document title&gt;"/>
    <w:docVar w:name="varDocTypeAbbr" w:val="ICD"/>
    <w:docVar w:name="varDocTypeName" w:val="ICD"/>
    <w:docVar w:name="varFilename" w:val="D2k-00023-DAT-ICD RCP-DAT ICD v1"/>
    <w:docVar w:name="varTitle" w:val="RCP to DAT ICD"/>
    <w:docVar w:name="varVersion" w:val="1"/>
    <w:docVar w:name="varWbsLevel2Abbr" w:val="DAT"/>
    <w:docVar w:name="varWbsLevel2Name" w:val="Data Management"/>
    <w:docVar w:name="varWDocTypeAbbr" w:val="nnn"/>
  </w:docVars>
  <w:rsids>
    <w:rsidRoot w:val="001D4814"/>
    <w:rsid w:val="00011598"/>
    <w:rsid w:val="00015E9C"/>
    <w:rsid w:val="000164EE"/>
    <w:rsid w:val="000215A2"/>
    <w:rsid w:val="00022507"/>
    <w:rsid w:val="00024C4D"/>
    <w:rsid w:val="00024F4F"/>
    <w:rsid w:val="00034524"/>
    <w:rsid w:val="00037806"/>
    <w:rsid w:val="000429D0"/>
    <w:rsid w:val="0004E7C8"/>
    <w:rsid w:val="000538E7"/>
    <w:rsid w:val="00056F7F"/>
    <w:rsid w:val="00057772"/>
    <w:rsid w:val="00057AAA"/>
    <w:rsid w:val="00067263"/>
    <w:rsid w:val="000755D7"/>
    <w:rsid w:val="00076D81"/>
    <w:rsid w:val="00085C05"/>
    <w:rsid w:val="000878CF"/>
    <w:rsid w:val="000954AC"/>
    <w:rsid w:val="00096AE5"/>
    <w:rsid w:val="000A0960"/>
    <w:rsid w:val="000A0F70"/>
    <w:rsid w:val="000A5357"/>
    <w:rsid w:val="000B1365"/>
    <w:rsid w:val="000B275A"/>
    <w:rsid w:val="000B2AE3"/>
    <w:rsid w:val="000B67D2"/>
    <w:rsid w:val="000C09BE"/>
    <w:rsid w:val="000C2C97"/>
    <w:rsid w:val="000C30ED"/>
    <w:rsid w:val="000C54B2"/>
    <w:rsid w:val="000D00AB"/>
    <w:rsid w:val="000F098D"/>
    <w:rsid w:val="000F41F8"/>
    <w:rsid w:val="001024FE"/>
    <w:rsid w:val="00104684"/>
    <w:rsid w:val="00105F56"/>
    <w:rsid w:val="0010695F"/>
    <w:rsid w:val="00120093"/>
    <w:rsid w:val="00126D94"/>
    <w:rsid w:val="00133974"/>
    <w:rsid w:val="00133A7C"/>
    <w:rsid w:val="00133B97"/>
    <w:rsid w:val="00136C2D"/>
    <w:rsid w:val="001400CA"/>
    <w:rsid w:val="0014724C"/>
    <w:rsid w:val="00151E02"/>
    <w:rsid w:val="00154813"/>
    <w:rsid w:val="001566E6"/>
    <w:rsid w:val="00161AD6"/>
    <w:rsid w:val="001635FE"/>
    <w:rsid w:val="00164EF2"/>
    <w:rsid w:val="001671A7"/>
    <w:rsid w:val="001717D3"/>
    <w:rsid w:val="001740D8"/>
    <w:rsid w:val="00177042"/>
    <w:rsid w:val="001828F0"/>
    <w:rsid w:val="0018307F"/>
    <w:rsid w:val="00185E5F"/>
    <w:rsid w:val="00190BD3"/>
    <w:rsid w:val="00196CB1"/>
    <w:rsid w:val="001976B4"/>
    <w:rsid w:val="001A054B"/>
    <w:rsid w:val="001A0AE8"/>
    <w:rsid w:val="001A237A"/>
    <w:rsid w:val="001A38CB"/>
    <w:rsid w:val="001A7BED"/>
    <w:rsid w:val="001B1080"/>
    <w:rsid w:val="001B2303"/>
    <w:rsid w:val="001B7425"/>
    <w:rsid w:val="001C1F2A"/>
    <w:rsid w:val="001C2348"/>
    <w:rsid w:val="001C24F1"/>
    <w:rsid w:val="001C4685"/>
    <w:rsid w:val="001C47F1"/>
    <w:rsid w:val="001C72D2"/>
    <w:rsid w:val="001D3963"/>
    <w:rsid w:val="001D4814"/>
    <w:rsid w:val="001F2A1C"/>
    <w:rsid w:val="001F610B"/>
    <w:rsid w:val="00200EA0"/>
    <w:rsid w:val="0020277E"/>
    <w:rsid w:val="002044F0"/>
    <w:rsid w:val="00204DDA"/>
    <w:rsid w:val="00210923"/>
    <w:rsid w:val="00213E4C"/>
    <w:rsid w:val="00220E09"/>
    <w:rsid w:val="00222736"/>
    <w:rsid w:val="00227ED6"/>
    <w:rsid w:val="0023072D"/>
    <w:rsid w:val="0023545A"/>
    <w:rsid w:val="0023571B"/>
    <w:rsid w:val="00243A92"/>
    <w:rsid w:val="00245447"/>
    <w:rsid w:val="0024732C"/>
    <w:rsid w:val="00252752"/>
    <w:rsid w:val="002532C8"/>
    <w:rsid w:val="00254761"/>
    <w:rsid w:val="002562F0"/>
    <w:rsid w:val="0026412E"/>
    <w:rsid w:val="00274C6C"/>
    <w:rsid w:val="00282673"/>
    <w:rsid w:val="002837D7"/>
    <w:rsid w:val="0028420A"/>
    <w:rsid w:val="00284C16"/>
    <w:rsid w:val="00287352"/>
    <w:rsid w:val="002912F6"/>
    <w:rsid w:val="00292195"/>
    <w:rsid w:val="0029438A"/>
    <w:rsid w:val="002A163C"/>
    <w:rsid w:val="002A625D"/>
    <w:rsid w:val="002B437B"/>
    <w:rsid w:val="002B4812"/>
    <w:rsid w:val="002C06AE"/>
    <w:rsid w:val="002C08DD"/>
    <w:rsid w:val="002C1E51"/>
    <w:rsid w:val="002C3E69"/>
    <w:rsid w:val="002C71A0"/>
    <w:rsid w:val="002D3EA4"/>
    <w:rsid w:val="002D4192"/>
    <w:rsid w:val="002D5539"/>
    <w:rsid w:val="002D7CE2"/>
    <w:rsid w:val="002E2946"/>
    <w:rsid w:val="002E4028"/>
    <w:rsid w:val="002F341A"/>
    <w:rsid w:val="00300C2A"/>
    <w:rsid w:val="00302F85"/>
    <w:rsid w:val="0030310A"/>
    <w:rsid w:val="00303202"/>
    <w:rsid w:val="00303E50"/>
    <w:rsid w:val="003049FB"/>
    <w:rsid w:val="0031070E"/>
    <w:rsid w:val="00311079"/>
    <w:rsid w:val="00315B88"/>
    <w:rsid w:val="0032623A"/>
    <w:rsid w:val="00330207"/>
    <w:rsid w:val="0033319F"/>
    <w:rsid w:val="003351DB"/>
    <w:rsid w:val="00343A7D"/>
    <w:rsid w:val="00350F01"/>
    <w:rsid w:val="003539EE"/>
    <w:rsid w:val="00357B39"/>
    <w:rsid w:val="00364909"/>
    <w:rsid w:val="00381131"/>
    <w:rsid w:val="003826BA"/>
    <w:rsid w:val="0038432E"/>
    <w:rsid w:val="003851DC"/>
    <w:rsid w:val="003876A4"/>
    <w:rsid w:val="003877A1"/>
    <w:rsid w:val="003879FF"/>
    <w:rsid w:val="00390FF1"/>
    <w:rsid w:val="00392C69"/>
    <w:rsid w:val="00393A4E"/>
    <w:rsid w:val="00397E1B"/>
    <w:rsid w:val="003A0332"/>
    <w:rsid w:val="003A5783"/>
    <w:rsid w:val="003A6715"/>
    <w:rsid w:val="003A769D"/>
    <w:rsid w:val="003B2887"/>
    <w:rsid w:val="003B4290"/>
    <w:rsid w:val="003C0230"/>
    <w:rsid w:val="003C3E50"/>
    <w:rsid w:val="003D790F"/>
    <w:rsid w:val="003E2833"/>
    <w:rsid w:val="003F0C46"/>
    <w:rsid w:val="003F38E5"/>
    <w:rsid w:val="003F62D0"/>
    <w:rsid w:val="0040134E"/>
    <w:rsid w:val="00405983"/>
    <w:rsid w:val="00417777"/>
    <w:rsid w:val="00421A26"/>
    <w:rsid w:val="0042726C"/>
    <w:rsid w:val="00430503"/>
    <w:rsid w:val="0043088C"/>
    <w:rsid w:val="00433420"/>
    <w:rsid w:val="0043487F"/>
    <w:rsid w:val="00435A61"/>
    <w:rsid w:val="004379CF"/>
    <w:rsid w:val="00437CEB"/>
    <w:rsid w:val="00440476"/>
    <w:rsid w:val="00441895"/>
    <w:rsid w:val="004426A1"/>
    <w:rsid w:val="00442BB0"/>
    <w:rsid w:val="00442F1E"/>
    <w:rsid w:val="004460D0"/>
    <w:rsid w:val="0044617B"/>
    <w:rsid w:val="00447002"/>
    <w:rsid w:val="00452EF7"/>
    <w:rsid w:val="0045493D"/>
    <w:rsid w:val="0045628F"/>
    <w:rsid w:val="00456C05"/>
    <w:rsid w:val="0046579E"/>
    <w:rsid w:val="00465F65"/>
    <w:rsid w:val="0047289E"/>
    <w:rsid w:val="00477553"/>
    <w:rsid w:val="004775F0"/>
    <w:rsid w:val="00481BB3"/>
    <w:rsid w:val="00485874"/>
    <w:rsid w:val="004863BC"/>
    <w:rsid w:val="00487143"/>
    <w:rsid w:val="0049066E"/>
    <w:rsid w:val="00493729"/>
    <w:rsid w:val="00494728"/>
    <w:rsid w:val="004A2B2D"/>
    <w:rsid w:val="004A323A"/>
    <w:rsid w:val="004A41B3"/>
    <w:rsid w:val="004A6D85"/>
    <w:rsid w:val="004A7DB0"/>
    <w:rsid w:val="004B17EF"/>
    <w:rsid w:val="004B4822"/>
    <w:rsid w:val="004B6F66"/>
    <w:rsid w:val="004B7BF0"/>
    <w:rsid w:val="004B7F3E"/>
    <w:rsid w:val="004C3A76"/>
    <w:rsid w:val="004C3B6E"/>
    <w:rsid w:val="004D6761"/>
    <w:rsid w:val="004E2AB2"/>
    <w:rsid w:val="004E3231"/>
    <w:rsid w:val="004E4923"/>
    <w:rsid w:val="004E7F92"/>
    <w:rsid w:val="004F06BD"/>
    <w:rsid w:val="004F272A"/>
    <w:rsid w:val="004F42C3"/>
    <w:rsid w:val="005033B5"/>
    <w:rsid w:val="005041E4"/>
    <w:rsid w:val="005067C0"/>
    <w:rsid w:val="00513CFE"/>
    <w:rsid w:val="00515A95"/>
    <w:rsid w:val="0051654C"/>
    <w:rsid w:val="00520EE3"/>
    <w:rsid w:val="005235A8"/>
    <w:rsid w:val="00526EEE"/>
    <w:rsid w:val="0053433A"/>
    <w:rsid w:val="00536EC1"/>
    <w:rsid w:val="00542AF2"/>
    <w:rsid w:val="00542F77"/>
    <w:rsid w:val="005439A2"/>
    <w:rsid w:val="00544DC4"/>
    <w:rsid w:val="005514C4"/>
    <w:rsid w:val="00556160"/>
    <w:rsid w:val="005570A0"/>
    <w:rsid w:val="005576A3"/>
    <w:rsid w:val="005576B9"/>
    <w:rsid w:val="005704FE"/>
    <w:rsid w:val="00574B86"/>
    <w:rsid w:val="00575665"/>
    <w:rsid w:val="005804CC"/>
    <w:rsid w:val="00585A3F"/>
    <w:rsid w:val="00585D12"/>
    <w:rsid w:val="005A25C3"/>
    <w:rsid w:val="005A2755"/>
    <w:rsid w:val="005A5601"/>
    <w:rsid w:val="005B7F7C"/>
    <w:rsid w:val="005C0712"/>
    <w:rsid w:val="005C2249"/>
    <w:rsid w:val="005C2E74"/>
    <w:rsid w:val="005C68F8"/>
    <w:rsid w:val="005D029C"/>
    <w:rsid w:val="005D4397"/>
    <w:rsid w:val="005E0169"/>
    <w:rsid w:val="005E198F"/>
    <w:rsid w:val="005E1E48"/>
    <w:rsid w:val="005E25D5"/>
    <w:rsid w:val="005E41D0"/>
    <w:rsid w:val="005E4285"/>
    <w:rsid w:val="005F4DA0"/>
    <w:rsid w:val="005F744E"/>
    <w:rsid w:val="00600642"/>
    <w:rsid w:val="006049C8"/>
    <w:rsid w:val="00612AC4"/>
    <w:rsid w:val="006166DC"/>
    <w:rsid w:val="00621BA0"/>
    <w:rsid w:val="00623288"/>
    <w:rsid w:val="006407A8"/>
    <w:rsid w:val="006427F4"/>
    <w:rsid w:val="006443B5"/>
    <w:rsid w:val="00654808"/>
    <w:rsid w:val="00654E84"/>
    <w:rsid w:val="0065650F"/>
    <w:rsid w:val="00661779"/>
    <w:rsid w:val="0066580D"/>
    <w:rsid w:val="00670A79"/>
    <w:rsid w:val="0067332F"/>
    <w:rsid w:val="00673A6F"/>
    <w:rsid w:val="006743AB"/>
    <w:rsid w:val="006749BC"/>
    <w:rsid w:val="006849F0"/>
    <w:rsid w:val="00687BA2"/>
    <w:rsid w:val="00690FB2"/>
    <w:rsid w:val="00692771"/>
    <w:rsid w:val="006969A3"/>
    <w:rsid w:val="00696CA7"/>
    <w:rsid w:val="006A1698"/>
    <w:rsid w:val="006A231D"/>
    <w:rsid w:val="006A28C1"/>
    <w:rsid w:val="006A462A"/>
    <w:rsid w:val="006A4D1C"/>
    <w:rsid w:val="006A5CDC"/>
    <w:rsid w:val="006A62D2"/>
    <w:rsid w:val="006A6A92"/>
    <w:rsid w:val="006A7F2D"/>
    <w:rsid w:val="006B09DB"/>
    <w:rsid w:val="006B4B82"/>
    <w:rsid w:val="006B5B6B"/>
    <w:rsid w:val="006B651D"/>
    <w:rsid w:val="006C1159"/>
    <w:rsid w:val="006C278A"/>
    <w:rsid w:val="006D5CDA"/>
    <w:rsid w:val="006D7435"/>
    <w:rsid w:val="006E0C7C"/>
    <w:rsid w:val="006E44F8"/>
    <w:rsid w:val="006E4701"/>
    <w:rsid w:val="006E645D"/>
    <w:rsid w:val="006E7541"/>
    <w:rsid w:val="006F072E"/>
    <w:rsid w:val="006F2FFE"/>
    <w:rsid w:val="006F528F"/>
    <w:rsid w:val="006F74ED"/>
    <w:rsid w:val="0070036E"/>
    <w:rsid w:val="00704881"/>
    <w:rsid w:val="00704F98"/>
    <w:rsid w:val="00712BC1"/>
    <w:rsid w:val="0071413A"/>
    <w:rsid w:val="00715A03"/>
    <w:rsid w:val="0071662E"/>
    <w:rsid w:val="00717922"/>
    <w:rsid w:val="00717BAE"/>
    <w:rsid w:val="007207F7"/>
    <w:rsid w:val="007211D3"/>
    <w:rsid w:val="007233F9"/>
    <w:rsid w:val="00724734"/>
    <w:rsid w:val="00725194"/>
    <w:rsid w:val="00725579"/>
    <w:rsid w:val="007318A8"/>
    <w:rsid w:val="0073255D"/>
    <w:rsid w:val="00740871"/>
    <w:rsid w:val="007412DD"/>
    <w:rsid w:val="00742B08"/>
    <w:rsid w:val="00746C7B"/>
    <w:rsid w:val="00747634"/>
    <w:rsid w:val="00752D92"/>
    <w:rsid w:val="00752E0F"/>
    <w:rsid w:val="0075501A"/>
    <w:rsid w:val="0076145B"/>
    <w:rsid w:val="00762EFF"/>
    <w:rsid w:val="00767ABB"/>
    <w:rsid w:val="007714A3"/>
    <w:rsid w:val="0077159D"/>
    <w:rsid w:val="00771660"/>
    <w:rsid w:val="00771A35"/>
    <w:rsid w:val="00791369"/>
    <w:rsid w:val="00792AA3"/>
    <w:rsid w:val="00794289"/>
    <w:rsid w:val="00794B03"/>
    <w:rsid w:val="00794FD4"/>
    <w:rsid w:val="007955F8"/>
    <w:rsid w:val="00795E6E"/>
    <w:rsid w:val="007A0898"/>
    <w:rsid w:val="007A1829"/>
    <w:rsid w:val="007A2C37"/>
    <w:rsid w:val="007A67E0"/>
    <w:rsid w:val="007A7CC8"/>
    <w:rsid w:val="007B6755"/>
    <w:rsid w:val="007B682F"/>
    <w:rsid w:val="007B7E32"/>
    <w:rsid w:val="007C64E6"/>
    <w:rsid w:val="007D29BE"/>
    <w:rsid w:val="007D3042"/>
    <w:rsid w:val="007D47E8"/>
    <w:rsid w:val="007D6F5C"/>
    <w:rsid w:val="007D7365"/>
    <w:rsid w:val="007E10EA"/>
    <w:rsid w:val="007E12F6"/>
    <w:rsid w:val="007E452A"/>
    <w:rsid w:val="007E470E"/>
    <w:rsid w:val="007F3B10"/>
    <w:rsid w:val="007F43C6"/>
    <w:rsid w:val="007F449A"/>
    <w:rsid w:val="007F463D"/>
    <w:rsid w:val="00803449"/>
    <w:rsid w:val="00815292"/>
    <w:rsid w:val="00816D3D"/>
    <w:rsid w:val="00817CA9"/>
    <w:rsid w:val="008252EF"/>
    <w:rsid w:val="00826716"/>
    <w:rsid w:val="0082729C"/>
    <w:rsid w:val="00831B29"/>
    <w:rsid w:val="00831F5A"/>
    <w:rsid w:val="00834AD7"/>
    <w:rsid w:val="0083551A"/>
    <w:rsid w:val="00841AE5"/>
    <w:rsid w:val="00846F62"/>
    <w:rsid w:val="00853AA4"/>
    <w:rsid w:val="00856899"/>
    <w:rsid w:val="00856E7E"/>
    <w:rsid w:val="008574C1"/>
    <w:rsid w:val="00857F8B"/>
    <w:rsid w:val="00862C91"/>
    <w:rsid w:val="0086384E"/>
    <w:rsid w:val="00866632"/>
    <w:rsid w:val="0087309A"/>
    <w:rsid w:val="00875315"/>
    <w:rsid w:val="0088041D"/>
    <w:rsid w:val="00881C87"/>
    <w:rsid w:val="00882A21"/>
    <w:rsid w:val="008837E8"/>
    <w:rsid w:val="008938BA"/>
    <w:rsid w:val="008A64FC"/>
    <w:rsid w:val="008A7662"/>
    <w:rsid w:val="008B3090"/>
    <w:rsid w:val="008B429E"/>
    <w:rsid w:val="008B4695"/>
    <w:rsid w:val="008B51D3"/>
    <w:rsid w:val="008C4026"/>
    <w:rsid w:val="008C4715"/>
    <w:rsid w:val="008D16F1"/>
    <w:rsid w:val="008E3265"/>
    <w:rsid w:val="008E3A64"/>
    <w:rsid w:val="008E563F"/>
    <w:rsid w:val="008E78C7"/>
    <w:rsid w:val="008F5056"/>
    <w:rsid w:val="00905262"/>
    <w:rsid w:val="00905C5F"/>
    <w:rsid w:val="009130EC"/>
    <w:rsid w:val="0091644C"/>
    <w:rsid w:val="00917E55"/>
    <w:rsid w:val="009329EC"/>
    <w:rsid w:val="009404F6"/>
    <w:rsid w:val="0094654B"/>
    <w:rsid w:val="00946D4A"/>
    <w:rsid w:val="00950C2C"/>
    <w:rsid w:val="00950D47"/>
    <w:rsid w:val="0096399C"/>
    <w:rsid w:val="009677B7"/>
    <w:rsid w:val="00971DD6"/>
    <w:rsid w:val="0097262C"/>
    <w:rsid w:val="0097383B"/>
    <w:rsid w:val="009746A8"/>
    <w:rsid w:val="00974A66"/>
    <w:rsid w:val="00977267"/>
    <w:rsid w:val="00977271"/>
    <w:rsid w:val="00980621"/>
    <w:rsid w:val="00983545"/>
    <w:rsid w:val="00984ECB"/>
    <w:rsid w:val="00986A19"/>
    <w:rsid w:val="009929DD"/>
    <w:rsid w:val="009A1B9C"/>
    <w:rsid w:val="009A4EDD"/>
    <w:rsid w:val="009A664D"/>
    <w:rsid w:val="009B20DD"/>
    <w:rsid w:val="009B259A"/>
    <w:rsid w:val="009B45AD"/>
    <w:rsid w:val="009C4B59"/>
    <w:rsid w:val="009C778F"/>
    <w:rsid w:val="009D3CE5"/>
    <w:rsid w:val="009D6149"/>
    <w:rsid w:val="009E3437"/>
    <w:rsid w:val="009E37F9"/>
    <w:rsid w:val="009E5182"/>
    <w:rsid w:val="009E7B46"/>
    <w:rsid w:val="009F063E"/>
    <w:rsid w:val="009F4A73"/>
    <w:rsid w:val="00A01AA4"/>
    <w:rsid w:val="00A07D27"/>
    <w:rsid w:val="00A07F11"/>
    <w:rsid w:val="00A139C6"/>
    <w:rsid w:val="00A17AD8"/>
    <w:rsid w:val="00A20D4E"/>
    <w:rsid w:val="00A3011A"/>
    <w:rsid w:val="00A3192F"/>
    <w:rsid w:val="00A3276D"/>
    <w:rsid w:val="00A335B4"/>
    <w:rsid w:val="00A350E1"/>
    <w:rsid w:val="00A37AD4"/>
    <w:rsid w:val="00A41C5A"/>
    <w:rsid w:val="00A573B2"/>
    <w:rsid w:val="00A60204"/>
    <w:rsid w:val="00A708A0"/>
    <w:rsid w:val="00A71066"/>
    <w:rsid w:val="00A71B50"/>
    <w:rsid w:val="00A73ED0"/>
    <w:rsid w:val="00A8351E"/>
    <w:rsid w:val="00A84B73"/>
    <w:rsid w:val="00A86DE3"/>
    <w:rsid w:val="00A91E39"/>
    <w:rsid w:val="00A92559"/>
    <w:rsid w:val="00A94670"/>
    <w:rsid w:val="00AA5BC7"/>
    <w:rsid w:val="00AB0CFF"/>
    <w:rsid w:val="00AB373B"/>
    <w:rsid w:val="00AC01CA"/>
    <w:rsid w:val="00AC4823"/>
    <w:rsid w:val="00AC543A"/>
    <w:rsid w:val="00AD10BB"/>
    <w:rsid w:val="00AD2D8E"/>
    <w:rsid w:val="00AE6C42"/>
    <w:rsid w:val="00AF0BD4"/>
    <w:rsid w:val="00AF203F"/>
    <w:rsid w:val="00AF3D10"/>
    <w:rsid w:val="00AF6B18"/>
    <w:rsid w:val="00AF774A"/>
    <w:rsid w:val="00AF7767"/>
    <w:rsid w:val="00B05632"/>
    <w:rsid w:val="00B075B0"/>
    <w:rsid w:val="00B1431A"/>
    <w:rsid w:val="00B177FB"/>
    <w:rsid w:val="00B231EF"/>
    <w:rsid w:val="00B2374A"/>
    <w:rsid w:val="00B304B5"/>
    <w:rsid w:val="00B31503"/>
    <w:rsid w:val="00B32AE8"/>
    <w:rsid w:val="00B33341"/>
    <w:rsid w:val="00B33A53"/>
    <w:rsid w:val="00B34C0B"/>
    <w:rsid w:val="00B34D8B"/>
    <w:rsid w:val="00B3507B"/>
    <w:rsid w:val="00B35B95"/>
    <w:rsid w:val="00B36C0E"/>
    <w:rsid w:val="00B41575"/>
    <w:rsid w:val="00B45ECE"/>
    <w:rsid w:val="00B52784"/>
    <w:rsid w:val="00B52E21"/>
    <w:rsid w:val="00B55CFA"/>
    <w:rsid w:val="00B562FE"/>
    <w:rsid w:val="00B56885"/>
    <w:rsid w:val="00B57B71"/>
    <w:rsid w:val="00B57BC9"/>
    <w:rsid w:val="00B61243"/>
    <w:rsid w:val="00B6375A"/>
    <w:rsid w:val="00B65D89"/>
    <w:rsid w:val="00B661FE"/>
    <w:rsid w:val="00B66C17"/>
    <w:rsid w:val="00B71154"/>
    <w:rsid w:val="00B73817"/>
    <w:rsid w:val="00B768B4"/>
    <w:rsid w:val="00B776CB"/>
    <w:rsid w:val="00B87F7D"/>
    <w:rsid w:val="00B901A2"/>
    <w:rsid w:val="00B9508B"/>
    <w:rsid w:val="00B9693E"/>
    <w:rsid w:val="00BA1413"/>
    <w:rsid w:val="00BA14A8"/>
    <w:rsid w:val="00BA2671"/>
    <w:rsid w:val="00BA4821"/>
    <w:rsid w:val="00BA6881"/>
    <w:rsid w:val="00BB3651"/>
    <w:rsid w:val="00BB49AA"/>
    <w:rsid w:val="00BC0DAA"/>
    <w:rsid w:val="00BC31A3"/>
    <w:rsid w:val="00BC6709"/>
    <w:rsid w:val="00BC7054"/>
    <w:rsid w:val="00BD4514"/>
    <w:rsid w:val="00BD4A36"/>
    <w:rsid w:val="00BD6F30"/>
    <w:rsid w:val="00BE1081"/>
    <w:rsid w:val="00BE2305"/>
    <w:rsid w:val="00BE2F71"/>
    <w:rsid w:val="00BE5E22"/>
    <w:rsid w:val="00BE6136"/>
    <w:rsid w:val="00BF42CE"/>
    <w:rsid w:val="00C001B7"/>
    <w:rsid w:val="00C003EE"/>
    <w:rsid w:val="00C0380E"/>
    <w:rsid w:val="00C04D86"/>
    <w:rsid w:val="00C0601E"/>
    <w:rsid w:val="00C13A02"/>
    <w:rsid w:val="00C210CD"/>
    <w:rsid w:val="00C27707"/>
    <w:rsid w:val="00C41668"/>
    <w:rsid w:val="00C4317E"/>
    <w:rsid w:val="00C4333B"/>
    <w:rsid w:val="00C471A1"/>
    <w:rsid w:val="00C47D46"/>
    <w:rsid w:val="00C509E1"/>
    <w:rsid w:val="00C512FA"/>
    <w:rsid w:val="00C608D0"/>
    <w:rsid w:val="00C6310D"/>
    <w:rsid w:val="00C66255"/>
    <w:rsid w:val="00C73714"/>
    <w:rsid w:val="00C761A8"/>
    <w:rsid w:val="00C82F0B"/>
    <w:rsid w:val="00C951C3"/>
    <w:rsid w:val="00C95AE2"/>
    <w:rsid w:val="00CA37F8"/>
    <w:rsid w:val="00CA6F59"/>
    <w:rsid w:val="00CA71F5"/>
    <w:rsid w:val="00CC0E60"/>
    <w:rsid w:val="00CC5B78"/>
    <w:rsid w:val="00CE05C7"/>
    <w:rsid w:val="00CE1E5F"/>
    <w:rsid w:val="00CE2097"/>
    <w:rsid w:val="00CE2ABD"/>
    <w:rsid w:val="00CE3A14"/>
    <w:rsid w:val="00CE3D1D"/>
    <w:rsid w:val="00CE46C7"/>
    <w:rsid w:val="00CE5C00"/>
    <w:rsid w:val="00CF0FC9"/>
    <w:rsid w:val="00CF6C62"/>
    <w:rsid w:val="00D00654"/>
    <w:rsid w:val="00D009DA"/>
    <w:rsid w:val="00D01BD5"/>
    <w:rsid w:val="00D0270A"/>
    <w:rsid w:val="00D02D7B"/>
    <w:rsid w:val="00D03539"/>
    <w:rsid w:val="00D05FB0"/>
    <w:rsid w:val="00D06135"/>
    <w:rsid w:val="00D07981"/>
    <w:rsid w:val="00D11390"/>
    <w:rsid w:val="00D116E9"/>
    <w:rsid w:val="00D11B61"/>
    <w:rsid w:val="00D11F24"/>
    <w:rsid w:val="00D1451E"/>
    <w:rsid w:val="00D15443"/>
    <w:rsid w:val="00D15FE3"/>
    <w:rsid w:val="00D1772F"/>
    <w:rsid w:val="00D27CBF"/>
    <w:rsid w:val="00D305CE"/>
    <w:rsid w:val="00D31235"/>
    <w:rsid w:val="00D349C4"/>
    <w:rsid w:val="00D4731F"/>
    <w:rsid w:val="00D50669"/>
    <w:rsid w:val="00D5485D"/>
    <w:rsid w:val="00D56863"/>
    <w:rsid w:val="00D6217C"/>
    <w:rsid w:val="00D62DF5"/>
    <w:rsid w:val="00D73B4A"/>
    <w:rsid w:val="00D85135"/>
    <w:rsid w:val="00D85EB7"/>
    <w:rsid w:val="00D964E7"/>
    <w:rsid w:val="00D9679A"/>
    <w:rsid w:val="00D97947"/>
    <w:rsid w:val="00DA7FE2"/>
    <w:rsid w:val="00DB06EE"/>
    <w:rsid w:val="00DB0D5E"/>
    <w:rsid w:val="00DB69DC"/>
    <w:rsid w:val="00DC25F5"/>
    <w:rsid w:val="00DC71F3"/>
    <w:rsid w:val="00DD15F2"/>
    <w:rsid w:val="00DD1A14"/>
    <w:rsid w:val="00DD2890"/>
    <w:rsid w:val="00DE211C"/>
    <w:rsid w:val="00DE5321"/>
    <w:rsid w:val="00DE5B09"/>
    <w:rsid w:val="00DF08A4"/>
    <w:rsid w:val="00DF12D4"/>
    <w:rsid w:val="00DF215C"/>
    <w:rsid w:val="00DF33E3"/>
    <w:rsid w:val="00E008EB"/>
    <w:rsid w:val="00E0409B"/>
    <w:rsid w:val="00E04763"/>
    <w:rsid w:val="00E0543B"/>
    <w:rsid w:val="00E0788B"/>
    <w:rsid w:val="00E12C07"/>
    <w:rsid w:val="00E13BA6"/>
    <w:rsid w:val="00E13EF3"/>
    <w:rsid w:val="00E16322"/>
    <w:rsid w:val="00E215BE"/>
    <w:rsid w:val="00E2611E"/>
    <w:rsid w:val="00E30C79"/>
    <w:rsid w:val="00E3431A"/>
    <w:rsid w:val="00E41CC3"/>
    <w:rsid w:val="00E433B6"/>
    <w:rsid w:val="00E4513E"/>
    <w:rsid w:val="00E4626C"/>
    <w:rsid w:val="00E5204A"/>
    <w:rsid w:val="00E57E33"/>
    <w:rsid w:val="00E57EFF"/>
    <w:rsid w:val="00E61777"/>
    <w:rsid w:val="00E6188B"/>
    <w:rsid w:val="00E6395F"/>
    <w:rsid w:val="00E66550"/>
    <w:rsid w:val="00E702B2"/>
    <w:rsid w:val="00E70FEE"/>
    <w:rsid w:val="00E76137"/>
    <w:rsid w:val="00E80054"/>
    <w:rsid w:val="00E80986"/>
    <w:rsid w:val="00E81737"/>
    <w:rsid w:val="00E90592"/>
    <w:rsid w:val="00E90D27"/>
    <w:rsid w:val="00E93F0C"/>
    <w:rsid w:val="00E941DA"/>
    <w:rsid w:val="00E95AD9"/>
    <w:rsid w:val="00E95B2A"/>
    <w:rsid w:val="00EA3E6E"/>
    <w:rsid w:val="00EA48D4"/>
    <w:rsid w:val="00EA7703"/>
    <w:rsid w:val="00EB0DC7"/>
    <w:rsid w:val="00EB1646"/>
    <w:rsid w:val="00EB376B"/>
    <w:rsid w:val="00EB4393"/>
    <w:rsid w:val="00EC047C"/>
    <w:rsid w:val="00EC3AFB"/>
    <w:rsid w:val="00EC70E7"/>
    <w:rsid w:val="00ED04AA"/>
    <w:rsid w:val="00ED5ADA"/>
    <w:rsid w:val="00ED7F53"/>
    <w:rsid w:val="00EE59D6"/>
    <w:rsid w:val="00EF2D54"/>
    <w:rsid w:val="00EF3D75"/>
    <w:rsid w:val="00EF4847"/>
    <w:rsid w:val="00F00D94"/>
    <w:rsid w:val="00F04ED9"/>
    <w:rsid w:val="00F07446"/>
    <w:rsid w:val="00F07824"/>
    <w:rsid w:val="00F23A55"/>
    <w:rsid w:val="00F379E2"/>
    <w:rsid w:val="00F414E5"/>
    <w:rsid w:val="00F41F07"/>
    <w:rsid w:val="00F437EF"/>
    <w:rsid w:val="00F441F1"/>
    <w:rsid w:val="00F5012D"/>
    <w:rsid w:val="00F62A64"/>
    <w:rsid w:val="00F705E4"/>
    <w:rsid w:val="00F707B5"/>
    <w:rsid w:val="00F71A65"/>
    <w:rsid w:val="00F77EBE"/>
    <w:rsid w:val="00F86588"/>
    <w:rsid w:val="00F87985"/>
    <w:rsid w:val="00F87EA2"/>
    <w:rsid w:val="00F90E0F"/>
    <w:rsid w:val="00F913E4"/>
    <w:rsid w:val="00F94224"/>
    <w:rsid w:val="00F9547A"/>
    <w:rsid w:val="00F97699"/>
    <w:rsid w:val="00FA10AB"/>
    <w:rsid w:val="00FA20D3"/>
    <w:rsid w:val="00FB4645"/>
    <w:rsid w:val="00FC2FC6"/>
    <w:rsid w:val="00FD21A8"/>
    <w:rsid w:val="00FD528D"/>
    <w:rsid w:val="00FF2C48"/>
    <w:rsid w:val="00FF3416"/>
    <w:rsid w:val="00FF344A"/>
    <w:rsid w:val="00FF484A"/>
    <w:rsid w:val="00FF4F8B"/>
    <w:rsid w:val="00FF6C24"/>
    <w:rsid w:val="011BB287"/>
    <w:rsid w:val="015D49BB"/>
    <w:rsid w:val="018C08C9"/>
    <w:rsid w:val="0278563D"/>
    <w:rsid w:val="029CF6B8"/>
    <w:rsid w:val="031845E4"/>
    <w:rsid w:val="032EA366"/>
    <w:rsid w:val="03449529"/>
    <w:rsid w:val="03F6D327"/>
    <w:rsid w:val="0406F032"/>
    <w:rsid w:val="04171063"/>
    <w:rsid w:val="042737DB"/>
    <w:rsid w:val="0449E1DC"/>
    <w:rsid w:val="04D85B74"/>
    <w:rsid w:val="04FB7D5D"/>
    <w:rsid w:val="05B54A28"/>
    <w:rsid w:val="05D316A0"/>
    <w:rsid w:val="05D6D04E"/>
    <w:rsid w:val="05E5B23D"/>
    <w:rsid w:val="074FB971"/>
    <w:rsid w:val="074FB971"/>
    <w:rsid w:val="076323BF"/>
    <w:rsid w:val="0781829E"/>
    <w:rsid w:val="0840FE6D"/>
    <w:rsid w:val="08E0E8F9"/>
    <w:rsid w:val="091107A8"/>
    <w:rsid w:val="0943F8C2"/>
    <w:rsid w:val="09C2B3A4"/>
    <w:rsid w:val="09D8EA6F"/>
    <w:rsid w:val="0A91C3E5"/>
    <w:rsid w:val="0AB2E5A3"/>
    <w:rsid w:val="0AF006A6"/>
    <w:rsid w:val="0B5E8405"/>
    <w:rsid w:val="0CAF8B15"/>
    <w:rsid w:val="0CB59AE0"/>
    <w:rsid w:val="0CB80B3B"/>
    <w:rsid w:val="0CCF16A8"/>
    <w:rsid w:val="0CDFD7DC"/>
    <w:rsid w:val="0CF0FAB9"/>
    <w:rsid w:val="0D0C71B6"/>
    <w:rsid w:val="0D2D66A1"/>
    <w:rsid w:val="0D66060E"/>
    <w:rsid w:val="0D752CCF"/>
    <w:rsid w:val="0D8B60E0"/>
    <w:rsid w:val="0DA4CA4C"/>
    <w:rsid w:val="0E07BD53"/>
    <w:rsid w:val="0E1588FB"/>
    <w:rsid w:val="0E3AB33F"/>
    <w:rsid w:val="0E516B41"/>
    <w:rsid w:val="0E8747D0"/>
    <w:rsid w:val="0F6DAF94"/>
    <w:rsid w:val="0FA770CD"/>
    <w:rsid w:val="0FD02A19"/>
    <w:rsid w:val="0FDEC1C2"/>
    <w:rsid w:val="0FE28C90"/>
    <w:rsid w:val="0FEFABFD"/>
    <w:rsid w:val="109DA6D0"/>
    <w:rsid w:val="10C6BABE"/>
    <w:rsid w:val="10C8BB49"/>
    <w:rsid w:val="10C953D6"/>
    <w:rsid w:val="118B7C5E"/>
    <w:rsid w:val="11E3FD60"/>
    <w:rsid w:val="11F9AC4F"/>
    <w:rsid w:val="1215EE3E"/>
    <w:rsid w:val="121EBE08"/>
    <w:rsid w:val="12BFC29C"/>
    <w:rsid w:val="130A96B0"/>
    <w:rsid w:val="133EE08A"/>
    <w:rsid w:val="135F4A0C"/>
    <w:rsid w:val="13837FC8"/>
    <w:rsid w:val="1458CE68"/>
    <w:rsid w:val="145C00B7"/>
    <w:rsid w:val="1461B993"/>
    <w:rsid w:val="14C31D20"/>
    <w:rsid w:val="14F68954"/>
    <w:rsid w:val="1557778F"/>
    <w:rsid w:val="156EE0E5"/>
    <w:rsid w:val="15C0CC4D"/>
    <w:rsid w:val="161BFED6"/>
    <w:rsid w:val="1643C503"/>
    <w:rsid w:val="169259B5"/>
    <w:rsid w:val="169A7081"/>
    <w:rsid w:val="177076F1"/>
    <w:rsid w:val="178EB9D4"/>
    <w:rsid w:val="17A343F0"/>
    <w:rsid w:val="17BFDEAE"/>
    <w:rsid w:val="184FA501"/>
    <w:rsid w:val="185BD440"/>
    <w:rsid w:val="185C8745"/>
    <w:rsid w:val="185DD5CD"/>
    <w:rsid w:val="18C7EC92"/>
    <w:rsid w:val="18D1CCA3"/>
    <w:rsid w:val="1AEC0D53"/>
    <w:rsid w:val="1AF92251"/>
    <w:rsid w:val="1B78EE17"/>
    <w:rsid w:val="1B8F6C40"/>
    <w:rsid w:val="1B9038A4"/>
    <w:rsid w:val="1BFC7130"/>
    <w:rsid w:val="1BFD84CB"/>
    <w:rsid w:val="1C0C82C5"/>
    <w:rsid w:val="1C192997"/>
    <w:rsid w:val="1C3877E8"/>
    <w:rsid w:val="1C7A362F"/>
    <w:rsid w:val="1D1F34B4"/>
    <w:rsid w:val="1D531932"/>
    <w:rsid w:val="1D70E2DE"/>
    <w:rsid w:val="1D759A69"/>
    <w:rsid w:val="1DA29E60"/>
    <w:rsid w:val="1EAFC4F0"/>
    <w:rsid w:val="1EB60F11"/>
    <w:rsid w:val="1F27E5CA"/>
    <w:rsid w:val="1F3ED9E3"/>
    <w:rsid w:val="1F4499FC"/>
    <w:rsid w:val="1F963B53"/>
    <w:rsid w:val="1FEECF0D"/>
    <w:rsid w:val="2088F06B"/>
    <w:rsid w:val="20A2CAD5"/>
    <w:rsid w:val="20B7CD91"/>
    <w:rsid w:val="20F1FA1E"/>
    <w:rsid w:val="2111151B"/>
    <w:rsid w:val="2140DAC0"/>
    <w:rsid w:val="21512268"/>
    <w:rsid w:val="217DE508"/>
    <w:rsid w:val="2193F7A1"/>
    <w:rsid w:val="21C9D22C"/>
    <w:rsid w:val="21E651CB"/>
    <w:rsid w:val="21EB26CA"/>
    <w:rsid w:val="22BB978B"/>
    <w:rsid w:val="22BDF2C9"/>
    <w:rsid w:val="22F50EB5"/>
    <w:rsid w:val="2328A4C5"/>
    <w:rsid w:val="2336A8EA"/>
    <w:rsid w:val="23D70AC5"/>
    <w:rsid w:val="23DA77C8"/>
    <w:rsid w:val="248D6685"/>
    <w:rsid w:val="24DEB648"/>
    <w:rsid w:val="2540F743"/>
    <w:rsid w:val="2552C7D7"/>
    <w:rsid w:val="25AE5FE2"/>
    <w:rsid w:val="25C3AD79"/>
    <w:rsid w:val="2649BB5A"/>
    <w:rsid w:val="266768C4"/>
    <w:rsid w:val="268E0A83"/>
    <w:rsid w:val="26EE9838"/>
    <w:rsid w:val="26F5471E"/>
    <w:rsid w:val="26FA7E8E"/>
    <w:rsid w:val="2717CC7C"/>
    <w:rsid w:val="2750BA04"/>
    <w:rsid w:val="279014DB"/>
    <w:rsid w:val="279F7CD0"/>
    <w:rsid w:val="2801AFA3"/>
    <w:rsid w:val="2823C881"/>
    <w:rsid w:val="288A6899"/>
    <w:rsid w:val="28C1DF3F"/>
    <w:rsid w:val="28FAE5F6"/>
    <w:rsid w:val="2905BBBB"/>
    <w:rsid w:val="292037D7"/>
    <w:rsid w:val="292AD3DB"/>
    <w:rsid w:val="293233DB"/>
    <w:rsid w:val="2943FC38"/>
    <w:rsid w:val="2943FD44"/>
    <w:rsid w:val="296D1368"/>
    <w:rsid w:val="297920E3"/>
    <w:rsid w:val="29815C1C"/>
    <w:rsid w:val="29859928"/>
    <w:rsid w:val="29A8AE03"/>
    <w:rsid w:val="29C8B6DB"/>
    <w:rsid w:val="2A4EDB1C"/>
    <w:rsid w:val="2A5864EA"/>
    <w:rsid w:val="2A61369E"/>
    <w:rsid w:val="2A930C90"/>
    <w:rsid w:val="2AB8458E"/>
    <w:rsid w:val="2ABAB8D7"/>
    <w:rsid w:val="2AC3D6E4"/>
    <w:rsid w:val="2B216989"/>
    <w:rsid w:val="2B2A282A"/>
    <w:rsid w:val="2B6FE9FC"/>
    <w:rsid w:val="2BCB8560"/>
    <w:rsid w:val="2C7B9CFA"/>
    <w:rsid w:val="2CAA35E0"/>
    <w:rsid w:val="2CABA5B8"/>
    <w:rsid w:val="2CBD39EA"/>
    <w:rsid w:val="2D126F91"/>
    <w:rsid w:val="2D2F4B01"/>
    <w:rsid w:val="2D677267"/>
    <w:rsid w:val="2D7ACDB5"/>
    <w:rsid w:val="2D7CD055"/>
    <w:rsid w:val="2D9B5CB8"/>
    <w:rsid w:val="2D9D40FB"/>
    <w:rsid w:val="2E0E4508"/>
    <w:rsid w:val="2E6CE838"/>
    <w:rsid w:val="2EA7D0D3"/>
    <w:rsid w:val="2EAE3FF2"/>
    <w:rsid w:val="2F0342C8"/>
    <w:rsid w:val="2F128296"/>
    <w:rsid w:val="2F169E16"/>
    <w:rsid w:val="2F75019D"/>
    <w:rsid w:val="2FB33EC8"/>
    <w:rsid w:val="2FD77543"/>
    <w:rsid w:val="2FEFAE4A"/>
    <w:rsid w:val="305F4CEB"/>
    <w:rsid w:val="30C7CD02"/>
    <w:rsid w:val="30DBD8A3"/>
    <w:rsid w:val="31A893EE"/>
    <w:rsid w:val="32079F79"/>
    <w:rsid w:val="3243A4BE"/>
    <w:rsid w:val="328D3FAB"/>
    <w:rsid w:val="32D1B621"/>
    <w:rsid w:val="32D42666"/>
    <w:rsid w:val="32DF2DFB"/>
    <w:rsid w:val="332730FE"/>
    <w:rsid w:val="332D4566"/>
    <w:rsid w:val="3346B615"/>
    <w:rsid w:val="33A051B9"/>
    <w:rsid w:val="33ADB91C"/>
    <w:rsid w:val="33CE999E"/>
    <w:rsid w:val="3488BD48"/>
    <w:rsid w:val="3552F081"/>
    <w:rsid w:val="355CEF7B"/>
    <w:rsid w:val="35B5389E"/>
    <w:rsid w:val="36CE87C5"/>
    <w:rsid w:val="36DB109C"/>
    <w:rsid w:val="370AA5B7"/>
    <w:rsid w:val="37202A4C"/>
    <w:rsid w:val="37E9B72E"/>
    <w:rsid w:val="38128245"/>
    <w:rsid w:val="38317DA4"/>
    <w:rsid w:val="383A3F06"/>
    <w:rsid w:val="387AE506"/>
    <w:rsid w:val="388E3677"/>
    <w:rsid w:val="39025DF4"/>
    <w:rsid w:val="39164771"/>
    <w:rsid w:val="39376DD2"/>
    <w:rsid w:val="39A0D869"/>
    <w:rsid w:val="39DC3AA2"/>
    <w:rsid w:val="3A3207C1"/>
    <w:rsid w:val="3A703C68"/>
    <w:rsid w:val="3A88A4A9"/>
    <w:rsid w:val="3A88A9C1"/>
    <w:rsid w:val="3B1E31EA"/>
    <w:rsid w:val="3B4F6E37"/>
    <w:rsid w:val="3B5CF619"/>
    <w:rsid w:val="3C12D840"/>
    <w:rsid w:val="3C272365"/>
    <w:rsid w:val="3C7AA6D0"/>
    <w:rsid w:val="3C7DF271"/>
    <w:rsid w:val="3CEEB22C"/>
    <w:rsid w:val="3CF2B401"/>
    <w:rsid w:val="3D2E8283"/>
    <w:rsid w:val="3D4FCBC8"/>
    <w:rsid w:val="3D521702"/>
    <w:rsid w:val="3D7EB5BB"/>
    <w:rsid w:val="3DC15E30"/>
    <w:rsid w:val="3E2B7E9C"/>
    <w:rsid w:val="3E87DBA0"/>
    <w:rsid w:val="3E9920D8"/>
    <w:rsid w:val="3EC5C95F"/>
    <w:rsid w:val="3F0B0DBC"/>
    <w:rsid w:val="40011EBD"/>
    <w:rsid w:val="402651E2"/>
    <w:rsid w:val="404B7C26"/>
    <w:rsid w:val="40649913"/>
    <w:rsid w:val="40658E27"/>
    <w:rsid w:val="40F906BF"/>
    <w:rsid w:val="4154C9AD"/>
    <w:rsid w:val="416BB95D"/>
    <w:rsid w:val="419B2E3E"/>
    <w:rsid w:val="42B7BF8C"/>
    <w:rsid w:val="43B5B010"/>
    <w:rsid w:val="43EADCAC"/>
    <w:rsid w:val="444D0863"/>
    <w:rsid w:val="448B97D2"/>
    <w:rsid w:val="44A82DA1"/>
    <w:rsid w:val="455C8A0D"/>
    <w:rsid w:val="4590959C"/>
    <w:rsid w:val="45B1BFB4"/>
    <w:rsid w:val="45B4CD23"/>
    <w:rsid w:val="46160523"/>
    <w:rsid w:val="463EBFEB"/>
    <w:rsid w:val="46955397"/>
    <w:rsid w:val="46CEA5A9"/>
    <w:rsid w:val="47133DA0"/>
    <w:rsid w:val="47684076"/>
    <w:rsid w:val="483125DA"/>
    <w:rsid w:val="48581A92"/>
    <w:rsid w:val="488B1F4A"/>
    <w:rsid w:val="48A51D66"/>
    <w:rsid w:val="48AF0E01"/>
    <w:rsid w:val="49C1823C"/>
    <w:rsid w:val="49FE8131"/>
    <w:rsid w:val="4A09C87F"/>
    <w:rsid w:val="4A30C2AE"/>
    <w:rsid w:val="4A4ADE62"/>
    <w:rsid w:val="4AE1B0F9"/>
    <w:rsid w:val="4AFE8C69"/>
    <w:rsid w:val="4B013BAC"/>
    <w:rsid w:val="4B15E001"/>
    <w:rsid w:val="4B796821"/>
    <w:rsid w:val="4B8FA002"/>
    <w:rsid w:val="4BA754B4"/>
    <w:rsid w:val="4D094FE8"/>
    <w:rsid w:val="4D905EA5"/>
    <w:rsid w:val="4D91BEF2"/>
    <w:rsid w:val="4DFE02E8"/>
    <w:rsid w:val="4E1913AC"/>
    <w:rsid w:val="4E3AF2AA"/>
    <w:rsid w:val="4E4ACE62"/>
    <w:rsid w:val="4E5E4B07"/>
    <w:rsid w:val="4E665F94"/>
    <w:rsid w:val="4E6EEAA6"/>
    <w:rsid w:val="4E741708"/>
    <w:rsid w:val="4EC32EF3"/>
    <w:rsid w:val="4FD058E2"/>
    <w:rsid w:val="4FF0C352"/>
    <w:rsid w:val="4FF56484"/>
    <w:rsid w:val="5023C556"/>
    <w:rsid w:val="50486613"/>
    <w:rsid w:val="505EFF54"/>
    <w:rsid w:val="5063623B"/>
    <w:rsid w:val="5071113D"/>
    <w:rsid w:val="508F7AB7"/>
    <w:rsid w:val="50B03757"/>
    <w:rsid w:val="50FC9599"/>
    <w:rsid w:val="50FDCB3F"/>
    <w:rsid w:val="51114333"/>
    <w:rsid w:val="513982D9"/>
    <w:rsid w:val="51B93F8E"/>
    <w:rsid w:val="5202ED7C"/>
    <w:rsid w:val="522E7811"/>
    <w:rsid w:val="527E31CE"/>
    <w:rsid w:val="52F21CE8"/>
    <w:rsid w:val="530B4545"/>
    <w:rsid w:val="53244FA8"/>
    <w:rsid w:val="53550FEF"/>
    <w:rsid w:val="5378916C"/>
    <w:rsid w:val="54356C01"/>
    <w:rsid w:val="54BC6F99"/>
    <w:rsid w:val="54D9515F"/>
    <w:rsid w:val="551DAB01"/>
    <w:rsid w:val="55448260"/>
    <w:rsid w:val="55741833"/>
    <w:rsid w:val="55B5D290"/>
    <w:rsid w:val="55B77EE9"/>
    <w:rsid w:val="565D3BF7"/>
    <w:rsid w:val="56BFA69D"/>
    <w:rsid w:val="56D5E430"/>
    <w:rsid w:val="571293E9"/>
    <w:rsid w:val="575C95BA"/>
    <w:rsid w:val="57865993"/>
    <w:rsid w:val="57CC3F7C"/>
    <w:rsid w:val="57CDB7B3"/>
    <w:rsid w:val="57E11F46"/>
    <w:rsid w:val="57F08039"/>
    <w:rsid w:val="58722733"/>
    <w:rsid w:val="5877D80C"/>
    <w:rsid w:val="58CD1F51"/>
    <w:rsid w:val="58EE50F5"/>
    <w:rsid w:val="590A7F35"/>
    <w:rsid w:val="593BC3DE"/>
    <w:rsid w:val="59A92931"/>
    <w:rsid w:val="59ECB0D6"/>
    <w:rsid w:val="5A2AB393"/>
    <w:rsid w:val="5AD0383A"/>
    <w:rsid w:val="5AEE69A4"/>
    <w:rsid w:val="5BC683F4"/>
    <w:rsid w:val="5BD377D6"/>
    <w:rsid w:val="5CAADE30"/>
    <w:rsid w:val="5D1623FE"/>
    <w:rsid w:val="5D786323"/>
    <w:rsid w:val="5DADC1B1"/>
    <w:rsid w:val="5DDCE2F4"/>
    <w:rsid w:val="5DE35C54"/>
    <w:rsid w:val="5DF7D56E"/>
    <w:rsid w:val="5E10E208"/>
    <w:rsid w:val="5E4EA85A"/>
    <w:rsid w:val="5E543E7B"/>
    <w:rsid w:val="5E5BABB0"/>
    <w:rsid w:val="5F233878"/>
    <w:rsid w:val="5F5440AE"/>
    <w:rsid w:val="5F783B4E"/>
    <w:rsid w:val="5FC58E9D"/>
    <w:rsid w:val="5FF25A77"/>
    <w:rsid w:val="6089297F"/>
    <w:rsid w:val="613D97A4"/>
    <w:rsid w:val="6271F32E"/>
    <w:rsid w:val="62ADBE85"/>
    <w:rsid w:val="6355EE75"/>
    <w:rsid w:val="63DDD64B"/>
    <w:rsid w:val="6445DF62"/>
    <w:rsid w:val="64594FF2"/>
    <w:rsid w:val="647E7247"/>
    <w:rsid w:val="64AD6349"/>
    <w:rsid w:val="64E27F08"/>
    <w:rsid w:val="64F1BED6"/>
    <w:rsid w:val="6516A8DB"/>
    <w:rsid w:val="6571B48B"/>
    <w:rsid w:val="65CD96CF"/>
    <w:rsid w:val="65E7F4D9"/>
    <w:rsid w:val="666B3D2A"/>
    <w:rsid w:val="66FB6F36"/>
    <w:rsid w:val="6742E0FE"/>
    <w:rsid w:val="676ED805"/>
    <w:rsid w:val="6811F899"/>
    <w:rsid w:val="68735D13"/>
    <w:rsid w:val="68C58F51"/>
    <w:rsid w:val="68C747ED"/>
    <w:rsid w:val="68CA443F"/>
    <w:rsid w:val="6948A989"/>
    <w:rsid w:val="69B74FE6"/>
    <w:rsid w:val="69F6D4DC"/>
    <w:rsid w:val="6A10D078"/>
    <w:rsid w:val="6A6FD0E3"/>
    <w:rsid w:val="6A9349DB"/>
    <w:rsid w:val="6B53D155"/>
    <w:rsid w:val="6B620A6F"/>
    <w:rsid w:val="6BA2D580"/>
    <w:rsid w:val="6BB47DF7"/>
    <w:rsid w:val="6C402395"/>
    <w:rsid w:val="6CB7107E"/>
    <w:rsid w:val="6CB818CA"/>
    <w:rsid w:val="6CBA4CDC"/>
    <w:rsid w:val="6D8288C9"/>
    <w:rsid w:val="6E32A3A3"/>
    <w:rsid w:val="6E851DB4"/>
    <w:rsid w:val="6F180EEC"/>
    <w:rsid w:val="6F22A42A"/>
    <w:rsid w:val="6F7A3A7C"/>
    <w:rsid w:val="6FAC0273"/>
    <w:rsid w:val="6FE81399"/>
    <w:rsid w:val="6FEEE316"/>
    <w:rsid w:val="702805FB"/>
    <w:rsid w:val="704D7336"/>
    <w:rsid w:val="70849A33"/>
    <w:rsid w:val="712EC49A"/>
    <w:rsid w:val="718AB377"/>
    <w:rsid w:val="71CE7CC1"/>
    <w:rsid w:val="72206A94"/>
    <w:rsid w:val="724C2E47"/>
    <w:rsid w:val="728AA7BE"/>
    <w:rsid w:val="72ECEC69"/>
    <w:rsid w:val="7309C7D9"/>
    <w:rsid w:val="732B1AB6"/>
    <w:rsid w:val="733EBE87"/>
    <w:rsid w:val="7367303C"/>
    <w:rsid w:val="73AF1B88"/>
    <w:rsid w:val="740922B4"/>
    <w:rsid w:val="74182621"/>
    <w:rsid w:val="7454D9B6"/>
    <w:rsid w:val="74D91D6D"/>
    <w:rsid w:val="7586B9AF"/>
    <w:rsid w:val="759499D8"/>
    <w:rsid w:val="75B43E5F"/>
    <w:rsid w:val="75E672FA"/>
    <w:rsid w:val="76021B9A"/>
    <w:rsid w:val="7637F6D3"/>
    <w:rsid w:val="7665F055"/>
    <w:rsid w:val="76E75D91"/>
    <w:rsid w:val="77848730"/>
    <w:rsid w:val="779B9174"/>
    <w:rsid w:val="77A15E83"/>
    <w:rsid w:val="77EE72D7"/>
    <w:rsid w:val="77F9F4FB"/>
    <w:rsid w:val="78320AFC"/>
    <w:rsid w:val="78399B42"/>
    <w:rsid w:val="787B451A"/>
    <w:rsid w:val="78B6E838"/>
    <w:rsid w:val="7916C4F4"/>
    <w:rsid w:val="79BE8CEC"/>
    <w:rsid w:val="79F83902"/>
    <w:rsid w:val="7A6AD412"/>
    <w:rsid w:val="7A6E1751"/>
    <w:rsid w:val="7ABFD6E8"/>
    <w:rsid w:val="7AC2477D"/>
    <w:rsid w:val="7B3195BD"/>
    <w:rsid w:val="7B46D163"/>
    <w:rsid w:val="7B6001F7"/>
    <w:rsid w:val="7B6B488E"/>
    <w:rsid w:val="7B6FD2E8"/>
    <w:rsid w:val="7B79D549"/>
    <w:rsid w:val="7B854265"/>
    <w:rsid w:val="7C237FE3"/>
    <w:rsid w:val="7C3A5D90"/>
    <w:rsid w:val="7C3E4664"/>
    <w:rsid w:val="7CB4C2D4"/>
    <w:rsid w:val="7CFD084A"/>
    <w:rsid w:val="7DB56487"/>
    <w:rsid w:val="7DEEE960"/>
    <w:rsid w:val="7DFC1285"/>
    <w:rsid w:val="7E35CA4B"/>
    <w:rsid w:val="7E69367F"/>
    <w:rsid w:val="7ECABACF"/>
    <w:rsid w:val="7F2E669C"/>
    <w:rsid w:val="7FEEAE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A9716"/>
  <w15:docId w15:val="{9B8AB868-2479-E545-857C-CD5493BFA6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lsdException w:name="heading 6" w:uiPriority="0" w:semiHidden="1" w:unhideWhenUsed="1"/>
    <w:lsdException w:name="heading 7" w:uiPriority="0" w:semiHidden="1" w:unhideWhenUsed="1"/>
    <w:lsdException w:name="heading 8" w:uiPriority="0" w:semiHidden="1" w:unhideWhenUsed="1"/>
    <w:lsdException w:name="heading 9" w:uiPriority="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uiPriority="0" w:semiHidden="1" w:unhideWhenUsed="1"/>
    <w:lsdException w:name="Body Tex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4" w:semiHidden="1" w:qFormat="1"/>
    <w:lsdException w:name="Salutation" w:semiHidden="1" w:unhideWhenUsed="1"/>
    <w:lsdException w:name="Date" w:semiHidden="1" w:unhideWhenUsed="1"/>
    <w:lsdException w:name="Body Text First Indent" w:semiHidden="1" w:unhideWhenUsed="1" w:qFormat="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iPriority="0"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8"/>
    <w:lsdException w:name="Quote" w:uiPriority="25" w:qFormat="1"/>
    <w:lsdException w:name="Intense Quote" w:uiPriority="26"/>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27" w:qFormat="1"/>
    <w:lsdException w:name="Intense Reference" w:uiPriority="28"/>
    <w:lsdException w:name="Book Title" w:uiPriority="33" w:semiHidden="1" w:unhideWhenUsed="1" w:qFormat="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5"/>
    <w:rsid w:val="00CA37F8"/>
    <w:pPr>
      <w:spacing w:after="0" w:line="240" w:lineRule="auto"/>
    </w:pPr>
    <w:rPr>
      <w:rFonts w:eastAsia="Times New Roman" w:cs="Times New Roman"/>
      <w:szCs w:val="24"/>
    </w:rPr>
  </w:style>
  <w:style w:type="paragraph" w:styleId="Heading1">
    <w:name w:val="heading 1"/>
    <w:next w:val="BodyTextFirstIndent"/>
    <w:link w:val="Heading1Char"/>
    <w:qFormat/>
    <w:rsid w:val="00792AA3"/>
    <w:pPr>
      <w:keepNext/>
      <w:numPr>
        <w:numId w:val="36"/>
      </w:numPr>
      <w:tabs>
        <w:tab w:val="left" w:pos="1080"/>
        <w:tab w:val="left" w:pos="1440"/>
        <w:tab w:val="left" w:pos="1800"/>
      </w:tabs>
      <w:spacing w:before="240" w:after="60" w:line="240" w:lineRule="auto"/>
      <w:outlineLvl w:val="0"/>
    </w:pPr>
    <w:rPr>
      <w:rFonts w:eastAsia="Times New Roman" w:cs="Times New Roman" w:asciiTheme="majorHAnsi" w:hAnsiTheme="majorHAnsi"/>
      <w:b/>
      <w:sz w:val="24"/>
      <w:szCs w:val="20"/>
    </w:rPr>
  </w:style>
  <w:style w:type="paragraph" w:styleId="Heading2">
    <w:name w:val="heading 2"/>
    <w:basedOn w:val="Heading1"/>
    <w:next w:val="BodyTextFirstIndent"/>
    <w:link w:val="Heading2Char"/>
    <w:qFormat/>
    <w:rsid w:val="00866632"/>
    <w:pPr>
      <w:numPr>
        <w:ilvl w:val="1"/>
      </w:numPr>
      <w:outlineLvl w:val="1"/>
    </w:pPr>
  </w:style>
  <w:style w:type="paragraph" w:styleId="Heading3">
    <w:name w:val="heading 3"/>
    <w:basedOn w:val="Heading2"/>
    <w:next w:val="BodyTextFirstIndent"/>
    <w:link w:val="Heading3Char"/>
    <w:qFormat/>
    <w:rsid w:val="00866632"/>
    <w:pPr>
      <w:numPr>
        <w:ilvl w:val="2"/>
      </w:numPr>
      <w:outlineLvl w:val="2"/>
    </w:pPr>
  </w:style>
  <w:style w:type="paragraph" w:styleId="Heading4">
    <w:name w:val="heading 4"/>
    <w:basedOn w:val="Heading3"/>
    <w:next w:val="BodyTextFirstIndent"/>
    <w:link w:val="Heading4Char"/>
    <w:qFormat/>
    <w:rsid w:val="00866632"/>
    <w:pPr>
      <w:numPr>
        <w:ilvl w:val="3"/>
      </w:numPr>
      <w:outlineLvl w:val="3"/>
    </w:pPr>
  </w:style>
  <w:style w:type="paragraph" w:styleId="Heading5">
    <w:name w:val="heading 5"/>
    <w:basedOn w:val="Heading4"/>
    <w:next w:val="BodyTextFirstIndent"/>
    <w:link w:val="Heading5Char"/>
    <w:rsid w:val="00866632"/>
    <w:pPr>
      <w:numPr>
        <w:ilvl w:val="4"/>
      </w:numPr>
      <w:outlineLvl w:val="4"/>
    </w:pPr>
  </w:style>
  <w:style w:type="paragraph" w:styleId="Heading6">
    <w:name w:val="heading 6"/>
    <w:basedOn w:val="Heading5"/>
    <w:next w:val="BodyTextFirstIndent"/>
    <w:link w:val="Heading6Char"/>
    <w:rsid w:val="00866632"/>
    <w:pPr>
      <w:numPr>
        <w:ilvl w:val="5"/>
      </w:numPr>
      <w:outlineLvl w:val="5"/>
    </w:pPr>
  </w:style>
  <w:style w:type="paragraph" w:styleId="Heading7">
    <w:name w:val="heading 7"/>
    <w:basedOn w:val="Normal"/>
    <w:next w:val="Normal"/>
    <w:link w:val="Heading7Char"/>
    <w:uiPriority w:val="99"/>
    <w:semiHidden/>
    <w:rsid w:val="00866632"/>
    <w:pPr>
      <w:spacing w:before="240" w:after="60"/>
      <w:outlineLvl w:val="6"/>
    </w:pPr>
    <w:rPr>
      <w:rFonts w:ascii="Georgia" w:hAnsi="Georgia"/>
      <w:sz w:val="20"/>
      <w:szCs w:val="20"/>
    </w:rPr>
  </w:style>
  <w:style w:type="paragraph" w:styleId="Heading8">
    <w:name w:val="heading 8"/>
    <w:basedOn w:val="Normal"/>
    <w:next w:val="Normal"/>
    <w:link w:val="Heading8Char"/>
    <w:uiPriority w:val="99"/>
    <w:semiHidden/>
    <w:rsid w:val="00866632"/>
    <w:pPr>
      <w:spacing w:before="240" w:after="60"/>
      <w:outlineLvl w:val="7"/>
    </w:pPr>
    <w:rPr>
      <w:rFonts w:ascii="Georgia" w:hAnsi="Georgia"/>
      <w:i/>
      <w:sz w:val="20"/>
      <w:szCs w:val="20"/>
    </w:rPr>
  </w:style>
  <w:style w:type="paragraph" w:styleId="Heading9">
    <w:name w:val="heading 9"/>
    <w:basedOn w:val="Normal"/>
    <w:next w:val="Normal"/>
    <w:link w:val="Heading9Char"/>
    <w:uiPriority w:val="99"/>
    <w:semiHidden/>
    <w:rsid w:val="00866632"/>
    <w:pPr>
      <w:spacing w:before="240" w:after="60"/>
      <w:outlineLvl w:val="8"/>
    </w:pPr>
    <w:rPr>
      <w:rFonts w:ascii="Arial" w:hAnsi="Arial"/>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ffiliation" w:customStyle="1">
    <w:name w:val="Affiliation"/>
    <w:basedOn w:val="Normal"/>
    <w:uiPriority w:val="2"/>
    <w:rsid w:val="00CA37F8"/>
    <w:pPr>
      <w:spacing w:before="240" w:after="240"/>
      <w:contextualSpacing/>
      <w:jc w:val="center"/>
    </w:pPr>
    <w:rPr>
      <w:sz w:val="32"/>
    </w:rPr>
  </w:style>
  <w:style w:type="paragraph" w:styleId="AbstractHeader" w:customStyle="1">
    <w:name w:val="Abstract Header"/>
    <w:basedOn w:val="Normal"/>
    <w:next w:val="AbstractBody"/>
    <w:link w:val="AbstractHeaderChar"/>
    <w:uiPriority w:val="3"/>
    <w:rsid w:val="00284C16"/>
    <w:pPr>
      <w:spacing w:after="120"/>
      <w:ind w:left="720" w:right="720"/>
      <w:jc w:val="center"/>
    </w:pPr>
    <w:rPr>
      <w:rFonts w:asciiTheme="majorHAnsi" w:hAnsiTheme="majorHAnsi"/>
      <w:b/>
      <w:sz w:val="20"/>
      <w:szCs w:val="20"/>
    </w:rPr>
  </w:style>
  <w:style w:type="character" w:styleId="AbstractHeaderChar" w:customStyle="1">
    <w:name w:val="Abstract Header Char"/>
    <w:basedOn w:val="DefaultParagraphFont"/>
    <w:link w:val="AbstractHeader"/>
    <w:uiPriority w:val="3"/>
    <w:rsid w:val="00284C16"/>
    <w:rPr>
      <w:rFonts w:eastAsia="Times New Roman" w:cs="Times New Roman" w:asciiTheme="majorHAnsi" w:hAnsiTheme="majorHAnsi"/>
      <w:b/>
      <w:sz w:val="20"/>
      <w:szCs w:val="20"/>
    </w:rPr>
  </w:style>
  <w:style w:type="paragraph" w:styleId="BodyText">
    <w:name w:val="Body Text"/>
    <w:basedOn w:val="Normal"/>
    <w:link w:val="BodyTextChar"/>
    <w:semiHidden/>
    <w:rsid w:val="00CA37F8"/>
    <w:pPr>
      <w:spacing w:after="120"/>
      <w:jc w:val="both"/>
    </w:pPr>
  </w:style>
  <w:style w:type="character" w:styleId="BodyTextChar" w:customStyle="1">
    <w:name w:val="Body Text Char"/>
    <w:basedOn w:val="DefaultParagraphFont"/>
    <w:link w:val="BodyText"/>
    <w:semiHidden/>
    <w:rsid w:val="00CA37F8"/>
    <w:rPr>
      <w:rFonts w:eastAsia="Times New Roman" w:cs="Times New Roman"/>
      <w:szCs w:val="24"/>
    </w:rPr>
  </w:style>
  <w:style w:type="paragraph" w:styleId="BodyTextFirstIndent">
    <w:name w:val="Body Text First Indent"/>
    <w:basedOn w:val="BodyText"/>
    <w:link w:val="BodyTextFirstIndentChar"/>
    <w:qFormat/>
    <w:rsid w:val="00CA37F8"/>
    <w:pPr>
      <w:spacing w:after="0"/>
      <w:ind w:firstLine="360"/>
    </w:pPr>
  </w:style>
  <w:style w:type="character" w:styleId="BodyTextFirstIndentChar" w:customStyle="1">
    <w:name w:val="Body Text First Indent Char"/>
    <w:basedOn w:val="BodyTextChar"/>
    <w:link w:val="BodyTextFirstIndent"/>
    <w:rsid w:val="009E3437"/>
    <w:rPr>
      <w:rFonts w:eastAsia="Times New Roman" w:cs="Times New Roman"/>
      <w:szCs w:val="24"/>
    </w:rPr>
  </w:style>
  <w:style w:type="character" w:styleId="WBSLevel2Abbr" w:customStyle="1">
    <w:name w:val="WBS Level 2 Abbr"/>
    <w:basedOn w:val="DefaultParagraphFont"/>
    <w:uiPriority w:val="99"/>
    <w:semiHidden/>
    <w:rsid w:val="00AF3D10"/>
  </w:style>
  <w:style w:type="character" w:styleId="DocumentTypeAbbr" w:customStyle="1">
    <w:name w:val="Document Type Abbr"/>
    <w:basedOn w:val="DefaultParagraphFont"/>
    <w:uiPriority w:val="99"/>
    <w:semiHidden/>
    <w:qFormat/>
    <w:rsid w:val="00AF3D10"/>
  </w:style>
  <w:style w:type="paragraph" w:styleId="Author" w:customStyle="1">
    <w:name w:val="Author"/>
    <w:basedOn w:val="DocumentTitleStyle"/>
    <w:next w:val="Normal"/>
    <w:link w:val="AuthorChar"/>
    <w:uiPriority w:val="2"/>
    <w:rsid w:val="00CA37F8"/>
    <w:pPr>
      <w:spacing w:after="240"/>
      <w:jc w:val="center"/>
    </w:pPr>
    <w:rPr>
      <w:sz w:val="32"/>
      <w:szCs w:val="20"/>
    </w:rPr>
  </w:style>
  <w:style w:type="character" w:styleId="AuthorChar" w:customStyle="1">
    <w:name w:val="Author Char"/>
    <w:basedOn w:val="DefaultParagraphFont"/>
    <w:link w:val="Author"/>
    <w:uiPriority w:val="2"/>
    <w:rsid w:val="00CA37F8"/>
    <w:rPr>
      <w:rFonts w:eastAsia="Times New Roman" w:cs="Times New Roman"/>
      <w:sz w:val="32"/>
      <w:szCs w:val="20"/>
    </w:rPr>
  </w:style>
  <w:style w:type="table" w:styleId="ScientificGrid" w:customStyle="1">
    <w:name w:val="Scientific Grid"/>
    <w:basedOn w:val="TableNormal"/>
    <w:uiPriority w:val="99"/>
    <w:rsid w:val="00CA37F8"/>
    <w:pPr>
      <w:spacing w:after="0" w:line="240" w:lineRule="auto"/>
      <w:jc w:val="center"/>
    </w:pPr>
    <w:rPr>
      <w:rFonts w:eastAsia="Times New Roman"/>
    </w:rPr>
    <w:tblPr>
      <w:jc w:val="center"/>
      <w:tblBorders>
        <w:top w:val="double" w:color="auto" w:sz="4" w:space="0"/>
        <w:bottom w:val="single" w:color="auto" w:sz="6" w:space="0"/>
      </w:tblBorders>
    </w:tblPr>
    <w:trPr>
      <w:jc w:val="center"/>
    </w:trPr>
    <w:tblStylePr w:type="firstRow">
      <w:pPr>
        <w:jc w:val="center"/>
      </w:pPr>
      <w:tblPr/>
      <w:tcPr>
        <w:tcBorders>
          <w:top w:val="double" w:color="auto" w:sz="6" w:space="0"/>
          <w:bottom w:val="single" w:color="auto" w:sz="6" w:space="0"/>
        </w:tcBorders>
        <w:vAlign w:val="bottom"/>
      </w:tcPr>
    </w:tblStylePr>
    <w:tblStylePr w:type="firstCol">
      <w:pPr>
        <w:wordWrap/>
        <w:jc w:val="right"/>
      </w:pPr>
    </w:tblStylePr>
  </w:style>
  <w:style w:type="character" w:styleId="Heading1Char" w:customStyle="1">
    <w:name w:val="Heading 1 Char"/>
    <w:basedOn w:val="DefaultParagraphFont"/>
    <w:link w:val="Heading1"/>
    <w:rsid w:val="00792AA3"/>
    <w:rPr>
      <w:rFonts w:eastAsia="Times New Roman" w:cs="Times New Roman" w:asciiTheme="majorHAnsi" w:hAnsiTheme="majorHAnsi"/>
      <w:b/>
      <w:sz w:val="24"/>
      <w:szCs w:val="20"/>
    </w:rPr>
  </w:style>
  <w:style w:type="paragraph" w:styleId="Title">
    <w:name w:val="Title"/>
    <w:basedOn w:val="DocumentTitleStyle"/>
    <w:next w:val="Normal"/>
    <w:link w:val="TitleChar"/>
    <w:uiPriority w:val="1"/>
    <w:qFormat/>
    <w:rsid w:val="00CA37F8"/>
    <w:pPr>
      <w:spacing w:after="240"/>
      <w:contextualSpacing/>
      <w:jc w:val="center"/>
    </w:pPr>
    <w:rPr>
      <w:rFonts w:eastAsiaTheme="majorEastAsia" w:cstheme="majorBidi"/>
      <w:b/>
      <w:spacing w:val="-10"/>
      <w:kern w:val="28"/>
      <w:sz w:val="40"/>
      <w:szCs w:val="56"/>
    </w:rPr>
  </w:style>
  <w:style w:type="character" w:styleId="TitleChar" w:customStyle="1">
    <w:name w:val="Title Char"/>
    <w:basedOn w:val="DefaultParagraphFont"/>
    <w:link w:val="Title"/>
    <w:uiPriority w:val="1"/>
    <w:rsid w:val="00815292"/>
    <w:rPr>
      <w:rFonts w:eastAsiaTheme="majorEastAsia" w:cstheme="majorBidi"/>
      <w:b/>
      <w:spacing w:val="-10"/>
      <w:kern w:val="28"/>
      <w:sz w:val="40"/>
      <w:szCs w:val="56"/>
    </w:rPr>
  </w:style>
  <w:style w:type="character" w:styleId="DocumentTypeName" w:customStyle="1">
    <w:name w:val="Document Type Name"/>
    <w:basedOn w:val="DefaultParagraphFont"/>
    <w:uiPriority w:val="99"/>
    <w:semiHidden/>
    <w:qFormat/>
    <w:rsid w:val="00AF3D10"/>
  </w:style>
  <w:style w:type="paragraph" w:styleId="DocumentTypeHeader" w:customStyle="1">
    <w:name w:val="Document Type Header"/>
    <w:basedOn w:val="Normal"/>
    <w:next w:val="Normal"/>
    <w:uiPriority w:val="39"/>
    <w:semiHidden/>
    <w:qFormat/>
    <w:rsid w:val="00AF3D10"/>
    <w:pPr>
      <w:spacing w:after="120"/>
    </w:pPr>
    <w:rPr>
      <w:rFonts w:ascii="Arial" w:hAnsi="Arial"/>
      <w:sz w:val="24"/>
    </w:rPr>
  </w:style>
  <w:style w:type="paragraph" w:styleId="VersionDate" w:customStyle="1">
    <w:name w:val="Version Date"/>
    <w:basedOn w:val="Normal"/>
    <w:uiPriority w:val="39"/>
    <w:semiHidden/>
    <w:qFormat/>
    <w:rsid w:val="00136C2D"/>
    <w:rPr>
      <w:noProof/>
      <w:szCs w:val="22"/>
    </w:rPr>
  </w:style>
  <w:style w:type="paragraph" w:styleId="LastDate" w:customStyle="1">
    <w:name w:val="Last Date"/>
    <w:basedOn w:val="Normal"/>
    <w:uiPriority w:val="29"/>
    <w:semiHidden/>
    <w:rsid w:val="00CA37F8"/>
  </w:style>
  <w:style w:type="paragraph" w:styleId="OriginalVersionDate" w:customStyle="1">
    <w:name w:val="Original Version Date"/>
    <w:basedOn w:val="Normal"/>
    <w:uiPriority w:val="39"/>
    <w:semiHidden/>
    <w:qFormat/>
    <w:rsid w:val="00136C2D"/>
    <w:rPr>
      <w:szCs w:val="22"/>
    </w:rPr>
  </w:style>
  <w:style w:type="paragraph" w:styleId="DocumentNumber" w:customStyle="1">
    <w:name w:val="Document Number"/>
    <w:basedOn w:val="DocumentTitleStyle"/>
    <w:next w:val="Normal"/>
    <w:uiPriority w:val="29"/>
    <w:semiHidden/>
    <w:rsid w:val="00CA37F8"/>
    <w:pPr>
      <w:spacing w:after="480"/>
      <w:jc w:val="center"/>
    </w:pPr>
    <w:rPr>
      <w:b/>
      <w:sz w:val="32"/>
    </w:rPr>
  </w:style>
  <w:style w:type="paragraph" w:styleId="NoSpacing">
    <w:name w:val="No Spacing"/>
    <w:link w:val="NoSpacingChar"/>
    <w:uiPriority w:val="1"/>
    <w:semiHidden/>
    <w:qFormat/>
    <w:rsid w:val="00CA37F8"/>
    <w:pPr>
      <w:spacing w:after="0" w:line="240" w:lineRule="auto"/>
    </w:pPr>
    <w:rPr>
      <w:rFonts w:eastAsiaTheme="minorEastAsia"/>
    </w:rPr>
  </w:style>
  <w:style w:type="paragraph" w:styleId="Version" w:customStyle="1">
    <w:name w:val="Version"/>
    <w:basedOn w:val="Normal"/>
    <w:link w:val="VersionChar"/>
    <w:uiPriority w:val="44"/>
    <w:semiHidden/>
    <w:rsid w:val="00CA37F8"/>
  </w:style>
  <w:style w:type="character" w:styleId="FollowedHyperlink">
    <w:name w:val="FollowedHyperlink"/>
    <w:uiPriority w:val="29"/>
    <w:semiHidden/>
    <w:rsid w:val="00CA37F8"/>
    <w:rPr>
      <w:color w:val="800080"/>
      <w:u w:val="single"/>
    </w:rPr>
  </w:style>
  <w:style w:type="paragraph" w:styleId="Footer">
    <w:name w:val="footer"/>
    <w:basedOn w:val="Normal"/>
    <w:link w:val="FooterChar"/>
    <w:uiPriority w:val="29"/>
    <w:semiHidden/>
    <w:rsid w:val="00CA37F8"/>
    <w:pPr>
      <w:tabs>
        <w:tab w:val="center" w:pos="4320"/>
        <w:tab w:val="right" w:pos="8640"/>
      </w:tabs>
    </w:pPr>
    <w:rPr>
      <w:i/>
      <w:sz w:val="20"/>
    </w:rPr>
  </w:style>
  <w:style w:type="character" w:styleId="FooterChar" w:customStyle="1">
    <w:name w:val="Footer Char"/>
    <w:basedOn w:val="DefaultParagraphFont"/>
    <w:link w:val="Footer"/>
    <w:uiPriority w:val="29"/>
    <w:semiHidden/>
    <w:rsid w:val="00CA37F8"/>
    <w:rPr>
      <w:rFonts w:eastAsia="Times New Roman" w:cs="Times New Roman"/>
      <w:i/>
      <w:sz w:val="20"/>
      <w:szCs w:val="24"/>
    </w:rPr>
  </w:style>
  <w:style w:type="paragraph" w:styleId="Header">
    <w:name w:val="header"/>
    <w:basedOn w:val="Normal"/>
    <w:link w:val="HeaderChar"/>
    <w:uiPriority w:val="29"/>
    <w:rsid w:val="00CA37F8"/>
    <w:pPr>
      <w:tabs>
        <w:tab w:val="center" w:pos="4320"/>
        <w:tab w:val="right" w:pos="8640"/>
      </w:tabs>
    </w:pPr>
    <w:rPr>
      <w:sz w:val="20"/>
    </w:rPr>
  </w:style>
  <w:style w:type="character" w:styleId="HeaderChar" w:customStyle="1">
    <w:name w:val="Header Char"/>
    <w:basedOn w:val="DefaultParagraphFont"/>
    <w:link w:val="Header"/>
    <w:uiPriority w:val="29"/>
    <w:rsid w:val="00D1451E"/>
    <w:rPr>
      <w:rFonts w:eastAsia="Times New Roman" w:cs="Times New Roman"/>
      <w:sz w:val="20"/>
      <w:szCs w:val="24"/>
    </w:rPr>
  </w:style>
  <w:style w:type="character" w:styleId="Heading2Char" w:customStyle="1">
    <w:name w:val="Heading 2 Char"/>
    <w:basedOn w:val="DefaultParagraphFont"/>
    <w:link w:val="Heading2"/>
    <w:rsid w:val="00D1451E"/>
    <w:rPr>
      <w:rFonts w:eastAsia="Times New Roman" w:cs="Times New Roman" w:asciiTheme="majorHAnsi" w:hAnsiTheme="majorHAnsi"/>
      <w:b/>
      <w:sz w:val="24"/>
      <w:szCs w:val="20"/>
    </w:rPr>
  </w:style>
  <w:style w:type="character" w:styleId="Heading3Char" w:customStyle="1">
    <w:name w:val="Heading 3 Char"/>
    <w:basedOn w:val="DefaultParagraphFont"/>
    <w:link w:val="Heading3"/>
    <w:rsid w:val="00D1451E"/>
    <w:rPr>
      <w:rFonts w:eastAsia="Times New Roman" w:cs="Times New Roman" w:asciiTheme="majorHAnsi" w:hAnsiTheme="majorHAnsi"/>
      <w:b/>
      <w:sz w:val="24"/>
      <w:szCs w:val="20"/>
    </w:rPr>
  </w:style>
  <w:style w:type="character" w:styleId="Heading4Char" w:customStyle="1">
    <w:name w:val="Heading 4 Char"/>
    <w:basedOn w:val="DefaultParagraphFont"/>
    <w:link w:val="Heading4"/>
    <w:rsid w:val="00D1451E"/>
    <w:rPr>
      <w:rFonts w:eastAsia="Times New Roman" w:cs="Times New Roman" w:asciiTheme="majorHAnsi" w:hAnsiTheme="majorHAnsi"/>
      <w:b/>
      <w:sz w:val="24"/>
      <w:szCs w:val="20"/>
    </w:rPr>
  </w:style>
  <w:style w:type="character" w:styleId="Heading5Char" w:customStyle="1">
    <w:name w:val="Heading 5 Char"/>
    <w:basedOn w:val="DefaultParagraphFont"/>
    <w:link w:val="Heading5"/>
    <w:rsid w:val="00D1451E"/>
    <w:rPr>
      <w:rFonts w:eastAsia="Times New Roman" w:cs="Times New Roman" w:asciiTheme="majorHAnsi" w:hAnsiTheme="majorHAnsi"/>
      <w:b/>
      <w:sz w:val="24"/>
      <w:szCs w:val="20"/>
    </w:rPr>
  </w:style>
  <w:style w:type="character" w:styleId="Heading6Char" w:customStyle="1">
    <w:name w:val="Heading 6 Char"/>
    <w:basedOn w:val="DefaultParagraphFont"/>
    <w:link w:val="Heading6"/>
    <w:rsid w:val="00CC0E60"/>
    <w:rPr>
      <w:rFonts w:eastAsia="Times New Roman" w:cs="Times New Roman" w:asciiTheme="majorHAnsi" w:hAnsiTheme="majorHAnsi"/>
      <w:b/>
      <w:sz w:val="24"/>
      <w:szCs w:val="20"/>
    </w:rPr>
  </w:style>
  <w:style w:type="character" w:styleId="Heading7Char" w:customStyle="1">
    <w:name w:val="Heading 7 Char"/>
    <w:basedOn w:val="DefaultParagraphFont"/>
    <w:link w:val="Heading7"/>
    <w:uiPriority w:val="99"/>
    <w:semiHidden/>
    <w:rsid w:val="00612AC4"/>
    <w:rPr>
      <w:rFonts w:ascii="Georgia" w:hAnsi="Georgia" w:eastAsia="Times New Roman" w:cs="Times New Roman"/>
      <w:sz w:val="20"/>
      <w:szCs w:val="20"/>
    </w:rPr>
  </w:style>
  <w:style w:type="character" w:styleId="Heading8Char" w:customStyle="1">
    <w:name w:val="Heading 8 Char"/>
    <w:basedOn w:val="DefaultParagraphFont"/>
    <w:link w:val="Heading8"/>
    <w:uiPriority w:val="99"/>
    <w:semiHidden/>
    <w:rsid w:val="00612AC4"/>
    <w:rPr>
      <w:rFonts w:ascii="Georgia" w:hAnsi="Georgia" w:eastAsia="Times New Roman" w:cs="Times New Roman"/>
      <w:i/>
      <w:sz w:val="20"/>
      <w:szCs w:val="20"/>
    </w:rPr>
  </w:style>
  <w:style w:type="character" w:styleId="Heading9Char" w:customStyle="1">
    <w:name w:val="Heading 9 Char"/>
    <w:basedOn w:val="DefaultParagraphFont"/>
    <w:link w:val="Heading9"/>
    <w:uiPriority w:val="99"/>
    <w:semiHidden/>
    <w:rsid w:val="00612AC4"/>
    <w:rPr>
      <w:rFonts w:ascii="Arial" w:hAnsi="Arial" w:eastAsia="Times New Roman" w:cs="Times New Roman"/>
      <w:szCs w:val="20"/>
    </w:rPr>
  </w:style>
  <w:style w:type="character" w:styleId="HTMLVariable">
    <w:name w:val="HTML Variable"/>
    <w:uiPriority w:val="29"/>
    <w:semiHidden/>
    <w:rsid w:val="00CA37F8"/>
    <w:rPr>
      <w:i/>
      <w:iCs/>
    </w:rPr>
  </w:style>
  <w:style w:type="character" w:styleId="Hyperlink">
    <w:name w:val="Hyperlink"/>
    <w:uiPriority w:val="99"/>
    <w:rsid w:val="00CA37F8"/>
    <w:rPr>
      <w:color w:val="0000FF"/>
      <w:u w:val="single"/>
    </w:rPr>
  </w:style>
  <w:style w:type="numbering" w:styleId="NumberedList" w:customStyle="1">
    <w:name w:val="Numbered List"/>
    <w:uiPriority w:val="99"/>
    <w:rsid w:val="00B45ECE"/>
    <w:pPr>
      <w:numPr>
        <w:numId w:val="56"/>
      </w:numPr>
    </w:pPr>
  </w:style>
  <w:style w:type="character" w:styleId="PageNumber">
    <w:name w:val="page number"/>
    <w:basedOn w:val="DefaultParagraphFont"/>
    <w:semiHidden/>
    <w:rsid w:val="00CA37F8"/>
  </w:style>
  <w:style w:type="paragraph" w:styleId="TOAHeading">
    <w:name w:val="toa heading"/>
    <w:basedOn w:val="Heading1"/>
    <w:next w:val="Normal"/>
    <w:uiPriority w:val="44"/>
    <w:semiHidden/>
    <w:rsid w:val="00CA37F8"/>
    <w:pPr>
      <w:spacing w:before="120"/>
    </w:pPr>
    <w:rPr>
      <w:b w:val="0"/>
      <w:bCs/>
      <w:smallCaps/>
    </w:rPr>
  </w:style>
  <w:style w:type="paragraph" w:styleId="TOC1">
    <w:name w:val="toc 1"/>
    <w:basedOn w:val="Normal"/>
    <w:next w:val="Normal"/>
    <w:uiPriority w:val="39"/>
    <w:rsid w:val="00405983"/>
    <w:pPr>
      <w:spacing w:before="60"/>
      <w:ind w:left="720" w:hanging="720"/>
    </w:pPr>
  </w:style>
  <w:style w:type="paragraph" w:styleId="TOC2">
    <w:name w:val="toc 2"/>
    <w:basedOn w:val="TOC1"/>
    <w:next w:val="Normal"/>
    <w:autoRedefine/>
    <w:uiPriority w:val="39"/>
    <w:rsid w:val="00405983"/>
  </w:style>
  <w:style w:type="paragraph" w:styleId="TOC3">
    <w:name w:val="toc 3"/>
    <w:basedOn w:val="TOC2"/>
    <w:next w:val="Normal"/>
    <w:autoRedefine/>
    <w:uiPriority w:val="39"/>
    <w:rsid w:val="00405983"/>
  </w:style>
  <w:style w:type="paragraph" w:styleId="TOC4">
    <w:name w:val="toc 4"/>
    <w:basedOn w:val="TOC3"/>
    <w:next w:val="Normal"/>
    <w:autoRedefine/>
    <w:uiPriority w:val="39"/>
    <w:rsid w:val="00CA37F8"/>
  </w:style>
  <w:style w:type="paragraph" w:styleId="TOC5">
    <w:name w:val="toc 5"/>
    <w:basedOn w:val="Normal"/>
    <w:next w:val="Normal"/>
    <w:autoRedefine/>
    <w:uiPriority w:val="44"/>
    <w:semiHidden/>
    <w:rsid w:val="00CA37F8"/>
    <w:pPr>
      <w:ind w:left="960"/>
    </w:pPr>
  </w:style>
  <w:style w:type="paragraph" w:styleId="TOC6">
    <w:name w:val="toc 6"/>
    <w:basedOn w:val="Normal"/>
    <w:next w:val="Normal"/>
    <w:autoRedefine/>
    <w:uiPriority w:val="44"/>
    <w:semiHidden/>
    <w:rsid w:val="00CA37F8"/>
    <w:pPr>
      <w:ind w:left="1200"/>
    </w:pPr>
  </w:style>
  <w:style w:type="paragraph" w:styleId="TOC7">
    <w:name w:val="toc 7"/>
    <w:basedOn w:val="Normal"/>
    <w:next w:val="Normal"/>
    <w:autoRedefine/>
    <w:uiPriority w:val="44"/>
    <w:semiHidden/>
    <w:rsid w:val="00CA37F8"/>
    <w:pPr>
      <w:ind w:left="1440"/>
    </w:pPr>
  </w:style>
  <w:style w:type="paragraph" w:styleId="TOC8">
    <w:name w:val="toc 8"/>
    <w:basedOn w:val="Normal"/>
    <w:next w:val="Normal"/>
    <w:autoRedefine/>
    <w:uiPriority w:val="44"/>
    <w:semiHidden/>
    <w:rsid w:val="00CA37F8"/>
    <w:pPr>
      <w:ind w:left="1680"/>
    </w:pPr>
  </w:style>
  <w:style w:type="paragraph" w:styleId="TOC9">
    <w:name w:val="toc 9"/>
    <w:basedOn w:val="Normal"/>
    <w:next w:val="Normal"/>
    <w:autoRedefine/>
    <w:uiPriority w:val="44"/>
    <w:semiHidden/>
    <w:rsid w:val="00CA37F8"/>
    <w:pPr>
      <w:ind w:left="1920"/>
    </w:pPr>
  </w:style>
  <w:style w:type="character" w:styleId="PlaceholderText">
    <w:name w:val="Placeholder Text"/>
    <w:basedOn w:val="DefaultParagraphFont"/>
    <w:uiPriority w:val="99"/>
    <w:semiHidden/>
    <w:rsid w:val="00CA37F8"/>
    <w:rPr>
      <w:color w:val="808080"/>
    </w:rPr>
  </w:style>
  <w:style w:type="table" w:styleId="TableGrid">
    <w:name w:val="Table Grid"/>
    <w:basedOn w:val="TableNormal"/>
    <w:uiPriority w:val="59"/>
    <w:rsid w:val="00CA37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LatestVersion" w:customStyle="1">
    <w:name w:val="Document Latest Version"/>
    <w:basedOn w:val="Version"/>
    <w:link w:val="DocumentLatestVersionChar"/>
    <w:uiPriority w:val="29"/>
    <w:semiHidden/>
    <w:qFormat/>
    <w:rsid w:val="00CA37F8"/>
    <w:rPr>
      <w:color w:val="FFFFFF" w:themeColor="background1"/>
      <w:sz w:val="18"/>
    </w:rPr>
  </w:style>
  <w:style w:type="character" w:styleId="CommentReference">
    <w:name w:val="annotation reference"/>
    <w:basedOn w:val="DefaultParagraphFont"/>
    <w:uiPriority w:val="99"/>
    <w:semiHidden/>
    <w:unhideWhenUsed/>
    <w:rsid w:val="00CA37F8"/>
    <w:rPr>
      <w:sz w:val="16"/>
      <w:szCs w:val="16"/>
    </w:rPr>
  </w:style>
  <w:style w:type="character" w:styleId="VersionChar" w:customStyle="1">
    <w:name w:val="Version Char"/>
    <w:basedOn w:val="DefaultParagraphFont"/>
    <w:link w:val="Version"/>
    <w:uiPriority w:val="44"/>
    <w:semiHidden/>
    <w:rsid w:val="00CA37F8"/>
    <w:rPr>
      <w:rFonts w:eastAsia="Times New Roman" w:cs="Times New Roman"/>
      <w:szCs w:val="24"/>
    </w:rPr>
  </w:style>
  <w:style w:type="character" w:styleId="DocumentLatestVersionChar" w:customStyle="1">
    <w:name w:val="Document Latest Version Char"/>
    <w:basedOn w:val="VersionChar"/>
    <w:link w:val="DocumentLatestVersion"/>
    <w:uiPriority w:val="29"/>
    <w:semiHidden/>
    <w:rsid w:val="00CA37F8"/>
    <w:rPr>
      <w:rFonts w:eastAsia="Times New Roman" w:cs="Times New Roman"/>
      <w:color w:val="FFFFFF" w:themeColor="background1"/>
      <w:sz w:val="18"/>
      <w:szCs w:val="24"/>
    </w:rPr>
  </w:style>
  <w:style w:type="paragraph" w:styleId="CommentText">
    <w:name w:val="annotation text"/>
    <w:basedOn w:val="Normal"/>
    <w:link w:val="CommentTextChar"/>
    <w:uiPriority w:val="99"/>
    <w:semiHidden/>
    <w:unhideWhenUsed/>
    <w:rsid w:val="00CA37F8"/>
    <w:rPr>
      <w:sz w:val="20"/>
      <w:szCs w:val="20"/>
    </w:rPr>
  </w:style>
  <w:style w:type="character" w:styleId="CommentTextChar" w:customStyle="1">
    <w:name w:val="Comment Text Char"/>
    <w:basedOn w:val="DefaultParagraphFont"/>
    <w:link w:val="CommentText"/>
    <w:uiPriority w:val="99"/>
    <w:semiHidden/>
    <w:rsid w:val="00CA37F8"/>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37F8"/>
    <w:rPr>
      <w:b/>
      <w:bCs/>
    </w:rPr>
  </w:style>
  <w:style w:type="character" w:styleId="CommentSubjectChar" w:customStyle="1">
    <w:name w:val="Comment Subject Char"/>
    <w:basedOn w:val="CommentTextChar"/>
    <w:link w:val="CommentSubject"/>
    <w:uiPriority w:val="99"/>
    <w:semiHidden/>
    <w:rsid w:val="00CA37F8"/>
    <w:rPr>
      <w:rFonts w:eastAsia="Times New Roman" w:cs="Times New Roman"/>
      <w:b/>
      <w:bCs/>
      <w:sz w:val="20"/>
      <w:szCs w:val="20"/>
    </w:rPr>
  </w:style>
  <w:style w:type="paragraph" w:styleId="DateVersionLast" w:customStyle="1">
    <w:name w:val="Date Version Last"/>
    <w:basedOn w:val="Normal"/>
    <w:uiPriority w:val="29"/>
    <w:semiHidden/>
    <w:qFormat/>
    <w:rsid w:val="00CA37F8"/>
    <w:rPr>
      <w:sz w:val="16"/>
      <w:szCs w:val="16"/>
    </w:rPr>
  </w:style>
  <w:style w:type="paragraph" w:styleId="DocumentTitleStyle" w:customStyle="1">
    <w:name w:val="Document Title Style"/>
    <w:basedOn w:val="Normal"/>
    <w:next w:val="DocumentNumber"/>
    <w:uiPriority w:val="39"/>
    <w:semiHidden/>
    <w:qFormat/>
    <w:rsid w:val="00CA37F8"/>
  </w:style>
  <w:style w:type="character" w:styleId="Code" w:customStyle="1">
    <w:name w:val="Code"/>
    <w:basedOn w:val="DefaultParagraphFont"/>
    <w:uiPriority w:val="1"/>
    <w:qFormat/>
    <w:rsid w:val="00CA37F8"/>
    <w:rPr>
      <w:rFonts w:ascii="Courier New" w:hAnsi="Courier New"/>
    </w:rPr>
  </w:style>
  <w:style w:type="table" w:styleId="TechnicalGrid" w:customStyle="1">
    <w:name w:val="Technical Grid"/>
    <w:basedOn w:val="TableNormal"/>
    <w:uiPriority w:val="99"/>
    <w:rsid w:val="00CA37F8"/>
    <w:pPr>
      <w:spacing w:after="0" w:line="240" w:lineRule="auto"/>
    </w:p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rPr>
        <w:rFonts w:ascii="Arial" w:hAnsi="Arial"/>
        <w:b/>
      </w:rPr>
      <w:tblPr/>
      <w:tcPr>
        <w:tcBorders>
          <w:top w:val="single" w:color="auto" w:sz="12" w:space="0"/>
          <w:left w:val="single" w:color="auto" w:sz="12" w:space="0"/>
          <w:bottom w:val="single" w:color="auto" w:sz="12" w:space="0"/>
          <w:right w:val="single" w:color="auto" w:sz="12" w:space="0"/>
          <w:insideH w:val="single" w:color="auto" w:sz="6" w:space="0"/>
          <w:insideV w:val="single" w:color="auto" w:sz="6" w:space="0"/>
          <w:tl2br w:val="nil"/>
          <w:tr2bl w:val="nil"/>
        </w:tcBorders>
      </w:tcPr>
    </w:tblStylePr>
  </w:style>
  <w:style w:type="paragraph" w:styleId="Caption">
    <w:name w:val="caption"/>
    <w:basedOn w:val="Normal"/>
    <w:next w:val="Normal"/>
    <w:uiPriority w:val="35"/>
    <w:unhideWhenUsed/>
    <w:qFormat/>
    <w:rsid w:val="00CA37F8"/>
    <w:pPr>
      <w:spacing w:after="200"/>
    </w:pPr>
    <w:rPr>
      <w:iCs/>
      <w:sz w:val="18"/>
      <w:szCs w:val="18"/>
    </w:rPr>
  </w:style>
  <w:style w:type="numbering" w:styleId="BulletList" w:customStyle="1">
    <w:name w:val="Bullet List"/>
    <w:uiPriority w:val="99"/>
    <w:rsid w:val="007A0898"/>
    <w:pPr>
      <w:numPr>
        <w:numId w:val="64"/>
      </w:numPr>
    </w:pPr>
  </w:style>
  <w:style w:type="character" w:styleId="NoSpacingChar" w:customStyle="1">
    <w:name w:val="No Spacing Char"/>
    <w:basedOn w:val="DefaultParagraphFont"/>
    <w:link w:val="NoSpacing"/>
    <w:uiPriority w:val="1"/>
    <w:semiHidden/>
    <w:rsid w:val="00815292"/>
    <w:rPr>
      <w:rFonts w:eastAsiaTheme="minorEastAsia"/>
    </w:rPr>
  </w:style>
  <w:style w:type="table" w:styleId="TableGridLight">
    <w:name w:val="Grid Table Light"/>
    <w:basedOn w:val="TableNormal"/>
    <w:uiPriority w:val="40"/>
    <w:rsid w:val="00CA37F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rsid w:val="00CA37F8"/>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1Light">
    <w:name w:val="Grid Table 1 Light"/>
    <w:basedOn w:val="TableNormal"/>
    <w:uiPriority w:val="46"/>
    <w:rsid w:val="00CA37F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37F8"/>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paragraph" w:styleId="AbstractBody" w:customStyle="1">
    <w:name w:val="Abstract Body"/>
    <w:basedOn w:val="Normal"/>
    <w:uiPriority w:val="4"/>
    <w:rsid w:val="00CA37F8"/>
    <w:pPr>
      <w:ind w:left="720" w:right="720" w:firstLine="360"/>
      <w:jc w:val="both"/>
    </w:pPr>
    <w:rPr>
      <w:bCs/>
    </w:rPr>
  </w:style>
  <w:style w:type="paragraph" w:styleId="TOCHeading">
    <w:name w:val="TOC Heading"/>
    <w:basedOn w:val="Heading1"/>
    <w:next w:val="Normal"/>
    <w:uiPriority w:val="39"/>
    <w:unhideWhenUsed/>
    <w:rsid w:val="00CA37F8"/>
    <w:pPr>
      <w:keepLines/>
      <w:numPr>
        <w:numId w:val="0"/>
      </w:numPr>
      <w:spacing w:after="0" w:line="259" w:lineRule="auto"/>
      <w:outlineLvl w:val="9"/>
    </w:pPr>
    <w:rPr>
      <w:rFonts w:eastAsiaTheme="majorEastAsia" w:cstheme="majorBidi"/>
      <w:bCs/>
    </w:rPr>
  </w:style>
  <w:style w:type="paragraph" w:styleId="ListNumber2">
    <w:name w:val="List Number 2"/>
    <w:basedOn w:val="Normal"/>
    <w:uiPriority w:val="99"/>
    <w:semiHidden/>
    <w:rsid w:val="00CA37F8"/>
    <w:pPr>
      <w:numPr>
        <w:numId w:val="30"/>
      </w:numPr>
      <w:contextualSpacing/>
    </w:pPr>
  </w:style>
  <w:style w:type="paragraph" w:styleId="ControlledDocument" w:customStyle="1">
    <w:name w:val="Controlled Document"/>
    <w:basedOn w:val="Normal"/>
    <w:next w:val="Normal"/>
    <w:uiPriority w:val="99"/>
    <w:rsid w:val="00C951C3"/>
    <w:pPr>
      <w:framePr w:wrap="around" w:hAnchor="text" w:vAnchor="page" w:xAlign="center" w:y="5041"/>
      <w:suppressOverlap/>
    </w:pPr>
  </w:style>
  <w:style w:type="character" w:styleId="WBSLevel2Name" w:customStyle="1">
    <w:name w:val="WBS Level 2 Name"/>
    <w:basedOn w:val="DefaultParagraphFont"/>
    <w:uiPriority w:val="99"/>
    <w:semiHidden/>
    <w:rsid w:val="00AF3D10"/>
  </w:style>
  <w:style w:type="paragraph" w:styleId="Text" w:customStyle="1">
    <w:name w:val="Text"/>
    <w:basedOn w:val="Normal"/>
    <w:semiHidden/>
    <w:rsid w:val="00E95AD9"/>
    <w:pPr>
      <w:widowControl w:val="0"/>
      <w:autoSpaceDE w:val="0"/>
      <w:autoSpaceDN w:val="0"/>
      <w:spacing w:line="252" w:lineRule="auto"/>
      <w:ind w:firstLine="202"/>
      <w:jc w:val="both"/>
    </w:pPr>
    <w:rPr>
      <w:rFonts w:ascii="Times New Roman" w:hAnsi="Times New Roman"/>
      <w:sz w:val="20"/>
      <w:szCs w:val="20"/>
    </w:rPr>
  </w:style>
  <w:style w:type="character" w:styleId="SubtleEmphasis">
    <w:name w:val="Subtle Emphasis"/>
    <w:basedOn w:val="DefaultParagraphFont"/>
    <w:uiPriority w:val="19"/>
    <w:rsid w:val="00815292"/>
    <w:rPr>
      <w:i/>
      <w:iCs/>
      <w:color w:val="auto"/>
    </w:rPr>
  </w:style>
  <w:style w:type="character" w:styleId="Emphasis">
    <w:name w:val="Emphasis"/>
    <w:basedOn w:val="DefaultParagraphFont"/>
    <w:uiPriority w:val="20"/>
    <w:qFormat/>
    <w:rsid w:val="00815292"/>
    <w:rPr>
      <w:b/>
      <w:i/>
      <w:iCs/>
    </w:rPr>
  </w:style>
  <w:style w:type="paragraph" w:styleId="Quote">
    <w:name w:val="Quote"/>
    <w:basedOn w:val="Normal"/>
    <w:next w:val="Normal"/>
    <w:link w:val="QuoteChar"/>
    <w:uiPriority w:val="25"/>
    <w:qFormat/>
    <w:rsid w:val="00815292"/>
    <w:pPr>
      <w:spacing w:before="200" w:after="160"/>
      <w:ind w:left="864" w:right="864"/>
      <w:jc w:val="center"/>
    </w:pPr>
    <w:rPr>
      <w:i/>
      <w:iCs/>
    </w:rPr>
  </w:style>
  <w:style w:type="character" w:styleId="QuoteChar" w:customStyle="1">
    <w:name w:val="Quote Char"/>
    <w:basedOn w:val="DefaultParagraphFont"/>
    <w:link w:val="Quote"/>
    <w:uiPriority w:val="25"/>
    <w:rsid w:val="00815292"/>
    <w:rPr>
      <w:rFonts w:eastAsia="Times New Roman" w:cs="Times New Roman"/>
      <w:i/>
      <w:iCs/>
      <w:szCs w:val="24"/>
    </w:rPr>
  </w:style>
  <w:style w:type="paragraph" w:styleId="WBSabbr" w:customStyle="1">
    <w:name w:val="WBSabbr"/>
    <w:basedOn w:val="Normal"/>
    <w:uiPriority w:val="49"/>
    <w:semiHidden/>
    <w:qFormat/>
    <w:rsid w:val="00BC7054"/>
    <w:pPr>
      <w:framePr w:wrap="around" w:hAnchor="text" w:vAnchor="page" w:xAlign="center" w:y="5041"/>
      <w:suppressOverlap/>
    </w:pPr>
  </w:style>
  <w:style w:type="paragraph" w:styleId="Requirement1" w:customStyle="1">
    <w:name w:val="Requirement 1"/>
    <w:qFormat/>
    <w:rsid w:val="00105F56"/>
    <w:pPr>
      <w:numPr>
        <w:numId w:val="50"/>
      </w:numPr>
      <w:spacing w:after="120" w:line="240" w:lineRule="auto"/>
    </w:pPr>
    <w:rPr>
      <w:rFonts w:eastAsia="Times New Roman" w:cs="Times New Roman"/>
      <w:iCs/>
      <w:szCs w:val="20"/>
    </w:rPr>
  </w:style>
  <w:style w:type="paragraph" w:styleId="Requirement2" w:customStyle="1">
    <w:name w:val="Requirement 2"/>
    <w:basedOn w:val="Requirement1"/>
    <w:qFormat/>
    <w:rsid w:val="00105F56"/>
    <w:pPr>
      <w:numPr>
        <w:ilvl w:val="1"/>
      </w:numPr>
    </w:pPr>
  </w:style>
  <w:style w:type="paragraph" w:styleId="Requirement3" w:customStyle="1">
    <w:name w:val="Requirement 3"/>
    <w:basedOn w:val="Requirement2"/>
    <w:qFormat/>
    <w:rsid w:val="00105F56"/>
    <w:pPr>
      <w:numPr>
        <w:ilvl w:val="2"/>
      </w:numPr>
    </w:pPr>
  </w:style>
  <w:style w:type="paragraph" w:styleId="BodyTextIndent">
    <w:name w:val="Body Text Indent"/>
    <w:basedOn w:val="Normal"/>
    <w:link w:val="BodyTextIndentChar"/>
    <w:uiPriority w:val="99"/>
    <w:rsid w:val="00B52E21"/>
    <w:pPr>
      <w:spacing w:after="120"/>
      <w:ind w:left="360"/>
    </w:pPr>
  </w:style>
  <w:style w:type="character" w:styleId="BodyTextIndentChar" w:customStyle="1">
    <w:name w:val="Body Text Indent Char"/>
    <w:basedOn w:val="DefaultParagraphFont"/>
    <w:link w:val="BodyTextIndent"/>
    <w:uiPriority w:val="99"/>
    <w:rsid w:val="00B52E21"/>
    <w:rPr>
      <w:rFonts w:eastAsia="Times New Roman" w:cs="Times New Roman"/>
      <w:szCs w:val="24"/>
    </w:rPr>
  </w:style>
  <w:style w:type="paragraph" w:styleId="List">
    <w:name w:val="List"/>
    <w:basedOn w:val="Normal"/>
    <w:uiPriority w:val="99"/>
    <w:unhideWhenUsed/>
    <w:qFormat/>
    <w:rsid w:val="00CC5B78"/>
    <w:pPr>
      <w:ind w:left="360" w:hanging="360"/>
      <w:contextualSpacing/>
    </w:pPr>
  </w:style>
  <w:style w:type="paragraph" w:styleId="Revision">
    <w:name w:val="Revision"/>
    <w:hidden/>
    <w:uiPriority w:val="99"/>
    <w:semiHidden/>
    <w:rsid w:val="00D116E9"/>
    <w:pPr>
      <w:spacing w:after="0" w:line="240" w:lineRule="auto"/>
    </w:pPr>
    <w:rPr>
      <w:rFonts w:eastAsia="Times New Roman" w:cs="Times New Roman"/>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6597">
      <w:bodyDiv w:val="1"/>
      <w:marLeft w:val="0"/>
      <w:marRight w:val="0"/>
      <w:marTop w:val="0"/>
      <w:marBottom w:val="0"/>
      <w:divBdr>
        <w:top w:val="none" w:sz="0" w:space="0" w:color="auto"/>
        <w:left w:val="none" w:sz="0" w:space="0" w:color="auto"/>
        <w:bottom w:val="none" w:sz="0" w:space="0" w:color="auto"/>
        <w:right w:val="none" w:sz="0" w:space="0" w:color="auto"/>
      </w:divBdr>
    </w:div>
    <w:div w:id="363332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caltech.sharepoint.com/sites/ovro/projects/dsa2000documents/Forms/Word%20Macros%20Template/DSA-2000%20Document%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SA-2000 Document" ma:contentTypeID="0x010100DA4FAE6EA92C974B8AC61073E94A13C2004F9519386B78784180347455FBDE1D9F" ma:contentTypeVersion="19" ma:contentTypeDescription="For creating documents to be included in the DSA-2000 formal document system." ma:contentTypeScope="" ma:versionID="60ece5c08cc3a814d6038f9d8e7b8101">
  <xsd:schema xmlns:xsd="http://www.w3.org/2001/XMLSchema" xmlns:xs="http://www.w3.org/2001/XMLSchema" xmlns:p="http://schemas.microsoft.com/office/2006/metadata/properties" targetNamespace="http://schemas.microsoft.com/office/2006/metadata/properties" ma:root="true" ma:fieldsID="d1d58913b71d4352a14d4bc70ef560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7EEEF4-596F-48B2-8D8D-30E295B620E0}">
  <ds:schemaRefs>
    <ds:schemaRef ds:uri="http://schemas.openxmlformats.org/officeDocument/2006/bibliography"/>
  </ds:schemaRefs>
</ds:datastoreItem>
</file>

<file path=customXml/itemProps2.xml><?xml version="1.0" encoding="utf-8"?>
<ds:datastoreItem xmlns:ds="http://schemas.openxmlformats.org/officeDocument/2006/customXml" ds:itemID="{8EFB8FF1-12B2-4D42-97C7-88E041A2C3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70904B-3C26-48FC-B753-9E081A6934FB}">
  <ds:schemaRefs>
    <ds:schemaRef ds:uri="http://schemas.microsoft.com/sharepoint/v3/contenttype/forms"/>
  </ds:schemaRefs>
</ds:datastoreItem>
</file>

<file path=customXml/itemProps4.xml><?xml version="1.0" encoding="utf-8"?>
<ds:datastoreItem xmlns:ds="http://schemas.openxmlformats.org/officeDocument/2006/customXml" ds:itemID="{92B50AA8-BCD3-4EFB-A29A-4DB76BF874C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DSA-2000%20Document%20template.dotm</ap:Template>
  <ap:Application>Microsoft Word for the web</ap:Application>
  <ap:DocSecurity>0</ap:DocSecurity>
  <ap:ScaleCrop>false</ap:ScaleCrop>
  <ap:Manager>lamb@caltech.edu</ap:Manager>
  <ap:Company>California Institute of Technology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DSA-2000 documentation</dc:subject>
  <dc:creator>Microsoft Office User</dc:creator>
  <cp:keywords/>
  <dc:description/>
  <cp:lastModifiedBy>Law, Casey</cp:lastModifiedBy>
  <cp:revision>5</cp:revision>
  <dcterms:created xsi:type="dcterms:W3CDTF">2023-10-03T21:37:00Z</dcterms:created>
  <dcterms:modified xsi:type="dcterms:W3CDTF">2024-03-11T23:35:46Z</dcterms:modified>
  <cp:category>Document control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0x010100DA4FAE6EA92C974B8AC61073E94A13C2004F9519386B78784180347455FBDE1D9F</vt:lpwstr>
  </property>
  <property fmtid="{D5CDD505-2E9C-101B-9397-08002B2CF9AE}" pid="3" name="MediaServiceImageTags">
    <vt:lpwstr/>
  </property>
  <property fmtid="{D5CDD505-2E9C-101B-9397-08002B2CF9AE}" pid="4" name="Controlled">
    <vt:bool>false</vt:bool>
  </property>
  <property fmtid="{D5CDD505-2E9C-101B-9397-08002B2CF9AE}" pid="5" name="lcf76f155ced4ddcb4097134ff3c332f">
    <vt:lpwstr/>
  </property>
  <property fmtid="{D5CDD505-2E9C-101B-9397-08002B2CF9AE}" pid="6" name="TaxCatchAll">
    <vt:lpwstr/>
  </property>
</Properties>
</file>
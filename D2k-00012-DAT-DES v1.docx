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DE5321" w:rsidR="00C471A1" w:rsidP="00E13EF3" w:rsidRDefault="006407A8" w14:paraId="48538D05" wp14:textId="77777777">
      <w:pPr>
        <w:pStyle w:val="DocumentNumber"/>
      </w:pPr>
      <w:bookmarkStart w:name="_Toc130991888" w:id="0"/>
      <w:bookmarkEnd w:id="0"/>
      <w:r w:rsidRPr="00DE5321">
        <w:t xml:space="preserve">DSA-2000 Document No. </w:t>
      </w:r>
      <w:r>
        <w:fldChar w:fldCharType="begin"/>
      </w:r>
      <w:r>
        <w:instrText> DOCVARIABLE  varDocNum  \* MERGEFORMAT </w:instrText>
      </w:r>
      <w:r>
        <w:fldChar w:fldCharType="separate"/>
      </w:r>
      <w:r w:rsidR="00BC2500">
        <w:t>00012</w:t>
      </w:r>
      <w:r>
        <w:fldChar w:fldCharType="end"/>
      </w:r>
    </w:p>
    <w:p xmlns:wp14="http://schemas.microsoft.com/office/word/2010/wordml" w:rsidRPr="00F77EBE" w:rsidR="00C471A1" w:rsidP="00E3431A" w:rsidRDefault="002B437B" w14:paraId="35D36A8D" wp14:textId="77777777">
      <w:pPr>
        <w:pStyle w:val="Title"/>
      </w:pPr>
      <w:r>
        <w:fldChar w:fldCharType="begin"/>
      </w:r>
      <w:r>
        <w:instrText xml:space="preserve"> DOCVARIABLE  varTitle </w:instrText>
      </w:r>
      <w:r w:rsidR="005E198F">
        <w:instrText>\*MERGEFORMAT</w:instrText>
      </w:r>
      <w:r>
        <w:fldChar w:fldCharType="separate"/>
      </w:r>
      <w:r w:rsidR="00BC2500">
        <w:t>DAT Design</w:t>
      </w:r>
      <w:r>
        <w:fldChar w:fldCharType="end"/>
      </w:r>
    </w:p>
    <w:p xmlns:wp14="http://schemas.microsoft.com/office/word/2010/wordml" w:rsidR="00C471A1" w:rsidP="00CE05C7" w:rsidRDefault="00BC2500" w14:paraId="4813FB37" wp14:textId="77777777">
      <w:pPr>
        <w:pStyle w:val="Author"/>
      </w:pPr>
      <w:r>
        <w:t>Casey Law</w:t>
      </w:r>
      <w:r w:rsidR="00C471A1">
        <w:t xml:space="preserve"> </w:t>
      </w:r>
    </w:p>
    <w:p xmlns:wp14="http://schemas.microsoft.com/office/word/2010/wordml" w:rsidRPr="005E41D0" w:rsidR="00862C91" w:rsidP="00725579" w:rsidRDefault="00BC2500" w14:paraId="5A690F1C" wp14:textId="77777777">
      <w:pPr>
        <w:pStyle w:val="Affiliation"/>
      </w:pPr>
      <w:r>
        <w:t>Caltech/OVRO</w:t>
      </w:r>
    </w:p>
    <w:tbl>
      <w:tblPr>
        <w:tblStyle w:val="TableGrid"/>
        <w:tblpPr w:vertAnchor="page" w:tblpXSpec="center" w:tblpY="504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350"/>
      </w:tblGrid>
      <w:tr xmlns:wp14="http://schemas.microsoft.com/office/word/2010/wordml" w:rsidR="008252EF" w:rsidTr="427C7C8F" w14:paraId="6869B7B6" wp14:textId="77777777">
        <w:trPr>
          <w:cantSplit/>
          <w:trHeight w:val="4320" w:hRule="exact"/>
        </w:trPr>
        <w:tc>
          <w:tcPr>
            <w:tcW w:w="9350" w:type="dxa"/>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rsidTr="427C7C8F" w14:paraId="0D0828B2" wp14:textId="77777777">
              <w:trPr>
                <w:cantSplit/>
                <w:trHeight w:val="274" w:hRule="exact"/>
              </w:trPr>
              <w:tc>
                <w:tcPr>
                  <w:tcW w:w="4320" w:type="dxa"/>
                </w:tcPr>
                <w:p w:rsidR="008252EF" w:rsidP="00BC0DAA" w:rsidRDefault="008252EF" w14:paraId="16808EAA" wp14:textId="77777777">
                  <w:pPr>
                    <w:jc w:val="right"/>
                  </w:pPr>
                  <w:bookmarkStart w:name="bm_version" w:colFirst="1" w:colLast="1" w:id="1"/>
                  <w:r>
                    <w:t>Version:</w:t>
                  </w:r>
                </w:p>
              </w:tc>
              <w:tc>
                <w:tcPr>
                  <w:tcW w:w="4320" w:type="dxa"/>
                </w:tcPr>
                <w:p w:rsidRPr="00A86DE3" w:rsidR="008252EF" w:rsidP="00A86DE3" w:rsidRDefault="00BC2500" w14:paraId="649841BE" wp14:textId="77777777">
                  <w:pPr>
                    <w:pStyle w:val="Version"/>
                  </w:pPr>
                  <w:r>
                    <w:t>1</w:t>
                  </w:r>
                </w:p>
              </w:tc>
            </w:tr>
            <w:tr w:rsidR="008252EF" w:rsidTr="427C7C8F" w14:paraId="4706D3D1" wp14:textId="77777777">
              <w:trPr>
                <w:cantSplit/>
                <w:trHeight w:val="274" w:hRule="exact"/>
              </w:trPr>
              <w:tc>
                <w:tcPr>
                  <w:tcW w:w="4320" w:type="dxa"/>
                </w:tcPr>
                <w:p w:rsidR="008252EF" w:rsidP="00BC0DAA" w:rsidRDefault="008252EF" w14:paraId="012C4068" wp14:textId="77777777">
                  <w:pPr>
                    <w:jc w:val="right"/>
                  </w:pPr>
                  <w:bookmarkStart w:name="bm_version_date" w:colFirst="1" w:colLast="1" w:id="2"/>
                  <w:bookmarkEnd w:id="1"/>
                  <w:r>
                    <w:t>Version date:</w:t>
                  </w:r>
                </w:p>
              </w:tc>
              <w:tc>
                <w:tcPr>
                  <w:tcW w:w="4320" w:type="dxa"/>
                </w:tcPr>
                <w:p w:rsidRPr="00841AE5" w:rsidR="008252EF" w:rsidP="00BC0DAA" w:rsidRDefault="00BC2500" w14:paraId="0329FA37" wp14:textId="77777777">
                  <w:pPr>
                    <w:pStyle w:val="VersionDate"/>
                  </w:pPr>
                  <w:r>
                    <w:t>8/8/23</w:t>
                  </w:r>
                </w:p>
              </w:tc>
            </w:tr>
            <w:bookmarkEnd w:id="2"/>
            <w:tr w:rsidR="008252EF" w:rsidTr="427C7C8F" w14:paraId="44EB3B0E" wp14:textId="77777777">
              <w:trPr>
                <w:cantSplit/>
                <w:trHeight w:val="274" w:hRule="exact"/>
              </w:trPr>
              <w:tc>
                <w:tcPr>
                  <w:tcW w:w="4320" w:type="dxa"/>
                </w:tcPr>
                <w:p w:rsidR="008252EF" w:rsidP="00BC0DAA" w:rsidRDefault="008252EF" w14:paraId="3D6B07DB" wp14:textId="77777777">
                  <w:pPr>
                    <w:jc w:val="right"/>
                  </w:pPr>
                  <w:r>
                    <w:t>Original date:</w:t>
                  </w:r>
                </w:p>
              </w:tc>
              <w:tc>
                <w:tcPr>
                  <w:tcW w:w="4320" w:type="dxa"/>
                </w:tcPr>
                <w:p w:rsidRPr="00841AE5" w:rsidR="008252EF" w:rsidP="00BC0DAA" w:rsidRDefault="001717D3" w14:paraId="38D8D370" wp14:textId="77777777">
                  <w:pPr>
                    <w:pStyle w:val="OriginalVersionDate"/>
                    <w:rPr>
                      <w:szCs w:val="24"/>
                    </w:rPr>
                  </w:pPr>
                  <w:r>
                    <w:rPr>
                      <w:szCs w:val="24"/>
                    </w:rPr>
                    <w:fldChar w:fldCharType="begin"/>
                  </w:r>
                  <w:r>
                    <w:rPr>
                      <w:szCs w:val="24"/>
                    </w:rPr>
                    <w:instrText xml:space="preserve"> CREATEDATE  \@ "yyyy-MM-dd" </w:instrText>
                  </w:r>
                  <w:r>
                    <w:rPr>
                      <w:szCs w:val="24"/>
                    </w:rPr>
                    <w:fldChar w:fldCharType="separate"/>
                  </w:r>
                  <w:r w:rsidR="00BC2500">
                    <w:rPr>
                      <w:noProof/>
                      <w:szCs w:val="24"/>
                    </w:rPr>
                    <w:t>2023-08-08</w:t>
                  </w:r>
                  <w:r>
                    <w:rPr>
                      <w:szCs w:val="24"/>
                    </w:rPr>
                    <w:fldChar w:fldCharType="end"/>
                  </w:r>
                </w:p>
              </w:tc>
            </w:tr>
            <w:tr w:rsidR="008252EF" w:rsidTr="427C7C8F" w14:paraId="209BA06A" wp14:textId="77777777">
              <w:trPr>
                <w:cantSplit/>
                <w:trHeight w:val="274" w:hRule="exact"/>
              </w:trPr>
              <w:tc>
                <w:tcPr>
                  <w:tcW w:w="4320" w:type="dxa"/>
                </w:tcPr>
                <w:p w:rsidR="008252EF" w:rsidP="427C7C8F" w:rsidRDefault="4CA0E50E" w14:paraId="51755ABC" wp14:textId="77777777">
                  <w:pPr>
                    <w:tabs>
                      <w:tab w:val="center" w:pos="2088"/>
                      <w:tab w:val="right" w:pos="4176"/>
                    </w:tabs>
                    <w:ind w:left="2160"/>
                  </w:pPr>
                  <w:r>
                    <w:t>Controlled document:</w:t>
                  </w:r>
                </w:p>
              </w:tc>
              <w:tc>
                <w:tcPr>
                  <w:tcW w:w="4320" w:type="dxa"/>
                </w:tcPr>
                <w:p w:rsidR="008252EF" w:rsidP="00C951C3" w:rsidRDefault="000060D9" w14:paraId="65804BD3" wp14:textId="77777777">
                  <w:pPr>
                    <w:pStyle w:val="ControlledDocument"/>
                    <w:framePr w:wrap="auto" w:vAnchor="margin" w:xAlign="left" w:yAlign="inline"/>
                    <w:suppressOverlap w:val="0"/>
                  </w:pPr>
                  <w:r>
                    <w:fldChar w:fldCharType="begin"/>
                  </w:r>
                  <w:r>
                    <w:instrText> DOCVARIABLE  varControlledDoc \*MERGEFORMAT </w:instrText>
                  </w:r>
                  <w:r>
                    <w:fldChar w:fldCharType="separate"/>
                  </w:r>
                  <w:r w:rsidR="00BC2500">
                    <w:t>No</w:t>
                  </w:r>
                  <w:r>
                    <w:fldChar w:fldCharType="end"/>
                  </w:r>
                </w:p>
              </w:tc>
            </w:tr>
            <w:tr w:rsidR="00831B29" w:rsidTr="427C7C8F" w14:paraId="578B1375" wp14:textId="77777777">
              <w:trPr>
                <w:cantSplit/>
                <w:trHeight w:val="274" w:hRule="exact"/>
              </w:trPr>
              <w:tc>
                <w:tcPr>
                  <w:tcW w:w="4320" w:type="dxa"/>
                </w:tcPr>
                <w:p w:rsidR="00831B29" w:rsidP="00BC0DAA" w:rsidRDefault="00831B29" w14:paraId="6256A5E6" wp14:textId="77777777">
                  <w:pPr>
                    <w:jc w:val="right"/>
                  </w:pPr>
                  <w:r>
                    <w:t>WBS Level 2:</w:t>
                  </w:r>
                </w:p>
              </w:tc>
              <w:tc>
                <w:tcPr>
                  <w:tcW w:w="4320" w:type="dxa"/>
                  <w:tcMar>
                    <w:right w:w="0" w:type="dxa"/>
                  </w:tcMar>
                </w:tcPr>
                <w:p w:rsidR="00831B29" w:rsidP="00BC7054" w:rsidRDefault="005D029C" w14:paraId="054BD482" wp14:textId="77777777">
                  <w:pPr>
                    <w:pStyle w:val="WBSabbr"/>
                    <w:framePr w:wrap="auto" w:vAnchor="margin" w:xAlign="left" w:yAlign="inline"/>
                    <w:suppressOverlap w:val="0"/>
                  </w:pPr>
                  <w:r w:rsidRPr="00AF3D10">
                    <w:rPr>
                      <w:rStyle w:val="WBSLevel2Abbr"/>
                    </w:rPr>
                    <w:fldChar w:fldCharType="begin"/>
                  </w:r>
                  <w:r w:rsidRPr="00AF3D10">
                    <w:rPr>
                      <w:rStyle w:val="WBSLevel2Abbr"/>
                    </w:rPr>
                    <w:instrText xml:space="preserve"> DOCVARIABLE  varWbsLevel2Abbr  \* MERGEFORMAT </w:instrText>
                  </w:r>
                  <w:r w:rsidRPr="00AF3D10">
                    <w:rPr>
                      <w:rStyle w:val="WBSLevel2Abbr"/>
                    </w:rPr>
                    <w:fldChar w:fldCharType="separate"/>
                  </w:r>
                  <w:r w:rsidR="00BC2500">
                    <w:rPr>
                      <w:rStyle w:val="WBSLevel2Abbr"/>
                    </w:rPr>
                    <w:t>DAT</w:t>
                  </w:r>
                  <w:r w:rsidRPr="00AF3D10">
                    <w:rPr>
                      <w:rStyle w:val="WBSLevel2Abbr"/>
                    </w:rPr>
                    <w:fldChar w:fldCharType="end"/>
                  </w:r>
                  <w:r w:rsidR="004B7F3E">
                    <w:rPr>
                      <w:rFonts w:cstheme="minorHAnsi"/>
                    </w:rPr>
                    <w:t>–</w:t>
                  </w:r>
                  <w:r w:rsidRPr="00AF3D10">
                    <w:rPr>
                      <w:rStyle w:val="WBSLevel2Name"/>
                    </w:rPr>
                    <w:fldChar w:fldCharType="begin"/>
                  </w:r>
                  <w:r w:rsidRPr="00AF3D10">
                    <w:rPr>
                      <w:rStyle w:val="WBSLevel2Name"/>
                    </w:rPr>
                    <w:instrText xml:space="preserve"> DOCVARIABLE  varWbsLevel2Name  \* MERGEFORMAT </w:instrText>
                  </w:r>
                  <w:r w:rsidRPr="00AF3D10">
                    <w:rPr>
                      <w:rStyle w:val="WBSLevel2Name"/>
                    </w:rPr>
                    <w:fldChar w:fldCharType="separate"/>
                  </w:r>
                  <w:r w:rsidR="00BC2500">
                    <w:rPr>
                      <w:rStyle w:val="WBSLevel2Name"/>
                    </w:rPr>
                    <w:t>Data Management</w:t>
                  </w:r>
                  <w:r w:rsidRPr="00AF3D10">
                    <w:rPr>
                      <w:rStyle w:val="WBSLevel2Name"/>
                    </w:rPr>
                    <w:fldChar w:fldCharType="end"/>
                  </w:r>
                </w:p>
              </w:tc>
            </w:tr>
            <w:tr w:rsidR="00831B29" w:rsidTr="427C7C8F" w14:paraId="3721EBB3" wp14:textId="77777777">
              <w:trPr>
                <w:cantSplit/>
                <w:trHeight w:val="274" w:hRule="exact"/>
              </w:trPr>
              <w:tc>
                <w:tcPr>
                  <w:tcW w:w="4320" w:type="dxa"/>
                </w:tcPr>
                <w:p w:rsidR="00831B29" w:rsidP="00BC0DAA" w:rsidRDefault="00831B29" w14:paraId="78235A99" wp14:textId="77777777">
                  <w:pPr>
                    <w:jc w:val="right"/>
                  </w:pPr>
                  <w:r>
                    <w:t>Document type:</w:t>
                  </w:r>
                </w:p>
              </w:tc>
              <w:tc>
                <w:tcPr>
                  <w:tcW w:w="4320" w:type="dxa"/>
                  <w:tcMar>
                    <w:right w:w="0" w:type="dxa"/>
                  </w:tcMar>
                </w:tcPr>
                <w:p w:rsidRPr="00CE5C00" w:rsidR="00831B29" w:rsidP="00136C2D" w:rsidRDefault="005D029C" w14:paraId="3D4B563E" wp14:textId="77777777">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BC2500">
                    <w:rPr>
                      <w:rStyle w:val="DocumentTypeAbbr"/>
                    </w:rPr>
                    <w:t>DES</w:t>
                  </w:r>
                  <w:r w:rsidRPr="00AF3D10">
                    <w:rPr>
                      <w:rStyle w:val="DocumentTypeAbbr"/>
                    </w:rPr>
                    <w:fldChar w:fldCharType="end"/>
                  </w:r>
                  <w:r w:rsidRPr="00CE5C00" w:rsidR="004B7F3E">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BC2500">
                    <w:rPr>
                      <w:rStyle w:val="DocumentTypeName"/>
                    </w:rPr>
                    <w:t>Design Report</w:t>
                  </w:r>
                  <w:r w:rsidRPr="00AF3D10">
                    <w:rPr>
                      <w:rStyle w:val="DocumentTypeName"/>
                    </w:rPr>
                    <w:fldChar w:fldCharType="end"/>
                  </w:r>
                </w:p>
                <w:p w:rsidRPr="00CE5C00" w:rsidR="00831B29" w:rsidP="00BC0DAA" w:rsidRDefault="000060D9" w14:paraId="74332DB2" wp14:textId="77777777">
                  <w:r>
                    <w:fldChar w:fldCharType="begin"/>
                  </w:r>
                  <w:r>
                    <w:instrText> DOCVARIABLE  varDocTypeName  \* MERGEFORMAT </w:instrText>
                  </w:r>
                  <w:r>
                    <w:fldChar w:fldCharType="separate"/>
                  </w:r>
                  <w:r w:rsidR="00BC2500">
                    <w:t>Design Report</w:t>
                  </w:r>
                  <w:r>
                    <w:fldChar w:fldCharType="end"/>
                  </w:r>
                </w:p>
              </w:tc>
            </w:tr>
          </w:tbl>
          <w:p w:rsidR="008252EF" w:rsidP="00BC0DAA" w:rsidRDefault="008252EF" w14:paraId="672A6659" wp14:textId="77777777"/>
          <w:p w:rsidRPr="000C09BE" w:rsidR="000C09BE" w:rsidP="000C09BE" w:rsidRDefault="000C09BE" w14:paraId="0A37501D" wp14:textId="77777777">
            <w:pPr>
              <w:tabs>
                <w:tab w:val="left" w:pos="6385"/>
              </w:tabs>
            </w:pPr>
            <w:r>
              <w:tab/>
            </w:r>
          </w:p>
          <w:p w:rsidRPr="000C09BE" w:rsidR="000C09BE" w:rsidP="000C09BE" w:rsidRDefault="000C09BE" w14:paraId="5DAB6C7B" wp14:textId="77777777"/>
          <w:p w:rsidRPr="000C09BE" w:rsidR="000C09BE" w:rsidP="000C09BE" w:rsidRDefault="000C09BE" w14:paraId="02EB378F" wp14:textId="77777777"/>
          <w:p w:rsidRPr="000C09BE" w:rsidR="000C09BE" w:rsidP="000C09BE" w:rsidRDefault="000C09BE" w14:paraId="6A05A809" wp14:textId="77777777"/>
          <w:p w:rsidRPr="000C09BE" w:rsidR="000C09BE" w:rsidP="000C09BE" w:rsidRDefault="000C09BE" w14:paraId="5A39BBE3" wp14:textId="77777777"/>
          <w:p w:rsidRPr="000C09BE" w:rsidR="000C09BE" w:rsidP="000C09BE" w:rsidRDefault="000C09BE" w14:paraId="41C8F396" wp14:textId="77777777"/>
          <w:p w:rsidRPr="000C09BE" w:rsidR="000C09BE" w:rsidP="000C09BE" w:rsidRDefault="000C09BE" w14:paraId="72A3D3EC" wp14:textId="77777777"/>
          <w:p w:rsidRPr="000C09BE" w:rsidR="000C09BE" w:rsidP="000C09BE" w:rsidRDefault="000C09BE" w14:paraId="0D0B940D" wp14:textId="77777777"/>
          <w:p w:rsidRPr="000C09BE" w:rsidR="000C09BE" w:rsidP="000C09BE" w:rsidRDefault="000C09BE" w14:paraId="0E27B00A" wp14:textId="77777777"/>
        </w:tc>
      </w:tr>
      <w:tr xmlns:wp14="http://schemas.microsoft.com/office/word/2010/wordml" w:rsidR="008252EF" w:rsidTr="427C7C8F" w14:paraId="60061E4C" wp14:textId="77777777">
        <w:trPr>
          <w:cantSplit/>
          <w:trHeight w:val="3600" w:hRule="exact"/>
        </w:trPr>
        <w:tc>
          <w:tcPr>
            <w:tcW w:w="9350" w:type="dxa"/>
          </w:tcPr>
          <w:p w:rsidR="008252EF" w:rsidP="001A7BED" w:rsidRDefault="008252EF" w14:paraId="44EAFD9C" wp14:textId="77777777"/>
        </w:tc>
      </w:tr>
    </w:tbl>
    <w:p xmlns:wp14="http://schemas.microsoft.com/office/word/2010/wordml" w:rsidR="00C0380E" w:rsidP="00C471A1" w:rsidRDefault="00C0380E" w14:paraId="4B94D5A5" wp14:textId="77777777"/>
    <w:p xmlns:wp14="http://schemas.microsoft.com/office/word/2010/wordml" w:rsidR="00C66255" w:rsidP="00B901A2" w:rsidRDefault="00C66255" w14:paraId="3DEEC669" wp14:textId="77777777">
      <w:r>
        <w:br w:type="page"/>
      </w:r>
    </w:p>
    <w:p xmlns:wp14="http://schemas.microsoft.com/office/word/2010/wordml" w:rsidRPr="0047289E" w:rsidR="00C471A1" w:rsidP="0047289E" w:rsidRDefault="00C471A1" w14:paraId="4B08E8BD" wp14:textId="77777777">
      <w:pPr>
        <w:pStyle w:val="List"/>
      </w:pPr>
      <w:r w:rsidRPr="0047289E">
        <w:t>Revision History</w:t>
      </w:r>
    </w:p>
    <w:p xmlns:wp14="http://schemas.microsoft.com/office/word/2010/wordml" w:rsidR="00C471A1" w:rsidP="00C471A1" w:rsidRDefault="00C471A1" w14:paraId="3656B9AB" wp14:textId="77777777"/>
    <w:tbl>
      <w:tblPr>
        <w:tblW w:w="946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705"/>
        <w:gridCol w:w="1530"/>
        <w:gridCol w:w="1439"/>
        <w:gridCol w:w="2897"/>
        <w:gridCol w:w="2897"/>
      </w:tblGrid>
      <w:tr xmlns:wp14="http://schemas.microsoft.com/office/word/2010/wordml" w:rsidR="004F42C3" w:rsidTr="15D12E55" w14:paraId="19DF3BF6" wp14:textId="77777777">
        <w:trPr>
          <w:tblHeader/>
        </w:trPr>
        <w:tc>
          <w:tcPr>
            <w:tcW w:w="705" w:type="dxa"/>
            <w:vAlign w:val="bottom"/>
          </w:tcPr>
          <w:p w:rsidRPr="0026412E" w:rsidR="004F42C3" w:rsidP="00E215BE" w:rsidRDefault="004F42C3" w14:paraId="3F48CAA8" wp14:textId="77777777">
            <w:pPr>
              <w:jc w:val="center"/>
              <w:rPr>
                <w:rFonts w:asciiTheme="majorHAnsi" w:hAnsiTheme="majorHAnsi" w:cstheme="majorHAnsi"/>
                <w:b/>
                <w:bCs/>
              </w:rPr>
            </w:pPr>
            <w:r w:rsidRPr="0026412E">
              <w:rPr>
                <w:rFonts w:asciiTheme="majorHAnsi" w:hAnsiTheme="majorHAnsi" w:cstheme="majorHAnsi"/>
                <w:b/>
                <w:bCs/>
              </w:rPr>
              <w:t>Ver</w:t>
            </w:r>
            <w:r>
              <w:rPr>
                <w:rFonts w:asciiTheme="majorHAnsi" w:hAnsiTheme="majorHAnsi" w:cstheme="majorHAnsi"/>
                <w:b/>
                <w:bCs/>
              </w:rPr>
              <w:t>.</w:t>
            </w:r>
          </w:p>
        </w:tc>
        <w:tc>
          <w:tcPr>
            <w:tcW w:w="1530" w:type="dxa"/>
            <w:vAlign w:val="bottom"/>
          </w:tcPr>
          <w:p w:rsidRPr="0026412E" w:rsidR="004F42C3" w:rsidP="00E215BE" w:rsidRDefault="004F42C3" w14:paraId="491072FA" wp14:textId="77777777">
            <w:pPr>
              <w:jc w:val="center"/>
              <w:rPr>
                <w:rFonts w:asciiTheme="majorHAnsi" w:hAnsiTheme="majorHAnsi" w:cstheme="majorHAnsi"/>
                <w:b/>
                <w:bCs/>
              </w:rPr>
            </w:pPr>
            <w:r w:rsidRPr="0026412E">
              <w:rPr>
                <w:rFonts w:asciiTheme="majorHAnsi" w:hAnsiTheme="majorHAnsi" w:cstheme="majorHAnsi"/>
                <w:b/>
                <w:bCs/>
              </w:rPr>
              <w:t>Date</w:t>
            </w:r>
          </w:p>
        </w:tc>
        <w:tc>
          <w:tcPr>
            <w:tcW w:w="1439" w:type="dxa"/>
            <w:vAlign w:val="bottom"/>
          </w:tcPr>
          <w:p w:rsidRPr="0026412E" w:rsidR="004F42C3" w:rsidP="00E215BE" w:rsidRDefault="004F42C3" w14:paraId="5D53B40F" wp14:textId="77777777">
            <w:pPr>
              <w:jc w:val="center"/>
              <w:rPr>
                <w:rFonts w:asciiTheme="majorHAnsi" w:hAnsiTheme="majorHAnsi" w:cstheme="majorHAnsi"/>
                <w:b/>
                <w:bCs/>
              </w:rPr>
            </w:pPr>
            <w:r w:rsidRPr="0026412E">
              <w:rPr>
                <w:rFonts w:asciiTheme="majorHAnsi" w:hAnsiTheme="majorHAnsi" w:cstheme="majorHAnsi"/>
                <w:b/>
                <w:bCs/>
              </w:rPr>
              <w:t>Sections Affected</w:t>
            </w:r>
          </w:p>
        </w:tc>
        <w:tc>
          <w:tcPr>
            <w:tcW w:w="2897" w:type="dxa"/>
            <w:vAlign w:val="bottom"/>
          </w:tcPr>
          <w:p w:rsidRPr="0026412E" w:rsidR="004F42C3" w:rsidP="00E215BE" w:rsidRDefault="004F42C3" w14:paraId="4F261B2B" wp14:textId="77777777">
            <w:pPr>
              <w:jc w:val="center"/>
              <w:rPr>
                <w:rFonts w:asciiTheme="majorHAnsi" w:hAnsiTheme="majorHAnsi" w:cstheme="majorHAnsi"/>
                <w:b/>
                <w:bCs/>
              </w:rPr>
            </w:pPr>
            <w:r w:rsidRPr="0026412E">
              <w:rPr>
                <w:rFonts w:asciiTheme="majorHAnsi" w:hAnsiTheme="majorHAnsi" w:cstheme="majorHAnsi"/>
                <w:b/>
                <w:bCs/>
              </w:rPr>
              <w:t>Reasons / Remarks</w:t>
            </w:r>
          </w:p>
        </w:tc>
        <w:tc>
          <w:tcPr>
            <w:tcW w:w="2897" w:type="dxa"/>
            <w:vAlign w:val="bottom"/>
          </w:tcPr>
          <w:p w:rsidRPr="0026412E" w:rsidR="004F42C3" w:rsidP="00E215BE" w:rsidRDefault="004F42C3" w14:paraId="3822F2F2" wp14:textId="77777777">
            <w:pPr>
              <w:jc w:val="center"/>
              <w:rPr>
                <w:rFonts w:asciiTheme="majorHAnsi" w:hAnsiTheme="majorHAnsi" w:cstheme="majorHAnsi"/>
                <w:b/>
                <w:bCs/>
              </w:rPr>
            </w:pPr>
            <w:r>
              <w:rPr>
                <w:rFonts w:asciiTheme="majorHAnsi" w:hAnsiTheme="majorHAnsi" w:cstheme="majorHAnsi"/>
                <w:b/>
                <w:bCs/>
              </w:rPr>
              <w:t>Author(s)</w:t>
            </w:r>
          </w:p>
        </w:tc>
      </w:tr>
      <w:tr xmlns:wp14="http://schemas.microsoft.com/office/word/2010/wordml" w:rsidR="004F42C3" w:rsidTr="15D12E55" w14:paraId="1C52A761" wp14:textId="77777777">
        <w:trPr>
          <w:trHeight w:val="9720" w:hRule="exact"/>
          <w:tblHeader/>
        </w:trPr>
        <w:tc>
          <w:tcPr>
            <w:tcW w:w="705" w:type="dxa"/>
            <w:tcBorders>
              <w:bottom w:val="single" w:color="auto" w:sz="12" w:space="0"/>
            </w:tcBorders>
          </w:tcPr>
          <w:p w:rsidR="004F42C3" w:rsidP="0047289E" w:rsidRDefault="004F42C3" w14:paraId="56B20A0C" wp14:textId="77777777">
            <w:pPr>
              <w:tabs>
                <w:tab w:val="decimal" w:pos="256"/>
              </w:tabs>
            </w:pPr>
            <w:r>
              <w:t>1</w:t>
            </w:r>
          </w:p>
          <w:p w:rsidRPr="00717922" w:rsidR="004F42C3" w:rsidP="0047289E" w:rsidRDefault="004F42C3" w14:paraId="45FB0818" wp14:textId="77777777">
            <w:pPr>
              <w:tabs>
                <w:tab w:val="decimal" w:pos="256"/>
              </w:tabs>
            </w:pPr>
          </w:p>
        </w:tc>
        <w:tc>
          <w:tcPr>
            <w:tcW w:w="1530" w:type="dxa"/>
            <w:tcBorders>
              <w:bottom w:val="single" w:color="auto" w:sz="12" w:space="0"/>
            </w:tcBorders>
          </w:tcPr>
          <w:p w:rsidRPr="00717922" w:rsidR="000C30ED" w:rsidP="005A25C3" w:rsidRDefault="3DA1379B" w14:paraId="2DA638BA" wp14:textId="77777777">
            <w:r>
              <w:t>2023-08-08</w:t>
            </w:r>
          </w:p>
          <w:p w:rsidR="15D12E55" w:rsidRDefault="15D12E55" w14:paraId="049F31CB" wp14:textId="77777777"/>
        </w:tc>
        <w:tc>
          <w:tcPr>
            <w:tcW w:w="1439" w:type="dxa"/>
            <w:tcBorders>
              <w:bottom w:val="single" w:color="auto" w:sz="12" w:space="0"/>
            </w:tcBorders>
          </w:tcPr>
          <w:p w:rsidRPr="00E4626C" w:rsidR="004F42C3" w:rsidP="005A25C3" w:rsidRDefault="004F42C3" w14:paraId="7F95F668" wp14:textId="77777777">
            <w:pPr>
              <w:rPr>
                <w:rFonts w:asciiTheme="majorHAnsi" w:hAnsiTheme="majorHAnsi"/>
                <w:szCs w:val="22"/>
              </w:rPr>
            </w:pPr>
            <w:r w:rsidRPr="00717922">
              <w:rPr>
                <w:szCs w:val="22"/>
              </w:rPr>
              <w:t>All</w:t>
            </w:r>
          </w:p>
        </w:tc>
        <w:tc>
          <w:tcPr>
            <w:tcW w:w="2897" w:type="dxa"/>
            <w:tcBorders>
              <w:bottom w:val="single" w:color="auto" w:sz="12" w:space="0"/>
            </w:tcBorders>
          </w:tcPr>
          <w:p w:rsidRPr="00717922" w:rsidR="004F42C3" w:rsidP="005A25C3" w:rsidRDefault="004F42C3" w14:paraId="5B4AC98B" wp14:textId="77777777">
            <w:pPr>
              <w:rPr>
                <w:szCs w:val="22"/>
              </w:rPr>
            </w:pPr>
            <w:r w:rsidRPr="00717922">
              <w:rPr>
                <w:szCs w:val="22"/>
              </w:rPr>
              <w:t>Original</w:t>
            </w:r>
          </w:p>
        </w:tc>
        <w:tc>
          <w:tcPr>
            <w:tcW w:w="2897" w:type="dxa"/>
            <w:tcBorders>
              <w:bottom w:val="single" w:color="auto" w:sz="12" w:space="0"/>
            </w:tcBorders>
          </w:tcPr>
          <w:p w:rsidRPr="00717922" w:rsidR="004F42C3" w:rsidP="005A25C3" w:rsidRDefault="3EAFF3DD" w14:paraId="5344B219" wp14:textId="77777777">
            <w:r>
              <w:t>Casey Law</w:t>
            </w:r>
          </w:p>
        </w:tc>
      </w:tr>
    </w:tbl>
    <w:p xmlns:wp14="http://schemas.microsoft.com/office/word/2010/wordml" w:rsidR="00024F4F" w:rsidP="007318A8" w:rsidRDefault="00C471A1" w14:paraId="29D6B04F" wp14:textId="77777777">
      <w:pPr>
        <w:pStyle w:val="TOCHeading"/>
      </w:pPr>
      <w:r>
        <w:br w:type="page"/>
      </w:r>
      <w:r w:rsidR="00585A3F">
        <w:t xml:space="preserve"> </w:t>
      </w:r>
    </w:p>
    <w:sdt>
      <w:sdtPr>
        <w:id w:val="1774696176"/>
        <w:docPartObj>
          <w:docPartGallery w:val="Table of Contents"/>
          <w:docPartUnique/>
        </w:docPartObj>
      </w:sdtPr>
      <w:sdtContent>
        <w:p xmlns:wp14="http://schemas.microsoft.com/office/word/2010/wordml" w:rsidR="00024F4F" w:rsidP="362DEE14" w:rsidRDefault="748C835C" w14:paraId="22E0FC93" wp14:textId="77777777">
          <w:pPr>
            <w:pStyle w:val="TOCHeading"/>
            <w:numPr>
              <w:numId w:val="0"/>
            </w:numPr>
          </w:pPr>
          <w:r w:rsidR="212BE91E">
            <w:rPr/>
            <w:t>Table of Contents</w:t>
          </w:r>
        </w:p>
        <w:p xmlns:wp14="http://schemas.microsoft.com/office/word/2010/wordml" w:rsidR="00B66C17" w:rsidP="2F3F61DD" w:rsidRDefault="427C7C8F" w14:paraId="1C8356B0" wp14:textId="21EDCEF8">
          <w:pPr>
            <w:pStyle w:val="TOC1"/>
            <w:tabs>
              <w:tab w:val="left" w:pos="435"/>
              <w:tab w:val="right" w:leader="dot" w:pos="9360"/>
            </w:tabs>
            <w:rPr>
              <w:rStyle w:val="Hyperlink"/>
              <w:noProof/>
              <w:kern w:val="2"/>
              <w14:ligatures w14:val="standardContextual"/>
            </w:rPr>
          </w:pPr>
          <w:r>
            <w:fldChar w:fldCharType="begin"/>
          </w:r>
          <w:r>
            <w:instrText xml:space="preserve">TOC \o "1-4" \h \z \u</w:instrText>
          </w:r>
          <w:r>
            <w:fldChar w:fldCharType="separate"/>
          </w:r>
          <w:hyperlink w:anchor="_Toc1238393443">
            <w:r w:rsidRPr="2F3F61DD" w:rsidR="2F3F61DD">
              <w:rPr>
                <w:rStyle w:val="Hyperlink"/>
              </w:rPr>
              <w:t>1</w:t>
            </w:r>
            <w:r>
              <w:tab/>
            </w:r>
            <w:r w:rsidRPr="2F3F61DD" w:rsidR="2F3F61DD">
              <w:rPr>
                <w:rStyle w:val="Hyperlink"/>
              </w:rPr>
              <w:t>Introduction</w:t>
            </w:r>
            <w:r>
              <w:tab/>
            </w:r>
            <w:r>
              <w:fldChar w:fldCharType="begin"/>
            </w:r>
            <w:r>
              <w:instrText xml:space="preserve">PAGEREF _Toc1238393443 \h</w:instrText>
            </w:r>
            <w:r>
              <w:fldChar w:fldCharType="separate"/>
            </w:r>
            <w:r w:rsidRPr="2F3F61DD" w:rsidR="2F3F61DD">
              <w:rPr>
                <w:rStyle w:val="Hyperlink"/>
              </w:rPr>
              <w:t>4</w:t>
            </w:r>
            <w:r>
              <w:fldChar w:fldCharType="end"/>
            </w:r>
          </w:hyperlink>
        </w:p>
        <w:p xmlns:wp14="http://schemas.microsoft.com/office/word/2010/wordml" w:rsidR="00B66C17" w:rsidP="2F3F61DD" w:rsidRDefault="009F7339" w14:paraId="3D823AAE" wp14:textId="3D8246CE">
          <w:pPr>
            <w:pStyle w:val="TOC1"/>
            <w:tabs>
              <w:tab w:val="left" w:pos="435"/>
              <w:tab w:val="right" w:leader="dot" w:pos="9360"/>
            </w:tabs>
            <w:rPr>
              <w:rStyle w:val="Hyperlink"/>
              <w:noProof/>
              <w:kern w:val="2"/>
              <w14:ligatures w14:val="standardContextual"/>
            </w:rPr>
          </w:pPr>
          <w:hyperlink w:anchor="_Toc116166278">
            <w:r w:rsidRPr="2F3F61DD" w:rsidR="2F3F61DD">
              <w:rPr>
                <w:rStyle w:val="Hyperlink"/>
              </w:rPr>
              <w:t>2</w:t>
            </w:r>
            <w:r>
              <w:tab/>
            </w:r>
            <w:r w:rsidRPr="2F3F61DD" w:rsidR="2F3F61DD">
              <w:rPr>
                <w:rStyle w:val="Hyperlink"/>
              </w:rPr>
              <w:t>Interfaces</w:t>
            </w:r>
            <w:r>
              <w:tab/>
            </w:r>
            <w:r>
              <w:fldChar w:fldCharType="begin"/>
            </w:r>
            <w:r>
              <w:instrText xml:space="preserve">PAGEREF _Toc116166278 \h</w:instrText>
            </w:r>
            <w:r>
              <w:fldChar w:fldCharType="separate"/>
            </w:r>
            <w:r w:rsidRPr="2F3F61DD" w:rsidR="2F3F61DD">
              <w:rPr>
                <w:rStyle w:val="Hyperlink"/>
              </w:rPr>
              <w:t>4</w:t>
            </w:r>
            <w:r>
              <w:fldChar w:fldCharType="end"/>
            </w:r>
          </w:hyperlink>
        </w:p>
        <w:p xmlns:wp14="http://schemas.microsoft.com/office/word/2010/wordml" w:rsidR="427C7C8F" w:rsidP="427C7C8F" w:rsidRDefault="009F7339" w14:paraId="356E495B" wp14:textId="6891433D">
          <w:pPr>
            <w:pStyle w:val="TOC1"/>
            <w:tabs>
              <w:tab w:val="left" w:pos="435"/>
              <w:tab w:val="right" w:leader="dot" w:pos="9360"/>
            </w:tabs>
            <w:rPr>
              <w:rStyle w:val="Hyperlink"/>
            </w:rPr>
          </w:pPr>
          <w:hyperlink w:anchor="_Toc451485578">
            <w:r w:rsidRPr="2F3F61DD" w:rsidR="2F3F61DD">
              <w:rPr>
                <w:rStyle w:val="Hyperlink"/>
              </w:rPr>
              <w:t>3</w:t>
            </w:r>
            <w:r>
              <w:tab/>
            </w:r>
            <w:r w:rsidRPr="2F3F61DD" w:rsidR="2F3F61DD">
              <w:rPr>
                <w:rStyle w:val="Hyperlink"/>
              </w:rPr>
              <w:t>Design Goals</w:t>
            </w:r>
            <w:r>
              <w:tab/>
            </w:r>
            <w:r>
              <w:fldChar w:fldCharType="begin"/>
            </w:r>
            <w:r>
              <w:instrText xml:space="preserve">PAGEREF _Toc451485578 \h</w:instrText>
            </w:r>
            <w:r>
              <w:fldChar w:fldCharType="separate"/>
            </w:r>
            <w:r w:rsidRPr="2F3F61DD" w:rsidR="2F3F61DD">
              <w:rPr>
                <w:rStyle w:val="Hyperlink"/>
              </w:rPr>
              <w:t>4</w:t>
            </w:r>
            <w:r>
              <w:fldChar w:fldCharType="end"/>
            </w:r>
          </w:hyperlink>
        </w:p>
        <w:p xmlns:wp14="http://schemas.microsoft.com/office/word/2010/wordml" w:rsidR="427C7C8F" w:rsidP="362DEE14" w:rsidRDefault="009F7339" w14:paraId="213F3487" wp14:textId="3431222D">
          <w:pPr>
            <w:pStyle w:val="TOC2"/>
            <w:tabs>
              <w:tab w:val="left" w:leader="none" w:pos="660"/>
              <w:tab w:val="right" w:leader="dot" w:pos="9360"/>
            </w:tabs>
            <w:rPr>
              <w:rStyle w:val="Hyperlink"/>
            </w:rPr>
          </w:pPr>
          <w:hyperlink w:anchor="_Toc171158074">
            <w:r w:rsidRPr="2F3F61DD" w:rsidR="2F3F61DD">
              <w:rPr>
                <w:rStyle w:val="Hyperlink"/>
              </w:rPr>
              <w:t>3.1</w:t>
            </w:r>
            <w:r>
              <w:tab/>
            </w:r>
            <w:r w:rsidRPr="2F3F61DD" w:rsidR="2F3F61DD">
              <w:rPr>
                <w:rStyle w:val="Hyperlink"/>
              </w:rPr>
              <w:t>Large Data Buffer</w:t>
            </w:r>
            <w:r>
              <w:tab/>
            </w:r>
            <w:r>
              <w:fldChar w:fldCharType="begin"/>
            </w:r>
            <w:r>
              <w:instrText xml:space="preserve">PAGEREF _Toc171158074 \h</w:instrText>
            </w:r>
            <w:r>
              <w:fldChar w:fldCharType="separate"/>
            </w:r>
            <w:r w:rsidRPr="2F3F61DD" w:rsidR="2F3F61DD">
              <w:rPr>
                <w:rStyle w:val="Hyperlink"/>
              </w:rPr>
              <w:t>4</w:t>
            </w:r>
            <w:r>
              <w:fldChar w:fldCharType="end"/>
            </w:r>
          </w:hyperlink>
        </w:p>
        <w:p w:rsidR="362DEE14" w:rsidP="362DEE14" w:rsidRDefault="362DEE14" w14:paraId="18F4E505" w14:textId="48FDF9DF">
          <w:pPr>
            <w:pStyle w:val="TOC2"/>
            <w:tabs>
              <w:tab w:val="left" w:leader="none" w:pos="660"/>
              <w:tab w:val="right" w:leader="dot" w:pos="9360"/>
            </w:tabs>
            <w:rPr>
              <w:rStyle w:val="Hyperlink"/>
            </w:rPr>
          </w:pPr>
          <w:hyperlink w:anchor="_Toc1296365591">
            <w:r w:rsidRPr="2F3F61DD" w:rsidR="2F3F61DD">
              <w:rPr>
                <w:rStyle w:val="Hyperlink"/>
              </w:rPr>
              <w:t>3.2</w:t>
            </w:r>
            <w:r>
              <w:tab/>
            </w:r>
            <w:r w:rsidRPr="2F3F61DD" w:rsidR="2F3F61DD">
              <w:rPr>
                <w:rStyle w:val="Hyperlink"/>
              </w:rPr>
              <w:t>Knowing Data State</w:t>
            </w:r>
            <w:r>
              <w:tab/>
            </w:r>
            <w:r>
              <w:fldChar w:fldCharType="begin"/>
            </w:r>
            <w:r>
              <w:instrText xml:space="preserve">PAGEREF _Toc1296365591 \h</w:instrText>
            </w:r>
            <w:r>
              <w:fldChar w:fldCharType="separate"/>
            </w:r>
            <w:r w:rsidRPr="2F3F61DD" w:rsidR="2F3F61DD">
              <w:rPr>
                <w:rStyle w:val="Hyperlink"/>
              </w:rPr>
              <w:t>4</w:t>
            </w:r>
            <w:r>
              <w:fldChar w:fldCharType="end"/>
            </w:r>
          </w:hyperlink>
        </w:p>
        <w:p w:rsidR="362DEE14" w:rsidP="362DEE14" w:rsidRDefault="362DEE14" w14:paraId="19048D0F" w14:textId="18C3E864">
          <w:pPr>
            <w:pStyle w:val="TOC2"/>
            <w:tabs>
              <w:tab w:val="left" w:leader="none" w:pos="660"/>
              <w:tab w:val="right" w:leader="dot" w:pos="9360"/>
            </w:tabs>
            <w:rPr>
              <w:rStyle w:val="Hyperlink"/>
            </w:rPr>
          </w:pPr>
          <w:hyperlink w:anchor="_Toc798604200">
            <w:r w:rsidRPr="2F3F61DD" w:rsidR="2F3F61DD">
              <w:rPr>
                <w:rStyle w:val="Hyperlink"/>
              </w:rPr>
              <w:t>3.3</w:t>
            </w:r>
            <w:r>
              <w:tab/>
            </w:r>
            <w:r w:rsidRPr="2F3F61DD" w:rsidR="2F3F61DD">
              <w:rPr>
                <w:rStyle w:val="Hyperlink"/>
              </w:rPr>
              <w:t>Data Reduction</w:t>
            </w:r>
            <w:r>
              <w:tab/>
            </w:r>
            <w:r>
              <w:fldChar w:fldCharType="begin"/>
            </w:r>
            <w:r>
              <w:instrText xml:space="preserve">PAGEREF _Toc798604200 \h</w:instrText>
            </w:r>
            <w:r>
              <w:fldChar w:fldCharType="separate"/>
            </w:r>
            <w:r w:rsidRPr="2F3F61DD" w:rsidR="2F3F61DD">
              <w:rPr>
                <w:rStyle w:val="Hyperlink"/>
              </w:rPr>
              <w:t>4</w:t>
            </w:r>
            <w:r>
              <w:fldChar w:fldCharType="end"/>
            </w:r>
          </w:hyperlink>
        </w:p>
        <w:p w:rsidR="362DEE14" w:rsidP="362DEE14" w:rsidRDefault="362DEE14" w14:paraId="2586FBE5" w14:textId="40423CB3">
          <w:pPr>
            <w:pStyle w:val="TOC2"/>
            <w:tabs>
              <w:tab w:val="left" w:leader="none" w:pos="660"/>
              <w:tab w:val="right" w:leader="dot" w:pos="9360"/>
            </w:tabs>
            <w:rPr>
              <w:rStyle w:val="Hyperlink"/>
            </w:rPr>
          </w:pPr>
          <w:hyperlink w:anchor="_Toc1027307953">
            <w:r w:rsidRPr="2F3F61DD" w:rsidR="2F3F61DD">
              <w:rPr>
                <w:rStyle w:val="Hyperlink"/>
              </w:rPr>
              <w:t>3.4</w:t>
            </w:r>
            <w:r>
              <w:tab/>
            </w:r>
            <w:r w:rsidRPr="2F3F61DD" w:rsidR="2F3F61DD">
              <w:rPr>
                <w:rStyle w:val="Hyperlink"/>
              </w:rPr>
              <w:t>Quality Assurance</w:t>
            </w:r>
            <w:r>
              <w:tab/>
            </w:r>
            <w:r>
              <w:fldChar w:fldCharType="begin"/>
            </w:r>
            <w:r>
              <w:instrText xml:space="preserve">PAGEREF _Toc1027307953 \h</w:instrText>
            </w:r>
            <w:r>
              <w:fldChar w:fldCharType="separate"/>
            </w:r>
            <w:r w:rsidRPr="2F3F61DD" w:rsidR="2F3F61DD">
              <w:rPr>
                <w:rStyle w:val="Hyperlink"/>
              </w:rPr>
              <w:t>4</w:t>
            </w:r>
            <w:r>
              <w:fldChar w:fldCharType="end"/>
            </w:r>
          </w:hyperlink>
        </w:p>
        <w:p w:rsidR="362DEE14" w:rsidP="362DEE14" w:rsidRDefault="362DEE14" w14:paraId="304CA257" w14:textId="05F60DA2">
          <w:pPr>
            <w:pStyle w:val="TOC2"/>
            <w:tabs>
              <w:tab w:val="left" w:leader="none" w:pos="660"/>
              <w:tab w:val="right" w:leader="dot" w:pos="9360"/>
            </w:tabs>
            <w:rPr>
              <w:rStyle w:val="Hyperlink"/>
            </w:rPr>
          </w:pPr>
          <w:hyperlink w:anchor="_Toc683288089">
            <w:r w:rsidRPr="2F3F61DD" w:rsidR="2F3F61DD">
              <w:rPr>
                <w:rStyle w:val="Hyperlink"/>
              </w:rPr>
              <w:t>3.5</w:t>
            </w:r>
            <w:r>
              <w:tab/>
            </w:r>
            <w:r w:rsidRPr="2F3F61DD" w:rsidR="2F3F61DD">
              <w:rPr>
                <w:rStyle w:val="Hyperlink"/>
              </w:rPr>
              <w:t>Custom Algorithms</w:t>
            </w:r>
            <w:r>
              <w:tab/>
            </w:r>
            <w:r>
              <w:fldChar w:fldCharType="begin"/>
            </w:r>
            <w:r>
              <w:instrText xml:space="preserve">PAGEREF _Toc683288089 \h</w:instrText>
            </w:r>
            <w:r>
              <w:fldChar w:fldCharType="separate"/>
            </w:r>
            <w:r w:rsidRPr="2F3F61DD" w:rsidR="2F3F61DD">
              <w:rPr>
                <w:rStyle w:val="Hyperlink"/>
              </w:rPr>
              <w:t>4</w:t>
            </w:r>
            <w:r>
              <w:fldChar w:fldCharType="end"/>
            </w:r>
          </w:hyperlink>
        </w:p>
        <w:p w:rsidR="362DEE14" w:rsidP="362DEE14" w:rsidRDefault="362DEE14" w14:paraId="7F5AE86B" w14:textId="65791DC9">
          <w:pPr>
            <w:pStyle w:val="TOC1"/>
            <w:tabs>
              <w:tab w:val="left" w:leader="none" w:pos="435"/>
              <w:tab w:val="right" w:leader="dot" w:pos="9360"/>
            </w:tabs>
            <w:rPr>
              <w:rStyle w:val="Hyperlink"/>
            </w:rPr>
          </w:pPr>
          <w:hyperlink w:anchor="_Toc1129399073">
            <w:r w:rsidRPr="2F3F61DD" w:rsidR="2F3F61DD">
              <w:rPr>
                <w:rStyle w:val="Hyperlink"/>
              </w:rPr>
              <w:t>4</w:t>
            </w:r>
            <w:r>
              <w:tab/>
            </w:r>
            <w:r w:rsidRPr="2F3F61DD" w:rsidR="2F3F61DD">
              <w:rPr>
                <w:rStyle w:val="Hyperlink"/>
              </w:rPr>
              <w:t>Components</w:t>
            </w:r>
            <w:r>
              <w:tab/>
            </w:r>
            <w:r>
              <w:fldChar w:fldCharType="begin"/>
            </w:r>
            <w:r>
              <w:instrText xml:space="preserve">PAGEREF _Toc1129399073 \h</w:instrText>
            </w:r>
            <w:r>
              <w:fldChar w:fldCharType="separate"/>
            </w:r>
            <w:r w:rsidRPr="2F3F61DD" w:rsidR="2F3F61DD">
              <w:rPr>
                <w:rStyle w:val="Hyperlink"/>
              </w:rPr>
              <w:t>4</w:t>
            </w:r>
            <w:r>
              <w:fldChar w:fldCharType="end"/>
            </w:r>
          </w:hyperlink>
        </w:p>
        <w:p w:rsidR="362DEE14" w:rsidP="362DEE14" w:rsidRDefault="362DEE14" w14:paraId="290A9843" w14:textId="76F7FC94">
          <w:pPr>
            <w:pStyle w:val="TOC2"/>
            <w:tabs>
              <w:tab w:val="left" w:leader="none" w:pos="660"/>
              <w:tab w:val="right" w:leader="dot" w:pos="9360"/>
            </w:tabs>
            <w:rPr>
              <w:rStyle w:val="Hyperlink"/>
            </w:rPr>
          </w:pPr>
          <w:hyperlink w:anchor="_Toc1263003782">
            <w:r w:rsidRPr="2F3F61DD" w:rsidR="2F3F61DD">
              <w:rPr>
                <w:rStyle w:val="Hyperlink"/>
              </w:rPr>
              <w:t>4.1</w:t>
            </w:r>
            <w:r>
              <w:tab/>
            </w:r>
            <w:r w:rsidRPr="2F3F61DD" w:rsidR="2F3F61DD">
              <w:rPr>
                <w:rStyle w:val="Hyperlink"/>
              </w:rPr>
              <w:t>On-Site Data Store</w:t>
            </w:r>
            <w:r>
              <w:tab/>
            </w:r>
            <w:r>
              <w:fldChar w:fldCharType="begin"/>
            </w:r>
            <w:r>
              <w:instrText xml:space="preserve">PAGEREF _Toc1263003782 \h</w:instrText>
            </w:r>
            <w:r>
              <w:fldChar w:fldCharType="separate"/>
            </w:r>
            <w:r w:rsidRPr="2F3F61DD" w:rsidR="2F3F61DD">
              <w:rPr>
                <w:rStyle w:val="Hyperlink"/>
              </w:rPr>
              <w:t>4</w:t>
            </w:r>
            <w:r>
              <w:fldChar w:fldCharType="end"/>
            </w:r>
          </w:hyperlink>
        </w:p>
        <w:p w:rsidR="362DEE14" w:rsidP="362DEE14" w:rsidRDefault="362DEE14" w14:paraId="3D555359" w14:textId="76A47401">
          <w:pPr>
            <w:pStyle w:val="TOC2"/>
            <w:tabs>
              <w:tab w:val="left" w:leader="none" w:pos="660"/>
              <w:tab w:val="right" w:leader="dot" w:pos="9360"/>
            </w:tabs>
            <w:rPr>
              <w:rStyle w:val="Hyperlink"/>
            </w:rPr>
          </w:pPr>
          <w:hyperlink w:anchor="_Toc648072411">
            <w:r w:rsidRPr="2F3F61DD" w:rsidR="2F3F61DD">
              <w:rPr>
                <w:rStyle w:val="Hyperlink"/>
              </w:rPr>
              <w:t>4.2</w:t>
            </w:r>
            <w:r>
              <w:tab/>
            </w:r>
            <w:r w:rsidRPr="2F3F61DD" w:rsidR="2F3F61DD">
              <w:rPr>
                <w:rStyle w:val="Hyperlink"/>
              </w:rPr>
              <w:t>Off-Site Data Store</w:t>
            </w:r>
            <w:r>
              <w:tab/>
            </w:r>
            <w:r>
              <w:fldChar w:fldCharType="begin"/>
            </w:r>
            <w:r>
              <w:instrText xml:space="preserve">PAGEREF _Toc648072411 \h</w:instrText>
            </w:r>
            <w:r>
              <w:fldChar w:fldCharType="separate"/>
            </w:r>
            <w:r w:rsidRPr="2F3F61DD" w:rsidR="2F3F61DD">
              <w:rPr>
                <w:rStyle w:val="Hyperlink"/>
              </w:rPr>
              <w:t>4</w:t>
            </w:r>
            <w:r>
              <w:fldChar w:fldCharType="end"/>
            </w:r>
          </w:hyperlink>
        </w:p>
        <w:p w:rsidR="362DEE14" w:rsidP="362DEE14" w:rsidRDefault="362DEE14" w14:paraId="171D7CEA" w14:textId="636B2A56">
          <w:pPr>
            <w:pStyle w:val="TOC2"/>
            <w:tabs>
              <w:tab w:val="left" w:leader="none" w:pos="660"/>
              <w:tab w:val="right" w:leader="dot" w:pos="9360"/>
            </w:tabs>
            <w:rPr>
              <w:rStyle w:val="Hyperlink"/>
            </w:rPr>
          </w:pPr>
          <w:hyperlink w:anchor="_Toc485294119">
            <w:r w:rsidRPr="2F3F61DD" w:rsidR="2F3F61DD">
              <w:rPr>
                <w:rStyle w:val="Hyperlink"/>
              </w:rPr>
              <w:t>4.3</w:t>
            </w:r>
            <w:r>
              <w:tab/>
            </w:r>
            <w:r w:rsidRPr="2F3F61DD" w:rsidR="2F3F61DD">
              <w:rPr>
                <w:rStyle w:val="Hyperlink"/>
              </w:rPr>
              <w:t>Metadata database and QA</w:t>
            </w:r>
            <w:r>
              <w:tab/>
            </w:r>
            <w:r>
              <w:fldChar w:fldCharType="begin"/>
            </w:r>
            <w:r>
              <w:instrText xml:space="preserve">PAGEREF _Toc485294119 \h</w:instrText>
            </w:r>
            <w:r>
              <w:fldChar w:fldCharType="separate"/>
            </w:r>
            <w:r w:rsidRPr="2F3F61DD" w:rsidR="2F3F61DD">
              <w:rPr>
                <w:rStyle w:val="Hyperlink"/>
              </w:rPr>
              <w:t>4</w:t>
            </w:r>
            <w:r>
              <w:fldChar w:fldCharType="end"/>
            </w:r>
          </w:hyperlink>
        </w:p>
        <w:p w:rsidR="362DEE14" w:rsidP="362DEE14" w:rsidRDefault="362DEE14" w14:paraId="020967A4" w14:textId="0D6003EC">
          <w:pPr>
            <w:pStyle w:val="TOC2"/>
            <w:tabs>
              <w:tab w:val="left" w:leader="none" w:pos="660"/>
              <w:tab w:val="right" w:leader="dot" w:pos="9360"/>
            </w:tabs>
            <w:rPr>
              <w:rStyle w:val="Hyperlink"/>
            </w:rPr>
          </w:pPr>
          <w:hyperlink w:anchor="_Toc969658651">
            <w:r w:rsidRPr="2F3F61DD" w:rsidR="2F3F61DD">
              <w:rPr>
                <w:rStyle w:val="Hyperlink"/>
              </w:rPr>
              <w:t>4.4</w:t>
            </w:r>
            <w:r>
              <w:tab/>
            </w:r>
            <w:r w:rsidRPr="2F3F61DD" w:rsidR="2F3F61DD">
              <w:rPr>
                <w:rStyle w:val="Hyperlink"/>
              </w:rPr>
              <w:t>Post-Processing System</w:t>
            </w:r>
            <w:r>
              <w:tab/>
            </w:r>
            <w:r>
              <w:fldChar w:fldCharType="begin"/>
            </w:r>
            <w:r>
              <w:instrText xml:space="preserve">PAGEREF _Toc969658651 \h</w:instrText>
            </w:r>
            <w:r>
              <w:fldChar w:fldCharType="separate"/>
            </w:r>
            <w:r w:rsidRPr="2F3F61DD" w:rsidR="2F3F61DD">
              <w:rPr>
                <w:rStyle w:val="Hyperlink"/>
              </w:rPr>
              <w:t>4</w:t>
            </w:r>
            <w:r>
              <w:fldChar w:fldCharType="end"/>
            </w:r>
          </w:hyperlink>
        </w:p>
        <w:p w:rsidR="362DEE14" w:rsidP="362DEE14" w:rsidRDefault="362DEE14" w14:paraId="67CF6843" w14:textId="049F8641">
          <w:pPr>
            <w:pStyle w:val="TOC2"/>
            <w:tabs>
              <w:tab w:val="left" w:leader="none" w:pos="660"/>
              <w:tab w:val="right" w:leader="dot" w:pos="9360"/>
            </w:tabs>
            <w:rPr>
              <w:rStyle w:val="Hyperlink"/>
            </w:rPr>
          </w:pPr>
          <w:hyperlink w:anchor="_Toc1691715883">
            <w:r w:rsidRPr="2F3F61DD" w:rsidR="2F3F61DD">
              <w:rPr>
                <w:rStyle w:val="Hyperlink"/>
              </w:rPr>
              <w:t>4.5</w:t>
            </w:r>
            <w:r>
              <w:tab/>
            </w:r>
            <w:r w:rsidRPr="2F3F61DD" w:rsidR="2F3F61DD">
              <w:rPr>
                <w:rStyle w:val="Hyperlink"/>
              </w:rPr>
              <w:t>Task-based Processing Framework</w:t>
            </w:r>
            <w:r>
              <w:tab/>
            </w:r>
            <w:r>
              <w:fldChar w:fldCharType="begin"/>
            </w:r>
            <w:r>
              <w:instrText xml:space="preserve">PAGEREF _Toc1691715883 \h</w:instrText>
            </w:r>
            <w:r>
              <w:fldChar w:fldCharType="separate"/>
            </w:r>
            <w:r w:rsidRPr="2F3F61DD" w:rsidR="2F3F61DD">
              <w:rPr>
                <w:rStyle w:val="Hyperlink"/>
              </w:rPr>
              <w:t>4</w:t>
            </w:r>
            <w:r>
              <w:fldChar w:fldCharType="end"/>
            </w:r>
          </w:hyperlink>
        </w:p>
        <w:p w:rsidR="362DEE14" w:rsidP="362DEE14" w:rsidRDefault="362DEE14" w14:paraId="6DFD32C5" w14:textId="48D9B0C3">
          <w:pPr>
            <w:pStyle w:val="TOC2"/>
            <w:tabs>
              <w:tab w:val="left" w:leader="none" w:pos="660"/>
              <w:tab w:val="right" w:leader="dot" w:pos="9360"/>
            </w:tabs>
            <w:rPr>
              <w:rStyle w:val="Hyperlink"/>
            </w:rPr>
          </w:pPr>
          <w:hyperlink w:anchor="_Toc681369067">
            <w:r w:rsidRPr="2F3F61DD" w:rsidR="2F3F61DD">
              <w:rPr>
                <w:rStyle w:val="Hyperlink"/>
              </w:rPr>
              <w:t>4.6</w:t>
            </w:r>
            <w:r>
              <w:tab/>
            </w:r>
            <w:r w:rsidRPr="2F3F61DD" w:rsidR="2F3F61DD">
              <w:rPr>
                <w:rStyle w:val="Hyperlink"/>
              </w:rPr>
              <w:t>Post-Processing Pipelines</w:t>
            </w:r>
            <w:r>
              <w:tab/>
            </w:r>
            <w:r>
              <w:fldChar w:fldCharType="begin"/>
            </w:r>
            <w:r>
              <w:instrText xml:space="preserve">PAGEREF _Toc681369067 \h</w:instrText>
            </w:r>
            <w:r>
              <w:fldChar w:fldCharType="separate"/>
            </w:r>
            <w:r w:rsidRPr="2F3F61DD" w:rsidR="2F3F61DD">
              <w:rPr>
                <w:rStyle w:val="Hyperlink"/>
              </w:rPr>
              <w:t>4</w:t>
            </w:r>
            <w:r>
              <w:fldChar w:fldCharType="end"/>
            </w:r>
          </w:hyperlink>
        </w:p>
        <w:p w:rsidR="362DEE14" w:rsidP="362DEE14" w:rsidRDefault="362DEE14" w14:paraId="1274797E" w14:textId="53FE61B3">
          <w:pPr>
            <w:pStyle w:val="TOC3"/>
            <w:tabs>
              <w:tab w:val="left" w:leader="none" w:pos="1095"/>
              <w:tab w:val="right" w:leader="dot" w:pos="9360"/>
            </w:tabs>
            <w:rPr>
              <w:rStyle w:val="Hyperlink"/>
            </w:rPr>
          </w:pPr>
          <w:hyperlink w:anchor="_Toc370826036">
            <w:r w:rsidRPr="2F3F61DD" w:rsidR="2F3F61DD">
              <w:rPr>
                <w:rStyle w:val="Hyperlink"/>
              </w:rPr>
              <w:t>4.6.1</w:t>
            </w:r>
            <w:r>
              <w:tab/>
            </w:r>
            <w:r w:rsidRPr="2F3F61DD" w:rsidR="2F3F61DD">
              <w:rPr>
                <w:rStyle w:val="Hyperlink"/>
              </w:rPr>
              <w:t>Images</w:t>
            </w:r>
            <w:r>
              <w:tab/>
            </w:r>
            <w:r>
              <w:fldChar w:fldCharType="begin"/>
            </w:r>
            <w:r>
              <w:instrText xml:space="preserve">PAGEREF _Toc370826036 \h</w:instrText>
            </w:r>
            <w:r>
              <w:fldChar w:fldCharType="separate"/>
            </w:r>
            <w:r w:rsidRPr="2F3F61DD" w:rsidR="2F3F61DD">
              <w:rPr>
                <w:rStyle w:val="Hyperlink"/>
              </w:rPr>
              <w:t>4</w:t>
            </w:r>
            <w:r>
              <w:fldChar w:fldCharType="end"/>
            </w:r>
          </w:hyperlink>
        </w:p>
        <w:p w:rsidR="362DEE14" w:rsidP="362DEE14" w:rsidRDefault="362DEE14" w14:paraId="57B8A675" w14:textId="256CD582">
          <w:pPr>
            <w:pStyle w:val="TOC3"/>
            <w:tabs>
              <w:tab w:val="left" w:leader="none" w:pos="1095"/>
              <w:tab w:val="right" w:leader="dot" w:pos="9360"/>
            </w:tabs>
            <w:rPr>
              <w:rStyle w:val="Hyperlink"/>
            </w:rPr>
          </w:pPr>
          <w:hyperlink w:anchor="_Toc1478866517">
            <w:r w:rsidRPr="2F3F61DD" w:rsidR="2F3F61DD">
              <w:rPr>
                <w:rStyle w:val="Hyperlink"/>
              </w:rPr>
              <w:t>4.6.2</w:t>
            </w:r>
            <w:r>
              <w:tab/>
            </w:r>
            <w:r w:rsidRPr="2F3F61DD" w:rsidR="2F3F61DD">
              <w:rPr>
                <w:rStyle w:val="Hyperlink"/>
              </w:rPr>
              <w:t>Fast Time Domain</w:t>
            </w:r>
            <w:r>
              <w:tab/>
            </w:r>
            <w:r>
              <w:fldChar w:fldCharType="begin"/>
            </w:r>
            <w:r>
              <w:instrText xml:space="preserve">PAGEREF _Toc1478866517 \h</w:instrText>
            </w:r>
            <w:r>
              <w:fldChar w:fldCharType="separate"/>
            </w:r>
            <w:r w:rsidRPr="2F3F61DD" w:rsidR="2F3F61DD">
              <w:rPr>
                <w:rStyle w:val="Hyperlink"/>
              </w:rPr>
              <w:t>4</w:t>
            </w:r>
            <w:r>
              <w:fldChar w:fldCharType="end"/>
            </w:r>
          </w:hyperlink>
        </w:p>
        <w:p w:rsidR="362DEE14" w:rsidP="2F3F61DD" w:rsidRDefault="362DEE14" w14:paraId="01550F64" w14:textId="4D17998C">
          <w:pPr>
            <w:pStyle w:val="TOC2"/>
            <w:tabs>
              <w:tab w:val="left" w:leader="none" w:pos="660"/>
              <w:tab w:val="right" w:leader="dot" w:pos="9360"/>
            </w:tabs>
            <w:rPr>
              <w:rStyle w:val="Hyperlink"/>
            </w:rPr>
          </w:pPr>
          <w:hyperlink w:anchor="_Toc1676211110">
            <w:r w:rsidRPr="2F3F61DD" w:rsidR="2F3F61DD">
              <w:rPr>
                <w:rStyle w:val="Hyperlink"/>
              </w:rPr>
              <w:t>4.7</w:t>
            </w:r>
            <w:r>
              <w:tab/>
            </w:r>
            <w:r w:rsidRPr="2F3F61DD" w:rsidR="2F3F61DD">
              <w:rPr>
                <w:rStyle w:val="Hyperlink"/>
              </w:rPr>
              <w:t>Development Effort</w:t>
            </w:r>
            <w:r>
              <w:tab/>
            </w:r>
            <w:r>
              <w:fldChar w:fldCharType="begin"/>
            </w:r>
            <w:r>
              <w:instrText xml:space="preserve">PAGEREF _Toc1676211110 \h</w:instrText>
            </w:r>
            <w:r>
              <w:fldChar w:fldCharType="separate"/>
            </w:r>
            <w:r w:rsidRPr="2F3F61DD" w:rsidR="2F3F61DD">
              <w:rPr>
                <w:rStyle w:val="Hyperlink"/>
              </w:rPr>
              <w:t>4</w:t>
            </w:r>
            <w:r>
              <w:fldChar w:fldCharType="end"/>
            </w:r>
          </w:hyperlink>
        </w:p>
        <w:p w:rsidR="362DEE14" w:rsidP="362DEE14" w:rsidRDefault="362DEE14" w14:paraId="67B6B6D5" w14:textId="22901C4D">
          <w:pPr>
            <w:pStyle w:val="TOC1"/>
            <w:tabs>
              <w:tab w:val="left" w:leader="none" w:pos="435"/>
              <w:tab w:val="right" w:leader="dot" w:pos="9360"/>
            </w:tabs>
            <w:rPr>
              <w:rStyle w:val="Hyperlink"/>
            </w:rPr>
          </w:pPr>
          <w:hyperlink w:anchor="_Toc1331338361">
            <w:r w:rsidRPr="2F3F61DD" w:rsidR="2F3F61DD">
              <w:rPr>
                <w:rStyle w:val="Hyperlink"/>
              </w:rPr>
              <w:t>5</w:t>
            </w:r>
            <w:r>
              <w:tab/>
            </w:r>
            <w:r w:rsidRPr="2F3F61DD" w:rsidR="2F3F61DD">
              <w:rPr>
                <w:rStyle w:val="Hyperlink"/>
              </w:rPr>
              <w:t>Visibility and Operations</w:t>
            </w:r>
            <w:r>
              <w:tab/>
            </w:r>
            <w:r>
              <w:fldChar w:fldCharType="begin"/>
            </w:r>
            <w:r>
              <w:instrText xml:space="preserve">PAGEREF _Toc1331338361 \h</w:instrText>
            </w:r>
            <w:r>
              <w:fldChar w:fldCharType="separate"/>
            </w:r>
            <w:r w:rsidRPr="2F3F61DD" w:rsidR="2F3F61DD">
              <w:rPr>
                <w:rStyle w:val="Hyperlink"/>
              </w:rPr>
              <w:t>4</w:t>
            </w:r>
            <w:r>
              <w:fldChar w:fldCharType="end"/>
            </w:r>
          </w:hyperlink>
        </w:p>
        <w:p w:rsidR="2F3F61DD" w:rsidP="2F3F61DD" w:rsidRDefault="2F3F61DD" w14:paraId="46F981B3" w14:textId="5E10C54F">
          <w:pPr>
            <w:pStyle w:val="TOC1"/>
            <w:tabs>
              <w:tab w:val="left" w:leader="none" w:pos="435"/>
              <w:tab w:val="right" w:leader="dot" w:pos="9360"/>
            </w:tabs>
            <w:rPr>
              <w:rStyle w:val="Hyperlink"/>
            </w:rPr>
          </w:pPr>
          <w:hyperlink w:anchor="_Toc1849352891">
            <w:r w:rsidRPr="2F3F61DD" w:rsidR="2F3F61DD">
              <w:rPr>
                <w:rStyle w:val="Hyperlink"/>
              </w:rPr>
              <w:t>6</w:t>
            </w:r>
            <w:r>
              <w:tab/>
            </w:r>
            <w:r w:rsidRPr="2F3F61DD" w:rsidR="2F3F61DD">
              <w:rPr>
                <w:rStyle w:val="Hyperlink"/>
              </w:rPr>
              <w:t>Development and Implementation</w:t>
            </w:r>
            <w:r>
              <w:tab/>
            </w:r>
            <w:r>
              <w:fldChar w:fldCharType="begin"/>
            </w:r>
            <w:r>
              <w:instrText xml:space="preserve">PAGEREF _Toc1849352891 \h</w:instrText>
            </w:r>
            <w:r>
              <w:fldChar w:fldCharType="separate"/>
            </w:r>
            <w:r w:rsidRPr="2F3F61DD" w:rsidR="2F3F61DD">
              <w:rPr>
                <w:rStyle w:val="Hyperlink"/>
              </w:rPr>
              <w:t>4</w:t>
            </w:r>
            <w:r>
              <w:fldChar w:fldCharType="end"/>
            </w:r>
          </w:hyperlink>
          <w:r>
            <w:fldChar w:fldCharType="end"/>
          </w:r>
        </w:p>
      </w:sdtContent>
    </w:sdt>
    <w:p xmlns:wp14="http://schemas.microsoft.com/office/word/2010/wordml" w:rsidR="001976B4" w:rsidP="427C7C8F" w:rsidRDefault="001976B4" w14:paraId="53128261" wp14:textId="77777777">
      <w:pPr>
        <w:rPr>
          <w:noProof/>
        </w:rPr>
      </w:pPr>
    </w:p>
    <w:p xmlns:wp14="http://schemas.microsoft.com/office/word/2010/wordml" w:rsidRPr="001976B4" w:rsidR="0042726C" w:rsidP="001976B4" w:rsidRDefault="0042726C" w14:paraId="62486C05" wp14:textId="77777777">
      <w:r>
        <w:br w:type="page"/>
      </w:r>
    </w:p>
    <w:p xmlns:wp14="http://schemas.microsoft.com/office/word/2010/wordml" w:rsidR="00EA48D4" w:rsidP="00417777" w:rsidRDefault="001717D3" w14:paraId="7CBFD60A" wp14:textId="77777777">
      <w:pPr>
        <w:pStyle w:val="AbstractHeader"/>
      </w:pPr>
      <w:r w:rsidRPr="001717D3">
        <w:t>Abstract</w:t>
      </w:r>
    </w:p>
    <w:p xmlns:wp14="http://schemas.microsoft.com/office/word/2010/wordml" w:rsidRPr="0043487F" w:rsidR="001717D3" w:rsidP="0043487F" w:rsidRDefault="009F7339" w14:paraId="1155C3C0" wp14:textId="606EAE9C">
      <w:pPr>
        <w:pStyle w:val="AbstractBody"/>
      </w:pPr>
      <w:r w:rsidR="5595C3AC">
        <w:rPr/>
        <w:t>The Data Management subsystem</w:t>
      </w:r>
      <w:r w:rsidR="6B02C764">
        <w:rPr/>
        <w:t xml:space="preserve"> is responsible for receiving data products output by the Radio Camera Processor (RCP) subsystem and processing them into science-ready data products that are distributed to the Public Archive (ARC).</w:t>
      </w:r>
      <w:r w:rsidR="6B02C764">
        <w:rPr/>
        <w:t xml:space="preserve"> </w:t>
      </w:r>
      <w:r w:rsidR="6B02C764">
        <w:rPr/>
        <w:t xml:space="preserve">This </w:t>
      </w:r>
      <w:r w:rsidR="4BB8BC17">
        <w:rPr/>
        <w:t>“post-</w:t>
      </w:r>
      <w:r w:rsidR="6B02C764">
        <w:rPr/>
        <w:t>processing</w:t>
      </w:r>
      <w:r w:rsidR="73A2741E">
        <w:rPr/>
        <w:t>”</w:t>
      </w:r>
      <w:r w:rsidR="6B02C764">
        <w:rPr/>
        <w:t>,</w:t>
      </w:r>
      <w:r w:rsidR="6B02C764">
        <w:rPr/>
        <w:t xml:space="preserve"> occurs on </w:t>
      </w:r>
      <w:r w:rsidR="19A95D64">
        <w:rPr/>
        <w:t xml:space="preserve">the RCP </w:t>
      </w:r>
      <w:r w:rsidR="04D61C42">
        <w:rPr/>
        <w:t xml:space="preserve">hardware </w:t>
      </w:r>
      <w:r w:rsidR="4439FF97">
        <w:rPr/>
        <w:t xml:space="preserve">and on </w:t>
      </w:r>
      <w:r w:rsidR="0106140A">
        <w:rPr/>
        <w:t xml:space="preserve">the post-processing system, </w:t>
      </w:r>
      <w:r w:rsidR="4439FF97">
        <w:rPr/>
        <w:t>a s</w:t>
      </w:r>
      <w:r w:rsidR="4439FF97">
        <w:rPr/>
        <w:t xml:space="preserve">eparate computing </w:t>
      </w:r>
      <w:r w:rsidR="605886A2">
        <w:rPr/>
        <w:t xml:space="preserve">cluster that is </w:t>
      </w:r>
      <w:r w:rsidR="04D61C42">
        <w:rPr/>
        <w:t>co-located with RCP.</w:t>
      </w:r>
      <w:r w:rsidR="08E1D5CF">
        <w:rPr/>
        <w:t xml:space="preserve"> This document describes the DAT design, including integrations with RCP and ARC, and how it meets requirements to produce science ready data products.</w:t>
      </w:r>
    </w:p>
    <w:p xmlns:wp14="http://schemas.microsoft.com/office/word/2010/wordml" w:rsidR="28F06A60" w:rsidP="427C7C8F" w:rsidRDefault="28F06A60" w14:paraId="3E7A9F1C" wp14:textId="77777777">
      <w:pPr>
        <w:pStyle w:val="Heading1"/>
        <w:rPr/>
      </w:pPr>
      <w:bookmarkStart w:name="_Toc130991889" w:id="3"/>
      <w:bookmarkStart w:name="_Toc136604389" w:id="4"/>
      <w:bookmarkStart w:name="_Toc137126740" w:id="5"/>
      <w:bookmarkStart w:name="_Toc1238393443" w:id="593685166"/>
      <w:r w:rsidR="6024BF6B">
        <w:rPr/>
        <w:t>Introduction</w:t>
      </w:r>
      <w:bookmarkEnd w:id="3"/>
      <w:bookmarkEnd w:id="4"/>
      <w:bookmarkEnd w:id="5"/>
      <w:bookmarkEnd w:id="593685166"/>
    </w:p>
    <w:p xmlns:wp14="http://schemas.microsoft.com/office/word/2010/wordml" w:rsidR="24CED7A9" w:rsidP="362DEE14" w:rsidRDefault="24CED7A9" w14:paraId="3CAC48D4" wp14:textId="5888A926">
      <w:pPr>
        <w:pStyle w:val="BodyTextFirstIndent"/>
        <w:rPr>
          <w:rFonts w:eastAsia="" w:cs="" w:eastAsiaTheme="minorEastAsia" w:cstheme="minorBidi"/>
        </w:rPr>
      </w:pPr>
      <w:r w:rsidR="39A9715F">
        <w:rPr/>
        <w:t xml:space="preserve">DSA-2000 is a radio interferometer </w:t>
      </w:r>
      <w:r w:rsidR="39A9715F">
        <w:rPr/>
        <w:t>optimized</w:t>
      </w:r>
      <w:r w:rsidR="39A9715F">
        <w:rPr/>
        <w:t xml:space="preserve"> for high survey speed and sensitivity. </w:t>
      </w:r>
      <w:r w:rsidR="39A9715F">
        <w:rPr/>
        <w:t>The array is novel for having a large number of antennas, massively commensal digital design, and a focus on survey observing.</w:t>
      </w:r>
      <w:r w:rsidR="39A9715F">
        <w:rPr/>
        <w:t xml:space="preserve"> As a result, the telescope will produce data at </w:t>
      </w:r>
      <w:r w:rsidR="39A9715F">
        <w:rPr/>
        <w:t>a very high</w:t>
      </w:r>
      <w:r w:rsidR="39A9715F">
        <w:rPr/>
        <w:t xml:space="preserve"> rate (up to 300 TB/</w:t>
      </w:r>
      <w:r w:rsidR="39A9715F">
        <w:rPr/>
        <w:t>hr</w:t>
      </w:r>
      <w:r w:rsidR="39A9715F">
        <w:rPr/>
        <w:t xml:space="preserve"> output by radio camera processor) that must be processed</w:t>
      </w:r>
      <w:r w:rsidR="3374C110">
        <w:rPr/>
        <w:t xml:space="preserve"> with a low enough latency to avoid overwhelming data storage systems and buffers</w:t>
      </w:r>
      <w:r w:rsidR="39A9715F">
        <w:rPr/>
        <w:t xml:space="preserve">. </w:t>
      </w:r>
      <w:r w:rsidR="39A9715F">
        <w:rPr/>
        <w:t xml:space="preserve">The data subsystem (DAT) </w:t>
      </w:r>
      <w:r w:rsidR="39A9715F">
        <w:rPr/>
        <w:t>is responsible for</w:t>
      </w:r>
      <w:r w:rsidR="39A9715F">
        <w:rPr/>
        <w:t xml:space="preserve"> manag</w:t>
      </w:r>
      <w:r w:rsidR="43B2CFCC">
        <w:rPr/>
        <w:t xml:space="preserve">ing this data produced by the </w:t>
      </w:r>
      <w:r w:rsidR="54DB9F83">
        <w:rPr/>
        <w:t xml:space="preserve">Radio Camera </w:t>
      </w:r>
      <w:r w:rsidR="54DB9F83">
        <w:rPr/>
        <w:t xml:space="preserve">Processor </w:t>
      </w:r>
      <w:r w:rsidR="54DB9F83">
        <w:rPr/>
        <w:t>(</w:t>
      </w:r>
      <w:r w:rsidR="43B2CFCC">
        <w:rPr/>
        <w:t>RCP</w:t>
      </w:r>
      <w:r w:rsidR="448426F6">
        <w:rPr/>
        <w:t>)</w:t>
      </w:r>
      <w:r w:rsidR="43B2CFCC">
        <w:rPr/>
        <w:t xml:space="preserve"> subsystem,</w:t>
      </w:r>
      <w:r w:rsidR="39A9715F">
        <w:rPr/>
        <w:t xml:space="preserve"> science processing, and serving data to science users.</w:t>
      </w:r>
      <w:r w:rsidR="44AE0C71">
        <w:rPr/>
        <w:t xml:space="preserve"> A key part of the real-time processing includes DSA-2000-specific software pipelines to generate science-ready products.</w:t>
      </w:r>
    </w:p>
    <w:p w:rsidR="619410A6" w:rsidP="362DEE14" w:rsidRDefault="619410A6" w14:paraId="7F8C56DF" w14:textId="11830404">
      <w:pPr>
        <w:pStyle w:val="BodyTextFirstIndent"/>
      </w:pPr>
      <w:r w:rsidR="619410A6">
        <w:rPr/>
        <w:t xml:space="preserve">The primary survey program </w:t>
      </w:r>
      <w:r w:rsidR="2AF63FB6">
        <w:rPr/>
        <w:t xml:space="preserve">of the DSA-2000 </w:t>
      </w:r>
      <w:r w:rsidR="619410A6">
        <w:rPr/>
        <w:t>is the “Cadenced all-sky survey</w:t>
      </w:r>
      <w:r w:rsidR="619410A6">
        <w:rPr/>
        <w:t>”,</w:t>
      </w:r>
      <w:r w:rsidR="619410A6">
        <w:rPr/>
        <w:t xml:space="preserve"> which will observe 3pi steradians of the sky </w:t>
      </w:r>
      <w:r w:rsidR="3F6311E0">
        <w:rPr/>
        <w:t>repeatedly</w:t>
      </w:r>
      <w:r w:rsidR="68CB07CC">
        <w:rPr/>
        <w:t>. The survey will use</w:t>
      </w:r>
      <w:r w:rsidR="2F534AB9">
        <w:rPr/>
        <w:t xml:space="preserve"> </w:t>
      </w:r>
      <w:r w:rsidR="2F534AB9">
        <w:rPr/>
        <w:t>8</w:t>
      </w:r>
      <w:r w:rsidR="717E4719">
        <w:rPr/>
        <w:t>5</w:t>
      </w:r>
      <w:r w:rsidR="40458900">
        <w:rPr/>
        <w:t>94</w:t>
      </w:r>
      <w:r w:rsidR="2F534AB9">
        <w:rPr/>
        <w:t xml:space="preserve"> </w:t>
      </w:r>
      <w:r w:rsidR="2C9D151C">
        <w:rPr/>
        <w:t xml:space="preserve">10-sq-deg </w:t>
      </w:r>
      <w:r w:rsidR="2C9D151C">
        <w:rPr/>
        <w:t>f</w:t>
      </w:r>
      <w:r w:rsidR="2F534AB9">
        <w:rPr/>
        <w:t>ields</w:t>
      </w:r>
      <w:r w:rsidR="2C18E2FA">
        <w:rPr/>
        <w:t xml:space="preserve"> </w:t>
      </w:r>
      <w:r w:rsidR="6CD20761">
        <w:rPr/>
        <w:t>are</w:t>
      </w:r>
      <w:r w:rsidR="6CD20761">
        <w:rPr/>
        <w:t xml:space="preserve"> </w:t>
      </w:r>
      <w:r w:rsidR="6CD20761">
        <w:rPr/>
        <w:t>observed</w:t>
      </w:r>
      <w:r w:rsidR="6CD20761">
        <w:rPr/>
        <w:t xml:space="preserve"> to cover the observable sky</w:t>
      </w:r>
      <w:r w:rsidR="5D6EEB5A">
        <w:rPr/>
        <w:t xml:space="preserve">. </w:t>
      </w:r>
      <w:r w:rsidR="2A94EF9E">
        <w:rPr/>
        <w:t>During this survey, the DAT subsystem</w:t>
      </w:r>
      <w:r w:rsidR="1C90D250">
        <w:rPr/>
        <w:t xml:space="preserve"> pro</w:t>
      </w:r>
      <w:r w:rsidR="41197571">
        <w:rPr/>
        <w:t>cess</w:t>
      </w:r>
      <w:r w:rsidR="1C90D250">
        <w:rPr/>
        <w:t>e</w:t>
      </w:r>
      <w:r w:rsidR="1AA0005B">
        <w:rPr/>
        <w:t xml:space="preserve">s </w:t>
      </w:r>
      <w:r w:rsidR="1C90D250">
        <w:rPr/>
        <w:t>1</w:t>
      </w:r>
      <w:r w:rsidR="36EB628E">
        <w:rPr/>
        <w:t xml:space="preserve">2763 </w:t>
      </w:r>
      <w:r w:rsidR="1C90D250">
        <w:rPr/>
        <w:t xml:space="preserve">polarization-channels </w:t>
      </w:r>
      <w:r w:rsidR="6F1D487E">
        <w:rPr/>
        <w:t xml:space="preserve">of </w:t>
      </w:r>
      <w:r w:rsidR="1C90D250">
        <w:rPr/>
        <w:t>image output</w:t>
      </w:r>
      <w:r w:rsidR="2D631423">
        <w:rPr/>
        <w:t>, in addition to fast time domain (FTD) products</w:t>
      </w:r>
      <w:r w:rsidR="3F6311E0">
        <w:rPr/>
        <w:t>.</w:t>
      </w:r>
      <w:r w:rsidR="72C1AEF2">
        <w:rPr/>
        <w:t xml:space="preserve"> </w:t>
      </w:r>
      <w:r w:rsidR="1F561F4D">
        <w:rPr/>
        <w:t>These commensal pipelines will simultaneously produce</w:t>
      </w:r>
      <w:r w:rsidR="72C1AEF2">
        <w:rPr/>
        <w:t>:</w:t>
      </w:r>
    </w:p>
    <w:p xmlns:wp14="http://schemas.microsoft.com/office/word/2010/wordml" w:rsidR="1A973A9D" w:rsidP="362DEE14" w:rsidRDefault="1A973A9D" w14:paraId="789857EC" wp14:textId="53B0DE7B">
      <w:pPr>
        <w:pStyle w:val="BodyTextFirstIndent"/>
        <w:numPr>
          <w:ilvl w:val="0"/>
          <w:numId w:val="122"/>
        </w:numPr>
        <w:rPr>
          <w:rFonts w:ascii="Times New Roman" w:hAnsi="Times New Roman" w:eastAsia="Times New Roman" w:cs="Times New Roman"/>
        </w:rPr>
      </w:pPr>
      <w:r w:rsidR="02FE6485">
        <w:rPr/>
        <w:t xml:space="preserve">Full </w:t>
      </w:r>
      <w:r w:rsidR="700E46C4">
        <w:rPr/>
        <w:t>C</w:t>
      </w:r>
      <w:r w:rsidR="02FE6485">
        <w:rPr/>
        <w:t>ontinuum</w:t>
      </w:r>
      <w:r w:rsidR="72C1AEF2">
        <w:rPr/>
        <w:t xml:space="preserve"> (</w:t>
      </w:r>
      <w:r w:rsidR="216B8D1C">
        <w:rPr/>
        <w:t xml:space="preserve">FC; </w:t>
      </w:r>
      <w:r w:rsidR="65905952">
        <w:rPr/>
        <w:t>1</w:t>
      </w:r>
      <w:r w:rsidR="7F577954">
        <w:rPr/>
        <w:t>,</w:t>
      </w:r>
      <w:r w:rsidR="2E3C3508">
        <w:rPr/>
        <w:t xml:space="preserve"> 1.3 GHz and 1</w:t>
      </w:r>
      <w:r w:rsidR="65905952">
        <w:rPr/>
        <w:t xml:space="preserve">0, </w:t>
      </w:r>
      <w:r w:rsidR="72C1AEF2">
        <w:rPr/>
        <w:t xml:space="preserve">130 MHz) Stokes I </w:t>
      </w:r>
      <w:r w:rsidR="72C1AEF2">
        <w:rPr/>
        <w:t>images</w:t>
      </w:r>
    </w:p>
    <w:p xmlns:wp14="http://schemas.microsoft.com/office/word/2010/wordml" w:rsidR="1A973A9D" w:rsidP="362DEE14" w:rsidRDefault="1A973A9D" w14:paraId="665D3429" wp14:textId="14794EEB">
      <w:pPr>
        <w:pStyle w:val="BodyTextFirstIndent"/>
        <w:numPr>
          <w:ilvl w:val="0"/>
          <w:numId w:val="122"/>
        </w:numPr>
        <w:rPr>
          <w:rFonts w:ascii="Times New Roman" w:hAnsi="Times New Roman" w:eastAsia="Times New Roman" w:cs="Times New Roman"/>
        </w:rPr>
      </w:pPr>
      <w:r w:rsidR="4BDC38E3">
        <w:rPr/>
        <w:t xml:space="preserve">Wide </w:t>
      </w:r>
      <w:r w:rsidR="6C9C18B6">
        <w:rPr/>
        <w:t>C</w:t>
      </w:r>
      <w:r w:rsidR="4BDC38E3">
        <w:rPr/>
        <w:t>o</w:t>
      </w:r>
      <w:r w:rsidR="3D761D5D">
        <w:rPr/>
        <w:t>n</w:t>
      </w:r>
      <w:r w:rsidR="4BDC38E3">
        <w:rPr/>
        <w:t xml:space="preserve">tinuum </w:t>
      </w:r>
      <w:r w:rsidR="0698410E">
        <w:rPr/>
        <w:t>(</w:t>
      </w:r>
      <w:r w:rsidR="0C64065C">
        <w:rPr/>
        <w:t xml:space="preserve">WC; </w:t>
      </w:r>
      <w:r w:rsidR="0F655206">
        <w:rPr/>
        <w:t>500</w:t>
      </w:r>
      <w:r w:rsidR="00ED0E09">
        <w:rPr/>
        <w:t xml:space="preserve">, </w:t>
      </w:r>
      <w:r w:rsidR="0698410E">
        <w:rPr/>
        <w:t>2.</w:t>
      </w:r>
      <w:r w:rsidR="120E9FD1">
        <w:rPr/>
        <w:t xml:space="preserve">604 </w:t>
      </w:r>
      <w:r w:rsidR="0698410E">
        <w:rPr/>
        <w:t xml:space="preserve">MHz) </w:t>
      </w:r>
      <w:r w:rsidR="2A2AF98B">
        <w:rPr/>
        <w:t>Stokes</w:t>
      </w:r>
      <w:r w:rsidR="078868A4">
        <w:rPr/>
        <w:t xml:space="preserve"> IQUV</w:t>
      </w:r>
      <w:r w:rsidR="2A2AF98B">
        <w:rPr/>
        <w:t xml:space="preserve"> </w:t>
      </w:r>
      <w:r w:rsidR="0698410E">
        <w:rPr/>
        <w:t>images</w:t>
      </w:r>
    </w:p>
    <w:p xmlns:wp14="http://schemas.microsoft.com/office/word/2010/wordml" w:rsidR="2178E472" w:rsidP="362DEE14" w:rsidRDefault="2178E472" w14:paraId="435A3C6B" wp14:textId="2377DD14">
      <w:pPr>
        <w:pStyle w:val="BodyTextFirstIndent"/>
        <w:numPr>
          <w:ilvl w:val="0"/>
          <w:numId w:val="122"/>
        </w:numPr>
        <w:rPr>
          <w:rFonts w:ascii="Times New Roman" w:hAnsi="Times New Roman" w:eastAsia="Times New Roman" w:cs="Times New Roman"/>
        </w:rPr>
      </w:pPr>
      <w:r w:rsidR="53C718CC">
        <w:rPr/>
        <w:t>Narrow Line</w:t>
      </w:r>
      <w:r w:rsidR="5A31D5F4">
        <w:rPr/>
        <w:t xml:space="preserve"> – </w:t>
      </w:r>
      <w:r w:rsidR="5711EF14">
        <w:rPr/>
        <w:t>(</w:t>
      </w:r>
      <w:r w:rsidR="12180B0F">
        <w:rPr/>
        <w:t xml:space="preserve">NL; </w:t>
      </w:r>
      <w:r w:rsidR="5A31D5F4">
        <w:rPr/>
        <w:t>5</w:t>
      </w:r>
      <w:r w:rsidR="6647F560">
        <w:rPr/>
        <w:t>600</w:t>
      </w:r>
      <w:r w:rsidR="64C3BF2E">
        <w:rPr/>
        <w:t>, 13</w:t>
      </w:r>
      <w:r w:rsidR="12A5C944">
        <w:rPr/>
        <w:t>0.2</w:t>
      </w:r>
      <w:r w:rsidR="64C3BF2E">
        <w:rPr/>
        <w:t xml:space="preserve"> kHz)</w:t>
      </w:r>
      <w:r w:rsidR="5A31D5F4">
        <w:rPr/>
        <w:t xml:space="preserve"> </w:t>
      </w:r>
      <w:r w:rsidR="11DA3529">
        <w:rPr/>
        <w:t xml:space="preserve">Stokes I </w:t>
      </w:r>
      <w:r w:rsidR="06A98AC4">
        <w:rPr/>
        <w:t>images</w:t>
      </w:r>
      <w:r w:rsidR="06A98AC4">
        <w:rPr/>
        <w:t xml:space="preserve"> </w:t>
      </w:r>
    </w:p>
    <w:p xmlns:wp14="http://schemas.microsoft.com/office/word/2010/wordml" w:rsidR="3CC4E449" w:rsidP="362DEE14" w:rsidRDefault="3CC4E449" w14:paraId="1950BA81" wp14:textId="6D176A8B">
      <w:pPr>
        <w:pStyle w:val="BodyTextFirstIndent"/>
        <w:numPr>
          <w:ilvl w:val="0"/>
          <w:numId w:val="122"/>
        </w:numPr>
        <w:rPr>
          <w:rFonts w:ascii="Times New Roman" w:hAnsi="Times New Roman" w:eastAsia="Times New Roman" w:cs="Times New Roman"/>
        </w:rPr>
      </w:pPr>
      <w:r w:rsidR="07A4E3C2">
        <w:rPr/>
        <w:t xml:space="preserve">HI </w:t>
      </w:r>
      <w:r w:rsidR="5A31D5F4">
        <w:rPr/>
        <w:t xml:space="preserve">Zoom A – </w:t>
      </w:r>
      <w:r w:rsidR="7D28F1B6">
        <w:rPr/>
        <w:t>(</w:t>
      </w:r>
      <w:r w:rsidR="0E123764">
        <w:rPr/>
        <w:t xml:space="preserve">ZA; </w:t>
      </w:r>
      <w:r w:rsidR="5A31D5F4">
        <w:rPr/>
        <w:t>4</w:t>
      </w:r>
      <w:r w:rsidR="46E43117">
        <w:rPr/>
        <w:t>1</w:t>
      </w:r>
      <w:r w:rsidR="5A31D5F4">
        <w:rPr/>
        <w:t>9</w:t>
      </w:r>
      <w:r w:rsidR="46E43117">
        <w:rPr/>
        <w:t>2</w:t>
      </w:r>
      <w:r w:rsidR="1A57CBF8">
        <w:rPr/>
        <w:t xml:space="preserve">, 8 kHz) Stokes </w:t>
      </w:r>
      <w:r w:rsidR="1A57CBF8">
        <w:rPr/>
        <w:t xml:space="preserve">I </w:t>
      </w:r>
      <w:r w:rsidR="1A57CBF8">
        <w:rPr/>
        <w:t>imag</w:t>
      </w:r>
      <w:r w:rsidR="1A57CBF8">
        <w:rPr/>
        <w:t>es</w:t>
      </w:r>
      <w:r w:rsidR="5A31D5F4">
        <w:rPr/>
        <w:t xml:space="preserve"> </w:t>
      </w:r>
    </w:p>
    <w:p xmlns:wp14="http://schemas.microsoft.com/office/word/2010/wordml" w:rsidR="6BCD059C" w:rsidP="362DEE14" w:rsidRDefault="6BCD059C" w14:paraId="7342A22E" wp14:textId="056B98AC">
      <w:pPr>
        <w:pStyle w:val="BodyTextFirstIndent"/>
        <w:numPr>
          <w:ilvl w:val="0"/>
          <w:numId w:val="122"/>
        </w:numPr>
        <w:rPr>
          <w:rFonts w:ascii="Times New Roman" w:hAnsi="Times New Roman" w:eastAsia="Times New Roman" w:cs="Times New Roman"/>
        </w:rPr>
      </w:pPr>
      <w:r w:rsidR="26C1DC36">
        <w:rPr/>
        <w:t xml:space="preserve">HI </w:t>
      </w:r>
      <w:r w:rsidR="5A31D5F4">
        <w:rPr/>
        <w:t xml:space="preserve">Zoom B – </w:t>
      </w:r>
      <w:r w:rsidR="309405A2">
        <w:rPr/>
        <w:t>(</w:t>
      </w:r>
      <w:r w:rsidR="57513689">
        <w:rPr/>
        <w:t xml:space="preserve">ZB; </w:t>
      </w:r>
      <w:r w:rsidR="680462DF">
        <w:rPr/>
        <w:t>960</w:t>
      </w:r>
      <w:r w:rsidR="5BAA7552">
        <w:rPr/>
        <w:t>, 1 kHz) Stokes I</w:t>
      </w:r>
      <w:r w:rsidR="5A31D5F4">
        <w:rPr/>
        <w:t xml:space="preserve"> </w:t>
      </w:r>
      <w:r w:rsidR="5236E702">
        <w:rPr/>
        <w:t>image</w:t>
      </w:r>
      <w:r w:rsidR="5A31D5F4">
        <w:rPr/>
        <w:t>s</w:t>
      </w:r>
      <w:r w:rsidR="5A31D5F4">
        <w:rPr/>
        <w:t xml:space="preserve"> </w:t>
      </w:r>
    </w:p>
    <w:p xmlns:wp14="http://schemas.microsoft.com/office/word/2010/wordml" w:rsidR="2178E472" w:rsidP="362DEE14" w:rsidRDefault="2178E472" w14:paraId="4C82C88C" wp14:textId="6D2FB9CD">
      <w:pPr>
        <w:pStyle w:val="BodyTextFirstIndent"/>
        <w:numPr>
          <w:ilvl w:val="0"/>
          <w:numId w:val="122"/>
        </w:numPr>
        <w:rPr>
          <w:rFonts w:ascii="Times New Roman" w:hAnsi="Times New Roman" w:eastAsia="Times New Roman" w:cs="Times New Roman"/>
        </w:rPr>
      </w:pPr>
      <w:r w:rsidR="5A31D5F4">
        <w:rPr/>
        <w:t>F</w:t>
      </w:r>
      <w:r w:rsidR="13636918">
        <w:rPr/>
        <w:t>TD</w:t>
      </w:r>
      <w:r w:rsidR="34190411">
        <w:rPr/>
        <w:t xml:space="preserve"> </w:t>
      </w:r>
      <w:r w:rsidR="5A31D5F4">
        <w:rPr/>
        <w:t xml:space="preserve">timing -- </w:t>
      </w:r>
      <w:r w:rsidR="057EA2ED">
        <w:rPr/>
        <w:t>Folded Stokes profiles</w:t>
      </w:r>
    </w:p>
    <w:p w:rsidR="5A31D5F4" w:rsidP="362DEE14" w:rsidRDefault="5A31D5F4" w14:paraId="63DCA6D4" w14:textId="37EA6690">
      <w:pPr>
        <w:pStyle w:val="BodyTextFirstIndent"/>
        <w:numPr>
          <w:ilvl w:val="0"/>
          <w:numId w:val="122"/>
        </w:numPr>
        <w:rPr>
          <w:rFonts w:ascii="Times New Roman" w:hAnsi="Times New Roman" w:eastAsia="Times New Roman" w:cs="Times New Roman"/>
        </w:rPr>
      </w:pPr>
      <w:r w:rsidR="5A31D5F4">
        <w:rPr/>
        <w:t>F</w:t>
      </w:r>
      <w:r w:rsidR="3D2A288D">
        <w:rPr/>
        <w:t>TD</w:t>
      </w:r>
      <w:r w:rsidR="5A31D5F4">
        <w:rPr/>
        <w:t xml:space="preserve"> search -- </w:t>
      </w:r>
      <w:r w:rsidR="15FDCA8F">
        <w:rPr/>
        <w:t>Localization and transient spectra</w:t>
      </w:r>
    </w:p>
    <w:p w:rsidR="362DEE14" w:rsidP="362DEE14" w:rsidRDefault="362DEE14" w14:paraId="73315D90" w14:textId="20C71A03">
      <w:pPr>
        <w:pStyle w:val="Normal"/>
        <w:ind w:left="0"/>
      </w:pPr>
    </w:p>
    <w:p w:rsidR="62D40895" w:rsidP="362DEE14" w:rsidRDefault="62D40895" w14:paraId="6CB6AA6E" w14:textId="6EC45AC8">
      <w:pPr>
        <w:pStyle w:val="Caption"/>
      </w:pPr>
      <w:r w:rsidR="488A2B48">
        <w:drawing>
          <wp:inline wp14:editId="5AFF69B5" wp14:anchorId="5BF3ED05">
            <wp:extent cx="5943600" cy="2625090"/>
            <wp:effectExtent l="0" t="0" r="0" b="0"/>
            <wp:docPr id="1711247797" name="" title=""/>
            <wp:cNvGraphicFramePr>
              <a:graphicFrameLocks noChangeAspect="1"/>
            </wp:cNvGraphicFramePr>
            <a:graphic>
              <a:graphicData uri="http://schemas.openxmlformats.org/drawingml/2006/picture">
                <pic:pic>
                  <pic:nvPicPr>
                    <pic:cNvPr id="0" name=""/>
                    <pic:cNvPicPr/>
                  </pic:nvPicPr>
                  <pic:blipFill>
                    <a:blip r:embed="Rb6f1b3d35a124a87">
                      <a:extLst>
                        <a:ext xmlns:a="http://schemas.openxmlformats.org/drawingml/2006/main" uri="{28A0092B-C50C-407E-A947-70E740481C1C}">
                          <a14:useLocalDpi val="0"/>
                        </a:ext>
                      </a:extLst>
                    </a:blip>
                    <a:stretch>
                      <a:fillRect/>
                    </a:stretch>
                  </pic:blipFill>
                  <pic:spPr>
                    <a:xfrm>
                      <a:off x="0" y="0"/>
                      <a:ext cx="5943600" cy="2625090"/>
                    </a:xfrm>
                    <a:prstGeom prst="rect">
                      <a:avLst/>
                    </a:prstGeom>
                  </pic:spPr>
                </pic:pic>
              </a:graphicData>
            </a:graphic>
          </wp:inline>
        </w:drawing>
      </w:r>
      <w:r w:rsidR="4ADD3FC1">
        <w:rPr/>
        <w:t xml:space="preserve">Figure 1: Summary view of </w:t>
      </w:r>
      <w:r w:rsidR="141FFB39">
        <w:rPr/>
        <w:t xml:space="preserve">RCF, RCP, and DAT nomenclature and </w:t>
      </w:r>
      <w:r w:rsidR="4ADD3FC1">
        <w:rPr/>
        <w:t xml:space="preserve">how processing is distributed across the </w:t>
      </w:r>
      <w:r w:rsidR="4ADD3FC1">
        <w:rPr/>
        <w:t>observing</w:t>
      </w:r>
      <w:r w:rsidR="4ADD3FC1">
        <w:rPr/>
        <w:t xml:space="preserve"> band. </w:t>
      </w:r>
    </w:p>
    <w:p w:rsidR="3D059CEB" w:rsidP="362DEE14" w:rsidRDefault="3D059CEB" w14:paraId="38BA158F" w14:textId="5E5795F4">
      <w:pPr>
        <w:pStyle w:val="BodyTextFirstIndent"/>
        <w:bidi w:val="0"/>
      </w:pPr>
      <w:r w:rsidR="3D059CEB">
        <w:rPr/>
        <w:t>Figure 1 shows what parts of the observing band are processed to produce th</w:t>
      </w:r>
      <w:r w:rsidR="5597E1FD">
        <w:rPr/>
        <w:t xml:space="preserve">ese data products. </w:t>
      </w:r>
      <w:r w:rsidR="5597E1FD">
        <w:rPr/>
        <w:t xml:space="preserve">It also </w:t>
      </w:r>
      <w:r w:rsidR="7C335401">
        <w:rPr/>
        <w:t xml:space="preserve">maps processing and </w:t>
      </w:r>
      <w:r w:rsidR="5597E1FD">
        <w:rPr/>
        <w:t xml:space="preserve">acronyms </w:t>
      </w:r>
      <w:r w:rsidR="2CDC8002">
        <w:rPr/>
        <w:t>from</w:t>
      </w:r>
      <w:r w:rsidR="5597E1FD">
        <w:rPr/>
        <w:t xml:space="preserve"> </w:t>
      </w:r>
      <w:r w:rsidR="374EC970">
        <w:rPr/>
        <w:t>Radio Camera Front-end (RCF)</w:t>
      </w:r>
      <w:r w:rsidR="374EC970">
        <w:rPr/>
        <w:t xml:space="preserve"> </w:t>
      </w:r>
      <w:r w:rsidR="5597E1FD">
        <w:rPr/>
        <w:t>channel</w:t>
      </w:r>
      <w:r w:rsidR="53EE917A">
        <w:rPr/>
        <w:t xml:space="preserve"> widths </w:t>
      </w:r>
      <w:r w:rsidR="22DC2D3F">
        <w:rPr/>
        <w:t>to</w:t>
      </w:r>
      <w:r w:rsidR="53EE917A">
        <w:rPr/>
        <w:t xml:space="preserve"> RCP</w:t>
      </w:r>
      <w:r w:rsidRPr="2C7560D9">
        <w:rPr>
          <w:rStyle w:val="FootnoteReference"/>
        </w:rPr>
        <w:footnoteReference w:id="25995"/>
      </w:r>
      <w:r w:rsidR="53EE917A">
        <w:rPr/>
        <w:t xml:space="preserve"> and DAT pipelines.</w:t>
      </w:r>
      <w:r w:rsidR="53EE917A">
        <w:rPr/>
        <w:t xml:space="preserve"> On the right side, the </w:t>
      </w:r>
      <w:r w:rsidR="53EE917A">
        <w:rPr/>
        <w:t>channel-polarizations processed by DAT are defined.</w:t>
      </w:r>
      <w:r w:rsidR="3E34BE90">
        <w:rPr/>
        <w:t xml:space="preserve"> </w:t>
      </w:r>
      <w:r w:rsidR="02BC0804">
        <w:rPr/>
        <w:t xml:space="preserve">Many </w:t>
      </w:r>
      <w:r w:rsidR="02BC0804">
        <w:rPr/>
        <w:t>s</w:t>
      </w:r>
      <w:r w:rsidR="02BC0804">
        <w:rPr/>
        <w:t>cience</w:t>
      </w:r>
      <w:r w:rsidR="02BC0804">
        <w:rPr/>
        <w:t xml:space="preserve"> </w:t>
      </w:r>
      <w:r w:rsidR="3E34BE90">
        <w:rPr/>
        <w:t xml:space="preserve">requirements </w:t>
      </w:r>
      <w:r w:rsidR="33E8CC15">
        <w:rPr/>
        <w:t>are relevant to the</w:t>
      </w:r>
      <w:r w:rsidR="3E34BE90">
        <w:rPr/>
        <w:t xml:space="preserve"> DAT</w:t>
      </w:r>
      <w:r w:rsidR="6E577542">
        <w:rPr/>
        <w:t xml:space="preserve"> output, which helps constrain the processing and data management within DAT. This document describes the DAT design that meets those requirements.</w:t>
      </w:r>
    </w:p>
    <w:p w:rsidR="00CB462B" w:rsidP="362DEE14" w:rsidRDefault="00CB462B" w14:paraId="258AEE60" w14:textId="7B138ACF">
      <w:pPr>
        <w:pStyle w:val="Heading1"/>
        <w:rPr/>
      </w:pPr>
      <w:bookmarkStart w:name="_Toc116166278" w:id="2075138943"/>
      <w:r w:rsidR="00CB462B">
        <w:rPr/>
        <w:t>Interfaces</w:t>
      </w:r>
      <w:bookmarkEnd w:id="2075138943"/>
    </w:p>
    <w:p w:rsidR="2F847636" w:rsidP="362DEE14" w:rsidRDefault="2F847636" w14:paraId="7937A6C2" w14:textId="2CE8D63A">
      <w:pPr>
        <w:pStyle w:val="BodyTextFirstIndent"/>
        <w:bidi w:val="0"/>
      </w:pPr>
      <w:r w:rsidR="2F847636">
        <w:rPr/>
        <w:t>The RCF, RCP</w:t>
      </w:r>
      <w:r w:rsidR="04058BAC">
        <w:rPr/>
        <w:t xml:space="preserve">, </w:t>
      </w:r>
      <w:r w:rsidR="2F847636">
        <w:rPr/>
        <w:t xml:space="preserve">DAT, and ARC subsystems </w:t>
      </w:r>
      <w:r w:rsidR="2F847636">
        <w:rPr/>
        <w:t>represent</w:t>
      </w:r>
      <w:r w:rsidR="2F847636">
        <w:rPr/>
        <w:t xml:space="preserve"> a sequen</w:t>
      </w:r>
      <w:r w:rsidR="2F847636">
        <w:rPr/>
        <w:t xml:space="preserve">ce of processing stages that separate processing types. These subsystems can be developed in parallel with each other and can be scaled up by adding hardware and software to process more antennas, bandwidth, or data types. This “separation of concerns” has been </w:t>
      </w:r>
      <w:r w:rsidR="2F847636">
        <w:rPr/>
        <w:t>demonstra</w:t>
      </w:r>
      <w:r w:rsidR="2F847636">
        <w:rPr/>
        <w:t>ted</w:t>
      </w:r>
      <w:r w:rsidR="2F847636">
        <w:rPr/>
        <w:t xml:space="preserve"> at the D</w:t>
      </w:r>
      <w:r w:rsidR="2F847636">
        <w:rPr/>
        <w:t>SA-110 and OVRO-LWA instruments, both of which have FX correlators</w:t>
      </w:r>
      <w:r w:rsidR="5A76070C">
        <w:rPr/>
        <w:t xml:space="preserve"> that have similar roles to the</w:t>
      </w:r>
      <w:r w:rsidR="2F847636">
        <w:rPr/>
        <w:t xml:space="preserve"> RCF and RCP subsystems of DSA-2000. In these current-generation instruments, the correlators produce raw data that </w:t>
      </w:r>
      <w:r w:rsidR="3C51A2FE">
        <w:rPr/>
        <w:t xml:space="preserve">are reduced and cleaned </w:t>
      </w:r>
      <w:r w:rsidR="2F847636">
        <w:rPr/>
        <w:t xml:space="preserve">into science ready products on a </w:t>
      </w:r>
      <w:r w:rsidR="4B429A27">
        <w:rPr/>
        <w:t>specialized</w:t>
      </w:r>
      <w:r w:rsidR="2F847636">
        <w:rPr/>
        <w:t xml:space="preserve"> hardware platform</w:t>
      </w:r>
      <w:r w:rsidR="2CFFE0A8">
        <w:rPr/>
        <w:t xml:space="preserve">, analogous to DAT. Finally, </w:t>
      </w:r>
      <w:r w:rsidR="5F493C62">
        <w:rPr/>
        <w:t xml:space="preserve">prepared data products are </w:t>
      </w:r>
      <w:r w:rsidR="5570885B">
        <w:rPr/>
        <w:t xml:space="preserve">served </w:t>
      </w:r>
      <w:r w:rsidR="6AA54BEA">
        <w:rPr/>
        <w:t>to the public</w:t>
      </w:r>
      <w:r w:rsidR="5570885B">
        <w:rPr/>
        <w:t xml:space="preserve"> </w:t>
      </w:r>
      <w:r w:rsidR="6410BFF6">
        <w:rPr/>
        <w:t xml:space="preserve">via data stores and services </w:t>
      </w:r>
      <w:r w:rsidR="5570885B">
        <w:rPr/>
        <w:t>located</w:t>
      </w:r>
      <w:r w:rsidR="5570885B">
        <w:rPr/>
        <w:t xml:space="preserve"> o</w:t>
      </w:r>
      <w:r w:rsidR="5570885B">
        <w:rPr/>
        <w:t>ff site</w:t>
      </w:r>
      <w:r w:rsidR="2EBF995B">
        <w:rPr/>
        <w:t>, analogous to ARC.</w:t>
      </w:r>
    </w:p>
    <w:p w:rsidR="37DAA93C" w:rsidP="362DEE14" w:rsidRDefault="37DAA93C" w14:paraId="2CC164F1" w14:textId="65B62A15">
      <w:pPr>
        <w:pStyle w:val="BodyTextFirstIndent"/>
      </w:pPr>
      <w:r w:rsidR="37DAA93C">
        <w:rPr/>
        <w:t>The DAT subsystem</w:t>
      </w:r>
      <w:r w:rsidR="606C19A9">
        <w:rPr/>
        <w:t xml:space="preserve"> </w:t>
      </w:r>
      <w:r w:rsidR="6BB42CF7">
        <w:rPr/>
        <w:t xml:space="preserve">requirements </w:t>
      </w:r>
      <w:r w:rsidR="456035E5">
        <w:rPr/>
        <w:t xml:space="preserve">are defined in </w:t>
      </w:r>
      <w:r w:rsidR="606C19A9">
        <w:rPr/>
        <w:t>document “D2k-00021-DAT-REQ v1”</w:t>
      </w:r>
      <w:r w:rsidR="13394D0A">
        <w:rPr/>
        <w:t>.</w:t>
      </w:r>
      <w:r w:rsidR="606C19A9">
        <w:rPr/>
        <w:t xml:space="preserve"> DAT </w:t>
      </w:r>
      <w:r w:rsidR="37DAA93C">
        <w:rPr/>
        <w:t>is defined by two interfaces, RCP to DAT and DAT to ARC</w:t>
      </w:r>
      <w:r w:rsidR="5CC2E940">
        <w:rPr/>
        <w:t>,</w:t>
      </w:r>
      <w:r w:rsidR="1EFA9626">
        <w:rPr/>
        <w:t xml:space="preserve"> described i</w:t>
      </w:r>
      <w:r w:rsidR="39D34671">
        <w:rPr/>
        <w:t xml:space="preserve">n </w:t>
      </w:r>
      <w:r w:rsidR="1EFA9626">
        <w:rPr/>
        <w:t>documents</w:t>
      </w:r>
      <w:r w:rsidR="749F86E0">
        <w:rPr/>
        <w:t xml:space="preserve"> </w:t>
      </w:r>
      <w:r w:rsidR="1EFA9626">
        <w:rPr/>
        <w:t>“D2k-00023-DAT-ICD v1” and “D2k-00022-DAT-ICD v1”, respectively.</w:t>
      </w:r>
      <w:r w:rsidR="7EB5C1F0">
        <w:rPr/>
        <w:t xml:space="preserve"> Some parts of the RCP subsystem are dedicated to fast time domain (FTD) processing and </w:t>
      </w:r>
      <w:r w:rsidR="01380A30">
        <w:rPr/>
        <w:t xml:space="preserve">send </w:t>
      </w:r>
      <w:r w:rsidR="36F410BE">
        <w:rPr/>
        <w:t>non-imaging data to DAT (see “D2k-00026-RCP-DES v1”</w:t>
      </w:r>
      <w:r w:rsidR="0A7E3675">
        <w:rPr/>
        <w:t xml:space="preserve"> and “D2k-00018-RCP</w:t>
      </w:r>
      <w:r w:rsidR="1FEF85A8">
        <w:rPr/>
        <w:t>-</w:t>
      </w:r>
      <w:r w:rsidR="0A7E3675">
        <w:rPr/>
        <w:t>DES v1”).</w:t>
      </w:r>
      <w:r w:rsidR="5711202A">
        <w:rPr/>
        <w:t xml:space="preserve"> </w:t>
      </w:r>
      <w:r w:rsidR="5711202A">
        <w:rPr/>
        <w:t>Additional</w:t>
      </w:r>
      <w:r w:rsidR="5711202A">
        <w:rPr/>
        <w:t xml:space="preserve"> calculations were performed in a </w:t>
      </w:r>
      <w:r w:rsidR="5711202A">
        <w:rPr/>
        <w:t>jupyter</w:t>
      </w:r>
      <w:r w:rsidR="5711202A">
        <w:rPr/>
        <w:t xml:space="preserve"> notebook “</w:t>
      </w:r>
      <w:hyperlink r:id="Ra283438ab87e47d6">
        <w:r w:rsidRPr="2F3F61DD" w:rsidR="5711202A">
          <w:rPr>
            <w:rStyle w:val="Hyperlink"/>
          </w:rPr>
          <w:t>DSA-2000_</w:t>
        </w:r>
        <w:r w:rsidRPr="2F3F61DD" w:rsidR="5711202A">
          <w:rPr>
            <w:rStyle w:val="Hyperlink"/>
          </w:rPr>
          <w:t>data.ipynb</w:t>
        </w:r>
      </w:hyperlink>
      <w:r w:rsidR="5711202A">
        <w:rPr/>
        <w:t>” (av</w:t>
      </w:r>
      <w:r w:rsidR="09BB9AB2">
        <w:rPr/>
        <w:t>ailable on github)</w:t>
      </w:r>
      <w:r w:rsidR="5711202A">
        <w:rPr/>
        <w:t>.</w:t>
      </w:r>
    </w:p>
    <w:p w:rsidR="108112BA" w:rsidP="362DEE14" w:rsidRDefault="108112BA" w14:paraId="6650EB52" w14:textId="6BE5B3E2">
      <w:pPr>
        <w:pStyle w:val="BodyTextFirstIndent"/>
        <w:rPr>
          <w:rFonts w:eastAsia="" w:cs="" w:eastAsiaTheme="minorEastAsia" w:cstheme="minorBidi"/>
        </w:rPr>
      </w:pPr>
      <w:r w:rsidR="108112BA">
        <w:rPr/>
        <w:t>Figure 2 shows the flow of data through these interfaces.</w:t>
      </w:r>
      <w:r w:rsidR="654F0522">
        <w:rPr/>
        <w:t xml:space="preserve"> </w:t>
      </w:r>
      <w:r w:rsidR="6C2C8213">
        <w:rPr/>
        <w:t xml:space="preserve">First, data flows from </w:t>
      </w:r>
      <w:r w:rsidR="00CB462B">
        <w:rPr/>
        <w:t xml:space="preserve">RCP </w:t>
      </w:r>
      <w:r w:rsidR="6012112A">
        <w:rPr/>
        <w:t>into</w:t>
      </w:r>
      <w:r w:rsidR="00CB462B">
        <w:rPr/>
        <w:t xml:space="preserve"> DAT. </w:t>
      </w:r>
      <w:r w:rsidR="00CB462B">
        <w:rPr/>
        <w:t xml:space="preserve">The </w:t>
      </w:r>
      <w:r w:rsidR="0B4A8796">
        <w:rPr/>
        <w:t>configuration of</w:t>
      </w:r>
      <w:r w:rsidR="00CB462B">
        <w:rPr/>
        <w:t xml:space="preserve"> </w:t>
      </w:r>
      <w:r w:rsidR="0EC5C3D8">
        <w:rPr/>
        <w:t>RCF</w:t>
      </w:r>
      <w:r w:rsidR="00CB462B">
        <w:rPr/>
        <w:t xml:space="preserve"> and RCP</w:t>
      </w:r>
      <w:r w:rsidR="53B62429">
        <w:rPr/>
        <w:t xml:space="preserve"> defines</w:t>
      </w:r>
      <w:r w:rsidR="00CB462B">
        <w:rPr/>
        <w:t xml:space="preserve"> </w:t>
      </w:r>
      <w:r w:rsidR="78ADEE90">
        <w:rPr/>
        <w:t>the structure of data received by DAT. A key concept is “commensality</w:t>
      </w:r>
      <w:r w:rsidR="78ADEE90">
        <w:rPr/>
        <w:t>”,</w:t>
      </w:r>
      <w:r w:rsidR="78ADEE90">
        <w:rPr/>
        <w:t xml:space="preserve"> in which data </w:t>
      </w:r>
      <w:r w:rsidR="78ADEE90">
        <w:rPr/>
        <w:t>are</w:t>
      </w:r>
      <w:r w:rsidR="78ADEE90">
        <w:rPr/>
        <w:t xml:space="preserve"> generated in parallel by hardware </w:t>
      </w:r>
      <w:r w:rsidR="78ADEE90">
        <w:rPr/>
        <w:t>operating</w:t>
      </w:r>
      <w:r w:rsidR="78ADEE90">
        <w:rPr/>
        <w:t xml:space="preserve"> on specif</w:t>
      </w:r>
      <w:r w:rsidR="26975146">
        <w:rPr/>
        <w:t>ic</w:t>
      </w:r>
      <w:r w:rsidR="00CB462B">
        <w:rPr/>
        <w:t xml:space="preserve"> frequency </w:t>
      </w:r>
      <w:r w:rsidR="4EB3472C">
        <w:rPr/>
        <w:t>range or</w:t>
      </w:r>
      <w:r w:rsidR="00CB462B">
        <w:rPr/>
        <w:t xml:space="preserve"> data type. For example, data</w:t>
      </w:r>
      <w:r w:rsidR="00CB462B">
        <w:rPr/>
        <w:t xml:space="preserve"> can be </w:t>
      </w:r>
      <w:r w:rsidR="00CB462B">
        <w:rPr/>
        <w:t>produce</w:t>
      </w:r>
      <w:r w:rsidR="5E89E152">
        <w:rPr/>
        <w:t>d by th</w:t>
      </w:r>
      <w:r w:rsidR="00CB462B">
        <w:rPr/>
        <w:t>e</w:t>
      </w:r>
      <w:r w:rsidR="7691EC45">
        <w:rPr/>
        <w:t xml:space="preserve"> RCP Zoom A and Zoom B imaging pipelines </w:t>
      </w:r>
      <w:r w:rsidR="3ECB9176">
        <w:rPr/>
        <w:t xml:space="preserve">on distinct hardware. These pipelines </w:t>
      </w:r>
      <w:r w:rsidR="6C407515">
        <w:rPr/>
        <w:t xml:space="preserve">produce images of similar </w:t>
      </w:r>
      <w:r w:rsidR="30E59B2D">
        <w:rPr/>
        <w:t xml:space="preserve">structure </w:t>
      </w:r>
      <w:r w:rsidR="748C0D67">
        <w:rPr/>
        <w:t xml:space="preserve">that are </w:t>
      </w:r>
      <w:r w:rsidR="6C407515">
        <w:rPr/>
        <w:t>tuned to different spectral range and resolution</w:t>
      </w:r>
      <w:r w:rsidR="1FEECA1C">
        <w:rPr/>
        <w:t xml:space="preserve"> and may require different handling by DAT</w:t>
      </w:r>
      <w:r w:rsidR="00CB462B">
        <w:rPr/>
        <w:t>.</w:t>
      </w:r>
    </w:p>
    <w:p w:rsidR="3C14B04E" w:rsidP="362DEE14" w:rsidRDefault="3C14B04E" w14:paraId="3E0BF88A" w14:textId="0AA36719">
      <w:pPr>
        <w:pStyle w:val="BodyTextFirstIndent"/>
        <w:rPr>
          <w:rFonts w:eastAsia="" w:cs="" w:eastAsiaTheme="minorEastAsia" w:cstheme="minorBidi"/>
        </w:rPr>
      </w:pPr>
      <w:r w:rsidR="3C14B04E">
        <w:rPr/>
        <w:t>After processing</w:t>
      </w:r>
      <w:r w:rsidR="4A56C32D">
        <w:rPr/>
        <w:t xml:space="preserve">, </w:t>
      </w:r>
      <w:r w:rsidR="50590866">
        <w:rPr/>
        <w:t xml:space="preserve">data flows from </w:t>
      </w:r>
      <w:r w:rsidR="57F41288">
        <w:rPr/>
        <w:t xml:space="preserve">DAT </w:t>
      </w:r>
      <w:r w:rsidR="536F6492">
        <w:rPr/>
        <w:t>into</w:t>
      </w:r>
      <w:r w:rsidR="57F41288">
        <w:rPr/>
        <w:t xml:space="preserve"> ARC</w:t>
      </w:r>
      <w:r w:rsidR="4E4875DF">
        <w:rPr/>
        <w:t>.</w:t>
      </w:r>
      <w:r w:rsidR="44340B65">
        <w:rPr/>
        <w:t xml:space="preserve"> </w:t>
      </w:r>
      <w:r w:rsidR="1A0C5229">
        <w:rPr/>
        <w:t>DAT must extract a</w:t>
      </w:r>
      <w:r w:rsidR="3C802911">
        <w:rPr/>
        <w:t xml:space="preserve"> subset of all data in order to reduce the data rate to a manageable level.</w:t>
      </w:r>
      <w:r w:rsidR="3C802911">
        <w:rPr/>
        <w:t xml:space="preserve"> </w:t>
      </w:r>
      <w:r w:rsidR="26B8FF58">
        <w:rPr/>
        <w:t>T</w:t>
      </w:r>
      <w:r w:rsidR="37E73F2C">
        <w:rPr/>
        <w:t>h</w:t>
      </w:r>
      <w:r w:rsidR="26B8FF58">
        <w:rPr/>
        <w:t xml:space="preserve">e </w:t>
      </w:r>
      <w:r w:rsidR="44340B65">
        <w:rPr/>
        <w:t xml:space="preserve">ARC subsystem </w:t>
      </w:r>
      <w:r w:rsidR="5B56FFD3">
        <w:rPr/>
        <w:t>expect</w:t>
      </w:r>
      <w:r w:rsidR="3DEBA3AE">
        <w:rPr/>
        <w:t>s</w:t>
      </w:r>
      <w:r w:rsidR="63CD5D84">
        <w:rPr/>
        <w:t xml:space="preserve"> </w:t>
      </w:r>
      <w:r w:rsidR="5A99F56E">
        <w:rPr/>
        <w:t xml:space="preserve">data that meets a uniform standard for quality, sensitivity, and structure. DAT must ensure that products meet these expectations before they are distributed </w:t>
      </w:r>
      <w:r w:rsidR="0CE59FF3">
        <w:rPr/>
        <w:t>off site to archives and science users</w:t>
      </w:r>
      <w:r w:rsidR="5A99F56E">
        <w:rPr/>
        <w:t>.</w:t>
      </w:r>
    </w:p>
    <w:p w:rsidR="3A4AADBC" w:rsidP="362DEE14" w:rsidRDefault="3A4AADBC" w14:paraId="43F7F186" w14:textId="2E687974">
      <w:pPr>
        <w:pStyle w:val="Caption"/>
        <w:rPr>
          <w:rFonts w:ascii="Times New Roman" w:hAnsi="Times New Roman"/>
        </w:r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4C28A4E4" wp14:editId="46441F3D">
                <wp:extent cx="5941695" cy="2162175"/>
                <wp:effectExtent l="0" t="0" r="20955" b="28575"/>
                <wp:docPr xmlns:wp="http://schemas.openxmlformats.org/drawingml/2006/wordprocessingDrawing" id="1585127790" name="Group 1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41695" cy="2162175"/>
                          <a:chOff x="0" y="0"/>
                          <a:chExt cx="5296536" cy="1927860"/>
                        </a:xfrm>
                      </wpg:grpSpPr>
                      <wps:wsp xmlns:wps="http://schemas.microsoft.com/office/word/2010/wordprocessingShape">
                        <wps:cNvPr id="2" name="Rectangle 2"/>
                        <wps:cNvSpPr/>
                        <wps:spPr>
                          <a:xfrm>
                            <a:off x="530227" y="0"/>
                            <a:ext cx="1086057" cy="192786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Moon 3"/>
                        <wps:cNvSpPr/>
                        <wps:spPr>
                          <a:xfrm rot="-8280000">
                            <a:off x="849899" y="87897"/>
                            <a:ext cx="153325" cy="229798"/>
                          </a:xfrm>
                          <a:prstGeom prst="moo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Moon 4"/>
                        <wps:cNvSpPr/>
                        <wps:spPr>
                          <a:xfrm rot="-8280000">
                            <a:off x="983815" y="96013"/>
                            <a:ext cx="153325" cy="229798"/>
                          </a:xfrm>
                          <a:prstGeom prst="moo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856044" y="412844"/>
                            <a:ext cx="12778" cy="146818"/>
                          </a:xfrm>
                          <a:prstGeom prst="re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Rectangle 6"/>
                        <wps:cNvSpPr/>
                        <wps:spPr>
                          <a:xfrm>
                            <a:off x="1060477" y="274146"/>
                            <a:ext cx="12778" cy="146818"/>
                          </a:xfrm>
                          <a:prstGeom prst="re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7"/>
                        <wps:cNvSpPr/>
                        <wps:spPr>
                          <a:xfrm>
                            <a:off x="926561" y="266030"/>
                            <a:ext cx="12778" cy="146818"/>
                          </a:xfrm>
                          <a:prstGeom prst="re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 name="Moon 8"/>
                        <wps:cNvSpPr/>
                        <wps:spPr>
                          <a:xfrm rot="-8280000">
                            <a:off x="785769" y="224539"/>
                            <a:ext cx="153325" cy="229798"/>
                          </a:xfrm>
                          <a:prstGeom prst="moo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Smiley Face 9"/>
                        <wps:cNvSpPr/>
                        <wps:spPr>
                          <a:xfrm>
                            <a:off x="4512263" y="1090123"/>
                            <a:ext cx="784273" cy="784006"/>
                          </a:xfrm>
                          <a:prstGeom prst="smileyFace">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F57967" w:rsidP="00F57967" w:rsidRDefault="00F57967">
                              <w:pPr>
                                <w:spacing w:line="252" w:lineRule="auto"/>
                                <w:jc w:val="center"/>
                                <w:rPr>
                                  <w:rFonts w:eastAsia="Times New Roman"/>
                                  <w:color w:val="FFFFFF"/>
                                  <w:kern w:val="0"/>
                                  <w14:ligatures xmlns:w14="http://schemas.microsoft.com/office/word/2010/wordml" w14:val="none"/>
                                </w:rPr>
                              </w:pPr>
                              <w:r>
                                <w:rPr>
                                  <w:rFonts w:eastAsia="Times New Roman"/>
                                  <w:color w:val="FFFFFF"/>
                                </w:rPr>
                                <w:t>Public</w:t>
                              </w:r>
                            </w:p>
                          </w:txbxContent>
                        </wps:txbx>
                        <wps:bodyPr anchor="ctr"/>
                      </wps:wsp>
                      <wps:wsp xmlns:wps="http://schemas.microsoft.com/office/word/2010/wordprocessingShape">
                        <wps:cNvPr id="10" name="Arrow: Down 10"/>
                        <wps:cNvSpPr/>
                        <wps:spPr>
                          <a:xfrm rot="-5400000">
                            <a:off x="2179830" y="868491"/>
                            <a:ext cx="100720" cy="1227271"/>
                          </a:xfrm>
                          <a:prstGeom prst="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 name="Callout: Right Arrow 11"/>
                        <wps:cNvSpPr/>
                        <wps:spPr>
                          <a:xfrm rot="5400000">
                            <a:off x="757959" y="423970"/>
                            <a:ext cx="630593" cy="1086057"/>
                          </a:xfrm>
                          <a:prstGeom prst="rightArrowCallou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Straight Arrow Connector 12"/>
                        <wps:cNvCnPr/>
                        <wps:spPr>
                          <a:xfrm flipV="1">
                            <a:off x="3911337" y="1482126"/>
                            <a:ext cx="600926" cy="8118"/>
                          </a:xfrm>
                          <a:prstGeom prst="straightConnector1">
                            <a:avLst/>
                          </a:prstGeom>
                          <a:ln>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Rectangle 13"/>
                        <wps:cNvSpPr/>
                        <wps:spPr>
                          <a:xfrm>
                            <a:off x="2843825" y="1232789"/>
                            <a:ext cx="1067511" cy="498674"/>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F57967" w:rsidP="00F57967" w:rsidRDefault="00F57967">
                              <w:pPr>
                                <w:spacing w:line="252" w:lineRule="auto"/>
                                <w:jc w:val="center"/>
                                <w:rPr>
                                  <w:rFonts w:eastAsia="Times New Roman"/>
                                  <w:color w:val="FFFFFF"/>
                                  <w:kern w:val="0"/>
                                  <w14:ligatures xmlns:w14="http://schemas.microsoft.com/office/word/2010/wordml" w14:val="none"/>
                                </w:rPr>
                              </w:pPr>
                              <w:r>
                                <w:rPr>
                                  <w:rFonts w:eastAsia="Times New Roman"/>
                                  <w:color w:val="FFFFFF"/>
                                </w:rPr>
                                <w:t>ARC</w:t>
                              </w:r>
                            </w:p>
                          </w:txbxContent>
                        </wps:txbx>
                        <wps:bodyPr anchor="ctr"/>
                      </wps:wsp>
                      <wps:wsp xmlns:wps="http://schemas.microsoft.com/office/word/2010/wordprocessingShape">
                        <wps:cNvPr id="14" name="Rectangle 14"/>
                        <wps:cNvSpPr/>
                        <wps:spPr>
                          <a:xfrm>
                            <a:off x="804620" y="672968"/>
                            <a:ext cx="618961" cy="237968"/>
                          </a:xfrm>
                          <a:prstGeom prst="rect">
                            <a:avLst/>
                          </a:prstGeom>
                          <a:noFill/>
                          <a:ln>
                            <a:noFill/>
                          </a:ln>
                        </wps:spPr>
                        <wps:txbx>
                          <w:txbxContent>
                            <w:p w:rsidR="00F57967" w:rsidP="00F57967" w:rsidRDefault="00F57967">
                              <w:pPr>
                                <w:spacing w:line="252" w:lineRule="auto"/>
                                <w:rPr>
                                  <w:rFonts w:ascii="Calibri" w:hAnsi="Calibri" w:cs="Calibri"/>
                                  <w:color w:val="000000"/>
                                  <w:kern w:val="0"/>
                                  <w:sz w:val="28"/>
                                  <w:szCs w:val="28"/>
                                  <w14:ligatures xmlns:w14="http://schemas.microsoft.com/office/word/2010/wordml" w14:val="none"/>
                                </w:rPr>
                              </w:pPr>
                              <w:r>
                                <w:rPr>
                                  <w:rFonts w:ascii="Calibri" w:hAnsi="Calibri" w:cs="Calibri"/>
                                  <w:color w:val="000000"/>
                                  <w:sz w:val="28"/>
                                  <w:szCs w:val="28"/>
                                </w:rPr>
                                <w:t>RCP</w:t>
                              </w:r>
                            </w:p>
                          </w:txbxContent>
                        </wps:txbx>
                        <wps:bodyPr anchor="t"/>
                      </wps:wsp>
                      <wps:wsp xmlns:wps="http://schemas.microsoft.com/office/word/2010/wordprocessingShape">
                        <wps:cNvPr id="15" name="Rectangle 15"/>
                        <wps:cNvSpPr/>
                        <wps:spPr>
                          <a:xfrm>
                            <a:off x="804620" y="1372470"/>
                            <a:ext cx="618961" cy="219313"/>
                          </a:xfrm>
                          <a:prstGeom prst="rect">
                            <a:avLst/>
                          </a:prstGeom>
                          <a:noFill/>
                          <a:ln>
                            <a:noFill/>
                          </a:ln>
                        </wps:spPr>
                        <wps:txbx>
                          <w:txbxContent>
                            <w:p w:rsidR="00F57967" w:rsidP="00F57967" w:rsidRDefault="00F57967">
                              <w:pPr>
                                <w:spacing w:line="252" w:lineRule="auto"/>
                                <w:rPr>
                                  <w:rFonts w:ascii="Calibri" w:hAnsi="Calibri" w:cs="Calibri"/>
                                  <w:color w:val="000000"/>
                                  <w:kern w:val="0"/>
                                  <w:sz w:val="28"/>
                                  <w:szCs w:val="28"/>
                                  <w14:ligatures xmlns:w14="http://schemas.microsoft.com/office/word/2010/wordml" w14:val="none"/>
                                </w:rPr>
                              </w:pPr>
                              <w:r>
                                <w:rPr>
                                  <w:rFonts w:ascii="Calibri" w:hAnsi="Calibri" w:cs="Calibri"/>
                                  <w:color w:val="000000"/>
                                  <w:sz w:val="28"/>
                                  <w:szCs w:val="28"/>
                                </w:rPr>
                                <w:t>DAT</w:t>
                              </w:r>
                            </w:p>
                          </w:txbxContent>
                        </wps:txbx>
                        <wps:bodyPr anchor="t"/>
                      </wps:wsp>
                      <wps:wsp xmlns:wps="http://schemas.microsoft.com/office/word/2010/wordprocessingShape">
                        <wps:cNvPr id="16" name="Rectangle 16"/>
                        <wps:cNvSpPr/>
                        <wps:spPr>
                          <a:xfrm>
                            <a:off x="1155724" y="369342"/>
                            <a:ext cx="12778" cy="146818"/>
                          </a:xfrm>
                          <a:prstGeom prst="re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7" name="Moon 17"/>
                        <wps:cNvSpPr/>
                        <wps:spPr>
                          <a:xfrm rot="-8280000">
                            <a:off x="1079061" y="191209"/>
                            <a:ext cx="153325" cy="229798"/>
                          </a:xfrm>
                          <a:prstGeom prst="moo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8" name="Rectangle 18"/>
                        <wps:cNvSpPr/>
                        <wps:spPr>
                          <a:xfrm>
                            <a:off x="1241445" y="245587"/>
                            <a:ext cx="12778" cy="146818"/>
                          </a:xfrm>
                          <a:prstGeom prst="re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 name="Moon 19"/>
                        <wps:cNvSpPr/>
                        <wps:spPr>
                          <a:xfrm rot="-8280000">
                            <a:off x="1164783" y="67454"/>
                            <a:ext cx="153325" cy="229798"/>
                          </a:xfrm>
                          <a:prstGeom prst="moo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0" name="Rectangle 20"/>
                        <wps:cNvSpPr/>
                        <wps:spPr>
                          <a:xfrm>
                            <a:off x="1336691" y="340783"/>
                            <a:ext cx="12778" cy="146818"/>
                          </a:xfrm>
                          <a:prstGeom prst="re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1" name="Moon 21"/>
                        <wps:cNvSpPr/>
                        <wps:spPr>
                          <a:xfrm rot="-8280000">
                            <a:off x="1260029" y="162650"/>
                            <a:ext cx="153325" cy="229798"/>
                          </a:xfrm>
                          <a:prstGeom prst="moo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2" name="Rectangle 22"/>
                        <wps:cNvSpPr/>
                        <wps:spPr>
                          <a:xfrm>
                            <a:off x="1431938" y="435980"/>
                            <a:ext cx="12778" cy="146818"/>
                          </a:xfrm>
                          <a:prstGeom prst="re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3" name="Moon 23"/>
                        <wps:cNvSpPr/>
                        <wps:spPr>
                          <a:xfrm rot="-8280000">
                            <a:off x="1355275" y="257847"/>
                            <a:ext cx="153325" cy="229798"/>
                          </a:xfrm>
                          <a:prstGeom prst="moo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4" name="Rectangle 24"/>
                        <wps:cNvSpPr/>
                        <wps:spPr>
                          <a:xfrm>
                            <a:off x="717590" y="369342"/>
                            <a:ext cx="12778" cy="146818"/>
                          </a:xfrm>
                          <a:prstGeom prst="rect">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5" name="Moon 25"/>
                        <wps:cNvSpPr/>
                        <wps:spPr>
                          <a:xfrm rot="-8280000">
                            <a:off x="640929" y="191209"/>
                            <a:ext cx="153325" cy="229798"/>
                          </a:xfrm>
                          <a:prstGeom prst="moo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6" name="Rectangle 26"/>
                        <wps:cNvSpPr/>
                        <wps:spPr>
                          <a:xfrm>
                            <a:off x="1720622" y="1532486"/>
                            <a:ext cx="819109" cy="266550"/>
                          </a:xfrm>
                          <a:prstGeom prst="rect">
                            <a:avLst/>
                          </a:prstGeom>
                          <a:solidFill>
                            <a:schemeClr val="lt1"/>
                          </a:solidFill>
                          <a:ln>
                            <a:solidFill>
                              <a:srgbClr val="000000"/>
                            </a:solidFill>
                          </a:ln>
                        </wps:spPr>
                        <wps:txbx>
                          <w:txbxContent>
                            <w:p w:rsidR="00F57967" w:rsidP="00F57967" w:rsidRDefault="00F57967">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10 MB/s</w:t>
                              </w:r>
                            </w:p>
                          </w:txbxContent>
                        </wps:txbx>
                        <wps:bodyPr anchor="t"/>
                      </wps:wsp>
                      <wps:wsp xmlns:wps="http://schemas.microsoft.com/office/word/2010/wordprocessingShape">
                        <wps:cNvPr id="27" name="Rectangle 27"/>
                        <wps:cNvSpPr/>
                        <wps:spPr>
                          <a:xfrm>
                            <a:off x="0" y="955086"/>
                            <a:ext cx="530227" cy="527040"/>
                          </a:xfrm>
                          <a:prstGeom prst="rect">
                            <a:avLst/>
                          </a:prstGeom>
                          <a:solidFill>
                            <a:schemeClr val="lt1"/>
                          </a:solidFill>
                          <a:ln>
                            <a:solidFill>
                              <a:srgbClr val="000000"/>
                            </a:solidFill>
                          </a:ln>
                        </wps:spPr>
                        <wps:txbx>
                          <w:txbxContent>
                            <w:p w:rsidR="00F57967" w:rsidP="00F57967" w:rsidRDefault="00F57967">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23 GB/s</w:t>
                              </w:r>
                            </w:p>
                          </w:txbxContent>
                        </wps:txbx>
                        <wps:bodyPr anchor="t"/>
                      </wps:wsp>
                      <wps:wsp xmlns:wps="http://schemas.microsoft.com/office/word/2010/wordprocessingShape">
                        <wps:cNvPr id="28" name="Rectangle 28"/>
                        <wps:cNvSpPr/>
                        <wps:spPr>
                          <a:xfrm>
                            <a:off x="0" y="182353"/>
                            <a:ext cx="530227" cy="527040"/>
                          </a:xfrm>
                          <a:prstGeom prst="rect">
                            <a:avLst/>
                          </a:prstGeom>
                          <a:solidFill>
                            <a:schemeClr val="lt1"/>
                          </a:solidFill>
                          <a:ln>
                            <a:solidFill>
                              <a:srgbClr val="000000"/>
                            </a:solidFill>
                          </a:ln>
                        </wps:spPr>
                        <wps:txbx>
                          <w:txbxContent>
                            <w:p w:rsidR="00F57967" w:rsidP="00F57967" w:rsidRDefault="00F57967">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1 TB/s</w:t>
                              </w:r>
                            </w:p>
                          </w:txbxContent>
                        </wps:txbx>
                        <wps:bodyPr anchor="t"/>
                      </wps:wsp>
                    </wpg:wgp>
                  </a:graphicData>
                </a:graphic>
              </wp:inline>
            </w:drawing>
          </mc:Choice>
          <mc:Fallback/>
        </mc:AlternateContent>
      </w:r>
      <w:r w:rsidR="64F88C5C">
        <w:rPr/>
        <w:t>Figure</w:t>
      </w:r>
      <w:r w:rsidR="0D46F139">
        <w:rPr/>
        <w:t xml:space="preserve"> 2</w:t>
      </w:r>
      <w:r w:rsidR="64F88C5C">
        <w:rPr/>
        <w:t xml:space="preserve">: Data </w:t>
      </w:r>
      <w:r w:rsidR="55085C2D">
        <w:rPr/>
        <w:t>flow through RCP, DAT, and ARC subsystems. The RCP and DAT subsystems are co-located with each other and the array, while ARC is off site and connected by th</w:t>
      </w:r>
      <w:r w:rsidR="1FF63C05">
        <w:rPr/>
        <w:t>e internet.</w:t>
      </w:r>
    </w:p>
    <w:p xmlns:wp14="http://schemas.microsoft.com/office/word/2010/wordml" w:rsidR="25FA66FC" w:rsidP="427C7C8F" w:rsidRDefault="25FA66FC" w14:paraId="00E49540" wp14:textId="77777777">
      <w:pPr>
        <w:pStyle w:val="Heading1"/>
        <w:rPr/>
      </w:pPr>
      <w:bookmarkStart w:name="_Toc451485578" w:id="1577726944"/>
      <w:r w:rsidR="7B5D35D1">
        <w:rPr/>
        <w:t>Design Goals</w:t>
      </w:r>
      <w:bookmarkEnd w:id="1577726944"/>
    </w:p>
    <w:p xmlns:wp14="http://schemas.microsoft.com/office/word/2010/wordml" w:rsidR="25FA66FC" w:rsidP="362DEE14" w:rsidRDefault="25FA66FC" w14:paraId="20390728" wp14:textId="360ED94A">
      <w:pPr>
        <w:pStyle w:val="BodyTextFirstIndent"/>
        <w:bidi w:val="0"/>
      </w:pPr>
      <w:r w:rsidR="2806C94D">
        <w:rPr/>
        <w:t>The DAT subsystem performs multiple functions:</w:t>
      </w:r>
    </w:p>
    <w:p xmlns:wp14="http://schemas.microsoft.com/office/word/2010/wordml" w:rsidR="25FA66FC" w:rsidP="362DEE14" w:rsidRDefault="25FA66FC" w14:paraId="19C758B3" wp14:textId="0402FAC3">
      <w:pPr>
        <w:pStyle w:val="BodyTextFirstIndent"/>
        <w:numPr>
          <w:ilvl w:val="0"/>
          <w:numId w:val="121"/>
        </w:numPr>
        <w:rPr>
          <w:rFonts w:ascii="Times New Roman" w:hAnsi="Times New Roman" w:eastAsia="Times New Roman" w:cs="Times New Roman"/>
        </w:rPr>
      </w:pPr>
      <w:r w:rsidR="43562494">
        <w:rPr/>
        <w:t>Provides</w:t>
      </w:r>
      <w:r w:rsidR="43562494">
        <w:rPr/>
        <w:t xml:space="preserve"> a large</w:t>
      </w:r>
      <w:r w:rsidR="5612C798">
        <w:rPr/>
        <w:t>, redundant</w:t>
      </w:r>
      <w:r w:rsidR="17C8905B">
        <w:rPr/>
        <w:t xml:space="preserve"> data </w:t>
      </w:r>
      <w:r w:rsidR="43562494">
        <w:rPr/>
        <w:t>buffer for the high</w:t>
      </w:r>
      <w:r w:rsidR="60B39EE9">
        <w:rPr/>
        <w:t>-</w:t>
      </w:r>
      <w:r w:rsidR="43562494">
        <w:rPr/>
        <w:t xml:space="preserve">latency processing </w:t>
      </w:r>
      <w:r w:rsidR="43562494">
        <w:rPr/>
        <w:t>required</w:t>
      </w:r>
      <w:r w:rsidR="43562494">
        <w:rPr/>
        <w:t xml:space="preserve"> to make science ready data products.</w:t>
      </w:r>
    </w:p>
    <w:p xmlns:wp14="http://schemas.microsoft.com/office/word/2010/wordml" w:rsidR="25FA66FC" w:rsidP="362DEE14" w:rsidRDefault="25FA66FC" w14:paraId="617C90ED" wp14:textId="1D080D03">
      <w:pPr>
        <w:pStyle w:val="BodyTextFirstIndent"/>
        <w:numPr>
          <w:ilvl w:val="0"/>
          <w:numId w:val="121"/>
        </w:numPr>
        <w:rPr>
          <w:rFonts w:ascii="Times New Roman" w:hAnsi="Times New Roman" w:eastAsia="Times New Roman" w:cs="Times New Roman"/>
        </w:rPr>
      </w:pPr>
      <w:r w:rsidR="3776AC37">
        <w:rPr/>
        <w:t xml:space="preserve">Holds knowledge of the state and science readiness of any data product. </w:t>
      </w:r>
    </w:p>
    <w:p xmlns:wp14="http://schemas.microsoft.com/office/word/2010/wordml" w:rsidR="25FA66FC" w:rsidP="362DEE14" w:rsidRDefault="25FA66FC" w14:paraId="0A2F49F4" wp14:textId="0BBA5E46">
      <w:pPr>
        <w:pStyle w:val="BodyTextFirstIndent"/>
        <w:numPr>
          <w:ilvl w:val="0"/>
          <w:numId w:val="121"/>
        </w:numPr>
        <w:rPr>
          <w:rFonts w:ascii="Times New Roman" w:hAnsi="Times New Roman" w:eastAsia="Times New Roman" w:cs="Times New Roman"/>
        </w:rPr>
      </w:pPr>
      <w:r w:rsidR="042F1EE0">
        <w:rPr/>
        <w:t xml:space="preserve">Processes </w:t>
      </w:r>
      <w:r w:rsidR="49AE81DE">
        <w:rPr/>
        <w:t>data across channel ranges, fields (“mosaicking”) and time (“stacking”)</w:t>
      </w:r>
      <w:r w:rsidR="1C7D6AAE">
        <w:rPr/>
        <w:t xml:space="preserve"> to reduce data rate for transfers off site.</w:t>
      </w:r>
    </w:p>
    <w:p xmlns:wp14="http://schemas.microsoft.com/office/word/2010/wordml" w:rsidR="25FA66FC" w:rsidP="362DEE14" w:rsidRDefault="25FA66FC" w14:paraId="72686A23" wp14:textId="160C2AB9">
      <w:pPr>
        <w:pStyle w:val="BodyTextFirstIndent"/>
        <w:numPr>
          <w:ilvl w:val="0"/>
          <w:numId w:val="121"/>
        </w:numPr>
        <w:rPr>
          <w:rFonts w:ascii="Times New Roman" w:hAnsi="Times New Roman" w:eastAsia="Times New Roman" w:cs="Times New Roman"/>
        </w:rPr>
      </w:pPr>
      <w:r w:rsidR="42BA3B98">
        <w:rPr/>
        <w:t xml:space="preserve">Allows for automated and human-based Quality Assurance (QA). </w:t>
      </w:r>
    </w:p>
    <w:p xmlns:wp14="http://schemas.microsoft.com/office/word/2010/wordml" w:rsidR="25FA66FC" w:rsidP="362DEE14" w:rsidRDefault="25FA66FC" w14:paraId="3C5176E7" wp14:textId="0C482326">
      <w:pPr>
        <w:pStyle w:val="BodyTextFirstIndent"/>
        <w:numPr>
          <w:ilvl w:val="0"/>
          <w:numId w:val="121"/>
        </w:numPr>
        <w:rPr>
          <w:rFonts w:ascii="Times New Roman" w:hAnsi="Times New Roman" w:eastAsia="Times New Roman" w:cs="Times New Roman"/>
        </w:rPr>
      </w:pPr>
      <w:r w:rsidR="6E2E11D8">
        <w:rPr/>
        <w:t>Provides</w:t>
      </w:r>
      <w:r w:rsidR="6E2E11D8">
        <w:rPr/>
        <w:t xml:space="preserve"> a </w:t>
      </w:r>
      <w:r w:rsidR="43562494">
        <w:rPr/>
        <w:t xml:space="preserve">CPU-first software </w:t>
      </w:r>
      <w:r w:rsidR="23121976">
        <w:rPr/>
        <w:t>environment that</w:t>
      </w:r>
      <w:r w:rsidR="43562494">
        <w:rPr/>
        <w:t xml:space="preserve"> allows for custom algorithms </w:t>
      </w:r>
      <w:r w:rsidR="073D85FA">
        <w:rPr/>
        <w:t xml:space="preserve">to be </w:t>
      </w:r>
      <w:r w:rsidR="43562494">
        <w:rPr/>
        <w:t xml:space="preserve">developed in response to real-world </w:t>
      </w:r>
      <w:r w:rsidR="517306AB">
        <w:rPr/>
        <w:t>conditions</w:t>
      </w:r>
      <w:r w:rsidR="43562494">
        <w:rPr/>
        <w:t>.</w:t>
      </w:r>
    </w:p>
    <w:p w:rsidR="6BEA2C69" w:rsidP="362DEE14" w:rsidRDefault="6BEA2C69" w14:paraId="1E99E445" w14:textId="4F0DFD87">
      <w:pPr>
        <w:pStyle w:val="BodyTextFirstIndent"/>
        <w:rPr>
          <w:rFonts w:ascii="Times New Roman" w:hAnsi="Times New Roman"/>
        </w:rPr>
      </w:pPr>
      <w:r w:rsidR="6BEA2C69">
        <w:rPr/>
        <w:t>Here, we describe each of these goals in detail and how they motivate components of the DAT design.</w:t>
      </w:r>
    </w:p>
    <w:p w:rsidR="037AEDD0" w:rsidP="362DEE14" w:rsidRDefault="037AEDD0" w14:paraId="7DC4DFAB" w14:textId="2894EA16">
      <w:pPr>
        <w:pStyle w:val="Heading2"/>
        <w:rPr/>
      </w:pPr>
      <w:bookmarkStart w:name="_Toc171158074" w:id="1012569919"/>
      <w:r w:rsidR="037AEDD0">
        <w:rPr/>
        <w:t>Large Data Buffer</w:t>
      </w:r>
      <w:bookmarkEnd w:id="1012569919"/>
    </w:p>
    <w:p w:rsidR="5E32A2E2" w:rsidP="362DEE14" w:rsidRDefault="5E32A2E2" w14:paraId="2D9A8696" w14:textId="1A772AA8">
      <w:pPr>
        <w:pStyle w:val="BodyTextFirstIndent"/>
        <w:rPr>
          <w:b w:val="1"/>
          <w:bCs w:val="1"/>
        </w:rPr>
      </w:pPr>
      <w:r w:rsidRPr="362DEE14" w:rsidR="5E32A2E2">
        <w:rPr>
          <w:b w:val="1"/>
          <w:bCs w:val="1"/>
        </w:rPr>
        <w:t>Components: on-site storage system, off-site storage system</w:t>
      </w:r>
    </w:p>
    <w:p w:rsidR="2AE3BD8B" w:rsidP="362DEE14" w:rsidRDefault="2AE3BD8B" w14:paraId="4C27654F" w14:textId="18844C2B">
      <w:pPr>
        <w:pStyle w:val="BodyTextFirstIndent"/>
      </w:pPr>
      <w:r w:rsidR="2AE3BD8B">
        <w:rPr/>
        <w:t xml:space="preserve">DAT receives data at a rate of </w:t>
      </w:r>
      <w:r w:rsidR="2AE3BD8B">
        <w:rPr/>
        <w:t xml:space="preserve">roughly </w:t>
      </w:r>
      <w:r w:rsidR="3C1DCAA2">
        <w:rPr/>
        <w:t>2</w:t>
      </w:r>
      <w:r w:rsidR="3A6324BE">
        <w:rPr/>
        <w:t>2.2</w:t>
      </w:r>
      <w:r w:rsidR="2AE3BD8B">
        <w:rPr/>
        <w:t xml:space="preserve"> </w:t>
      </w:r>
      <w:r w:rsidR="2AE3BD8B">
        <w:rPr/>
        <w:t>GB/s and must process and reduce that in real-time, albeit with a larger latency than the RCP.</w:t>
      </w:r>
      <w:r w:rsidR="674F6EE3">
        <w:rPr/>
        <w:t xml:space="preserve"> After processing, data </w:t>
      </w:r>
      <w:r w:rsidR="674F6EE3">
        <w:rPr/>
        <w:t>are</w:t>
      </w:r>
      <w:r w:rsidR="674F6EE3">
        <w:rPr/>
        <w:t xml:space="preserve"> accumulated on DAT while waiting to be shipped to ARC. Some products also must remain in DAT to be accumulated with future observing epochs of the sam</w:t>
      </w:r>
      <w:r w:rsidR="664E3AFD">
        <w:rPr/>
        <w:t xml:space="preserve">e part of the sky. </w:t>
      </w:r>
      <w:r w:rsidR="664E3AFD">
        <w:rPr/>
        <w:t>All of these features require a large (PB-scale) storage system on site with redundant back up off site.</w:t>
      </w:r>
    </w:p>
    <w:p w:rsidR="5AB94211" w:rsidP="362DEE14" w:rsidRDefault="5AB94211" w14:paraId="17A3D376" w14:textId="31258C92">
      <w:pPr>
        <w:pStyle w:val="Heading2"/>
        <w:rPr/>
      </w:pPr>
      <w:bookmarkStart w:name="_Toc1296365591" w:id="1920106297"/>
      <w:r w:rsidR="5AB94211">
        <w:rPr/>
        <w:t xml:space="preserve">Knowing </w:t>
      </w:r>
      <w:r w:rsidR="037AEDD0">
        <w:rPr/>
        <w:t>Data State</w:t>
      </w:r>
      <w:bookmarkEnd w:id="1920106297"/>
    </w:p>
    <w:p w:rsidR="037AEDD0" w:rsidP="362DEE14" w:rsidRDefault="037AEDD0" w14:paraId="039A8573" w14:textId="2BD2200C">
      <w:pPr>
        <w:pStyle w:val="BodyTextFirstIndent"/>
        <w:rPr>
          <w:b w:val="1"/>
          <w:bCs w:val="1"/>
        </w:rPr>
      </w:pPr>
      <w:r w:rsidRPr="362DEE14" w:rsidR="037AEDD0">
        <w:rPr>
          <w:b w:val="1"/>
          <w:bCs w:val="1"/>
        </w:rPr>
        <w:t>Component</w:t>
      </w:r>
      <w:r w:rsidRPr="362DEE14" w:rsidR="037AEDD0">
        <w:rPr>
          <w:b w:val="1"/>
          <w:bCs w:val="1"/>
        </w:rPr>
        <w:t>: metadata database</w:t>
      </w:r>
    </w:p>
    <w:p w:rsidR="190D8D49" w:rsidP="362DEE14" w:rsidRDefault="190D8D49" w14:paraId="78DB7C81" w14:textId="7796E655">
      <w:pPr>
        <w:pStyle w:val="BodyTextFirstIndent"/>
      </w:pPr>
      <w:r w:rsidR="190D8D49">
        <w:rPr/>
        <w:t>The post-processing applies corrections to produce science ready</w:t>
      </w:r>
      <w:r w:rsidR="24D9862B">
        <w:rPr/>
        <w:t xml:space="preserve"> data. This is the same information </w:t>
      </w:r>
      <w:r w:rsidR="24D9862B">
        <w:rPr/>
        <w:t>required</w:t>
      </w:r>
      <w:r w:rsidR="24D9862B">
        <w:rPr/>
        <w:t xml:space="preserve"> to control data quality before mosaicking and stacking, as well as assessment prior to distribution to ARC</w:t>
      </w:r>
      <w:r w:rsidR="190D8D49">
        <w:rPr/>
        <w:t xml:space="preserve">. By virtue of being co-located with RCP computing, it also can receive </w:t>
      </w:r>
      <w:r w:rsidR="5B5BA2E3">
        <w:rPr/>
        <w:t xml:space="preserve">information on the quality of the observation </w:t>
      </w:r>
      <w:r w:rsidR="6A620384">
        <w:rPr/>
        <w:t>as</w:t>
      </w:r>
      <w:r w:rsidR="5B5BA2E3">
        <w:rPr/>
        <w:t xml:space="preserve"> </w:t>
      </w:r>
      <w:r w:rsidR="6A620384">
        <w:rPr/>
        <w:t xml:space="preserve">the data are generated by RCP </w:t>
      </w:r>
      <w:r w:rsidR="5B5BA2E3">
        <w:rPr/>
        <w:t>(e.g., RFI issues for baseline weighting).</w:t>
      </w:r>
      <w:r w:rsidR="190D8D49">
        <w:rPr/>
        <w:t xml:space="preserve"> </w:t>
      </w:r>
      <w:r w:rsidR="58720515">
        <w:rPr/>
        <w:t xml:space="preserve">This makes DAT the most </w:t>
      </w:r>
      <w:r w:rsidR="58720515">
        <w:rPr/>
        <w:t>appropriate location</w:t>
      </w:r>
      <w:r w:rsidR="58720515">
        <w:rPr/>
        <w:t xml:space="preserve"> to track overall data quality.</w:t>
      </w:r>
    </w:p>
    <w:p w:rsidR="06910F1A" w:rsidP="362DEE14" w:rsidRDefault="06910F1A" w14:paraId="7CBE2C67" w14:textId="1BD468EB">
      <w:pPr>
        <w:pStyle w:val="Heading2"/>
        <w:rPr/>
      </w:pPr>
      <w:bookmarkStart w:name="_Toc798604200" w:id="1061610377"/>
      <w:r w:rsidR="06910F1A">
        <w:rPr/>
        <w:t>Data Reduction</w:t>
      </w:r>
      <w:bookmarkEnd w:id="1061610377"/>
    </w:p>
    <w:p w:rsidR="06910F1A" w:rsidP="362DEE14" w:rsidRDefault="06910F1A" w14:paraId="3BDA3CC9" w14:textId="1BFE5914">
      <w:pPr>
        <w:pStyle w:val="BodyTextFirstIndent"/>
        <w:rPr>
          <w:b w:val="1"/>
          <w:bCs w:val="1"/>
        </w:rPr>
      </w:pPr>
      <w:r w:rsidRPr="362DEE14" w:rsidR="06910F1A">
        <w:rPr>
          <w:b w:val="1"/>
          <w:bCs w:val="1"/>
        </w:rPr>
        <w:t>Component</w:t>
      </w:r>
      <w:r w:rsidRPr="362DEE14" w:rsidR="06910F1A">
        <w:rPr>
          <w:b w:val="1"/>
          <w:bCs w:val="1"/>
        </w:rPr>
        <w:t xml:space="preserve">: </w:t>
      </w:r>
      <w:r w:rsidRPr="362DEE14" w:rsidR="5F00F0AC">
        <w:rPr>
          <w:b w:val="1"/>
          <w:bCs w:val="1"/>
        </w:rPr>
        <w:t>Computing cluster</w:t>
      </w:r>
    </w:p>
    <w:p w:rsidR="7ABA88FD" w:rsidP="362DEE14" w:rsidRDefault="7ABA88FD" w14:paraId="56BDD905" w14:textId="27DE27E8">
      <w:pPr>
        <w:pStyle w:val="BodyTextFirstIndent"/>
        <w:rPr>
          <w:rFonts w:ascii="Times New Roman" w:hAnsi="Times New Roman"/>
        </w:rPr>
      </w:pPr>
      <w:r w:rsidR="7ABA88FD">
        <w:rPr/>
        <w:t xml:space="preserve">DAT performs a variety of </w:t>
      </w:r>
      <w:r w:rsidR="7ABA88FD">
        <w:rPr/>
        <w:t>processing</w:t>
      </w:r>
      <w:r w:rsidR="7ABA88FD">
        <w:rPr/>
        <w:t xml:space="preserve"> to reduce the data volume and prepare it for science applications. </w:t>
      </w:r>
      <w:r w:rsidR="79C8F3B5">
        <w:rPr/>
        <w:t xml:space="preserve">Example </w:t>
      </w:r>
      <w:r w:rsidR="182DAEA6">
        <w:rPr/>
        <w:t>processing includes</w:t>
      </w:r>
      <w:r w:rsidR="79C8F3B5">
        <w:rPr/>
        <w:t>:</w:t>
      </w:r>
    </w:p>
    <w:p w:rsidR="6B372698" w:rsidP="362DEE14" w:rsidRDefault="6B372698" w14:paraId="18567221" w14:textId="32C2CE8F">
      <w:pPr>
        <w:pStyle w:val="BodyTextFirstIndent"/>
        <w:numPr>
          <w:ilvl w:val="0"/>
          <w:numId w:val="120"/>
        </w:numPr>
        <w:rPr>
          <w:rFonts w:ascii="Times New Roman" w:hAnsi="Times New Roman" w:eastAsia="Times New Roman" w:cs="Times New Roman"/>
        </w:rPr>
      </w:pPr>
      <w:r w:rsidRPr="362DEE14" w:rsidR="6B372698">
        <w:rPr>
          <w:rFonts w:ascii="Times New Roman" w:hAnsi="Times New Roman" w:eastAsia="Times New Roman" w:cs="Times New Roman"/>
        </w:rPr>
        <w:t>Correct for image-plane artifacts</w:t>
      </w:r>
      <w:r w:rsidRPr="362DEE14" w:rsidR="29DC0BCA">
        <w:rPr>
          <w:rFonts w:ascii="Times New Roman" w:hAnsi="Times New Roman" w:eastAsia="Times New Roman" w:cs="Times New Roman"/>
        </w:rPr>
        <w:t>,</w:t>
      </w:r>
    </w:p>
    <w:p w:rsidR="79C8F3B5" w:rsidP="362DEE14" w:rsidRDefault="79C8F3B5" w14:paraId="5FA2FEB3" w14:textId="68C2D285">
      <w:pPr>
        <w:pStyle w:val="BodyTextFirstIndent"/>
        <w:numPr>
          <w:ilvl w:val="0"/>
          <w:numId w:val="120"/>
        </w:numPr>
        <w:rPr>
          <w:rFonts w:ascii="Times New Roman" w:hAnsi="Times New Roman" w:eastAsia="Times New Roman" w:cs="Times New Roman"/>
        </w:rPr>
      </w:pPr>
      <w:r w:rsidR="79C8F3B5">
        <w:rPr/>
        <w:t>Mosaic a set of fields into a tile</w:t>
      </w:r>
      <w:r w:rsidR="29DC0BCA">
        <w:rPr/>
        <w:t>,</w:t>
      </w:r>
    </w:p>
    <w:p w:rsidR="5BE9E31C" w:rsidP="362DEE14" w:rsidRDefault="5BE9E31C" w14:paraId="59CFFB48" w14:textId="54F01A7B">
      <w:pPr>
        <w:pStyle w:val="BodyTextFirstIndent"/>
        <w:numPr>
          <w:ilvl w:val="0"/>
          <w:numId w:val="120"/>
        </w:numPr>
        <w:rPr/>
      </w:pPr>
      <w:r w:rsidR="5BE9E31C">
        <w:rPr/>
        <w:t>Stack mosaics over multiple epochs</w:t>
      </w:r>
      <w:r w:rsidR="48D72C63">
        <w:rPr/>
        <w:t>,</w:t>
      </w:r>
      <w:r w:rsidR="4DDCEE52">
        <w:rPr/>
        <w:t xml:space="preserve"> and</w:t>
      </w:r>
    </w:p>
    <w:p w:rsidR="48D72C63" w:rsidP="362DEE14" w:rsidRDefault="48D72C63" w14:paraId="73EAC885" w14:textId="3F25A714">
      <w:pPr>
        <w:pStyle w:val="BodyTextFirstIndent"/>
        <w:numPr>
          <w:ilvl w:val="0"/>
          <w:numId w:val="120"/>
        </w:numPr>
        <w:bidi w:val="0"/>
        <w:spacing w:before="0" w:beforeAutospacing="off" w:after="0" w:afterAutospacing="off" w:line="240" w:lineRule="auto"/>
        <w:ind w:right="0"/>
        <w:jc w:val="both"/>
        <w:rPr/>
      </w:pPr>
      <w:r w:rsidR="48D72C63">
        <w:rPr/>
        <w:t xml:space="preserve">Process FTD pulse search data into an image and burst spectrum. </w:t>
      </w:r>
    </w:p>
    <w:p w:rsidR="3D15B0F7" w:rsidP="362DEE14" w:rsidRDefault="3D15B0F7" w14:paraId="0EC70B80" w14:textId="0A94B000">
      <w:pPr>
        <w:pStyle w:val="Heading2"/>
        <w:rPr>
          <w:rFonts w:ascii="Times New Roman" w:hAnsi="Times New Roman"/>
        </w:rPr>
      </w:pPr>
      <w:bookmarkStart w:name="_Toc1027307953" w:id="1081459994"/>
      <w:r w:rsidR="3D15B0F7">
        <w:rPr/>
        <w:t>Quality Assurance</w:t>
      </w:r>
      <w:bookmarkEnd w:id="1081459994"/>
    </w:p>
    <w:p w:rsidR="25AE0AB7" w:rsidP="362DEE14" w:rsidRDefault="25AE0AB7" w14:paraId="047A30EC" w14:textId="54D199D5">
      <w:pPr>
        <w:pStyle w:val="BodyTextFirstIndent"/>
        <w:ind w:left="0"/>
        <w:rPr>
          <w:b w:val="1"/>
          <w:bCs w:val="1"/>
        </w:rPr>
      </w:pPr>
      <w:r w:rsidRPr="362DEE14" w:rsidR="25AE0AB7">
        <w:rPr>
          <w:b w:val="1"/>
          <w:bCs w:val="1"/>
        </w:rPr>
        <w:t>Component</w:t>
      </w:r>
      <w:r w:rsidRPr="362DEE14" w:rsidR="25AE0AB7">
        <w:rPr>
          <w:b w:val="1"/>
          <w:bCs w:val="1"/>
        </w:rPr>
        <w:t xml:space="preserve">: </w:t>
      </w:r>
      <w:r w:rsidRPr="362DEE14" w:rsidR="1704F0E5">
        <w:rPr>
          <w:b w:val="1"/>
          <w:bCs w:val="1"/>
        </w:rPr>
        <w:t xml:space="preserve">Software for controlling and </w:t>
      </w:r>
      <w:r w:rsidRPr="362DEE14" w:rsidR="51290002">
        <w:rPr>
          <w:b w:val="1"/>
          <w:bCs w:val="1"/>
        </w:rPr>
        <w:t>expos</w:t>
      </w:r>
      <w:r w:rsidRPr="362DEE14" w:rsidR="1704F0E5">
        <w:rPr>
          <w:b w:val="1"/>
          <w:bCs w:val="1"/>
        </w:rPr>
        <w:t>ing data quality</w:t>
      </w:r>
    </w:p>
    <w:p w:rsidR="3D15B0F7" w:rsidP="362DEE14" w:rsidRDefault="3D15B0F7" w14:paraId="3D5599E0" w14:textId="43886F58">
      <w:pPr>
        <w:pStyle w:val="BodyTextFirstIndent"/>
        <w:ind w:left="0"/>
      </w:pPr>
      <w:r w:rsidR="3D15B0F7">
        <w:rPr/>
        <w:t xml:space="preserve">QA is </w:t>
      </w:r>
      <w:r w:rsidR="3D15B0F7">
        <w:rPr/>
        <w:t>required</w:t>
      </w:r>
      <w:r w:rsidR="3D15B0F7">
        <w:rPr/>
        <w:t xml:space="preserve"> in real time for many data products. </w:t>
      </w:r>
      <w:r w:rsidR="3D15B0F7">
        <w:rPr/>
        <w:t>Automatic QA will need to be developed in order to stack images or reschedule observations lost during bad weather/hardware conditions.</w:t>
      </w:r>
      <w:r w:rsidR="3D15B0F7">
        <w:rPr/>
        <w:t xml:space="preserve"> Each data product requires expert users to define QA (initially manually, eventually automated). Some data products will require manual interaction to select (</w:t>
      </w:r>
      <w:r w:rsidR="3D15B0F7">
        <w:rPr/>
        <w:t>e.g</w:t>
      </w:r>
      <w:r w:rsidR="3D15B0F7">
        <w:rPr/>
        <w:t>,. Cut in time) or label (e.g., “looks good”) prior to archiving.</w:t>
      </w:r>
      <w:r w:rsidR="3EA96C35">
        <w:rPr/>
        <w:t xml:space="preserve"> Furthermore, a</w:t>
      </w:r>
      <w:r w:rsidR="3D15B0F7">
        <w:rPr/>
        <w:t xml:space="preserve"> </w:t>
      </w:r>
      <w:r w:rsidR="241DD65A">
        <w:rPr/>
        <w:t xml:space="preserve">visual (we-based) </w:t>
      </w:r>
      <w:r w:rsidR="3D15B0F7">
        <w:rPr/>
        <w:t>interface will be needed for manual QA.</w:t>
      </w:r>
    </w:p>
    <w:p w:rsidR="0BF778BA" w:rsidP="362DEE14" w:rsidRDefault="0BF778BA" w14:paraId="4EAC7164" w14:textId="44C2C348">
      <w:pPr>
        <w:pStyle w:val="Heading2"/>
        <w:rPr/>
      </w:pPr>
      <w:bookmarkStart w:name="_Toc683288089" w:id="2011066776"/>
      <w:r w:rsidR="0BF778BA">
        <w:rPr/>
        <w:t>Custom Algorithms</w:t>
      </w:r>
      <w:bookmarkEnd w:id="2011066776"/>
    </w:p>
    <w:p w:rsidR="46A01743" w:rsidP="362DEE14" w:rsidRDefault="46A01743" w14:paraId="48E619C3" w14:textId="484B6B2A">
      <w:pPr>
        <w:pStyle w:val="BodyTextFirstIndent"/>
        <w:rPr>
          <w:b w:val="1"/>
          <w:bCs w:val="1"/>
        </w:rPr>
      </w:pPr>
      <w:r w:rsidRPr="362DEE14" w:rsidR="46A01743">
        <w:rPr>
          <w:b w:val="1"/>
          <w:bCs w:val="1"/>
        </w:rPr>
        <w:t>Component</w:t>
      </w:r>
      <w:r w:rsidRPr="362DEE14" w:rsidR="46A01743">
        <w:rPr>
          <w:b w:val="1"/>
          <w:bCs w:val="1"/>
        </w:rPr>
        <w:t xml:space="preserve">: Framework for </w:t>
      </w:r>
      <w:r w:rsidRPr="362DEE14" w:rsidR="05485AA7">
        <w:rPr>
          <w:b w:val="1"/>
          <w:bCs w:val="1"/>
        </w:rPr>
        <w:t>cus</w:t>
      </w:r>
      <w:r w:rsidRPr="362DEE14" w:rsidR="12FBAC4E">
        <w:rPr>
          <w:b w:val="1"/>
          <w:bCs w:val="1"/>
        </w:rPr>
        <w:t>t</w:t>
      </w:r>
      <w:r w:rsidRPr="362DEE14" w:rsidR="05485AA7">
        <w:rPr>
          <w:b w:val="1"/>
          <w:bCs w:val="1"/>
        </w:rPr>
        <w:t>omiza</w:t>
      </w:r>
      <w:r w:rsidRPr="362DEE14" w:rsidR="46A01743">
        <w:rPr>
          <w:b w:val="1"/>
          <w:bCs w:val="1"/>
        </w:rPr>
        <w:t xml:space="preserve">ble, </w:t>
      </w:r>
      <w:r w:rsidRPr="362DEE14" w:rsidR="510A5D23">
        <w:rPr>
          <w:b w:val="1"/>
          <w:bCs w:val="1"/>
        </w:rPr>
        <w:t>task</w:t>
      </w:r>
      <w:r w:rsidRPr="362DEE14" w:rsidR="46A01743">
        <w:rPr>
          <w:b w:val="1"/>
          <w:bCs w:val="1"/>
        </w:rPr>
        <w:t>-based processing</w:t>
      </w:r>
    </w:p>
    <w:p w:rsidR="2A8AD53F" w:rsidP="362DEE14" w:rsidRDefault="2A8AD53F" w14:paraId="24BAE925" w14:textId="25A0F1CD">
      <w:pPr>
        <w:pStyle w:val="BodyTextFirstIndent"/>
      </w:pPr>
      <w:r w:rsidR="2A8AD53F">
        <w:rPr/>
        <w:t>P</w:t>
      </w:r>
      <w:r w:rsidR="169152D9">
        <w:rPr/>
        <w:t xml:space="preserve">ost-processing </w:t>
      </w:r>
      <w:r w:rsidR="14E132AD">
        <w:rPr/>
        <w:t>has a requirement of</w:t>
      </w:r>
      <w:r w:rsidR="169152D9">
        <w:rPr/>
        <w:t xml:space="preserve"> </w:t>
      </w:r>
      <w:r w:rsidR="169152D9">
        <w:rPr/>
        <w:t>real-time</w:t>
      </w:r>
      <w:r w:rsidR="5FF3D8C8">
        <w:rPr/>
        <w:t xml:space="preserve"> processing, but with a larger latency than RCP. More importantly, post-processing will need to be able to adapt to changing observing conditions</w:t>
      </w:r>
      <w:r w:rsidR="33996826">
        <w:rPr/>
        <w:t xml:space="preserve">, as well as </w:t>
      </w:r>
      <w:r w:rsidR="33996826">
        <w:rPr/>
        <w:t>able</w:t>
      </w:r>
      <w:r w:rsidR="33996826">
        <w:rPr/>
        <w:t xml:space="preserve"> to incorporate newer algorithms. This makes it suitable for</w:t>
      </w:r>
      <w:r w:rsidR="169152D9">
        <w:rPr/>
        <w:t xml:space="preserve"> </w:t>
      </w:r>
      <w:r w:rsidR="169152D9">
        <w:rPr/>
        <w:t xml:space="preserve">a </w:t>
      </w:r>
      <w:r w:rsidR="6F62E431">
        <w:rPr/>
        <w:t>task</w:t>
      </w:r>
      <w:r w:rsidR="12EBDABF">
        <w:rPr/>
        <w:t>-based</w:t>
      </w:r>
      <w:r w:rsidR="169152D9">
        <w:rPr/>
        <w:t xml:space="preserve"> </w:t>
      </w:r>
      <w:r w:rsidR="12EBDABF">
        <w:rPr/>
        <w:t>framework with</w:t>
      </w:r>
      <w:r w:rsidR="169152D9">
        <w:rPr/>
        <w:t xml:space="preserve"> dedicated computing that is sized to meet the most demanding period or </w:t>
      </w:r>
      <w:r w:rsidR="169152D9">
        <w:rPr/>
        <w:t xml:space="preserve">mode. </w:t>
      </w:r>
      <w:r w:rsidR="169152D9">
        <w:rPr/>
        <w:t>Most likely</w:t>
      </w:r>
      <w:r w:rsidR="169152D9">
        <w:rPr/>
        <w:t>, this</w:t>
      </w:r>
      <w:r w:rsidR="169152D9">
        <w:rPr/>
        <w:t xml:space="preserve"> processing is implemented on CPUs for simplicity and flexibility. </w:t>
      </w:r>
      <w:r w:rsidR="2FDC3A1E">
        <w:rPr/>
        <w:t xml:space="preserve">However, GPU implementations should also be supported as algorithms become </w:t>
      </w:r>
      <w:r w:rsidR="02E5B211">
        <w:rPr/>
        <w:t xml:space="preserve">more robust and </w:t>
      </w:r>
      <w:r w:rsidR="2FDC3A1E">
        <w:rPr/>
        <w:t>industrialized.</w:t>
      </w:r>
    </w:p>
    <w:p xmlns:wp14="http://schemas.microsoft.com/office/word/2010/wordml" w:rsidR="5B71163C" w:rsidP="427C7C8F" w:rsidRDefault="5B71163C" w14:paraId="2EF94D16" wp14:textId="714AC04A">
      <w:pPr>
        <w:pStyle w:val="Heading1"/>
        <w:rPr/>
      </w:pPr>
      <w:bookmarkStart w:name="_Toc1129399073" w:id="2111976561"/>
      <w:r w:rsidR="57478282">
        <w:rPr/>
        <w:t>Components</w:t>
      </w:r>
      <w:bookmarkEnd w:id="2111976561"/>
    </w:p>
    <w:p xmlns:wp14="http://schemas.microsoft.com/office/word/2010/wordml" w:rsidR="5B71163C" w:rsidP="362DEE14" w:rsidRDefault="5B71163C" w14:paraId="3129F20E" wp14:textId="4427C236">
      <w:pPr>
        <w:pStyle w:val="Normal"/>
        <w:spacing w:after="160" w:line="259" w:lineRule="auto"/>
        <w:ind w:firstLine="360"/>
        <w:rPr>
          <w:rFonts w:eastAsia="" w:cs="" w:eastAsiaTheme="minorEastAsia" w:cstheme="minorBidi"/>
        </w:rPr>
      </w:pPr>
      <w:r w:rsidRPr="362DEE14" w:rsidR="64C775C6">
        <w:rPr>
          <w:rFonts w:eastAsia="" w:cs="" w:eastAsiaTheme="minorEastAsia" w:cstheme="minorBidi"/>
        </w:rPr>
        <w:t>Figure 2</w:t>
      </w:r>
      <w:r w:rsidRPr="362DEE14" w:rsidR="3BF47EC1">
        <w:rPr>
          <w:rFonts w:eastAsia="" w:cs="" w:eastAsiaTheme="minorEastAsia" w:cstheme="minorBidi"/>
        </w:rPr>
        <w:t xml:space="preserve"> show</w:t>
      </w:r>
      <w:r w:rsidRPr="362DEE14" w:rsidR="118101B1">
        <w:rPr>
          <w:rFonts w:eastAsia="" w:cs="" w:eastAsiaTheme="minorEastAsia" w:cstheme="minorBidi"/>
        </w:rPr>
        <w:t>s</w:t>
      </w:r>
      <w:r w:rsidRPr="362DEE14" w:rsidR="3BF47EC1">
        <w:rPr>
          <w:rFonts w:eastAsia="" w:cs="" w:eastAsiaTheme="minorEastAsia" w:cstheme="minorBidi"/>
        </w:rPr>
        <w:t xml:space="preserve"> the interfaces </w:t>
      </w:r>
      <w:r w:rsidRPr="362DEE14" w:rsidR="762BCF29">
        <w:rPr>
          <w:rFonts w:eastAsia="" w:cs="" w:eastAsiaTheme="minorEastAsia" w:cstheme="minorBidi"/>
        </w:rPr>
        <w:t>to DAT and components</w:t>
      </w:r>
      <w:r w:rsidRPr="362DEE14" w:rsidR="32FFA9E7">
        <w:rPr>
          <w:rFonts w:eastAsia="" w:cs="" w:eastAsiaTheme="minorEastAsia" w:cstheme="minorBidi"/>
        </w:rPr>
        <w:t xml:space="preserve"> </w:t>
      </w:r>
      <w:r w:rsidRPr="362DEE14" w:rsidR="3BF47EC1">
        <w:rPr>
          <w:rFonts w:eastAsia="" w:cs="" w:eastAsiaTheme="minorEastAsia" w:cstheme="minorBidi"/>
        </w:rPr>
        <w:t>within DAT.</w:t>
      </w:r>
      <w:r w:rsidRPr="362DEE14" w:rsidR="63076F45">
        <w:rPr>
          <w:rFonts w:eastAsia="" w:cs="" w:eastAsiaTheme="minorEastAsia" w:cstheme="minorBidi"/>
        </w:rPr>
        <w:t xml:space="preserve"> We detail the </w:t>
      </w:r>
      <w:r w:rsidRPr="362DEE14" w:rsidR="5CB59CDD">
        <w:rPr>
          <w:rFonts w:eastAsia="" w:cs="" w:eastAsiaTheme="minorEastAsia" w:cstheme="minorBidi"/>
        </w:rPr>
        <w:t>components (and related software) in subsections here.</w:t>
      </w:r>
    </w:p>
    <w:p xmlns:wp14="http://schemas.microsoft.com/office/word/2010/wordml" w:rsidR="5B71163C" w:rsidP="362DEE14" w:rsidRDefault="5B71163C" w14:paraId="42FD1686" wp14:textId="07D9C085">
      <w:pPr>
        <w:pStyle w:val="BodyTextFirstIndent"/>
      </w:pPr>
    </w:p>
    <w:p xmlns:wp14="http://schemas.microsoft.com/office/word/2010/wordml" w:rsidR="5B71163C" w:rsidP="362DEE14" w:rsidRDefault="5B71163C" w14:paraId="66D041EB" wp14:textId="57C60A09">
      <w:pPr>
        <w:pStyle w:val="Caption"/>
        <w:rPr>
          <w:rFonts w:eastAsia="" w:cs="" w:eastAsiaTheme="minorEastAsia" w:cstheme="minorBidi"/>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48B8F09" wp14:editId="5A732D33">
                <wp:extent cx="5650230" cy="2285366"/>
                <wp:effectExtent l="0" t="0" r="26670" b="19685"/>
                <wp:docPr xmlns:wp="http://schemas.openxmlformats.org/drawingml/2006/wordprocessingDrawing" id="2100557858" name="Group 1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650230" cy="2285366"/>
                          <a:chOff x="0" y="0"/>
                          <a:chExt cx="5650230" cy="2285366"/>
                        </a:xfrm>
                      </wpg:grpSpPr>
                      <wps:wsp xmlns:wps="http://schemas.microsoft.com/office/word/2010/wordprocessingShape">
                        <wps:cNvPr id="2" name="Rectangle 2"/>
                        <wps:cNvSpPr/>
                        <wps:spPr>
                          <a:xfrm>
                            <a:off x="0" y="590456"/>
                            <a:ext cx="722210" cy="985511"/>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625C40" w:rsidP="00625C40" w:rsidRDefault="00625C40">
                              <w:pPr>
                                <w:spacing w:line="252" w:lineRule="auto"/>
                                <w:jc w:val="center"/>
                                <w:rPr>
                                  <w:rFonts w:eastAsia="Times New Roman"/>
                                  <w:color w:val="FFFFFF"/>
                                  <w:kern w:val="0"/>
                                  <w:sz w:val="36"/>
                                  <w:szCs w:val="36"/>
                                  <w14:ligatures xmlns:w14="http://schemas.microsoft.com/office/word/2010/wordml" w14:val="none"/>
                                </w:rPr>
                              </w:pPr>
                              <w:r>
                                <w:rPr>
                                  <w:rFonts w:eastAsia="Times New Roman"/>
                                  <w:color w:val="FFFFFF"/>
                                  <w:sz w:val="36"/>
                                  <w:szCs w:val="36"/>
                                </w:rPr>
                                <w:t>RCP</w:t>
                              </w:r>
                            </w:p>
                          </w:txbxContent>
                        </wps:txbx>
                        <wps:bodyPr anchor="ctr"/>
                      </wps:wsp>
                      <wps:wsp xmlns:wps="http://schemas.microsoft.com/office/word/2010/wordprocessingShape">
                        <wps:cNvPr id="3" name="Rectangle 3"/>
                        <wps:cNvSpPr/>
                        <wps:spPr>
                          <a:xfrm>
                            <a:off x="1147039" y="0"/>
                            <a:ext cx="3262690" cy="2285366"/>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625C40" w:rsidP="00625C40" w:rsidRDefault="00625C40">
                              <w:pPr>
                                <w:spacing w:line="252" w:lineRule="auto"/>
                                <w:jc w:val="center"/>
                                <w:rPr>
                                  <w:rFonts w:eastAsia="Times New Roman"/>
                                  <w:color w:val="FFFFFF"/>
                                  <w:kern w:val="0"/>
                                  <w:sz w:val="36"/>
                                  <w:szCs w:val="36"/>
                                  <w14:ligatures xmlns:w14="http://schemas.microsoft.com/office/word/2010/wordml" w14:val="none"/>
                                </w:rPr>
                              </w:pPr>
                              <w:r>
                                <w:rPr>
                                  <w:rFonts w:eastAsia="Times New Roman"/>
                                  <w:color w:val="FFFFFF"/>
                                  <w:sz w:val="36"/>
                                  <w:szCs w:val="36"/>
                                </w:rPr>
                                <w:t>DAT</w:t>
                              </w:r>
                            </w:p>
                          </w:txbxContent>
                        </wps:txbx>
                        <wps:bodyPr anchor="t"/>
                      </wps:wsp>
                      <wps:wsp xmlns:wps="http://schemas.microsoft.com/office/word/2010/wordprocessingShape">
                        <wps:cNvPr id="4" name="Arrow: Left 4"/>
                        <wps:cNvSpPr/>
                        <wps:spPr>
                          <a:xfrm rot="-10800000">
                            <a:off x="722210" y="930287"/>
                            <a:ext cx="620251" cy="305848"/>
                          </a:xfrm>
                          <a:prstGeom prst="leftArrow">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Rounded Corners 5"/>
                        <wps:cNvSpPr/>
                        <wps:spPr>
                          <a:xfrm>
                            <a:off x="1342460" y="705149"/>
                            <a:ext cx="866651" cy="756125"/>
                          </a:xfrm>
                          <a:prstGeom prst="round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txbx>
                          <w:txbxContent>
                            <w:p w:rsidR="00625C40" w:rsidP="00625C40" w:rsidRDefault="00625C40">
                              <w:pPr>
                                <w:spacing w:line="252" w:lineRule="auto"/>
                                <w:jc w:val="center"/>
                                <w:rPr>
                                  <w:rFonts w:eastAsia="Times New Roman"/>
                                  <w:color w:val="FFFFFF"/>
                                  <w:kern w:val="0"/>
                                  <w14:ligatures xmlns:w14="http://schemas.microsoft.com/office/word/2010/wordml" w14:val="none"/>
                                </w:rPr>
                              </w:pPr>
                              <w:r>
                                <w:rPr>
                                  <w:rFonts w:eastAsia="Times New Roman"/>
                                  <w:color w:val="FFFFFF"/>
                                </w:rPr>
                                <w:t>on-site data store</w:t>
                              </w:r>
                            </w:p>
                          </w:txbxContent>
                        </wps:txbx>
                        <wps:bodyPr anchor="ctr"/>
                      </wps:wsp>
                      <wps:wsp xmlns:wps="http://schemas.microsoft.com/office/word/2010/wordprocessingShape">
                        <wps:cNvPr id="6" name="Rectangle: Rounded Corners 6"/>
                        <wps:cNvSpPr/>
                        <wps:spPr>
                          <a:xfrm>
                            <a:off x="3636539" y="212394"/>
                            <a:ext cx="773189" cy="756125"/>
                          </a:xfrm>
                          <a:prstGeom prst="round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txbx>
                          <w:txbxContent>
                            <w:p w:rsidR="00625C40" w:rsidP="00625C40" w:rsidRDefault="00625C40">
                              <w:pPr>
                                <w:spacing w:line="252" w:lineRule="auto"/>
                                <w:jc w:val="center"/>
                                <w:rPr>
                                  <w:rFonts w:eastAsia="Times New Roman"/>
                                  <w:color w:val="FFFFFF"/>
                                  <w:kern w:val="0"/>
                                  <w14:ligatures xmlns:w14="http://schemas.microsoft.com/office/word/2010/wordml" w14:val="none"/>
                                </w:rPr>
                              </w:pPr>
                              <w:r>
                                <w:rPr>
                                  <w:rFonts w:eastAsia="Times New Roman"/>
                                  <w:color w:val="FFFFFF"/>
                                </w:rPr>
                                <w:t>off-site data store</w:t>
                              </w:r>
                            </w:p>
                          </w:txbxContent>
                        </wps:txbx>
                        <wps:bodyPr anchor="ctr"/>
                      </wps:wsp>
                      <wps:wsp xmlns:wps="http://schemas.microsoft.com/office/word/2010/wordprocessingShape">
                        <wps:cNvPr id="7" name="Arrow: Down 7"/>
                        <wps:cNvSpPr/>
                        <wps:spPr>
                          <a:xfrm rot="-5400000">
                            <a:off x="2752904" y="178349"/>
                            <a:ext cx="208146" cy="1295731"/>
                          </a:xfrm>
                          <a:prstGeom prst="downArrow">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 name="Arrow: Down 8"/>
                        <wps:cNvSpPr/>
                        <wps:spPr>
                          <a:xfrm rot="-5400000">
                            <a:off x="3501660" y="-149863"/>
                            <a:ext cx="133816" cy="2718907"/>
                          </a:xfrm>
                          <a:prstGeom prst="downArrow">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Rectangle 9"/>
                        <wps:cNvSpPr/>
                        <wps:spPr>
                          <a:xfrm>
                            <a:off x="4928020" y="590455"/>
                            <a:ext cx="722210" cy="985511"/>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625C40" w:rsidP="00625C40" w:rsidRDefault="00625C40">
                              <w:pPr>
                                <w:spacing w:line="252" w:lineRule="auto"/>
                                <w:jc w:val="center"/>
                                <w:rPr>
                                  <w:rFonts w:eastAsia="Times New Roman"/>
                                  <w:color w:val="FFFFFF"/>
                                  <w:kern w:val="0"/>
                                  <w:sz w:val="36"/>
                                  <w:szCs w:val="36"/>
                                  <w14:ligatures xmlns:w14="http://schemas.microsoft.com/office/word/2010/wordml" w14:val="none"/>
                                </w:rPr>
                              </w:pPr>
                              <w:r>
                                <w:rPr>
                                  <w:rFonts w:eastAsia="Times New Roman"/>
                                  <w:color w:val="FFFFFF"/>
                                  <w:sz w:val="36"/>
                                  <w:szCs w:val="36"/>
                                </w:rPr>
                                <w:t>ARC</w:t>
                              </w:r>
                            </w:p>
                          </w:txbxContent>
                        </wps:txbx>
                        <wps:bodyPr anchor="ctr"/>
                      </wps:wsp>
                      <wps:wsp xmlns:wps="http://schemas.microsoft.com/office/word/2010/wordprocessingShape">
                        <wps:cNvPr id="10" name="Rectangle: Rounded Corners 10"/>
                        <wps:cNvSpPr/>
                        <wps:spPr>
                          <a:xfrm>
                            <a:off x="2731652" y="1497379"/>
                            <a:ext cx="836915" cy="756125"/>
                          </a:xfrm>
                          <a:prstGeom prst="round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txbx>
                          <w:txbxContent>
                            <w:p w:rsidR="00625C40" w:rsidP="00625C40" w:rsidRDefault="00625C40">
                              <w:pPr>
                                <w:spacing w:line="252" w:lineRule="auto"/>
                                <w:jc w:val="center"/>
                                <w:rPr>
                                  <w:rFonts w:eastAsia="Times New Roman"/>
                                  <w:color w:val="FFFFFF"/>
                                  <w:kern w:val="0"/>
                                  <w14:ligatures xmlns:w14="http://schemas.microsoft.com/office/word/2010/wordml" w14:val="none"/>
                                </w:rPr>
                              </w:pPr>
                              <w:r>
                                <w:rPr>
                                  <w:rFonts w:eastAsia="Times New Roman"/>
                                  <w:color w:val="FFFFFF"/>
                                </w:rPr>
                                <w:t>metadata database</w:t>
                              </w:r>
                            </w:p>
                          </w:txbxContent>
                        </wps:txbx>
                        <wps:bodyPr anchor="ctr"/>
                      </wps:wsp>
                      <wps:wsp xmlns:wps="http://schemas.microsoft.com/office/word/2010/wordprocessingShape">
                        <wps:cNvPr id="11" name="Straight Arrow Connector 11"/>
                        <wps:cNvCnPr/>
                        <wps:spPr>
                          <a:xfrm>
                            <a:off x="739374" y="1523683"/>
                            <a:ext cx="1942882" cy="219075"/>
                          </a:xfrm>
                          <a:prstGeom prst="straightConnector1">
                            <a:avLst/>
                          </a:prstGeom>
                          <a:ln w="12700">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2" name="Straight Arrow Connector 12"/>
                        <wps:cNvCnPr/>
                        <wps:spPr>
                          <a:xfrm flipV="1">
                            <a:off x="2209111" y="1866946"/>
                            <a:ext cx="433326" cy="8496"/>
                          </a:xfrm>
                          <a:prstGeom prst="straightConnector1">
                            <a:avLst/>
                          </a:prstGeom>
                          <a:ln w="12700">
                            <a:solidFill>
                              <a:schemeClr val="tx1">
                                <a:lumMod val="95000"/>
                                <a:lumOff val="5000"/>
                              </a:schemeClr>
                            </a:solidFill>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 name="Rectangle: Rounded Corners 13"/>
                        <wps:cNvSpPr/>
                        <wps:spPr>
                          <a:xfrm>
                            <a:off x="1342460" y="1461274"/>
                            <a:ext cx="866651" cy="756125"/>
                          </a:xfrm>
                          <a:prstGeom prst="round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txbx>
                          <w:txbxContent>
                            <w:p w:rsidR="00625C40" w:rsidP="00625C40" w:rsidRDefault="00625C40">
                              <w:pPr>
                                <w:spacing w:line="252" w:lineRule="auto"/>
                                <w:jc w:val="center"/>
                                <w:rPr>
                                  <w:rFonts w:eastAsia="Times New Roman"/>
                                  <w:color w:val="FFFFFF"/>
                                  <w:kern w:val="0"/>
                                  <w14:ligatures xmlns:w14="http://schemas.microsoft.com/office/word/2010/wordml" w14:val="none"/>
                                </w:rPr>
                              </w:pPr>
                              <w:r>
                                <w:rPr>
                                  <w:rFonts w:eastAsia="Times New Roman"/>
                                  <w:color w:val="FFFFFF"/>
                                </w:rPr>
                                <w:t>post-processing system</w:t>
                              </w:r>
                            </w:p>
                          </w:txbxContent>
                        </wps:txbx>
                        <wps:bodyPr anchor="ctr"/>
                      </wps:wsp>
                      <wps:wsp xmlns:wps="http://schemas.microsoft.com/office/word/2010/wordprocessingShape">
                        <wps:cNvPr id="14" name="Arrow: Up-Down 14"/>
                        <wps:cNvSpPr/>
                        <wps:spPr>
                          <a:xfrm>
                            <a:off x="1475795" y="1276498"/>
                            <a:ext cx="127449" cy="369550"/>
                          </a:xfrm>
                          <a:prstGeom prst="upDownArrow">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 name="Arrow: Up-Down 15"/>
                        <wps:cNvSpPr/>
                        <wps:spPr>
                          <a:xfrm>
                            <a:off x="1971208" y="1276498"/>
                            <a:ext cx="127449" cy="369550"/>
                          </a:xfrm>
                          <a:prstGeom prst="upDownArrow">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mc:AlternateContent>
      </w:r>
      <w:r w:rsidR="6CEE95C4">
        <w:rPr/>
        <w:t xml:space="preserve">Figure 2: Diagram of DAT interfaces and </w:t>
      </w:r>
      <w:r w:rsidR="6C47EA1E">
        <w:rPr/>
        <w:t>hardware component</w:t>
      </w:r>
      <w:r w:rsidR="6CEE95C4">
        <w:rPr/>
        <w:t xml:space="preserve">s </w:t>
      </w:r>
      <w:r w:rsidR="399511C5">
        <w:rPr/>
        <w:t>of</w:t>
      </w:r>
      <w:r w:rsidR="6CEE95C4">
        <w:rPr/>
        <w:t xml:space="preserve"> DAT.</w:t>
      </w:r>
    </w:p>
    <w:p xmlns:wp14="http://schemas.microsoft.com/office/word/2010/wordml" w:rsidR="5B71163C" w:rsidP="362DEE14" w:rsidRDefault="5B71163C" w14:paraId="18B428C9" wp14:textId="060E0573">
      <w:pPr>
        <w:pStyle w:val="Heading2"/>
        <w:rPr/>
      </w:pPr>
      <w:bookmarkStart w:name="_Toc1263003782" w:id="647039454"/>
      <w:r w:rsidR="2AE411CC">
        <w:rPr/>
        <w:t>On-Site Data Store</w:t>
      </w:r>
      <w:bookmarkEnd w:id="647039454"/>
    </w:p>
    <w:p xmlns:wp14="http://schemas.microsoft.com/office/word/2010/wordml" w:rsidR="5B71163C" w:rsidP="362DEE14" w:rsidRDefault="5B71163C" w14:paraId="5862A4AC" wp14:textId="16962C2D">
      <w:pPr>
        <w:pStyle w:val="BodyTextFirstIndent"/>
      </w:pPr>
      <w:r w:rsidR="2A38C73A">
        <w:rPr/>
        <w:t>Figure 3 shows how data flows in and out of the on-site data store. It</w:t>
      </w:r>
      <w:r w:rsidR="3D4EDFCB">
        <w:rPr/>
        <w:t xml:space="preserve"> receives data output by RCP, holds artifacts of the post-processing pipelines, and stores products of the post-processing pipelines</w:t>
      </w:r>
      <w:r w:rsidR="3E9D59FB">
        <w:rPr/>
        <w:t xml:space="preserve"> (see</w:t>
      </w:r>
      <w:r w:rsidR="6AA0E73C">
        <w:rPr/>
        <w:t xml:space="preserve"> </w:t>
      </w:r>
      <w:hyperlink r:id="Rdbe18306de484c42">
        <w:r w:rsidRPr="362DEE14" w:rsidR="6AA0E73C">
          <w:rPr>
            <w:rStyle w:val="Hyperlink"/>
          </w:rPr>
          <w:t>Section 4.5</w:t>
        </w:r>
      </w:hyperlink>
      <w:r w:rsidR="0C3517F0">
        <w:rPr/>
        <w:t xml:space="preserve">). </w:t>
      </w:r>
    </w:p>
    <w:p xmlns:wp14="http://schemas.microsoft.com/office/word/2010/wordml" w:rsidR="5B71163C" w:rsidP="362DEE14" w:rsidRDefault="5B71163C" w14:paraId="7C2E3B3D" wp14:textId="709364B0">
      <w:pPr>
        <w:pStyle w:val="BodyTextFirstIndent"/>
      </w:pPr>
      <w:r w:rsidR="5FAC3048">
        <w:rPr/>
        <w:t>The RCP produces data at a rate of 2</w:t>
      </w:r>
      <w:r w:rsidR="0C51A7DA">
        <w:rPr/>
        <w:t>2.2</w:t>
      </w:r>
      <w:r w:rsidR="5FAC3048">
        <w:rPr/>
        <w:t xml:space="preserve"> GB/s across all products.</w:t>
      </w:r>
      <w:r w:rsidR="6F215993">
        <w:rPr/>
        <w:t xml:space="preserve"> This would accumulate at a rate of </w:t>
      </w:r>
      <w:r w:rsidR="6F215993">
        <w:rPr/>
        <w:t>roughly 2</w:t>
      </w:r>
      <w:r w:rsidR="6F215993">
        <w:rPr/>
        <w:t xml:space="preserve"> PB per day. The rate and volume would require an </w:t>
      </w:r>
      <w:r w:rsidR="6F215993">
        <w:rPr/>
        <w:t>unusually high I/O for typical centralized data storage systems (placing it on the “IO500”</w:t>
      </w:r>
      <w:r w:rsidR="782FEC7A">
        <w:rPr/>
        <w:t xml:space="preserve"> list of top performing systems </w:t>
      </w:r>
      <w:r w:rsidR="782FEC7A">
        <w:rPr/>
        <w:t>world wide</w:t>
      </w:r>
      <w:r w:rsidR="6F215993">
        <w:rPr/>
        <w:t>)</w:t>
      </w:r>
      <w:r w:rsidR="59BB92EC">
        <w:rPr/>
        <w:t xml:space="preserve"> that is </w:t>
      </w:r>
      <w:r w:rsidR="59BB92EC">
        <w:rPr/>
        <w:t>very expensive</w:t>
      </w:r>
      <w:r w:rsidR="59BB92EC">
        <w:rPr/>
        <w:t>.</w:t>
      </w:r>
    </w:p>
    <w:p xmlns:wp14="http://schemas.microsoft.com/office/word/2010/wordml" w:rsidR="5B71163C" w:rsidP="362DEE14" w:rsidRDefault="5B71163C" w14:paraId="3ED9DD53" wp14:textId="098534A1">
      <w:pPr>
        <w:pStyle w:val="BodyTextFirstIndent"/>
      </w:pPr>
      <w:r w:rsidR="59BB92EC">
        <w:rPr/>
        <w:t xml:space="preserve">To reduce the </w:t>
      </w:r>
      <w:r w:rsidR="6F132079">
        <w:rPr/>
        <w:t>cost</w:t>
      </w:r>
      <w:r w:rsidR="54CC2976">
        <w:rPr/>
        <w:t xml:space="preserve"> of the centralized storage system</w:t>
      </w:r>
      <w:r w:rsidR="6F132079">
        <w:rPr/>
        <w:t xml:space="preserve">, we define the RCP/DAT interface as the local storage on the RCP nodes (see </w:t>
      </w:r>
      <w:r w:rsidR="000F6FDA">
        <w:rPr/>
        <w:t>“D2k-00023-DAT-ICD v1”</w:t>
      </w:r>
      <w:r w:rsidR="6F132079">
        <w:rPr/>
        <w:t>)</w:t>
      </w:r>
      <w:r w:rsidR="4EEF24B1">
        <w:rPr/>
        <w:t>.</w:t>
      </w:r>
      <w:r w:rsidR="4EB4B61D">
        <w:rPr/>
        <w:t xml:space="preserve"> The DAT post-processing </w:t>
      </w:r>
      <w:r w:rsidR="4EB4B61D">
        <w:rPr/>
        <w:t>operates</w:t>
      </w:r>
      <w:r w:rsidR="4EB4B61D">
        <w:rPr/>
        <w:t xml:space="preserve"> on the RCP node to perform initial image processing, up to and including </w:t>
      </w:r>
      <w:r w:rsidR="4EB4B61D">
        <w:rPr/>
        <w:t>mosaicing</w:t>
      </w:r>
      <w:r w:rsidR="4EB4B61D">
        <w:rPr/>
        <w:t xml:space="preserve"> of field images into a tile. That reduces the data rate written to disk to</w:t>
      </w:r>
      <w:r w:rsidR="5FAC3048">
        <w:rPr/>
        <w:t xml:space="preserve"> </w:t>
      </w:r>
      <w:r w:rsidR="14189B7B">
        <w:rPr/>
        <w:t>3</w:t>
      </w:r>
      <w:r w:rsidR="3DC28F1C">
        <w:rPr/>
        <w:t>.8</w:t>
      </w:r>
      <w:r w:rsidR="5FAC3048">
        <w:rPr/>
        <w:t xml:space="preserve"> </w:t>
      </w:r>
      <w:r w:rsidR="6C6B23F6">
        <w:rPr/>
        <w:t>G</w:t>
      </w:r>
      <w:r w:rsidR="5FAC3048">
        <w:rPr/>
        <w:t>B</w:t>
      </w:r>
      <w:r w:rsidR="5E4D958F">
        <w:rPr/>
        <w:t>/s</w:t>
      </w:r>
      <w:r w:rsidR="07281402">
        <w:rPr/>
        <w:t xml:space="preserve">, </w:t>
      </w:r>
      <w:r w:rsidR="33600156">
        <w:rPr/>
        <w:t>averaged</w:t>
      </w:r>
      <w:r w:rsidR="33600156">
        <w:rPr/>
        <w:t xml:space="preserve"> over a 5-hour</w:t>
      </w:r>
      <w:r w:rsidR="014CB87C">
        <w:rPr/>
        <w:t xml:space="preserve"> mosaic pattern observatio</w:t>
      </w:r>
      <w:r w:rsidR="2F7F9A0C">
        <w:rPr/>
        <w:t>n and inclusive of all mosaic image channels.</w:t>
      </w:r>
    </w:p>
    <w:p xmlns:wp14="http://schemas.microsoft.com/office/word/2010/wordml" w:rsidR="5B71163C" w:rsidP="362DEE14" w:rsidRDefault="5B71163C" w14:paraId="7F182649" wp14:textId="44445B95">
      <w:pPr>
        <w:pStyle w:val="BodyTextFirstIndent"/>
      </w:pPr>
      <w:r w:rsidR="2F7F9A0C">
        <w:rPr/>
        <w:t>The on-site</w:t>
      </w:r>
      <w:r w:rsidR="26126698">
        <w:rPr/>
        <w:t xml:space="preserve">, on-RCP </w:t>
      </w:r>
      <w:r w:rsidR="2F7F9A0C">
        <w:rPr/>
        <w:t>storage must buffer both RCP field images at a rate of 2</w:t>
      </w:r>
      <w:r w:rsidR="740E396D">
        <w:rPr/>
        <w:t>2.2</w:t>
      </w:r>
      <w:r w:rsidR="2F7F9A0C">
        <w:rPr/>
        <w:t xml:space="preserve"> GB/s</w:t>
      </w:r>
      <w:r w:rsidR="5E50B565">
        <w:rPr/>
        <w:t xml:space="preserve"> (over all channels</w:t>
      </w:r>
      <w:r w:rsidR="2E041F68">
        <w:rPr/>
        <w:t>, uncompressed</w:t>
      </w:r>
      <w:r w:rsidR="5E50B565">
        <w:rPr/>
        <w:t>)</w:t>
      </w:r>
      <w:r w:rsidR="2F7F9A0C">
        <w:rPr/>
        <w:t>. The size of the respective storage scales with the number of channels produced there.</w:t>
      </w:r>
      <w:r w:rsidR="01B4786A">
        <w:rPr/>
        <w:t xml:space="preserve"> Assuming on-RCP processing requires </w:t>
      </w:r>
      <w:r w:rsidR="03A5AC50">
        <w:rPr/>
        <w:t>72</w:t>
      </w:r>
      <w:r w:rsidR="01B4786A">
        <w:rPr/>
        <w:t xml:space="preserve"> hours to complete, the nodes require</w:t>
      </w:r>
      <w:r w:rsidR="7FFF76B2">
        <w:rPr/>
        <w:t xml:space="preserve"> </w:t>
      </w:r>
      <w:r w:rsidR="7DE168B5">
        <w:rPr/>
        <w:t>18</w:t>
      </w:r>
      <w:r w:rsidR="1DECA353">
        <w:rPr/>
        <w:t>/3</w:t>
      </w:r>
      <w:r w:rsidR="71D61420">
        <w:rPr/>
        <w:t>.6</w:t>
      </w:r>
      <w:r w:rsidR="1DECA353">
        <w:rPr/>
        <w:t>/1</w:t>
      </w:r>
      <w:r w:rsidR="738C9CC1">
        <w:rPr/>
        <w:t>5</w:t>
      </w:r>
      <w:r w:rsidR="7FFF76B2">
        <w:rPr/>
        <w:t xml:space="preserve"> </w:t>
      </w:r>
      <w:r w:rsidR="7FFF76B2">
        <w:rPr/>
        <w:t xml:space="preserve">TB of </w:t>
      </w:r>
      <w:r w:rsidR="0BC1446B">
        <w:rPr/>
        <w:t xml:space="preserve">redundant, usable </w:t>
      </w:r>
      <w:r w:rsidR="7FFF76B2">
        <w:rPr/>
        <w:t>storage per RCP-L, RCL-H, and Zoom A/B node, respectively.</w:t>
      </w:r>
      <w:r w:rsidR="05D23C57">
        <w:rPr/>
        <w:t xml:space="preserve"> The RCP nodes will include</w:t>
      </w:r>
      <w:r w:rsidR="236CDAB5">
        <w:rPr/>
        <w:t xml:space="preserve"> </w:t>
      </w:r>
      <w:r w:rsidR="05D23C57">
        <w:rPr/>
        <w:t>local storage to accommodate this DAT requirement.</w:t>
      </w:r>
    </w:p>
    <w:p w:rsidR="7FFF76B2" w:rsidP="2F3F61DD" w:rsidRDefault="7FFF76B2" w14:paraId="46D08D75" w14:textId="49E50EC0">
      <w:pPr>
        <w:pStyle w:val="BodyTextFirstIndent"/>
      </w:pPr>
      <w:r w:rsidR="7FFF76B2">
        <w:rPr/>
        <w:t>The on-site</w:t>
      </w:r>
      <w:r w:rsidR="43F546B0">
        <w:rPr/>
        <w:t>, centralized</w:t>
      </w:r>
      <w:r w:rsidR="7FFF76B2">
        <w:rPr/>
        <w:t xml:space="preserve"> storage</w:t>
      </w:r>
      <w:r w:rsidR="047533E1">
        <w:rPr/>
        <w:t xml:space="preserve"> must buffer</w:t>
      </w:r>
      <w:r w:rsidR="7FFF76B2">
        <w:rPr/>
        <w:t xml:space="preserve"> DAT mosaic images at a rate of </w:t>
      </w:r>
      <w:r w:rsidR="0448AE36">
        <w:rPr/>
        <w:t>3</w:t>
      </w:r>
      <w:r w:rsidR="7FFF76B2">
        <w:rPr/>
        <w:t>.8 GB/s</w:t>
      </w:r>
      <w:r w:rsidR="1DFF2B9D">
        <w:rPr/>
        <w:t xml:space="preserve"> (all channels</w:t>
      </w:r>
      <w:r w:rsidR="1564BF2E">
        <w:rPr/>
        <w:t xml:space="preserve">, </w:t>
      </w:r>
      <w:r w:rsidR="2821BB26">
        <w:rPr/>
        <w:t xml:space="preserve">assuming </w:t>
      </w:r>
      <w:r w:rsidR="1564BF2E">
        <w:rPr/>
        <w:t>2x compression</w:t>
      </w:r>
      <w:r w:rsidR="1DFF2B9D">
        <w:rPr/>
        <w:t>).</w:t>
      </w:r>
      <w:r w:rsidR="076F9B42">
        <w:rPr/>
        <w:t xml:space="preserve"> </w:t>
      </w:r>
      <w:r w:rsidR="6CA90499">
        <w:rPr/>
        <w:t xml:space="preserve">The Survey Implementation Plan is structured around mosaics of </w:t>
      </w:r>
      <w:r w:rsidR="6CA90499">
        <w:rPr/>
        <w:t>roughly 5x5</w:t>
      </w:r>
      <w:r w:rsidR="6CA90499">
        <w:rPr/>
        <w:t xml:space="preserve"> fields, which reduce the </w:t>
      </w:r>
      <w:r w:rsidR="6CA90499">
        <w:rPr/>
        <w:t>mosi</w:t>
      </w:r>
      <w:r w:rsidR="40344090">
        <w:rPr/>
        <w:t>a</w:t>
      </w:r>
      <w:r w:rsidR="6CA90499">
        <w:rPr/>
        <w:t>c</w:t>
      </w:r>
      <w:r w:rsidR="6CA90499">
        <w:rPr/>
        <w:t xml:space="preserve"> output rate to 2.93x lower than the notional field output rate. </w:t>
      </w:r>
      <w:r w:rsidR="076F9B42">
        <w:rPr/>
        <w:t>Assuming a centralized buffer that lasts for the nominal all-sky epoch of 4 months, the centralized store requires 3</w:t>
      </w:r>
      <w:r w:rsidR="318BC123">
        <w:rPr/>
        <w:t>1</w:t>
      </w:r>
      <w:r w:rsidR="3D7948B3">
        <w:rPr/>
        <w:t>.8</w:t>
      </w:r>
      <w:r w:rsidR="42EA1943">
        <w:rPr/>
        <w:t xml:space="preserve"> PB to store images.</w:t>
      </w:r>
    </w:p>
    <w:p w:rsidR="27A1EE5A" w:rsidP="2F3F61DD" w:rsidRDefault="27A1EE5A" w14:paraId="1A82F0B8" w14:textId="2DFD9DC9">
      <w:pPr>
        <w:pStyle w:val="BodyTextFirstIndent"/>
      </w:pPr>
      <w:r w:rsidR="27A1EE5A">
        <w:rPr/>
        <w:t>Secondly, the mosaics will be accumulated in “stacks</w:t>
      </w:r>
      <w:r w:rsidR="27A1EE5A">
        <w:rPr/>
        <w:t>”,</w:t>
      </w:r>
      <w:r w:rsidR="27A1EE5A">
        <w:rPr/>
        <w:t xml:space="preserve"> which have a fixed pixel grid that covers the visible sky. No mosaic edges are </w:t>
      </w:r>
      <w:r w:rsidR="27A1EE5A">
        <w:rPr/>
        <w:t>required</w:t>
      </w:r>
      <w:r w:rsidR="27A1EE5A">
        <w:rPr/>
        <w:t xml:space="preserve"> here, so the stack size is smaller by a factor of </w:t>
      </w:r>
      <w:r w:rsidR="222E52C2">
        <w:rPr/>
        <w:t>roughly 2</w:t>
      </w:r>
      <w:r w:rsidR="222E52C2">
        <w:rPr/>
        <w:t xml:space="preserve">. We estimate 14.5 </w:t>
      </w:r>
      <w:r w:rsidR="222E52C2">
        <w:rPr/>
        <w:t>PB is</w:t>
      </w:r>
      <w:r w:rsidR="222E52C2">
        <w:rPr/>
        <w:t xml:space="preserve"> required to save stacks.</w:t>
      </w:r>
    </w:p>
    <w:p w:rsidR="27A1EE5A" w:rsidP="2F3F61DD" w:rsidRDefault="27A1EE5A" w14:paraId="1E34BAC1" w14:textId="4AF595B8">
      <w:pPr>
        <w:pStyle w:val="BodyTextFirstIndent"/>
      </w:pPr>
      <w:r w:rsidR="27A1EE5A">
        <w:rPr/>
        <w:t>Finally, d</w:t>
      </w:r>
      <w:r w:rsidR="42EA1943">
        <w:rPr/>
        <w:t xml:space="preserve">ata for fast time domain applications (PSR/FRB and PT systems) is far smaller and accumulates at a rate </w:t>
      </w:r>
      <w:r w:rsidR="42EA1943">
        <w:rPr/>
        <w:t>of  roughly</w:t>
      </w:r>
      <w:r w:rsidR="42EA1943">
        <w:rPr/>
        <w:t xml:space="preserve"> </w:t>
      </w:r>
      <w:r w:rsidR="4E31E003">
        <w:rPr/>
        <w:t>1 PB per 4 months.</w:t>
      </w:r>
      <w:r w:rsidR="4360124B">
        <w:rPr/>
        <w:t xml:space="preserve"> In total, the centralized storage system should support 4</w:t>
      </w:r>
      <w:r w:rsidR="46748606">
        <w:rPr/>
        <w:t>6.2</w:t>
      </w:r>
      <w:r w:rsidR="4360124B">
        <w:rPr/>
        <w:t xml:space="preserve"> PB of usable space.</w:t>
      </w:r>
    </w:p>
    <w:p xmlns:wp14="http://schemas.microsoft.com/office/word/2010/wordml" w:rsidR="5B71163C" w:rsidP="362DEE14" w:rsidRDefault="5B71163C" w14:paraId="611EC1D0" wp14:textId="4BDB78FC">
      <w:pPr>
        <w:pStyle w:val="BodyTextFirstIndent"/>
      </w:pPr>
      <w:r w:rsidR="7DB6A43B">
        <w:rPr/>
        <w:t>The DSA-2000 project hired</w:t>
      </w:r>
      <w:r w:rsidR="30106FED">
        <w:rPr/>
        <w:t xml:space="preserve"> </w:t>
      </w:r>
      <w:r w:rsidR="128F112B">
        <w:rPr/>
        <w:t>T</w:t>
      </w:r>
      <w:r w:rsidR="7DB6A43B">
        <w:rPr/>
        <w:t>solo</w:t>
      </w:r>
      <w:r w:rsidR="3F83A6DF">
        <w:rPr/>
        <w:t>.io</w:t>
      </w:r>
      <w:r w:rsidR="485B874F">
        <w:rPr/>
        <w:t xml:space="preserve"> as consultants </w:t>
      </w:r>
      <w:r w:rsidR="485B874F">
        <w:rPr/>
        <w:t>on</w:t>
      </w:r>
      <w:r w:rsidR="485B874F">
        <w:rPr/>
        <w:t xml:space="preserve"> the design of the centralized on-site storage system. The proposed design uses an object-based storage system with S3 API based on </w:t>
      </w:r>
      <w:r w:rsidR="78C51BEB">
        <w:rPr/>
        <w:t xml:space="preserve">the open-source software-defined storage system known as </w:t>
      </w:r>
      <w:r w:rsidR="78C51BEB">
        <w:rPr/>
        <w:t>Ceph</w:t>
      </w:r>
      <w:r w:rsidR="78C51BEB">
        <w:rPr/>
        <w:t xml:space="preserve">. The requirement and costed design documents developed by </w:t>
      </w:r>
      <w:r w:rsidR="78C51BEB">
        <w:rPr/>
        <w:t>Tsolo</w:t>
      </w:r>
      <w:r w:rsidR="34B3CB80">
        <w:rPr/>
        <w:t>.io</w:t>
      </w:r>
      <w:r w:rsidR="78C51BEB">
        <w:rPr/>
        <w:t xml:space="preserve"> are available for review upon request.</w:t>
      </w:r>
    </w:p>
    <w:p xmlns:wp14="http://schemas.microsoft.com/office/word/2010/wordml" w:rsidR="5B71163C" w:rsidP="362DEE14" w:rsidRDefault="5B71163C" w14:paraId="32FD8B4A" wp14:textId="057130C5">
      <w:pPr>
        <w:pStyle w:val="Caption"/>
        <w:rPr>
          <w:rFonts w:eastAsia="" w:cs="" w:eastAsiaTheme="minorEastAsia" w:cstheme="minorBidi"/>
        </w:r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62CF9087" wp14:editId="0D240F0C">
                <wp:extent xmlns:wp="http://schemas.openxmlformats.org/drawingml/2006/wordprocessingDrawing" cx="5912485" cy="3912870"/>
                <wp:effectExtent xmlns:wp="http://schemas.openxmlformats.org/drawingml/2006/wordprocessingDrawing" l="0" t="0" r="12065" b="11430"/>
                <wp:docPr xmlns:wp="http://schemas.openxmlformats.org/drawingml/2006/wordprocessingDrawing" id="1991427907" name="Group 1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912485" cy="3912870"/>
                          <a:chOff x="0" y="0"/>
                          <a:chExt cx="5912484" cy="3912870"/>
                        </a:xfrm>
                      </wpg:grpSpPr>
                      <wps:wsp xmlns:wps="http://schemas.microsoft.com/office/word/2010/wordprocessingShape">
                        <wps:cNvPr id="2" name="Rectangle: Rounded Corners 2"/>
                        <wps:cNvSpPr/>
                        <wps:spPr>
                          <a:xfrm>
                            <a:off x="4698387" y="585044"/>
                            <a:ext cx="1214097" cy="10391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 name="Rectangle: Rounded Corners 3"/>
                        <wps:cNvSpPr/>
                        <wps:spPr>
                          <a:xfrm>
                            <a:off x="24946" y="651548"/>
                            <a:ext cx="1214097" cy="10391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 name="Rectangle 4"/>
                        <wps:cNvSpPr/>
                        <wps:spPr>
                          <a:xfrm>
                            <a:off x="141366" y="900938"/>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 name="Rectangle 5"/>
                        <wps:cNvSpPr/>
                        <wps:spPr>
                          <a:xfrm>
                            <a:off x="141366" y="1033944"/>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 name="Rectangle 6"/>
                        <wps:cNvSpPr/>
                        <wps:spPr>
                          <a:xfrm>
                            <a:off x="141366" y="1166953"/>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Rectangle 7"/>
                        <wps:cNvSpPr/>
                        <wps:spPr>
                          <a:xfrm>
                            <a:off x="141366" y="1299962"/>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 name="Rectangle 8"/>
                        <wps:cNvSpPr/>
                        <wps:spPr>
                          <a:xfrm>
                            <a:off x="141366" y="1432971"/>
                            <a:ext cx="1006204" cy="166261"/>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t"/>
                      </wps:wsp>
                      <wps:wsp xmlns:wps="http://schemas.microsoft.com/office/word/2010/wordprocessingShape">
                        <wps:cNvPr id="9" name="Rectangle: Rounded Corners 9"/>
                        <wps:cNvSpPr/>
                        <wps:spPr>
                          <a:xfrm>
                            <a:off x="0" y="2538599"/>
                            <a:ext cx="1214097" cy="10391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Rectangle 10"/>
                        <wps:cNvSpPr/>
                        <wps:spPr>
                          <a:xfrm>
                            <a:off x="116418" y="2654979"/>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 name="Rectangle 11"/>
                        <wps:cNvSpPr/>
                        <wps:spPr>
                          <a:xfrm>
                            <a:off x="116418" y="2787988"/>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Rectangle 12"/>
                        <wps:cNvSpPr/>
                        <wps:spPr>
                          <a:xfrm>
                            <a:off x="116418" y="2920996"/>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 name="Rectangle 13"/>
                        <wps:cNvSpPr/>
                        <wps:spPr>
                          <a:xfrm>
                            <a:off x="116418" y="3054003"/>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4" name="Rectangle 14"/>
                        <wps:cNvSpPr/>
                        <wps:spPr>
                          <a:xfrm>
                            <a:off x="116418" y="3187011"/>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 name="Rectangle 15"/>
                        <wps:cNvSpPr/>
                        <wps:spPr>
                          <a:xfrm>
                            <a:off x="116418" y="3320017"/>
                            <a:ext cx="1006204" cy="166261"/>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t"/>
                      </wps:wsp>
                      <w14:contentPart xmlns:r="http://schemas.openxmlformats.org/officeDocument/2006/relationships" xmlns:w14="http://schemas.microsoft.com/office/word/2010/wordml" bwMode="auto" r:id="rId1406103874">
                        <w14:nvContentPartPr>
                          <w14:cNvPr id="16" name="Ink 16"/>
                          <w14:cNvContentPartPr/>
                        </w14:nvContentPartPr>
                        <w14:xfrm>
                          <a:off x="615364" y="1848619"/>
                          <a:ext cx="0" cy="157946"/>
                        </w14:xfrm>
                      </w14:contentPart>
                      <w14:contentPart xmlns:r="http://schemas.openxmlformats.org/officeDocument/2006/relationships" xmlns:w14="http://schemas.microsoft.com/office/word/2010/wordml" bwMode="auto" r:id="rId181447526">
                        <w14:nvContentPartPr>
                          <w14:cNvPr id="17" name="Ink 17"/>
                          <w14:cNvContentPartPr/>
                        </w14:nvContentPartPr>
                        <w14:xfrm>
                          <a:off x="607048" y="2172826"/>
                          <a:ext cx="8316" cy="157946"/>
                        </w14:xfrm>
                      </w14:contentPart>
                      <wps:wsp xmlns:wps="http://schemas.microsoft.com/office/word/2010/wordprocessingShape">
                        <wps:cNvPr id="18" name="Rectangle 18"/>
                        <wps:cNvSpPr/>
                        <wps:spPr>
                          <a:xfrm>
                            <a:off x="141366" y="767930"/>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t"/>
                      </wps:wsp>
                      <wps:wsp xmlns:wps="http://schemas.microsoft.com/office/word/2010/wordprocessingShape">
                        <wps:cNvPr id="19" name="Connector: Curved 19"/>
                        <wps:cNvCnPr/>
                        <wps:spPr>
                          <a:xfrm>
                            <a:off x="1771250" y="1171110"/>
                            <a:ext cx="740100" cy="739856"/>
                          </a:xfrm>
                          <a:prstGeom prst="curvedConnector3">
                            <a:avLst/>
                          </a:prstGeom>
                          <a:ln w="57150">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0" name="Rectangle 20"/>
                        <wps:cNvSpPr/>
                        <wps:spPr>
                          <a:xfrm>
                            <a:off x="1122622" y="767929"/>
                            <a:ext cx="482313" cy="831299"/>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t"/>
                      </wps:wsp>
                      <wps:wsp xmlns:wps="http://schemas.microsoft.com/office/word/2010/wordprocessingShape">
                        <wps:cNvPr id="21" name="Rectangle 21"/>
                        <wps:cNvSpPr/>
                        <wps:spPr>
                          <a:xfrm rot="10800000" flipH="1" flipV="1">
                            <a:off x="349260" y="116382"/>
                            <a:ext cx="640311" cy="651547"/>
                          </a:xfrm>
                          <a:prstGeom prst="rect">
                            <a:avLst/>
                          </a:prstGeom>
                          <a:solidFill>
                            <a:schemeClr val="lt1"/>
                          </a:solidFill>
                          <a:ln>
                            <a:solidFill>
                              <a:srgbClr val="000000"/>
                            </a:solidFill>
                          </a:ln>
                        </wps:spPr>
                        <wps:txbx>
                          <w:txbxContent xmlns:w="http://schemas.openxmlformats.org/wordprocessingml/2006/main">
                            <w:p w:rsidR="00B15F16" w:rsidP="00B15F16" w:rsidRDefault="00B15F16">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RCP Server</w:t>
                              </w:r>
                            </w:p>
                          </w:txbxContent>
                        </wps:txbx>
                        <wps:bodyPr anchor="t"/>
                      </wps:wsp>
                      <wps:wsp xmlns:wps="http://schemas.microsoft.com/office/word/2010/wordprocessingShape">
                        <wps:cNvPr id="22" name="Rectangle 22"/>
                        <wps:cNvSpPr/>
                        <wps:spPr>
                          <a:xfrm>
                            <a:off x="403312" y="730520"/>
                            <a:ext cx="461523" cy="207824"/>
                          </a:xfrm>
                          <a:prstGeom prst="rect">
                            <a:avLst/>
                          </a:prstGeom>
                          <a:noFill/>
                          <a:ln>
                            <a:noFill/>
                          </a:ln>
                        </wps:spPr>
                        <wps:txbx>
                          <w:txbxContent xmlns:w="http://schemas.openxmlformats.org/wordprocessingml/2006/main">
                            <w:p w:rsidR="00B15F16" w:rsidP="00B15F16" w:rsidRDefault="00B15F16">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GPU</w:t>
                              </w:r>
                            </w:p>
                          </w:txbxContent>
                        </wps:txbx>
                        <wps:bodyPr anchor="t"/>
                      </wps:wsp>
                      <wps:wsp xmlns:wps="http://schemas.microsoft.com/office/word/2010/wordprocessingShape">
                        <wps:cNvPr id="23" name="Rectangle 23"/>
                        <wps:cNvSpPr/>
                        <wps:spPr>
                          <a:xfrm>
                            <a:off x="1122622" y="871841"/>
                            <a:ext cx="648628" cy="669198"/>
                          </a:xfrm>
                          <a:prstGeom prst="rect">
                            <a:avLst/>
                          </a:prstGeom>
                          <a:noFill/>
                          <a:ln>
                            <a:noFill/>
                          </a:ln>
                        </wps:spPr>
                        <wps:txbx>
                          <w:txbxContent xmlns:w="http://schemas.openxmlformats.org/wordprocessingml/2006/main">
                            <w:p w:rsidR="00B15F16" w:rsidP="00B15F16" w:rsidRDefault="00B15F16">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On-site data store</w:t>
                              </w:r>
                            </w:p>
                          </w:txbxContent>
                        </wps:txbx>
                        <wps:bodyPr anchor="t"/>
                      </wps:wsp>
                      <wps:wsp xmlns:wps="http://schemas.microsoft.com/office/word/2010/wordprocessingShape">
                        <wps:cNvPr id="24" name="Connector: Curved 24"/>
                        <wps:cNvCnPr/>
                        <wps:spPr>
                          <a:xfrm flipV="1">
                            <a:off x="1695644" y="2193607"/>
                            <a:ext cx="807391" cy="757947"/>
                          </a:xfrm>
                          <a:prstGeom prst="curvedConnector3">
                            <a:avLst/>
                          </a:prstGeom>
                          <a:ln w="57150">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5" name="Rectangle: Rounded Corners 25"/>
                        <wps:cNvSpPr/>
                        <wps:spPr>
                          <a:xfrm>
                            <a:off x="2619454" y="1541039"/>
                            <a:ext cx="1214097" cy="99755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6" name="Rectangle 26"/>
                        <wps:cNvSpPr/>
                        <wps:spPr>
                          <a:xfrm rot="10800000" flipH="1" flipV="1">
                            <a:off x="2877241" y="1690672"/>
                            <a:ext cx="698521" cy="733623"/>
                          </a:xfrm>
                          <a:prstGeom prst="rect">
                            <a:avLst/>
                          </a:prstGeom>
                          <a:solidFill>
                            <a:schemeClr val="lt1"/>
                          </a:solidFill>
                          <a:ln>
                            <a:solidFill>
                              <a:srgbClr val="000000"/>
                            </a:solidFill>
                          </a:ln>
                        </wps:spPr>
                        <wps:txbx>
                          <w:txbxContent xmlns:w="http://schemas.openxmlformats.org/wordprocessingml/2006/main">
                            <w:p w:rsidR="00B15F16" w:rsidP="00B15F16" w:rsidRDefault="00B15F16">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On-site data store</w:t>
                              </w:r>
                            </w:p>
                          </w:txbxContent>
                        </wps:txbx>
                        <wps:bodyPr anchor="t"/>
                      </wps:wsp>
                      <wps:wsp xmlns:wps="http://schemas.microsoft.com/office/word/2010/wordprocessingShape">
                        <wps:cNvPr id="27" name="Rectangle 27"/>
                        <wps:cNvSpPr/>
                        <wps:spPr>
                          <a:xfrm>
                            <a:off x="4814807" y="701426"/>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8" name="Rectangle 28"/>
                        <wps:cNvSpPr/>
                        <wps:spPr>
                          <a:xfrm>
                            <a:off x="4814807" y="834433"/>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9" name="Rectangle 29"/>
                        <wps:cNvSpPr/>
                        <wps:spPr>
                          <a:xfrm>
                            <a:off x="5101701" y="664016"/>
                            <a:ext cx="548838" cy="207824"/>
                          </a:xfrm>
                          <a:prstGeom prst="rect">
                            <a:avLst/>
                          </a:prstGeom>
                          <a:noFill/>
                          <a:ln>
                            <a:noFill/>
                          </a:ln>
                        </wps:spPr>
                        <wps:txbx>
                          <w:txbxContent xmlns:w="http://schemas.openxmlformats.org/wordprocessingml/2006/main">
                            <w:p w:rsidR="00B15F16" w:rsidP="00B15F16" w:rsidRDefault="00B15F16">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GPU</w:t>
                              </w:r>
                            </w:p>
                          </w:txbxContent>
                        </wps:txbx>
                        <wps:bodyPr anchor="t"/>
                      </wps:wsp>
                      <wps:wsp xmlns:wps="http://schemas.microsoft.com/office/word/2010/wordprocessingShape">
                        <wps:cNvPr id="30" name="Rectangle 30"/>
                        <wps:cNvSpPr/>
                        <wps:spPr>
                          <a:xfrm rot="10800000" flipH="1" flipV="1">
                            <a:off x="4985279" y="116382"/>
                            <a:ext cx="665259" cy="585044"/>
                          </a:xfrm>
                          <a:prstGeom prst="rect">
                            <a:avLst/>
                          </a:prstGeom>
                          <a:solidFill>
                            <a:schemeClr val="lt1"/>
                          </a:solidFill>
                          <a:ln>
                            <a:solidFill>
                              <a:srgbClr val="000000"/>
                            </a:solidFill>
                          </a:ln>
                        </wps:spPr>
                        <wps:txbx>
                          <w:txbxContent xmlns:w="http://schemas.openxmlformats.org/wordprocessingml/2006/main">
                            <w:p w:rsidR="00B15F16" w:rsidP="00B15F16" w:rsidRDefault="00B15F16">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PPS Server</w:t>
                              </w:r>
                            </w:p>
                          </w:txbxContent>
                        </wps:txbx>
                        <wps:bodyPr anchor="t"/>
                      </wps:wsp>
                      <w14:contentPart xmlns:r="http://schemas.openxmlformats.org/officeDocument/2006/relationships" xmlns:w14="http://schemas.microsoft.com/office/word/2010/wordml" bwMode="auto" r:id="rId1802591288">
                        <w14:nvContentPartPr>
                          <w14:cNvPr id="31" name="Ink 31"/>
                          <w14:cNvContentPartPr/>
                        </w14:nvContentPartPr>
                        <w14:xfrm>
                          <a:off x="5317910" y="2193607"/>
                          <a:ext cx="0" cy="157946"/>
                        </w14:xfrm>
                      </w14:contentPart>
                      <wps:wsp xmlns:wps="http://schemas.microsoft.com/office/word/2010/wordprocessingShape">
                        <wps:cNvPr id="32" name="Rectangle: Rounded Corners 32"/>
                        <wps:cNvSpPr/>
                        <wps:spPr>
                          <a:xfrm>
                            <a:off x="4681756" y="2563539"/>
                            <a:ext cx="1214097" cy="10391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3" name="Rectangle 33"/>
                        <wps:cNvSpPr/>
                        <wps:spPr>
                          <a:xfrm>
                            <a:off x="4798176" y="2679920"/>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4" name="Rectangle 34"/>
                        <wps:cNvSpPr/>
                        <wps:spPr>
                          <a:xfrm>
                            <a:off x="4798176" y="2812928"/>
                            <a:ext cx="1006204" cy="133008"/>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5" name="Rectangle 35"/>
                        <wps:cNvSpPr/>
                        <wps:spPr>
                          <a:xfrm>
                            <a:off x="5085068" y="2642511"/>
                            <a:ext cx="565469" cy="207824"/>
                          </a:xfrm>
                          <a:prstGeom prst="rect">
                            <a:avLst/>
                          </a:prstGeom>
                          <a:noFill/>
                          <a:ln>
                            <a:noFill/>
                          </a:ln>
                        </wps:spPr>
                        <wps:txbx>
                          <w:txbxContent xmlns:w="http://schemas.openxmlformats.org/wordprocessingml/2006/main">
                            <w:p w:rsidR="00B15F16" w:rsidP="00B15F16" w:rsidRDefault="00B15F16">
                              <w:pPr>
                                <w:spacing w:line="252" w:lineRule="auto"/>
                                <w:rPr>
                                  <w:rFonts w:ascii="Calibri" w:hAnsi="Calibri" w:cs="Calibri"/>
                                  <w:color w:val="000000"/>
                                  <w:kern w:val="0"/>
                                  <w14:ligatures xmlns:w14="http://schemas.microsoft.com/office/word/2010/wordml" w14:val="none"/>
                                </w:rPr>
                              </w:pPr>
                              <w:r>
                                <w:rPr>
                                  <w:rFonts w:ascii="Calibri" w:hAnsi="Calibri" w:cs="Calibri"/>
                                  <w:color w:val="000000"/>
                                </w:rPr>
                                <w:t>GPU</w:t>
                              </w:r>
                            </w:p>
                          </w:txbxContent>
                        </wps:txbx>
                        <wps:bodyPr anchor="t"/>
                      </wps:wsp>
                      <w14:contentPart xmlns:r="http://schemas.openxmlformats.org/officeDocument/2006/relationships" xmlns:w14="http://schemas.microsoft.com/office/word/2010/wordml" bwMode="auto" r:id="rId613811126">
                        <w14:nvContentPartPr>
                          <w14:cNvPr id="36" name="Ink 36"/>
                          <w14:cNvContentPartPr/>
                        </w14:nvContentPartPr>
                        <w14:xfrm>
                          <a:off x="5317910" y="1831994"/>
                          <a:ext cx="0" cy="157946"/>
                        </w14:xfrm>
                      </w14:contentPart>
                      <wps:wsp xmlns:wps="http://schemas.microsoft.com/office/word/2010/wordprocessingShape">
                        <wps:cNvPr id="37" name="Arrow: Up 37"/>
                        <wps:cNvSpPr/>
                        <wps:spPr>
                          <a:xfrm>
                            <a:off x="3145805" y="767930"/>
                            <a:ext cx="151651" cy="721989"/>
                          </a:xfrm>
                          <a:prstGeom prst="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8" name="Arrow: Up 38"/>
                        <wps:cNvSpPr/>
                        <wps:spPr>
                          <a:xfrm rot="10800000">
                            <a:off x="3145805" y="2563539"/>
                            <a:ext cx="151651" cy="839610"/>
                          </a:xfrm>
                          <a:prstGeom prst="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9" name="Rectangle 39"/>
                        <wps:cNvSpPr/>
                        <wps:spPr>
                          <a:xfrm rot="10800000" flipH="1" flipV="1">
                            <a:off x="2893873" y="0"/>
                            <a:ext cx="665259" cy="701426"/>
                          </a:xfrm>
                          <a:prstGeom prst="rect">
                            <a:avLst/>
                          </a:prstGeom>
                          <a:solidFill>
                            <a:schemeClr val="lt1"/>
                          </a:solidFill>
                          <a:ln>
                            <a:solidFill>
                              <a:srgbClr val="000000"/>
                            </a:solidFill>
                          </a:ln>
                        </wps:spPr>
                        <wps:txbx>
                          <w:txbxContent xmlns:w="http://schemas.openxmlformats.org/wordprocessingml/2006/main">
                            <w:p w:rsidR="00B15F16" w:rsidP="00B15F16" w:rsidRDefault="00B15F16">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Off-site data store</w:t>
                              </w:r>
                            </w:p>
                          </w:txbxContent>
                        </wps:txbx>
                        <wps:bodyPr anchor="t"/>
                      </wps:wsp>
                      <wps:wsp xmlns:wps="http://schemas.microsoft.com/office/word/2010/wordprocessingShape">
                        <wps:cNvPr id="40" name="Rectangle 40"/>
                        <wps:cNvSpPr/>
                        <wps:spPr>
                          <a:xfrm rot="10800000" flipH="1" flipV="1">
                            <a:off x="2893873" y="3486278"/>
                            <a:ext cx="665259" cy="426592"/>
                          </a:xfrm>
                          <a:prstGeom prst="rect">
                            <a:avLst/>
                          </a:prstGeom>
                          <a:solidFill>
                            <a:schemeClr val="lt1"/>
                          </a:solidFill>
                          <a:ln>
                            <a:solidFill>
                              <a:srgbClr val="000000"/>
                            </a:solidFill>
                          </a:ln>
                        </wps:spPr>
                        <wps:txbx>
                          <w:txbxContent xmlns:w="http://schemas.openxmlformats.org/wordprocessingml/2006/main">
                            <w:p w:rsidR="00B15F16" w:rsidP="00B15F16" w:rsidRDefault="00B15F16">
                              <w:pPr>
                                <w:spacing w:line="252" w:lineRule="auto"/>
                                <w:jc w:val="center"/>
                                <w:rPr>
                                  <w:rFonts w:ascii="Calibri" w:hAnsi="Calibri" w:cs="Calibri"/>
                                  <w:color w:val="000000"/>
                                  <w:kern w:val="0"/>
                                  <w14:ligatures xmlns:w14="http://schemas.microsoft.com/office/word/2010/wordml" w14:val="none"/>
                                </w:rPr>
                              </w:pPr>
                              <w:r>
                                <w:rPr>
                                  <w:rFonts w:ascii="Calibri" w:hAnsi="Calibri" w:cs="Calibri"/>
                                  <w:color w:val="000000"/>
                                </w:rPr>
                                <w:t>ARC</w:t>
                              </w:r>
                            </w:p>
                          </w:txbxContent>
                        </wps:txbx>
                        <wps:bodyPr anchor="t"/>
                      </wps:wsp>
                      <wps:wsp xmlns:wps="http://schemas.microsoft.com/office/word/2010/wordprocessingShape">
                        <wps:cNvPr id="41" name="Connector: Curved 41"/>
                        <wps:cNvCnPr/>
                        <wps:spPr>
                          <a:xfrm flipV="1">
                            <a:off x="3904059" y="1226682"/>
                            <a:ext cx="767732" cy="720276"/>
                          </a:xfrm>
                          <a:prstGeom prst="curvedConnector3">
                            <a:avLst/>
                          </a:prstGeom>
                          <a:ln w="57150">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2" name="Connector: Curved 42"/>
                        <wps:cNvCnPr/>
                        <wps:spPr>
                          <a:xfrm>
                            <a:off x="3913538" y="2326051"/>
                            <a:ext cx="710863" cy="663413"/>
                          </a:xfrm>
                          <a:prstGeom prst="curvedConnector3">
                            <a:avLst/>
                          </a:prstGeom>
                          <a:ln w="57150">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3" name="Rectangle 43"/>
                        <wps:cNvSpPr/>
                        <wps:spPr>
                          <a:xfrm>
                            <a:off x="1122622" y="2657757"/>
                            <a:ext cx="482313" cy="831299"/>
                          </a:xfrm>
                          <a:prstGeom prst="rect">
                            <a:avLst/>
                          </a:prstGeom>
                          <a:solidFill>
                            <a:schemeClr val="accent3"/>
                          </a:solidFill>
                          <a:ln/>
                        </wps:spPr>
                        <wps:style>
                          <a:lnRef idx="2">
                            <a:schemeClr val="accent1">
                              <a:shade val="50000"/>
                            </a:schemeClr>
                          </a:lnRef>
                          <a:fillRef idx="1">
                            <a:schemeClr val="accent1"/>
                          </a:fillRef>
                          <a:effectRef idx="0">
                            <a:scrgbClr r="0" g="0" b="0"/>
                          </a:effectRef>
                          <a:fontRef idx="minor">
                            <a:schemeClr val="lt1"/>
                          </a:fontRef>
                        </wps:style>
                        <wps:bodyPr anchor="t"/>
                      </wps:wsp>
                    </wpg:wgp>
                  </a:graphicData>
                </a:graphic>
              </wp:inline>
            </w:drawing>
          </mc:Choice>
          <mc:Fallback xmlns:mc="http://schemas.openxmlformats.org/markup-compatibility/2006"/>
        </mc:AlternateContent>
      </w:r>
      <w:r w:rsidR="02A0714D">
        <w:rPr/>
        <w:t xml:space="preserve">Figure 3: Data flow within DAT, highlighting the </w:t>
      </w:r>
      <w:r w:rsidR="02A0714D">
        <w:rPr/>
        <w:t>central role</w:t>
      </w:r>
      <w:r w:rsidR="02A0714D">
        <w:rPr/>
        <w:t xml:space="preserve"> of the on-site data store.</w:t>
      </w:r>
      <w:r w:rsidR="594599E4">
        <w:rPr/>
        <w:t xml:space="preserve"> </w:t>
      </w:r>
      <w:r w:rsidR="594599E4">
        <w:rPr/>
        <w:t>Note that the on-site data store includes storage on RCP nodes and in a centralized storage system.</w:t>
      </w:r>
    </w:p>
    <w:p xmlns:wp14="http://schemas.microsoft.com/office/word/2010/wordml" w:rsidR="5B71163C" w:rsidP="362DEE14" w:rsidRDefault="5B71163C" w14:paraId="4CCFD97A" wp14:textId="786B8AD1">
      <w:pPr>
        <w:pStyle w:val="Heading2"/>
        <w:rPr/>
      </w:pPr>
      <w:bookmarkStart w:name="_Toc648072411" w:id="1353878675"/>
      <w:r w:rsidR="2AE411CC">
        <w:rPr/>
        <w:t>Off-Site Data Store</w:t>
      </w:r>
      <w:bookmarkEnd w:id="1353878675"/>
    </w:p>
    <w:p xmlns:wp14="http://schemas.microsoft.com/office/word/2010/wordml" w:rsidR="5B71163C" w:rsidP="362DEE14" w:rsidRDefault="5B71163C" w14:paraId="450F9FA3" wp14:textId="4004B020">
      <w:pPr>
        <w:pStyle w:val="BodyTextFirstIndent"/>
      </w:pPr>
      <w:r w:rsidR="241F70E7">
        <w:rPr/>
        <w:t xml:space="preserve">The data are large, so there are significant cost savings to accumulating the spectral and polarimetric image products in place over multiple epochs (“stacking”). To keep data safe against disk failures or algorithmic failures, we will preserve a redundant copy off site. </w:t>
      </w:r>
      <w:r w:rsidR="5226F128">
        <w:rPr/>
        <w:t xml:space="preserve">This copy is a duplicate of the data stored in the centralized on-site data store (up to </w:t>
      </w:r>
      <w:r w:rsidR="6BBF2A90">
        <w:rPr/>
        <w:t>48</w:t>
      </w:r>
      <w:r w:rsidR="5226F128">
        <w:rPr/>
        <w:t xml:space="preserve"> PB usable space).</w:t>
      </w:r>
    </w:p>
    <w:p w:rsidR="554BF742" w:rsidP="2C7560D9" w:rsidRDefault="554BF742" w14:paraId="14F1882B" w14:textId="6F974BE3">
      <w:pPr>
        <w:pStyle w:val="BodyTextFirstIndent"/>
      </w:pPr>
      <w:r w:rsidR="554BF742">
        <w:rPr/>
        <w:t>The off-site data store should support read and write</w:t>
      </w:r>
      <w:r w:rsidR="349E69DB">
        <w:rPr/>
        <w:t xml:space="preserve"> access, but not </w:t>
      </w:r>
      <w:r w:rsidR="64C1208D">
        <w:rPr/>
        <w:t xml:space="preserve">continually. A ‘cold’ form of storage, such as tape drives would be </w:t>
      </w:r>
      <w:r w:rsidR="64C1208D">
        <w:rPr/>
        <w:t>appropriate for</w:t>
      </w:r>
      <w:r w:rsidR="64C1208D">
        <w:rPr/>
        <w:t xml:space="preserve"> the expected access pattern. However, it would be useful to preserve the object-based scheme used in the on-site data store, so that data can be restored </w:t>
      </w:r>
      <w:r w:rsidR="359164A7">
        <w:rPr/>
        <w:t xml:space="preserve">from off-site to on-site </w:t>
      </w:r>
      <w:r w:rsidR="64C1208D">
        <w:rPr/>
        <w:t>in a t</w:t>
      </w:r>
      <w:r w:rsidR="1A0AE887">
        <w:rPr/>
        <w:t>ransparent way.</w:t>
      </w:r>
    </w:p>
    <w:p xmlns:wp14="http://schemas.microsoft.com/office/word/2010/wordml" w:rsidR="5B71163C" w:rsidP="362DEE14" w:rsidRDefault="5B71163C" w14:paraId="4A3EC219" wp14:textId="1F9190FB">
      <w:pPr>
        <w:pStyle w:val="Heading2"/>
        <w:rPr/>
      </w:pPr>
      <w:bookmarkStart w:name="_Toc485294119" w:id="41313016"/>
      <w:r w:rsidR="2010253A">
        <w:rPr/>
        <w:t>Metadata database</w:t>
      </w:r>
      <w:r w:rsidR="04F2EFE6">
        <w:rPr/>
        <w:t xml:space="preserve"> and QA</w:t>
      </w:r>
      <w:bookmarkEnd w:id="41313016"/>
    </w:p>
    <w:p xmlns:wp14="http://schemas.microsoft.com/office/word/2010/wordml" w:rsidR="5B71163C" w:rsidP="362DEE14" w:rsidRDefault="5B71163C" w14:paraId="363F87D6" wp14:textId="7F2577CE">
      <w:pPr>
        <w:pStyle w:val="BodyTextFirstIndent"/>
      </w:pPr>
      <w:r w:rsidR="18EF5DA4">
        <w:rPr/>
        <w:t xml:space="preserve">Diverse and voluminous data are processed by DAT into science-ready products. </w:t>
      </w:r>
      <w:r w:rsidR="70263821">
        <w:rPr/>
        <w:t>To meet science requirements</w:t>
      </w:r>
      <w:r w:rsidR="70263821">
        <w:rPr/>
        <w:t xml:space="preserve">, DAT </w:t>
      </w:r>
      <w:r w:rsidR="12A56116">
        <w:rPr/>
        <w:t>must be able to (1) describe the</w:t>
      </w:r>
      <w:r w:rsidR="70263821">
        <w:rPr/>
        <w:t xml:space="preserve"> </w:t>
      </w:r>
      <w:r w:rsidR="189A21BF">
        <w:rPr/>
        <w:t xml:space="preserve">provenance of data, (2) correct for some artifacts, and (3) reject data that </w:t>
      </w:r>
      <w:r w:rsidR="1DED27D6">
        <w:rPr/>
        <w:t xml:space="preserve">cannot be made to meet science requirements. Each of these features should be associated with a </w:t>
      </w:r>
      <w:r w:rsidR="7E63BBC6">
        <w:rPr/>
        <w:t xml:space="preserve">specific </w:t>
      </w:r>
      <w:r w:rsidR="26FBBABD">
        <w:rPr/>
        <w:t>output</w:t>
      </w:r>
      <w:r w:rsidR="1DED27D6">
        <w:rPr/>
        <w:t xml:space="preserve"> product, such as a polarization-channel of a large image cube</w:t>
      </w:r>
      <w:r w:rsidR="3ED04945">
        <w:rPr/>
        <w:t xml:space="preserve">. Each output product should also be associated with a scheduled observation, such that data that </w:t>
      </w:r>
      <w:r w:rsidR="3ED04945">
        <w:rPr/>
        <w:t>fails to</w:t>
      </w:r>
      <w:r w:rsidR="3ED04945">
        <w:rPr/>
        <w:t xml:space="preserve"> meet science requirements can be reobserved.</w:t>
      </w:r>
      <w:r w:rsidR="18BFA87F">
        <w:rPr/>
        <w:t xml:space="preserve"> FTD products are </w:t>
      </w:r>
      <w:r w:rsidR="18BFA87F">
        <w:rPr/>
        <w:t>generally larger</w:t>
      </w:r>
      <w:r w:rsidR="18BFA87F">
        <w:rPr/>
        <w:t xml:space="preserve"> packages of data that are recorded less </w:t>
      </w:r>
      <w:r w:rsidR="18BFA87F">
        <w:rPr/>
        <w:t>frequently</w:t>
      </w:r>
      <w:r w:rsidR="18BFA87F">
        <w:rPr/>
        <w:t xml:space="preserve">. They do not dominate the </w:t>
      </w:r>
      <w:r w:rsidR="6E711CF4">
        <w:rPr/>
        <w:t xml:space="preserve">cost as the data volumes are </w:t>
      </w:r>
      <w:r w:rsidR="6E711CF4">
        <w:rPr/>
        <w:t>generally much</w:t>
      </w:r>
      <w:r w:rsidR="6E711CF4">
        <w:rPr/>
        <w:t xml:space="preserve"> smaller than the largest image cube products.</w:t>
      </w:r>
      <w:r w:rsidR="18BFA87F">
        <w:rPr/>
        <w:t xml:space="preserve">  </w:t>
      </w:r>
    </w:p>
    <w:p xmlns:wp14="http://schemas.microsoft.com/office/word/2010/wordml" w:rsidR="5B71163C" w:rsidP="362DEE14" w:rsidRDefault="5B71163C" w14:paraId="1C4010FE" wp14:textId="1C01619D">
      <w:pPr>
        <w:pStyle w:val="BodyTextFirstIndent"/>
      </w:pPr>
      <w:r w:rsidR="3ED04945">
        <w:rPr/>
        <w:t>These features require the development of a database to track the state of RCP and DAT outputs.</w:t>
      </w:r>
      <w:r w:rsidR="42FB6DF7">
        <w:rPr/>
        <w:t xml:space="preserve"> RCP will produce field channel-images at a rate of </w:t>
      </w:r>
      <w:r w:rsidR="42FB6DF7">
        <w:rPr/>
        <w:t>roughly 21</w:t>
      </w:r>
      <w:r w:rsidR="42FB6DF7">
        <w:rPr/>
        <w:t xml:space="preserve"> per second. Accumulating that over 5 years of survey </w:t>
      </w:r>
      <w:r w:rsidR="42FB6DF7">
        <w:rPr/>
        <w:t>observing</w:t>
      </w:r>
      <w:r w:rsidR="42FB6DF7">
        <w:rPr/>
        <w:t xml:space="preserve"> sets a requirement of 3 </w:t>
      </w:r>
      <w:r w:rsidR="42FB6DF7">
        <w:rPr/>
        <w:t>Gigarows</w:t>
      </w:r>
      <w:r w:rsidR="42FB6DF7">
        <w:rPr/>
        <w:t xml:space="preserve"> of space. For </w:t>
      </w:r>
      <w:r w:rsidR="7B39BCC4">
        <w:rPr/>
        <w:t>a low latency, the database should be able to add 1000 rows per second. Each row would correspond to a unique id for a data product output by RCP</w:t>
      </w:r>
      <w:r w:rsidR="1F1378D1">
        <w:rPr/>
        <w:t xml:space="preserve">. The columns of the database would be defined to </w:t>
      </w:r>
      <w:r w:rsidR="1F1378D1">
        <w:rPr/>
        <w:t>represent</w:t>
      </w:r>
      <w:r w:rsidR="1F1378D1">
        <w:rPr/>
        <w:t xml:space="preserve"> the quality of data and state of processing.</w:t>
      </w:r>
    </w:p>
    <w:p xmlns:wp14="http://schemas.microsoft.com/office/word/2010/wordml" w:rsidR="5B71163C" w:rsidP="362DEE14" w:rsidRDefault="5B71163C" w14:paraId="57E1CF89" wp14:textId="0451F67F">
      <w:pPr>
        <w:pStyle w:val="BodyTextFirstIndent"/>
      </w:pPr>
      <w:r w:rsidR="1F1378D1">
        <w:rPr/>
        <w:t xml:space="preserve">Data quality must be exposed to the operations team and manual QA must be </w:t>
      </w:r>
      <w:r w:rsidR="1F1378D1">
        <w:rPr/>
        <w:t>facilitated</w:t>
      </w:r>
      <w:r w:rsidR="1F1378D1">
        <w:rPr/>
        <w:t xml:space="preserve"> by tools to accept good data and reject bad data. Software tools to visualize and control data products will be built around the metadata database.</w:t>
      </w:r>
    </w:p>
    <w:p xmlns:wp14="http://schemas.microsoft.com/office/word/2010/wordml" w:rsidR="5B71163C" w:rsidP="362DEE14" w:rsidRDefault="5B71163C" w14:paraId="18DA2282" wp14:textId="3B0B2251">
      <w:pPr>
        <w:pStyle w:val="Heading2"/>
        <w:rPr/>
      </w:pPr>
      <w:bookmarkStart w:name="_Toc969658651" w:id="883408483"/>
      <w:r w:rsidR="2AE411CC">
        <w:rPr/>
        <w:t>Post-Processing System</w:t>
      </w:r>
      <w:bookmarkEnd w:id="883408483"/>
    </w:p>
    <w:p xmlns:wp14="http://schemas.microsoft.com/office/word/2010/wordml" w:rsidR="5B71163C" w:rsidP="362DEE14" w:rsidRDefault="5B71163C" w14:paraId="5588214B" wp14:textId="05F7CCF7">
      <w:pPr>
        <w:pStyle w:val="BodyTextFirstIndent"/>
      </w:pPr>
      <w:r w:rsidR="0BCA5955">
        <w:rPr/>
        <w:t xml:space="preserve">The post-processing system is the computational engine for science processing. </w:t>
      </w:r>
      <w:r w:rsidR="71752937">
        <w:rPr/>
        <w:t xml:space="preserve">The OVRO-LWA instrument is a valuable pathfinder for </w:t>
      </w:r>
      <w:r w:rsidR="71752937">
        <w:rPr/>
        <w:t>design</w:t>
      </w:r>
      <w:r w:rsidR="71752937">
        <w:rPr/>
        <w:t xml:space="preserve"> of this cluster. </w:t>
      </w:r>
      <w:r w:rsidR="05E7F513">
        <w:rPr/>
        <w:t xml:space="preserve">A commodity </w:t>
      </w:r>
      <w:r w:rsidR="05E7F513">
        <w:rPr/>
        <w:t>compute</w:t>
      </w:r>
      <w:r w:rsidR="05E7F513">
        <w:rPr/>
        <w:t xml:space="preserve"> cluster can </w:t>
      </w:r>
      <w:r w:rsidR="360AABC5">
        <w:rPr/>
        <w:t>serve a role in commissioning and high-throughput pipeline processing. The key is to design the cluster</w:t>
      </w:r>
      <w:r w:rsidR="2CEDDFC4">
        <w:rPr/>
        <w:t xml:space="preserve"> to accommodate the I/O requirements to/from the centralized storage system. This cluster is assumed to have</w:t>
      </w:r>
      <w:r w:rsidR="360AABC5">
        <w:rPr/>
        <w:t xml:space="preserve"> a CPU-first </w:t>
      </w:r>
      <w:r w:rsidR="360AABC5">
        <w:rPr/>
        <w:t>role</w:t>
      </w:r>
      <w:r w:rsidR="00F88B9D">
        <w:rPr/>
        <w:t>, but</w:t>
      </w:r>
      <w:r w:rsidR="00F88B9D">
        <w:rPr/>
        <w:t xml:space="preserve"> includ</w:t>
      </w:r>
      <w:r w:rsidR="4950EC66">
        <w:rPr/>
        <w:t>es</w:t>
      </w:r>
      <w:r w:rsidR="00F88B9D">
        <w:rPr/>
        <w:t xml:space="preserve"> GPUs for implementing algorithms</w:t>
      </w:r>
      <w:r w:rsidR="394988F0">
        <w:rPr/>
        <w:t>.</w:t>
      </w:r>
    </w:p>
    <w:p xmlns:wp14="http://schemas.microsoft.com/office/word/2010/wordml" w:rsidR="5B71163C" w:rsidP="362DEE14" w:rsidRDefault="5B71163C" w14:paraId="08A402B7" wp14:textId="5002F51B">
      <w:pPr>
        <w:pStyle w:val="BodyTextFirstIndent"/>
      </w:pPr>
      <w:r w:rsidR="77DBBF9B">
        <w:rPr/>
        <w:t xml:space="preserve">The DAT post-processing system will read data at the same rate as mosaics are written, 2.8 GB/s. </w:t>
      </w:r>
      <w:r w:rsidR="63772CDA">
        <w:rPr/>
        <w:t xml:space="preserve">After processing, the </w:t>
      </w:r>
      <w:r w:rsidR="63772CDA">
        <w:rPr/>
        <w:t xml:space="preserve">output rate </w:t>
      </w:r>
      <w:r w:rsidR="3A024791">
        <w:rPr/>
        <w:t xml:space="preserve">is </w:t>
      </w:r>
      <w:r w:rsidR="41F796AB">
        <w:rPr/>
        <w:t>much smaller</w:t>
      </w:r>
      <w:r w:rsidR="3A024791">
        <w:rPr/>
        <w:t>, since p</w:t>
      </w:r>
      <w:r w:rsidR="5601EDC6">
        <w:rPr/>
        <w:t xml:space="preserve">ipelines extract data from the most voluminous image cubes. FTD products </w:t>
      </w:r>
      <w:r w:rsidR="665584D9">
        <w:rPr/>
        <w:t>will also be much smaller after processing, as many products will be recorded as “candidates of interest</w:t>
      </w:r>
      <w:r w:rsidR="665584D9">
        <w:rPr/>
        <w:t>”,</w:t>
      </w:r>
      <w:r w:rsidR="665584D9">
        <w:rPr/>
        <w:t xml:space="preserve"> but will be rejected by quality control filters.</w:t>
      </w:r>
    </w:p>
    <w:p w:rsidR="1BA1378C" w:rsidP="2C7560D9" w:rsidRDefault="1BA1378C" w14:paraId="1F95D79B" w14:textId="4460791E">
      <w:pPr>
        <w:pStyle w:val="BodyTextFirstIndent"/>
        <w:bidi w:val="0"/>
        <w:spacing w:before="0" w:beforeAutospacing="off" w:after="0" w:afterAutospacing="off" w:line="240" w:lineRule="auto"/>
        <w:ind w:left="0" w:right="0" w:firstLine="360"/>
        <w:jc w:val="both"/>
      </w:pPr>
      <w:r w:rsidR="1BA1378C">
        <w:rPr/>
        <w:t>Algorithmic bottlenecks are difficult to define up front. Compression algorithms have a 1 GB/s throughput</w:t>
      </w:r>
      <w:r w:rsidR="455D57DA">
        <w:rPr/>
        <w:t xml:space="preserve">, which we </w:t>
      </w:r>
      <w:r w:rsidR="455D57DA">
        <w:rPr/>
        <w:t>require</w:t>
      </w:r>
      <w:r w:rsidR="455D57DA">
        <w:rPr/>
        <w:t xml:space="preserve"> to be subdominant to other computing. For 2.8 GB/s</w:t>
      </w:r>
      <w:r w:rsidR="12846B8B">
        <w:rPr/>
        <w:t xml:space="preserve"> input rate and making compression a 5x subdominant, then we </w:t>
      </w:r>
      <w:r w:rsidR="12846B8B">
        <w:rPr/>
        <w:t>require</w:t>
      </w:r>
      <w:r w:rsidR="12846B8B">
        <w:rPr/>
        <w:t xml:space="preserve"> 14 </w:t>
      </w:r>
      <w:r w:rsidR="7E1FD8C9">
        <w:rPr/>
        <w:t xml:space="preserve">servers. Each server should manage the entire processing graph </w:t>
      </w:r>
      <w:r w:rsidR="45D350E2">
        <w:rPr/>
        <w:t xml:space="preserve">(see below) </w:t>
      </w:r>
      <w:r w:rsidR="7AE5710A">
        <w:rPr/>
        <w:t>in a streaming and parallel sense</w:t>
      </w:r>
      <w:r w:rsidR="7E1FD8C9">
        <w:rPr/>
        <w:t>,</w:t>
      </w:r>
      <w:r w:rsidR="7E1FD8C9">
        <w:rPr/>
        <w:t xml:space="preserve"> so we design each with </w:t>
      </w:r>
      <w:r w:rsidR="72C9D8EF">
        <w:rPr/>
        <w:t>30-core EPYC processors and 2 RTX A4000 GPUs.</w:t>
      </w:r>
    </w:p>
    <w:p xmlns:wp14="http://schemas.microsoft.com/office/word/2010/wordml" w:rsidR="5B71163C" w:rsidP="362DEE14" w:rsidRDefault="5B71163C" w14:paraId="788951F7" wp14:textId="63A03D8C">
      <w:pPr>
        <w:pStyle w:val="Heading2"/>
        <w:rPr>
          <w:b w:val="1"/>
          <w:bCs w:val="1"/>
        </w:rPr>
      </w:pPr>
      <w:bookmarkStart w:name="_Toc1691715883" w:id="504310416"/>
      <w:r w:rsidRPr="2F3F61DD" w:rsidR="606DCEC5">
        <w:rPr>
          <w:b w:val="1"/>
          <w:bCs w:val="1"/>
        </w:rPr>
        <w:t>Task</w:t>
      </w:r>
      <w:r w:rsidRPr="2F3F61DD" w:rsidR="397AAED7">
        <w:rPr>
          <w:b w:val="1"/>
          <w:bCs w:val="1"/>
        </w:rPr>
        <w:t>-based Processing Framework</w:t>
      </w:r>
      <w:bookmarkEnd w:id="504310416"/>
    </w:p>
    <w:p xmlns:wp14="http://schemas.microsoft.com/office/word/2010/wordml" w:rsidR="5B71163C" w:rsidP="362DEE14" w:rsidRDefault="5B71163C" w14:paraId="7AD189EB" wp14:textId="1F17246A">
      <w:pPr>
        <w:pStyle w:val="BodyTextFirstIndent"/>
      </w:pPr>
      <w:r w:rsidR="305CCFBC">
        <w:rPr/>
        <w:t>The post-processing pipelines may be decomposed into a series of processing blocks, referred to as “tasks</w:t>
      </w:r>
      <w:r w:rsidR="305CCFBC">
        <w:rPr/>
        <w:t>”.</w:t>
      </w:r>
      <w:r w:rsidR="305CCFBC">
        <w:rPr/>
        <w:t xml:space="preserve"> </w:t>
      </w:r>
      <w:r w:rsidR="305CCFBC">
        <w:rPr/>
        <w:t>These tasks have dependencies that are defined up front to decide how the pipeline should be executed</w:t>
      </w:r>
      <w:r w:rsidR="4186FABE">
        <w:rPr/>
        <w:t xml:space="preserve"> most efficiently.</w:t>
      </w:r>
      <w:r w:rsidR="4186FABE">
        <w:rPr/>
        <w:t xml:space="preserve"> </w:t>
      </w:r>
      <w:r w:rsidR="6BC74D2E">
        <w:rPr/>
        <w:t xml:space="preserve">Schedulers can also be aware of the distribution of data and computing resources to </w:t>
      </w:r>
      <w:r w:rsidR="6BC74D2E">
        <w:rPr/>
        <w:t>optimially</w:t>
      </w:r>
      <w:r w:rsidR="6BC74D2E">
        <w:rPr/>
        <w:t xml:space="preserve"> schedule work near data. </w:t>
      </w:r>
      <w:r w:rsidR="4186FABE">
        <w:rPr/>
        <w:t xml:space="preserve">In many cases, some shared computation may be cached to reduce the </w:t>
      </w:r>
      <w:r w:rsidR="4186FABE">
        <w:rPr/>
        <w:t>work load</w:t>
      </w:r>
      <w:r w:rsidR="7E76DE38">
        <w:rPr/>
        <w:t>. Finally</w:t>
      </w:r>
      <w:r w:rsidR="4186FABE">
        <w:rPr/>
        <w:t>, p</w:t>
      </w:r>
      <w:r w:rsidR="397AAED7">
        <w:rPr/>
        <w:t xml:space="preserve">ost-processing may fail at any time, </w:t>
      </w:r>
      <w:r w:rsidR="41265D61">
        <w:rPr/>
        <w:t>but</w:t>
      </w:r>
      <w:r w:rsidR="397AAED7">
        <w:rPr/>
        <w:t xml:space="preserve"> </w:t>
      </w:r>
      <w:r w:rsidR="420B2CE0">
        <w:rPr/>
        <w:t xml:space="preserve">scheduling </w:t>
      </w:r>
      <w:r w:rsidR="397AAED7">
        <w:rPr/>
        <w:t>system</w:t>
      </w:r>
      <w:r w:rsidR="5A454F3A">
        <w:rPr/>
        <w:t>s</w:t>
      </w:r>
      <w:r w:rsidR="397AAED7">
        <w:rPr/>
        <w:t xml:space="preserve"> </w:t>
      </w:r>
      <w:r w:rsidR="23D8D059">
        <w:rPr/>
        <w:t xml:space="preserve">can </w:t>
      </w:r>
      <w:r w:rsidR="397AAED7">
        <w:rPr/>
        <w:t xml:space="preserve">record </w:t>
      </w:r>
      <w:r w:rsidR="397AAED7">
        <w:rPr/>
        <w:t>what's</w:t>
      </w:r>
      <w:r w:rsidR="397AAED7">
        <w:rPr/>
        <w:t xml:space="preserve"> being done </w:t>
      </w:r>
      <w:r w:rsidR="00B4ADD9">
        <w:rPr/>
        <w:t xml:space="preserve">and </w:t>
      </w:r>
      <w:r w:rsidR="00B4ADD9">
        <w:rPr/>
        <w:t>restart</w:t>
      </w:r>
      <w:r w:rsidR="00B4ADD9">
        <w:rPr/>
        <w:t xml:space="preserve"> </w:t>
      </w:r>
      <w:r w:rsidR="397AAED7">
        <w:rPr/>
        <w:t>as necessary.</w:t>
      </w:r>
    </w:p>
    <w:p xmlns:wp14="http://schemas.microsoft.com/office/word/2010/wordml" w:rsidR="5B71163C" w:rsidP="362DEE14" w:rsidRDefault="5B71163C" w14:paraId="1D1DD3CD" wp14:textId="7384763A">
      <w:pPr>
        <w:pStyle w:val="BodyTextFirstIndent"/>
      </w:pPr>
      <w:r w:rsidR="201AA8D1">
        <w:rPr/>
        <w:t>A variety of task-based processing frameworks exist</w:t>
      </w:r>
      <w:r w:rsidR="29355840">
        <w:rPr/>
        <w:t xml:space="preserve"> for distributed computing</w:t>
      </w:r>
      <w:r w:rsidR="201AA8D1">
        <w:rPr/>
        <w:t xml:space="preserve">, including </w:t>
      </w:r>
      <w:r w:rsidR="363B4510">
        <w:rPr/>
        <w:t xml:space="preserve">open source solutions like </w:t>
      </w:r>
      <w:r w:rsidR="201AA8D1">
        <w:rPr/>
        <w:t>Legion</w:t>
      </w:r>
      <w:r w:rsidR="1A3BF231">
        <w:rPr/>
        <w:t xml:space="preserve"> and </w:t>
      </w:r>
      <w:r w:rsidR="1A3BF231">
        <w:rPr/>
        <w:t>dask</w:t>
      </w:r>
      <w:r w:rsidR="1A3BF231">
        <w:rPr/>
        <w:t>.</w:t>
      </w:r>
      <w:r w:rsidR="1E2337BA">
        <w:rPr/>
        <w:t xml:space="preserve"> We will choose a framework based on the balance of ease of use, computational efficiency, and reliability.</w:t>
      </w:r>
    </w:p>
    <w:p xmlns:wp14="http://schemas.microsoft.com/office/word/2010/wordml" w:rsidR="5B71163C" w:rsidP="362DEE14" w:rsidRDefault="5B71163C" w14:paraId="25A8F119" wp14:textId="43F4635A">
      <w:pPr>
        <w:pStyle w:val="Heading2"/>
        <w:rPr/>
      </w:pPr>
      <w:bookmarkStart w:name="Bookmark1" w:id="464086078"/>
      <w:bookmarkStart w:name="_Toc681369067" w:id="840423977"/>
      <w:r w:rsidR="6B24B475">
        <w:rPr/>
        <w:t>Post</w:t>
      </w:r>
      <w:bookmarkEnd w:id="464086078"/>
      <w:r w:rsidR="6B24B475">
        <w:rPr/>
        <w:t>-Processing Pipelines</w:t>
      </w:r>
      <w:bookmarkEnd w:id="840423977"/>
    </w:p>
    <w:p xmlns:wp14="http://schemas.microsoft.com/office/word/2010/wordml" w:rsidR="5B71163C" w:rsidP="362DEE14" w:rsidRDefault="5B71163C" w14:paraId="0D783CDB" wp14:textId="7B624B0D">
      <w:pPr>
        <w:pStyle w:val="BodyTextFirstIndent"/>
        <w:spacing w:after="160" w:line="259" w:lineRule="auto"/>
        <w:rPr>
          <w:rStyle w:val="BodyTextFirstIndentChar"/>
        </w:rPr>
      </w:pPr>
      <w:r w:rsidR="27DFC96E">
        <w:rPr/>
        <w:t xml:space="preserve">The post-processing system is the hardware that runs the post-processing software pipelines. </w:t>
      </w:r>
      <w:r w:rsidRPr="362DEE14" w:rsidR="6B24B475">
        <w:rPr>
          <w:rStyle w:val="BodyTextFirstIndentChar"/>
        </w:rPr>
        <w:t xml:space="preserve">Post-processing </w:t>
      </w:r>
      <w:r w:rsidRPr="362DEE14" w:rsidR="631B1D1A">
        <w:rPr>
          <w:rStyle w:val="BodyTextFirstIndentChar"/>
        </w:rPr>
        <w:t xml:space="preserve">pipelines </w:t>
      </w:r>
      <w:r w:rsidRPr="362DEE14" w:rsidR="6B24B475">
        <w:rPr>
          <w:rStyle w:val="BodyTextFirstIndentChar"/>
        </w:rPr>
        <w:t>transform the RC output to the PP output.</w:t>
      </w:r>
      <w:r w:rsidRPr="362DEE14" w:rsidR="0A9E0990">
        <w:rPr>
          <w:rStyle w:val="BodyTextFirstIndentChar"/>
        </w:rPr>
        <w:t xml:space="preserve"> The pipeline must be designed for each output product</w:t>
      </w:r>
      <w:r w:rsidRPr="362DEE14" w:rsidR="0AB37308">
        <w:rPr>
          <w:rStyle w:val="BodyTextFirstIndentChar"/>
        </w:rPr>
        <w:t>, since they each have a science requirement (</w:t>
      </w:r>
      <w:r w:rsidRPr="362DEE14" w:rsidR="0AB37308">
        <w:rPr>
          <w:rStyle w:val="BodyTextFirstIndentChar"/>
        </w:rPr>
        <w:t>e.g.</w:t>
      </w:r>
      <w:r w:rsidRPr="362DEE14" w:rsidR="0A9E0990">
        <w:rPr>
          <w:rStyle w:val="BodyTextFirstIndentChar"/>
        </w:rPr>
        <w:t xml:space="preserve"> ZA</w:t>
      </w:r>
      <w:r w:rsidRPr="362DEE14" w:rsidR="1BDD9E0A">
        <w:rPr>
          <w:rStyle w:val="BodyTextFirstIndentChar"/>
        </w:rPr>
        <w:t xml:space="preserve">, </w:t>
      </w:r>
      <w:r w:rsidRPr="362DEE14" w:rsidR="0A9E0990">
        <w:rPr>
          <w:rStyle w:val="BodyTextFirstIndentChar"/>
        </w:rPr>
        <w:t>“Zoom A</w:t>
      </w:r>
      <w:r w:rsidRPr="362DEE14" w:rsidR="0A9E0990">
        <w:rPr>
          <w:rStyle w:val="BodyTextFirstIndentChar"/>
        </w:rPr>
        <w:t>”</w:t>
      </w:r>
      <w:r w:rsidRPr="362DEE14" w:rsidR="2C9BD680">
        <w:rPr>
          <w:rStyle w:val="BodyTextFirstIndentChar"/>
        </w:rPr>
        <w:t>,</w:t>
      </w:r>
      <w:r w:rsidRPr="362DEE14" w:rsidR="2C9BD680">
        <w:rPr>
          <w:rStyle w:val="BodyTextFirstIndentChar"/>
        </w:rPr>
        <w:t xml:space="preserve"> detects HI from the local universe and has a modest dynamic range requirement due to the</w:t>
      </w:r>
      <w:r w:rsidRPr="362DEE14" w:rsidR="13C205EF">
        <w:rPr>
          <w:rStyle w:val="BodyTextFirstIndentChar"/>
        </w:rPr>
        <w:t xml:space="preserve"> low per-channel sensitivity</w:t>
      </w:r>
      <w:r w:rsidRPr="362DEE14" w:rsidR="0A9E0990">
        <w:rPr>
          <w:rStyle w:val="BodyTextFirstIndentChar"/>
        </w:rPr>
        <w:t>)</w:t>
      </w:r>
      <w:r w:rsidRPr="362DEE14" w:rsidR="1A49E6DF">
        <w:rPr>
          <w:rStyle w:val="BodyTextFirstIndentChar"/>
        </w:rPr>
        <w:t>.</w:t>
      </w:r>
    </w:p>
    <w:p w:rsidR="1A49E6DF" w:rsidP="2C7560D9" w:rsidRDefault="1A49E6DF" w14:paraId="6DCCD5C6" w14:textId="225045B6">
      <w:pPr>
        <w:pStyle w:val="BodyTextFirstIndent"/>
        <w:rPr>
          <w:rStyle w:val="BodyTextFirstIndentChar"/>
        </w:rPr>
      </w:pPr>
      <w:r w:rsidRPr="2C7560D9" w:rsidR="1A49E6DF">
        <w:rPr>
          <w:rStyle w:val="BodyTextFirstIndentChar"/>
        </w:rPr>
        <w:t xml:space="preserve">Figure </w:t>
      </w:r>
      <w:r w:rsidRPr="2C7560D9" w:rsidR="7F5D732D">
        <w:rPr>
          <w:rStyle w:val="BodyTextFirstIndentChar"/>
        </w:rPr>
        <w:t xml:space="preserve">4 shows graphs of the tasks we expect to apply to the three major classes of processing: </w:t>
      </w:r>
      <w:r w:rsidRPr="2C7560D9" w:rsidR="3E02585F">
        <w:rPr>
          <w:rStyle w:val="BodyTextFirstIndentChar"/>
        </w:rPr>
        <w:t xml:space="preserve">continuum </w:t>
      </w:r>
      <w:r w:rsidRPr="2C7560D9" w:rsidR="3AC7F0A0">
        <w:rPr>
          <w:rStyle w:val="BodyTextFirstIndentChar"/>
        </w:rPr>
        <w:t xml:space="preserve">imaging </w:t>
      </w:r>
      <w:r w:rsidRPr="2C7560D9" w:rsidR="3E02585F">
        <w:rPr>
          <w:rStyle w:val="BodyTextFirstIndentChar"/>
        </w:rPr>
        <w:t xml:space="preserve">(producing MP, WB, FB outputs), spectral </w:t>
      </w:r>
      <w:r w:rsidRPr="2C7560D9" w:rsidR="41118318">
        <w:rPr>
          <w:rStyle w:val="BodyTextFirstIndentChar"/>
        </w:rPr>
        <w:t xml:space="preserve">imaging </w:t>
      </w:r>
      <w:r w:rsidRPr="2C7560D9" w:rsidR="3E02585F">
        <w:rPr>
          <w:rStyle w:val="BodyTextFirstIndentChar"/>
        </w:rPr>
        <w:t>(producing ZA, ZB, NL outputs), and FTD</w:t>
      </w:r>
      <w:r w:rsidRPr="2C7560D9" w:rsidR="3A658DCD">
        <w:rPr>
          <w:rStyle w:val="BodyTextFirstIndentChar"/>
        </w:rPr>
        <w:t xml:space="preserve"> (search and timing)</w:t>
      </w:r>
      <w:r w:rsidRPr="2C7560D9" w:rsidR="3E02585F">
        <w:rPr>
          <w:rStyle w:val="BodyTextFirstIndentChar"/>
        </w:rPr>
        <w:t>.</w:t>
      </w:r>
    </w:p>
    <w:p w:rsidR="51AC9F4A" w:rsidP="362DEE14" w:rsidRDefault="51AC9F4A" w14:paraId="04026B52" w14:textId="2EBC0F93">
      <w:pPr>
        <w:pStyle w:val="Heading3"/>
        <w:rPr/>
      </w:pPr>
      <w:bookmarkStart w:name="_Toc370826036" w:id="137310220"/>
      <w:r w:rsidR="51AC9F4A">
        <w:rPr/>
        <w:t>Images</w:t>
      </w:r>
      <w:bookmarkEnd w:id="137310220"/>
    </w:p>
    <w:p w:rsidR="51AC9F4A" w:rsidP="362DEE14" w:rsidRDefault="51AC9F4A" w14:paraId="666E5172" w14:textId="78923C70">
      <w:pPr>
        <w:pStyle w:val="BodyTextFirstIndent"/>
        <w:rPr>
          <w:rStyle w:val="BodyTextFirstIndentChar"/>
        </w:rPr>
      </w:pPr>
      <w:r w:rsidR="51AC9F4A">
        <w:rPr/>
        <w:t xml:space="preserve">Six output data products are images </w:t>
      </w:r>
      <w:r w:rsidR="03958914">
        <w:rPr/>
        <w:t xml:space="preserve">with </w:t>
      </w:r>
      <w:r w:rsidR="51AC9F4A">
        <w:rPr/>
        <w:t>different spectral or polarimetric</w:t>
      </w:r>
      <w:r w:rsidR="58856A11">
        <w:rPr/>
        <w:t xml:space="preserve"> </w:t>
      </w:r>
      <w:r w:rsidR="7D6C3314">
        <w:rPr/>
        <w:t>configuration.</w:t>
      </w:r>
      <w:r w:rsidR="5037A32E">
        <w:rPr/>
        <w:t xml:space="preserve"> </w:t>
      </w:r>
      <w:r w:rsidRPr="362DEE14" w:rsidR="45AD548D">
        <w:rPr>
          <w:rStyle w:val="BodyTextFirstIndentChar"/>
        </w:rPr>
        <w:t xml:space="preserve">The major classes of processing for images include </w:t>
      </w:r>
      <w:r w:rsidRPr="362DEE14" w:rsidR="45AD548D">
        <w:rPr>
          <w:rStyle w:val="BodyTextFirstIndentChar"/>
        </w:rPr>
        <w:t>dewarping</w:t>
      </w:r>
      <w:r w:rsidRPr="362DEE14" w:rsidR="45AD548D">
        <w:rPr>
          <w:rStyle w:val="BodyTextFirstIndentChar"/>
        </w:rPr>
        <w:t xml:space="preserve"> for ionospheric phase effects, image-plane </w:t>
      </w:r>
      <w:r w:rsidRPr="362DEE14" w:rsidR="45AD548D">
        <w:rPr>
          <w:rStyle w:val="BodyTextFirstIndentChar"/>
        </w:rPr>
        <w:t>deconvolution</w:t>
      </w:r>
      <w:r w:rsidRPr="362DEE14" w:rsidR="45AD548D">
        <w:rPr>
          <w:rStyle w:val="BodyTextFirstIndentChar"/>
        </w:rPr>
        <w:t xml:space="preserve"> and convolution (removing PSF and improving brightness temperature sensitivity), mosaicking/stacking, and a variety of QA stages.</w:t>
      </w:r>
    </w:p>
    <w:p w:rsidR="585CE597" w:rsidP="362DEE14" w:rsidRDefault="585CE597" w14:paraId="45C99921" w14:textId="155A69F9">
      <w:pPr>
        <w:pStyle w:val="BodyTextFirstIndent"/>
        <w:rPr>
          <w:rStyle w:val="BodyTextFirstIndentChar"/>
        </w:rPr>
      </w:pPr>
      <w:r w:rsidRPr="362DEE14" w:rsidR="585CE597">
        <w:rPr>
          <w:rStyle w:val="BodyTextFirstIndentChar"/>
        </w:rPr>
        <w:t>Some aspects of the processing pipeline design are based on the OVRO-LWA instrument. This low-frequency radio interferometer images the entire sky</w:t>
      </w:r>
      <w:r w:rsidRPr="362DEE14" w:rsidR="0AB8D023">
        <w:rPr>
          <w:rStyle w:val="BodyTextFirstIndentChar"/>
        </w:rPr>
        <w:t xml:space="preserve"> with a dense antenna configuration. A dedicated storage system </w:t>
      </w:r>
      <w:r w:rsidRPr="362DEE14" w:rsidR="3ADB86D5">
        <w:rPr>
          <w:rStyle w:val="BodyTextFirstIndentChar"/>
        </w:rPr>
        <w:t xml:space="preserve">will </w:t>
      </w:r>
      <w:r w:rsidRPr="362DEE14" w:rsidR="0AB8D023">
        <w:rPr>
          <w:rStyle w:val="BodyTextFirstIndentChar"/>
        </w:rPr>
        <w:t xml:space="preserve">receive </w:t>
      </w:r>
      <w:r w:rsidRPr="362DEE14" w:rsidR="0EE865A5">
        <w:rPr>
          <w:rStyle w:val="BodyTextFirstIndentChar"/>
        </w:rPr>
        <w:t xml:space="preserve">image </w:t>
      </w:r>
      <w:r w:rsidRPr="362DEE14" w:rsidR="0AB8D023">
        <w:rPr>
          <w:rStyle w:val="BodyTextFirstIndentChar"/>
        </w:rPr>
        <w:t>output from a</w:t>
      </w:r>
      <w:r w:rsidRPr="362DEE14" w:rsidR="07CD9D10">
        <w:rPr>
          <w:rStyle w:val="BodyTextFirstIndentChar"/>
        </w:rPr>
        <w:t xml:space="preserve"> cadenced, full-polarization imaging pipeline. In that case, the post-processing consists of</w:t>
      </w:r>
      <w:r w:rsidRPr="362DEE14" w:rsidR="12801A90">
        <w:rPr>
          <w:rStyle w:val="BodyTextFirstIndentChar"/>
        </w:rPr>
        <w:t xml:space="preserve"> tools for image-plane correction, source detection, and transient source identification. At low frequencies, the sky is confusion limited at ar</w:t>
      </w:r>
      <w:r w:rsidRPr="362DEE14" w:rsidR="1F935BEC">
        <w:rPr>
          <w:rStyle w:val="BodyTextFirstIndentChar"/>
        </w:rPr>
        <w:t xml:space="preserve">cminute resolutions, so image stacking is not </w:t>
      </w:r>
      <w:r w:rsidRPr="362DEE14" w:rsidR="1F935BEC">
        <w:rPr>
          <w:rStyle w:val="BodyTextFirstIndentChar"/>
        </w:rPr>
        <w:t>required</w:t>
      </w:r>
      <w:r w:rsidRPr="362DEE14" w:rsidR="1F935BEC">
        <w:rPr>
          <w:rStyle w:val="BodyTextFirstIndentChar"/>
        </w:rPr>
        <w:t>.</w:t>
      </w:r>
    </w:p>
    <w:p w:rsidR="1F935BEC" w:rsidP="362DEE14" w:rsidRDefault="1F935BEC" w14:paraId="2C96B833" w14:textId="3A83CD0D">
      <w:pPr>
        <w:pStyle w:val="BodyTextFirstIndent"/>
        <w:rPr>
          <w:rStyle w:val="BodyTextFirstIndentChar"/>
        </w:rPr>
      </w:pPr>
      <w:r w:rsidRPr="362DEE14" w:rsidR="1F935BEC">
        <w:rPr>
          <w:rStyle w:val="BodyTextFirstIndentChar"/>
        </w:rPr>
        <w:t xml:space="preserve">For DSA-2000, image post-processing </w:t>
      </w:r>
      <w:r w:rsidRPr="362DEE14" w:rsidR="21D6B24F">
        <w:rPr>
          <w:rStyle w:val="BodyTextFirstIndentChar"/>
        </w:rPr>
        <w:t xml:space="preserve">will use the WC (130 MHz) images to estimate residual ionospheric phase errors </w:t>
      </w:r>
      <w:r w:rsidRPr="362DEE14" w:rsidR="21D6B24F">
        <w:rPr>
          <w:rStyle w:val="BodyTextFirstIndentChar"/>
        </w:rPr>
        <w:t>by the</w:t>
      </w:r>
      <w:r w:rsidRPr="362DEE14" w:rsidR="078FBB4C">
        <w:rPr>
          <w:rStyle w:val="BodyTextFirstIndentChar"/>
        </w:rPr>
        <w:t xml:space="preserve"> way it</w:t>
      </w:r>
      <w:r w:rsidRPr="362DEE14" w:rsidR="078FBB4C">
        <w:rPr>
          <w:rStyle w:val="BodyTextFirstIndentChar"/>
        </w:rPr>
        <w:t xml:space="preserve"> warps the image plane. </w:t>
      </w:r>
      <w:r w:rsidRPr="362DEE14" w:rsidR="39EBA5D7">
        <w:rPr>
          <w:rStyle w:val="BodyTextFirstIndentChar"/>
        </w:rPr>
        <w:t>We will c</w:t>
      </w:r>
      <w:r w:rsidRPr="362DEE14" w:rsidR="078FBB4C">
        <w:rPr>
          <w:rStyle w:val="BodyTextFirstIndentChar"/>
        </w:rPr>
        <w:t>ompar</w:t>
      </w:r>
      <w:r w:rsidRPr="362DEE14" w:rsidR="720BD772">
        <w:rPr>
          <w:rStyle w:val="BodyTextFirstIndentChar"/>
        </w:rPr>
        <w:t>e</w:t>
      </w:r>
      <w:r w:rsidRPr="362DEE14" w:rsidR="078FBB4C">
        <w:rPr>
          <w:rStyle w:val="BodyTextFirstIndentChar"/>
        </w:rPr>
        <w:t xml:space="preserve"> source positions of bright (&gt;1 </w:t>
      </w:r>
      <w:r w:rsidRPr="362DEE14" w:rsidR="078FBB4C">
        <w:rPr>
          <w:rStyle w:val="BodyTextFirstIndentChar"/>
        </w:rPr>
        <w:t>mJy</w:t>
      </w:r>
      <w:r w:rsidRPr="362DEE14" w:rsidR="078FBB4C">
        <w:rPr>
          <w:rStyle w:val="BodyTextFirstIndentChar"/>
        </w:rPr>
        <w:t>) sources to a sky model</w:t>
      </w:r>
      <w:r w:rsidRPr="362DEE14" w:rsidR="400A2950">
        <w:rPr>
          <w:rStyle w:val="BodyTextFirstIndentChar"/>
        </w:rPr>
        <w:t xml:space="preserve"> </w:t>
      </w:r>
      <w:r w:rsidRPr="362DEE14" w:rsidR="6AAE54B6">
        <w:rPr>
          <w:rStyle w:val="BodyTextFirstIndentChar"/>
        </w:rPr>
        <w:t xml:space="preserve">to estimate a warp model that can be applied to all image outputs. </w:t>
      </w:r>
      <w:r w:rsidRPr="362DEE14" w:rsidR="6AAE54B6">
        <w:rPr>
          <w:rStyle w:val="BodyTextFirstIndentChar"/>
        </w:rPr>
        <w:t>This needs to be done prior to mosaicking in order to stack field images to the same</w:t>
      </w:r>
      <w:r w:rsidRPr="362DEE14" w:rsidR="36B13E18">
        <w:rPr>
          <w:rStyle w:val="BodyTextFirstIndentChar"/>
        </w:rPr>
        <w:t>, true positions.</w:t>
      </w:r>
    </w:p>
    <w:p w:rsidR="5DD6091B" w:rsidP="362DEE14" w:rsidRDefault="5DD6091B" w14:paraId="57A7A97A" w14:textId="2501913A">
      <w:pPr>
        <w:pStyle w:val="BodyTextFirstIndent"/>
        <w:rPr>
          <w:rStyle w:val="BodyTextFirstIndentChar"/>
        </w:rPr>
      </w:pPr>
      <w:r w:rsidRPr="362DEE14" w:rsidR="5DD6091B">
        <w:rPr>
          <w:rStyle w:val="BodyTextFirstIndentChar"/>
        </w:rPr>
        <w:t>A typical DSA-2000 field will include at least one 1 Jy source</w:t>
      </w:r>
      <w:r w:rsidRPr="362DEE14" w:rsidR="2AEEE3B2">
        <w:rPr>
          <w:rStyle w:val="BodyTextFirstIndentChar"/>
        </w:rPr>
        <w:t xml:space="preserve"> (Stokes I)</w:t>
      </w:r>
      <w:r w:rsidRPr="362DEE14" w:rsidR="5DD6091B">
        <w:rPr>
          <w:rStyle w:val="BodyTextFirstIndentChar"/>
        </w:rPr>
        <w:t xml:space="preserve">, so a typical </w:t>
      </w:r>
      <w:r w:rsidRPr="362DEE14" w:rsidR="7566CA81">
        <w:rPr>
          <w:rStyle w:val="BodyTextFirstIndentChar"/>
        </w:rPr>
        <w:t xml:space="preserve">10.3-minute integration </w:t>
      </w:r>
      <w:r w:rsidRPr="362DEE14" w:rsidR="5DD6091B">
        <w:rPr>
          <w:rStyle w:val="BodyTextFirstIndentChar"/>
        </w:rPr>
        <w:t>requires a dynamic range of 5x10</w:t>
      </w:r>
      <w:r w:rsidRPr="362DEE14" w:rsidR="5DD6091B">
        <w:rPr>
          <w:rStyle w:val="BodyTextFirstIndentChar"/>
          <w:sz w:val="22"/>
          <w:szCs w:val="22"/>
          <w:vertAlign w:val="superscript"/>
        </w:rPr>
        <w:t>5</w:t>
      </w:r>
      <w:r w:rsidRPr="362DEE14" w:rsidR="3A570F9F">
        <w:rPr>
          <w:rStyle w:val="BodyTextFirstIndentChar"/>
          <w:sz w:val="22"/>
          <w:szCs w:val="22"/>
          <w:vertAlign w:val="superscript"/>
        </w:rPr>
        <w:t xml:space="preserve"> </w:t>
      </w:r>
      <w:r w:rsidRPr="362DEE14" w:rsidR="1DE81877">
        <w:rPr>
          <w:rStyle w:val="BodyTextFirstIndentChar"/>
        </w:rPr>
        <w:t>(FC; 1.3 GHz bandwidth)</w:t>
      </w:r>
      <w:r w:rsidRPr="362DEE14" w:rsidR="5950D484">
        <w:rPr>
          <w:rStyle w:val="BodyTextFirstIndentChar"/>
        </w:rPr>
        <w:t xml:space="preserve"> and 2x10</w:t>
      </w:r>
      <w:r w:rsidRPr="362DEE14" w:rsidR="5950D484">
        <w:rPr>
          <w:rStyle w:val="BodyTextFirstIndentChar"/>
          <w:vertAlign w:val="superscript"/>
        </w:rPr>
        <w:t>4</w:t>
      </w:r>
      <w:r w:rsidRPr="362DEE14" w:rsidR="5950D484">
        <w:rPr>
          <w:rStyle w:val="BodyTextFirstIndentChar"/>
        </w:rPr>
        <w:t xml:space="preserve"> (MP; 2.0 MHz bandwidth)</w:t>
      </w:r>
      <w:r w:rsidRPr="362DEE14" w:rsidR="1DE81877">
        <w:rPr>
          <w:rStyle w:val="BodyTextFirstIndentChar"/>
        </w:rPr>
        <w:t>.</w:t>
      </w:r>
      <w:r w:rsidRPr="362DEE14" w:rsidR="5DD6091B">
        <w:rPr>
          <w:rStyle w:val="BodyTextFirstIndentChar"/>
        </w:rPr>
        <w:t xml:space="preserve"> </w:t>
      </w:r>
      <w:r w:rsidRPr="362DEE14" w:rsidR="36B13E18">
        <w:rPr>
          <w:rStyle w:val="BodyTextFirstIndentChar"/>
        </w:rPr>
        <w:t xml:space="preserve">Image-plane deconvolution will be </w:t>
      </w:r>
      <w:r w:rsidRPr="362DEE14" w:rsidR="36B13E18">
        <w:rPr>
          <w:rStyle w:val="BodyTextFirstIndentChar"/>
        </w:rPr>
        <w:t>required</w:t>
      </w:r>
      <w:r w:rsidRPr="362DEE14" w:rsidR="36B13E18">
        <w:rPr>
          <w:rStyle w:val="BodyTextFirstIndentChar"/>
        </w:rPr>
        <w:t xml:space="preserve"> </w:t>
      </w:r>
      <w:r w:rsidRPr="362DEE14" w:rsidR="6F84663F">
        <w:rPr>
          <w:rStyle w:val="BodyTextFirstIndentChar"/>
        </w:rPr>
        <w:t xml:space="preserve">to remove sidelobes with relative amplitudes of </w:t>
      </w:r>
      <w:r w:rsidRPr="362DEE14" w:rsidR="6C49FE80">
        <w:rPr>
          <w:rStyle w:val="BodyTextFirstIndentChar"/>
        </w:rPr>
        <w:t>2x</w:t>
      </w:r>
      <w:r w:rsidRPr="362DEE14" w:rsidR="6F84663F">
        <w:rPr>
          <w:rStyle w:val="BodyTextFirstIndentChar"/>
        </w:rPr>
        <w:t>10</w:t>
      </w:r>
      <w:r w:rsidRPr="362DEE14" w:rsidR="6F84663F">
        <w:rPr>
          <w:rStyle w:val="BodyTextFirstIndentChar"/>
          <w:vertAlign w:val="superscript"/>
        </w:rPr>
        <w:t>-3</w:t>
      </w:r>
      <w:r w:rsidRPr="362DEE14" w:rsidR="6F84663F">
        <w:rPr>
          <w:rStyle w:val="BodyTextFirstIndentChar"/>
        </w:rPr>
        <w:t xml:space="preserve"> within 10” and </w:t>
      </w:r>
      <w:r w:rsidRPr="362DEE14" w:rsidR="35514DB0">
        <w:rPr>
          <w:rStyle w:val="BodyTextFirstIndentChar"/>
        </w:rPr>
        <w:t>4x10</w:t>
      </w:r>
      <w:r w:rsidRPr="362DEE14" w:rsidR="35514DB0">
        <w:rPr>
          <w:rStyle w:val="BodyTextFirstIndentChar"/>
          <w:vertAlign w:val="superscript"/>
        </w:rPr>
        <w:t>-4</w:t>
      </w:r>
      <w:r w:rsidRPr="362DEE14" w:rsidR="35514DB0">
        <w:rPr>
          <w:rStyle w:val="BodyTextFirstIndentChar"/>
        </w:rPr>
        <w:t xml:space="preserve"> within 100”</w:t>
      </w:r>
      <w:r w:rsidRPr="362DEE14" w:rsidR="0014ACB9">
        <w:rPr>
          <w:rStyle w:val="BodyTextFirstIndentChar"/>
        </w:rPr>
        <w:t xml:space="preserve">. The latter (“far sidelobes”) will be detectable </w:t>
      </w:r>
      <w:r w:rsidRPr="362DEE14" w:rsidR="450ABED6">
        <w:rPr>
          <w:rStyle w:val="BodyTextFirstIndentChar"/>
        </w:rPr>
        <w:t xml:space="preserve">in Stokes I </w:t>
      </w:r>
      <w:r w:rsidRPr="362DEE14" w:rsidR="0014ACB9">
        <w:rPr>
          <w:rStyle w:val="BodyTextFirstIndentChar"/>
        </w:rPr>
        <w:t>above the noise of</w:t>
      </w:r>
      <w:r w:rsidRPr="362DEE14" w:rsidR="60533FD6">
        <w:rPr>
          <w:rStyle w:val="BodyTextFirstIndentChar"/>
        </w:rPr>
        <w:t xml:space="preserve"> images with channel widths </w:t>
      </w:r>
      <w:r w:rsidRPr="362DEE14" w:rsidR="69CF35E3">
        <w:rPr>
          <w:rStyle w:val="BodyTextFirstIndentChar"/>
        </w:rPr>
        <w:t xml:space="preserve">than </w:t>
      </w:r>
      <w:r w:rsidRPr="362DEE14" w:rsidR="0992084A">
        <w:rPr>
          <w:rStyle w:val="BodyTextFirstIndentChar"/>
        </w:rPr>
        <w:t xml:space="preserve">about </w:t>
      </w:r>
      <w:r w:rsidRPr="362DEE14" w:rsidR="48FC7B97">
        <w:rPr>
          <w:rStyle w:val="BodyTextFirstIndentChar"/>
        </w:rPr>
        <w:t>1</w:t>
      </w:r>
      <w:r w:rsidRPr="362DEE14" w:rsidR="0992084A">
        <w:rPr>
          <w:rStyle w:val="BodyTextFirstIndentChar"/>
        </w:rPr>
        <w:t>0</w:t>
      </w:r>
      <w:r w:rsidRPr="362DEE14" w:rsidR="48FC7B97">
        <w:rPr>
          <w:rStyle w:val="BodyTextFirstIndentChar"/>
        </w:rPr>
        <w:t>0</w:t>
      </w:r>
      <w:r w:rsidRPr="362DEE14" w:rsidR="60533FD6">
        <w:rPr>
          <w:rStyle w:val="BodyTextFirstIndentChar"/>
        </w:rPr>
        <w:t xml:space="preserve"> </w:t>
      </w:r>
      <w:r w:rsidRPr="362DEE14" w:rsidR="5BFF3840">
        <w:rPr>
          <w:rStyle w:val="BodyTextFirstIndentChar"/>
        </w:rPr>
        <w:t>k</w:t>
      </w:r>
      <w:r w:rsidRPr="362DEE14" w:rsidR="60533FD6">
        <w:rPr>
          <w:rStyle w:val="BodyTextFirstIndentChar"/>
        </w:rPr>
        <w:t>Hz</w:t>
      </w:r>
      <w:r w:rsidRPr="362DEE14" w:rsidR="60533FD6">
        <w:rPr>
          <w:rStyle w:val="BodyTextFirstIndentChar"/>
        </w:rPr>
        <w:t>.</w:t>
      </w:r>
      <w:r w:rsidRPr="362DEE14" w:rsidR="4526DFB0">
        <w:rPr>
          <w:rStyle w:val="BodyTextFirstIndentChar"/>
        </w:rPr>
        <w:t xml:space="preserve"> That motivates the </w:t>
      </w:r>
      <w:r w:rsidRPr="362DEE14" w:rsidR="2601C0B8">
        <w:rPr>
          <w:rStyle w:val="BodyTextFirstIndentChar"/>
        </w:rPr>
        <w:t>continuum</w:t>
      </w:r>
      <w:r w:rsidRPr="362DEE14" w:rsidR="4526DFB0">
        <w:rPr>
          <w:rStyle w:val="BodyTextFirstIndentChar"/>
        </w:rPr>
        <w:t xml:space="preserve"> pipeline </w:t>
      </w:r>
      <w:r w:rsidRPr="362DEE14" w:rsidR="4DE5545F">
        <w:rPr>
          <w:rStyle w:val="BodyTextFirstIndentChar"/>
        </w:rPr>
        <w:t>graph, which places</w:t>
      </w:r>
      <w:r w:rsidRPr="362DEE14" w:rsidR="4526DFB0">
        <w:rPr>
          <w:rStyle w:val="BodyTextFirstIndentChar"/>
        </w:rPr>
        <w:t xml:space="preserve"> deconvolution on Stokes I images wider than NL.</w:t>
      </w:r>
      <w:r w:rsidRPr="362DEE14" w:rsidR="6459255A">
        <w:rPr>
          <w:rStyle w:val="BodyTextFirstIndentChar"/>
        </w:rPr>
        <w:t xml:space="preserve"> </w:t>
      </w:r>
      <w:r w:rsidRPr="362DEE14" w:rsidR="13D661D0">
        <w:rPr>
          <w:rStyle w:val="BodyTextFirstIndentChar"/>
        </w:rPr>
        <w:t>Near sidelobes (&lt;10”) for bright sources will be masked</w:t>
      </w:r>
      <w:r w:rsidRPr="362DEE14" w:rsidR="0C3BD664">
        <w:rPr>
          <w:rStyle w:val="BodyTextFirstIndentChar"/>
        </w:rPr>
        <w:t>. Images sent to ARC will include per-pixel, per-channel masks.</w:t>
      </w:r>
    </w:p>
    <w:p w:rsidR="1A310596" w:rsidP="362DEE14" w:rsidRDefault="1A310596" w14:paraId="22A970E1" w14:textId="0BA3B1B1">
      <w:pPr>
        <w:pStyle w:val="BodyTextFirstIndent"/>
        <w:rPr>
          <w:rStyle w:val="BodyTextFirstIndentChar"/>
        </w:rPr>
      </w:pPr>
      <w:r w:rsidRPr="362DEE14" w:rsidR="1A310596">
        <w:rPr>
          <w:rStyle w:val="BodyTextFirstIndentChar"/>
        </w:rPr>
        <w:t>HI and polarimetric data cubes are the largest and cannot sustainably be shipped off site or stored in the public archive. The largest data reduction in DAT occurs via extraction from these large cubes. HI cubes will be extracted based on a priori knowledge from galaxy catalogs</w:t>
      </w:r>
      <w:r w:rsidRPr="362DEE14" w:rsidR="2CE096A0">
        <w:rPr>
          <w:rStyle w:val="BodyTextFirstIndentChar"/>
        </w:rPr>
        <w:t>. Polarimetric cubes are extracted toward all 20 sigma Stokes I sources.</w:t>
      </w:r>
    </w:p>
    <w:p w:rsidR="013C600A" w:rsidP="362DEE14" w:rsidRDefault="013C600A" w14:paraId="71C30A35" w14:textId="4AD005FC">
      <w:pPr>
        <w:pStyle w:val="BodyTextFirstIndent"/>
        <w:ind w:firstLine="0"/>
      </w:pPr>
      <w:r w:rsidR="013C600A">
        <w:drawing>
          <wp:inline wp14:editId="1C558073" wp14:anchorId="78276477">
            <wp:extent cx="5566068" cy="2516326"/>
            <wp:effectExtent l="0" t="0" r="0" b="0"/>
            <wp:docPr id="306193633" name="" title=""/>
            <wp:cNvGraphicFramePr>
              <a:graphicFrameLocks noChangeAspect="1"/>
            </wp:cNvGraphicFramePr>
            <a:graphic>
              <a:graphicData uri="http://schemas.openxmlformats.org/drawingml/2006/picture">
                <pic:pic>
                  <pic:nvPicPr>
                    <pic:cNvPr id="0" name=""/>
                    <pic:cNvPicPr/>
                  </pic:nvPicPr>
                  <pic:blipFill>
                    <a:blip r:embed="Rf47ec0a327d84ec5">
                      <a:extLst>
                        <a:ext xmlns:a="http://schemas.openxmlformats.org/drawingml/2006/main" uri="{28A0092B-C50C-407E-A947-70E740481C1C}">
                          <a14:useLocalDpi val="0"/>
                        </a:ext>
                      </a:extLst>
                    </a:blip>
                    <a:stretch>
                      <a:fillRect/>
                    </a:stretch>
                  </pic:blipFill>
                  <pic:spPr>
                    <a:xfrm>
                      <a:off x="0" y="0"/>
                      <a:ext cx="5566068" cy="2516326"/>
                    </a:xfrm>
                    <a:prstGeom prst="rect">
                      <a:avLst/>
                    </a:prstGeom>
                  </pic:spPr>
                </pic:pic>
              </a:graphicData>
            </a:graphic>
          </wp:inline>
        </w:drawing>
      </w:r>
    </w:p>
    <w:p w:rsidR="013C600A" w:rsidP="362DEE14" w:rsidRDefault="013C600A" w14:paraId="7351777F" w14:textId="2C31C8AB">
      <w:pPr>
        <w:pStyle w:val="BodyTextFirstIndent"/>
        <w:ind w:firstLine="0"/>
      </w:pPr>
      <w:r w:rsidR="013C600A">
        <w:drawing>
          <wp:inline wp14:editId="7139D18D" wp14:anchorId="5B50346A">
            <wp:extent cx="5557998" cy="2420045"/>
            <wp:effectExtent l="0" t="0" r="0" b="0"/>
            <wp:docPr id="1257267233" name="" title=""/>
            <wp:cNvGraphicFramePr>
              <a:graphicFrameLocks noChangeAspect="1"/>
            </wp:cNvGraphicFramePr>
            <a:graphic>
              <a:graphicData uri="http://schemas.openxmlformats.org/drawingml/2006/picture">
                <pic:pic>
                  <pic:nvPicPr>
                    <pic:cNvPr id="0" name=""/>
                    <pic:cNvPicPr/>
                  </pic:nvPicPr>
                  <pic:blipFill>
                    <a:blip r:embed="R8d801206599e489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57998" cy="2420045"/>
                    </a:xfrm>
                    <a:prstGeom prst="rect">
                      <a:avLst/>
                    </a:prstGeom>
                  </pic:spPr>
                </pic:pic>
              </a:graphicData>
            </a:graphic>
          </wp:inline>
        </w:drawing>
      </w:r>
    </w:p>
    <w:p w:rsidR="3F187AD6" w:rsidP="362DEE14" w:rsidRDefault="3F187AD6" w14:paraId="288BFB34" w14:textId="72FEB777">
      <w:pPr>
        <w:pStyle w:val="BodyTextFirstIndent"/>
        <w:ind w:firstLine="0"/>
      </w:pPr>
      <w:r w:rsidR="3F187AD6">
        <w:drawing>
          <wp:inline wp14:editId="2EE1D2BF" wp14:anchorId="373DF5DB">
            <wp:extent cx="5560340" cy="2733834"/>
            <wp:effectExtent l="0" t="0" r="0" b="0"/>
            <wp:docPr id="2144240661" name="" title=""/>
            <wp:cNvGraphicFramePr>
              <a:graphicFrameLocks noChangeAspect="1"/>
            </wp:cNvGraphicFramePr>
            <a:graphic>
              <a:graphicData uri="http://schemas.openxmlformats.org/drawingml/2006/picture">
                <pic:pic>
                  <pic:nvPicPr>
                    <pic:cNvPr id="0" name=""/>
                    <pic:cNvPicPr/>
                  </pic:nvPicPr>
                  <pic:blipFill>
                    <a:blip r:embed="Rc5fe2c19f3d4455d">
                      <a:extLst>
                        <a:ext xmlns:a="http://schemas.openxmlformats.org/drawingml/2006/main" uri="{28A0092B-C50C-407E-A947-70E740481C1C}">
                          <a14:useLocalDpi val="0"/>
                        </a:ext>
                      </a:extLst>
                    </a:blip>
                    <a:stretch>
                      <a:fillRect/>
                    </a:stretch>
                  </pic:blipFill>
                  <pic:spPr>
                    <a:xfrm>
                      <a:off x="0" y="0"/>
                      <a:ext cx="5560340" cy="2733834"/>
                    </a:xfrm>
                    <a:prstGeom prst="rect">
                      <a:avLst/>
                    </a:prstGeom>
                  </pic:spPr>
                </pic:pic>
              </a:graphicData>
            </a:graphic>
          </wp:inline>
        </w:drawing>
      </w:r>
    </w:p>
    <w:p w:rsidR="013C600A" w:rsidP="362DEE14" w:rsidRDefault="013C600A" w14:paraId="30F70572" w14:textId="2906BF5F">
      <w:pPr>
        <w:pStyle w:val="Caption"/>
      </w:pPr>
      <w:r w:rsidR="013C600A">
        <w:rPr/>
        <w:t xml:space="preserve">Figure 4: (Top) Graph of image processing </w:t>
      </w:r>
      <w:r w:rsidR="013C600A">
        <w:rPr/>
        <w:t>required</w:t>
      </w:r>
      <w:r w:rsidR="013C600A">
        <w:rPr/>
        <w:t xml:space="preserve"> for NL, ZA, and ZB products. Data follows the arrows from left to right. The baseline design </w:t>
      </w:r>
      <w:r w:rsidR="013C600A">
        <w:rPr/>
        <w:t>allocates</w:t>
      </w:r>
      <w:r w:rsidR="013C600A">
        <w:rPr/>
        <w:t xml:space="preserve"> all tasks up to and including mosaicking to the RCP node, but everything after the imaging pipeline is implemented as part of the DAT subsystem. (</w:t>
      </w:r>
      <w:r w:rsidR="77934610">
        <w:rPr/>
        <w:t>Middle</w:t>
      </w:r>
      <w:r w:rsidR="013C600A">
        <w:rPr/>
        <w:t xml:space="preserve">): Graph for MP, WC, FC image processing. </w:t>
      </w:r>
      <w:r w:rsidR="07EE3924">
        <w:rPr/>
        <w:t>(Bottom): Graph for</w:t>
      </w:r>
      <w:r w:rsidR="013C600A">
        <w:rPr/>
        <w:t xml:space="preserve"> FTD</w:t>
      </w:r>
      <w:r w:rsidR="3C1A8F84">
        <w:rPr/>
        <w:t xml:space="preserve"> timing and PSR/FRB search systems.</w:t>
      </w:r>
    </w:p>
    <w:p xmlns:wp14="http://schemas.microsoft.com/office/word/2010/wordml" w:rsidR="427C7C8F" w:rsidP="362DEE14" w:rsidRDefault="427C7C8F" w14:paraId="6D98A12B" wp14:textId="3EB81C97">
      <w:pPr>
        <w:pStyle w:val="Heading3"/>
        <w:rPr/>
      </w:pPr>
      <w:bookmarkStart w:name="_Toc1478866517" w:id="1524443829"/>
      <w:r w:rsidR="51AC9F4A">
        <w:rPr/>
        <w:t>Fast Time Domain</w:t>
      </w:r>
      <w:bookmarkEnd w:id="1524443829"/>
    </w:p>
    <w:p w:rsidR="51AC9F4A" w:rsidP="362DEE14" w:rsidRDefault="51AC9F4A" w14:paraId="02566D2A" w14:textId="15EE8575">
      <w:pPr>
        <w:pStyle w:val="BodyTextFirstIndent"/>
      </w:pPr>
      <w:r w:rsidR="51AC9F4A">
        <w:rPr/>
        <w:t>T</w:t>
      </w:r>
      <w:r w:rsidR="3EB022F4">
        <w:rPr/>
        <w:t xml:space="preserve">wo </w:t>
      </w:r>
      <w:r w:rsidR="3242ECF6">
        <w:rPr/>
        <w:t xml:space="preserve">separate </w:t>
      </w:r>
      <w:r w:rsidR="5BF80488">
        <w:rPr/>
        <w:t xml:space="preserve">RCP </w:t>
      </w:r>
      <w:r w:rsidR="3242ECF6">
        <w:rPr/>
        <w:t xml:space="preserve">systems produce three </w:t>
      </w:r>
      <w:r w:rsidR="51AC9F4A">
        <w:rPr/>
        <w:t xml:space="preserve">data products </w:t>
      </w:r>
      <w:r w:rsidR="436D17F8">
        <w:rPr/>
        <w:t xml:space="preserve">that </w:t>
      </w:r>
      <w:r w:rsidR="51AC9F4A">
        <w:rPr/>
        <w:t xml:space="preserve">are associated with fast time domain science. </w:t>
      </w:r>
      <w:r w:rsidR="5FEB17B6">
        <w:rPr/>
        <w:t xml:space="preserve">The PSR/FRB search system will </w:t>
      </w:r>
      <w:r w:rsidR="51AC9F4A">
        <w:rPr/>
        <w:t xml:space="preserve">search for pulsars via a periodic search algorithm and transients via a transient search algorithm. These systems will output data products for each candidate </w:t>
      </w:r>
      <w:r w:rsidR="356F1B9B">
        <w:rPr/>
        <w:t xml:space="preserve">that will be </w:t>
      </w:r>
      <w:r w:rsidR="23358399">
        <w:rPr/>
        <w:t>post-</w:t>
      </w:r>
      <w:r w:rsidR="356F1B9B">
        <w:rPr/>
        <w:t xml:space="preserve">processed by DAT for high-latency, more-refined </w:t>
      </w:r>
      <w:r w:rsidR="356F1B9B">
        <w:rPr/>
        <w:t>analysis</w:t>
      </w:r>
      <w:r w:rsidR="356F1B9B">
        <w:rPr/>
        <w:t xml:space="preserve"> and confirmation</w:t>
      </w:r>
      <w:r w:rsidR="51AC9F4A">
        <w:rPr/>
        <w:t>.</w:t>
      </w:r>
    </w:p>
    <w:p w:rsidR="79F6650E" w:rsidP="362DEE14" w:rsidRDefault="79F6650E" w14:paraId="214C95DB" w14:textId="54A6E57A">
      <w:pPr>
        <w:pStyle w:val="BodyTextFirstIndent"/>
      </w:pPr>
      <w:r w:rsidR="79F6650E">
        <w:rPr/>
        <w:t>The transient search system and post-processing are heavily influenced by the DSA-110 instrument. This system is currently discovering and characterizing FRBs through a real-time search system that triggers post-processing.</w:t>
      </w:r>
      <w:r w:rsidR="7F5BC78C">
        <w:rPr/>
        <w:t xml:space="preserve"> Candidate FRBs are </w:t>
      </w:r>
      <w:r w:rsidR="7F5BC78C">
        <w:rPr/>
        <w:t>identified</w:t>
      </w:r>
      <w:r w:rsidR="7F5BC78C">
        <w:rPr/>
        <w:t xml:space="preserve"> at a low rate, such that human interaction is possible for QA. Quick-look visualizations will be automatically classified and exposed to team members for manual review</w:t>
      </w:r>
      <w:r w:rsidR="6D3068A4">
        <w:rPr/>
        <w:t>.</w:t>
      </w:r>
    </w:p>
    <w:p w:rsidR="6D3068A4" w:rsidP="362DEE14" w:rsidRDefault="6D3068A4" w14:paraId="3C5ECCEE" w14:textId="51EBB21D">
      <w:pPr>
        <w:pStyle w:val="BodyTextFirstIndent"/>
      </w:pPr>
      <w:r w:rsidR="6D3068A4">
        <w:rPr/>
        <w:t xml:space="preserve">The periodic search system uses a different data structure, but a similar concept. Real-time candidates trigger data products that can be </w:t>
      </w:r>
      <w:r w:rsidR="611EBB2A">
        <w:rPr/>
        <w:t>post-</w:t>
      </w:r>
      <w:r w:rsidR="6D3068A4">
        <w:rPr/>
        <w:t>processed</w:t>
      </w:r>
      <w:r w:rsidR="77546CDE">
        <w:rPr/>
        <w:t xml:space="preserve"> at higher latency. Quick-look visualizations will be classified and shown to team members for validation. Validated events are saved in the on-site archive and eventually </w:t>
      </w:r>
      <w:r w:rsidR="4ACDD986">
        <w:rPr/>
        <w:t>sent to ARC to be served to the public.</w:t>
      </w:r>
    </w:p>
    <w:p w:rsidR="3B8AC25F" w:rsidP="362DEE14" w:rsidRDefault="3B8AC25F" w14:paraId="1AE8D908" w14:textId="209682B9">
      <w:pPr>
        <w:pStyle w:val="BodyTextFirstIndent"/>
      </w:pPr>
      <w:r w:rsidR="3B8AC25F">
        <w:rPr/>
        <w:t>Finally, the pulsar timing system processes tied-array voltage beams for known pulsars in order to measure precise arrival times for pulses.</w:t>
      </w:r>
      <w:r w:rsidR="2CC848A2">
        <w:rPr/>
        <w:t xml:space="preserve"> The output is sent to DAT for post-processing, but since these are targeted observations, the QA is easier to automate. False positives do not define the p</w:t>
      </w:r>
      <w:r w:rsidR="5F24332D">
        <w:rPr/>
        <w:t>ost-processing, but instead quick-look visualizations can quickly characterize quality for automated and manual assessment.</w:t>
      </w:r>
    </w:p>
    <w:p w:rsidR="4A7A298A" w:rsidP="2C7560D9" w:rsidRDefault="4A7A298A" w14:paraId="6C96E90C" w14:textId="1CC897CB">
      <w:pPr>
        <w:pStyle w:val="Heading2"/>
        <w:rPr/>
      </w:pPr>
      <w:bookmarkStart w:name="_Toc1676211110" w:id="110069261"/>
      <w:r w:rsidR="4A7A298A">
        <w:rPr/>
        <w:t>Development Effort</w:t>
      </w:r>
      <w:bookmarkEnd w:id="110069261"/>
    </w:p>
    <w:p w:rsidR="211ABE57" w:rsidP="2F3F61DD" w:rsidRDefault="211ABE57" w14:paraId="76530A56" w14:textId="28D4D3E6">
      <w:pPr>
        <w:pStyle w:val="BodyTextFirstIndent"/>
      </w:pPr>
      <w:r w:rsidR="211ABE57">
        <w:rPr/>
        <w:t>These components require substantial software development effort. We group the effort into categories of “Science Processing</w:t>
      </w:r>
      <w:r w:rsidR="211ABE57">
        <w:rPr/>
        <w:t>”,</w:t>
      </w:r>
      <w:r w:rsidR="211ABE57">
        <w:rPr/>
        <w:t xml:space="preserve"> “Infrastructure</w:t>
      </w:r>
      <w:r w:rsidR="211ABE57">
        <w:rPr/>
        <w:t>”,</w:t>
      </w:r>
      <w:r w:rsidR="211ABE57">
        <w:rPr/>
        <w:t xml:space="preserve"> and “Management</w:t>
      </w:r>
      <w:r w:rsidR="211ABE57">
        <w:rPr/>
        <w:t>”.</w:t>
      </w:r>
      <w:r w:rsidR="05EE4579">
        <w:rPr/>
        <w:t xml:space="preserve"> A major milestone i</w:t>
      </w:r>
      <w:r w:rsidR="504A07DB">
        <w:rPr/>
        <w:t>n</w:t>
      </w:r>
      <w:r w:rsidR="05EE4579">
        <w:rPr/>
        <w:t xml:space="preserve"> the development timeline is the commencement of construction in FY25 and surveys in FY 28.</w:t>
      </w:r>
    </w:p>
    <w:p w:rsidR="211ABE57" w:rsidP="2C7560D9" w:rsidRDefault="211ABE57" w14:paraId="1359B5C0" w14:textId="43774B14">
      <w:pPr>
        <w:pStyle w:val="BodyTextFirstIndent"/>
      </w:pPr>
      <w:r w:rsidR="211ABE57">
        <w:rPr/>
        <w:t xml:space="preserve">For Science Processing, we envision work being done to </w:t>
      </w:r>
      <w:r w:rsidR="6370044F">
        <w:rPr/>
        <w:t xml:space="preserve">adapt existing code, </w:t>
      </w:r>
      <w:r w:rsidR="50E48EC4">
        <w:rPr/>
        <w:t xml:space="preserve">write new </w:t>
      </w:r>
      <w:r w:rsidR="211ABE57">
        <w:rPr/>
        <w:t xml:space="preserve">algorithms and </w:t>
      </w:r>
      <w:r w:rsidR="153B0AC2">
        <w:rPr/>
        <w:t>commision</w:t>
      </w:r>
      <w:r w:rsidR="153B0AC2">
        <w:rPr/>
        <w:t xml:space="preserve"> the</w:t>
      </w:r>
      <w:r w:rsidR="211ABE57">
        <w:rPr/>
        <w:t xml:space="preserve"> </w:t>
      </w:r>
      <w:r w:rsidR="211ABE57">
        <w:rPr/>
        <w:t>sy</w:t>
      </w:r>
      <w:r w:rsidR="211ABE57">
        <w:rPr/>
        <w:t>stem</w:t>
      </w:r>
      <w:r w:rsidR="4578AC85">
        <w:rPr/>
        <w:t xml:space="preserve"> with knowledge of radio interferometry </w:t>
      </w:r>
      <w:r w:rsidR="4578AC85">
        <w:rPr/>
        <w:t xml:space="preserve">and </w:t>
      </w:r>
      <w:r w:rsidR="4578AC85">
        <w:rPr/>
        <w:t>sci</w:t>
      </w:r>
      <w:r w:rsidR="4578AC85">
        <w:rPr/>
        <w:t>ence</w:t>
      </w:r>
      <w:r w:rsidR="4578AC85">
        <w:rPr/>
        <w:t xml:space="preserve"> applications</w:t>
      </w:r>
      <w:r w:rsidR="211ABE57">
        <w:rPr/>
        <w:t>. This work w</w:t>
      </w:r>
      <w:r w:rsidR="211ABE57">
        <w:rPr/>
        <w:t xml:space="preserve">ill </w:t>
      </w:r>
      <w:r w:rsidR="211ABE57">
        <w:rPr/>
        <w:t xml:space="preserve">likely </w:t>
      </w:r>
      <w:r w:rsidR="211ABE57">
        <w:rPr/>
        <w:t>have</w:t>
      </w:r>
      <w:r w:rsidR="211ABE57">
        <w:rPr/>
        <w:t xml:space="preserve"> significant contributions from students and postdo</w:t>
      </w:r>
      <w:r w:rsidR="0F739191">
        <w:rPr/>
        <w:t xml:space="preserve">cs, who are not formally counted in the work estimate. However, a group of </w:t>
      </w:r>
      <w:r w:rsidR="14524A30">
        <w:rPr/>
        <w:t xml:space="preserve">programmers or </w:t>
      </w:r>
      <w:r w:rsidR="14524A30">
        <w:rPr/>
        <w:t>technically-minded</w:t>
      </w:r>
      <w:r w:rsidR="14524A30">
        <w:rPr/>
        <w:t xml:space="preserve"> </w:t>
      </w:r>
      <w:r w:rsidR="0F739191">
        <w:rPr/>
        <w:t xml:space="preserve">scientists </w:t>
      </w:r>
      <w:r w:rsidR="0F739191">
        <w:rPr/>
        <w:t>w</w:t>
      </w:r>
      <w:r w:rsidR="0F739191">
        <w:rPr/>
        <w:t xml:space="preserve">ill </w:t>
      </w:r>
      <w:r w:rsidR="0F739191">
        <w:rPr/>
        <w:t xml:space="preserve">be </w:t>
      </w:r>
      <w:r w:rsidR="0F739191">
        <w:rPr/>
        <w:t>requ</w:t>
      </w:r>
      <w:r w:rsidR="0F739191">
        <w:rPr/>
        <w:t>ired</w:t>
      </w:r>
      <w:r w:rsidR="0F739191">
        <w:rPr/>
        <w:t xml:space="preserve"> to lead development </w:t>
      </w:r>
      <w:r w:rsidR="56A2D787">
        <w:rPr/>
        <w:t>without the distraction of early career obligations. A potential allocation of effort is:</w:t>
      </w:r>
    </w:p>
    <w:p w:rsidR="55025020" w:rsidP="2F3F61DD" w:rsidRDefault="55025020" w14:paraId="22EC8798" w14:textId="49BDF0E2">
      <w:pPr>
        <w:pStyle w:val="BodyTextFirstIndent"/>
        <w:numPr>
          <w:ilvl w:val="0"/>
          <w:numId w:val="142"/>
        </w:numPr>
        <w:rPr>
          <w:rFonts w:ascii="Times New Roman" w:hAnsi="Times New Roman" w:eastAsia="Times New Roman" w:cs="Times New Roman"/>
          <w:b w:val="0"/>
          <w:bCs w:val="0"/>
          <w:i w:val="0"/>
          <w:iCs w:val="0"/>
          <w:noProof w:val="0"/>
          <w:color w:val="212121"/>
          <w:sz w:val="22"/>
          <w:szCs w:val="22"/>
          <w:lang w:val="en-US"/>
        </w:rPr>
      </w:pPr>
      <w:r w:rsidRPr="2F3F61DD" w:rsidR="55025020">
        <w:rPr>
          <w:rFonts w:ascii="Times New Roman" w:hAnsi="Times New Roman" w:eastAsia="Times New Roman" w:cs="Times New Roman"/>
          <w:b w:val="0"/>
          <w:bCs w:val="0"/>
          <w:i w:val="0"/>
          <w:iCs w:val="0"/>
          <w:noProof w:val="0"/>
          <w:color w:val="212121"/>
          <w:sz w:val="22"/>
          <w:szCs w:val="22"/>
          <w:lang w:val="en-US"/>
        </w:rPr>
        <w:t>Mosaic, stack, f</w:t>
      </w:r>
      <w:r w:rsidRPr="2F3F61DD" w:rsidR="53A40F44">
        <w:rPr>
          <w:rFonts w:ascii="Times New Roman" w:hAnsi="Times New Roman" w:eastAsia="Times New Roman" w:cs="Times New Roman"/>
          <w:b w:val="0"/>
          <w:bCs w:val="0"/>
          <w:i w:val="0"/>
          <w:iCs w:val="0"/>
          <w:noProof w:val="0"/>
          <w:color w:val="212121"/>
          <w:sz w:val="22"/>
          <w:szCs w:val="22"/>
          <w:lang w:val="en-US"/>
        </w:rPr>
        <w:t>ull- and wide-band c</w:t>
      </w:r>
      <w:r w:rsidRPr="2F3F61DD" w:rsidR="152324EE">
        <w:rPr>
          <w:rFonts w:ascii="Times New Roman" w:hAnsi="Times New Roman" w:eastAsia="Times New Roman" w:cs="Times New Roman"/>
          <w:b w:val="0"/>
          <w:bCs w:val="0"/>
          <w:i w:val="0"/>
          <w:iCs w:val="0"/>
          <w:noProof w:val="0"/>
          <w:color w:val="212121"/>
          <w:sz w:val="22"/>
          <w:szCs w:val="22"/>
          <w:lang w:val="en-US"/>
        </w:rPr>
        <w:t>ontinuum</w:t>
      </w:r>
      <w:r w:rsidRPr="2F3F61DD" w:rsidR="33EFF3B1">
        <w:rPr>
          <w:rFonts w:ascii="Times New Roman" w:hAnsi="Times New Roman" w:eastAsia="Times New Roman" w:cs="Times New Roman"/>
          <w:b w:val="0"/>
          <w:bCs w:val="0"/>
          <w:i w:val="0"/>
          <w:iCs w:val="0"/>
          <w:noProof w:val="0"/>
          <w:color w:val="212121"/>
          <w:sz w:val="22"/>
          <w:szCs w:val="22"/>
          <w:lang w:val="en-US"/>
        </w:rPr>
        <w:t xml:space="preserve"> formation</w:t>
      </w:r>
      <w:r w:rsidRPr="2F3F61DD" w:rsidR="33EFF3B1">
        <w:rPr>
          <w:rFonts w:ascii="Times New Roman" w:hAnsi="Times New Roman" w:eastAsia="Times New Roman" w:cs="Times New Roman"/>
          <w:b w:val="0"/>
          <w:bCs w:val="0"/>
          <w:i w:val="0"/>
          <w:iCs w:val="0"/>
          <w:noProof w:val="0"/>
          <w:color w:val="212121"/>
          <w:sz w:val="22"/>
          <w:szCs w:val="22"/>
          <w:lang w:val="en-US"/>
        </w:rPr>
        <w:t xml:space="preserve"> </w:t>
      </w:r>
      <w:r w:rsidRPr="2F3F61DD" w:rsidR="33EFF3B1">
        <w:rPr>
          <w:rFonts w:ascii="Times New Roman" w:hAnsi="Times New Roman" w:eastAsia="Times New Roman" w:cs="Times New Roman"/>
          <w:b w:val="0"/>
          <w:bCs w:val="0"/>
          <w:i w:val="0"/>
          <w:iCs w:val="0"/>
          <w:noProof w:val="0"/>
          <w:color w:val="212121"/>
          <w:sz w:val="22"/>
          <w:szCs w:val="22"/>
          <w:lang w:val="en-US"/>
        </w:rPr>
        <w:t xml:space="preserve">– </w:t>
      </w:r>
      <w:r w:rsidRPr="2F3F61DD" w:rsidR="5D312A35">
        <w:rPr>
          <w:rFonts w:ascii="Times New Roman" w:hAnsi="Times New Roman" w:eastAsia="Times New Roman" w:cs="Times New Roman"/>
          <w:b w:val="0"/>
          <w:bCs w:val="0"/>
          <w:i w:val="0"/>
          <w:iCs w:val="0"/>
          <w:noProof w:val="0"/>
          <w:color w:val="212121"/>
          <w:sz w:val="22"/>
          <w:szCs w:val="22"/>
          <w:lang w:val="en-US"/>
        </w:rPr>
        <w:t xml:space="preserve">1 </w:t>
      </w:r>
      <w:r w:rsidRPr="2F3F61DD" w:rsidR="33EFF3B1">
        <w:rPr>
          <w:rFonts w:ascii="Times New Roman" w:hAnsi="Times New Roman" w:eastAsia="Times New Roman" w:cs="Times New Roman"/>
          <w:b w:val="0"/>
          <w:bCs w:val="0"/>
          <w:i w:val="0"/>
          <w:iCs w:val="0"/>
          <w:noProof w:val="0"/>
          <w:color w:val="212121"/>
          <w:sz w:val="22"/>
          <w:szCs w:val="22"/>
          <w:lang w:val="en-US"/>
        </w:rPr>
        <w:t xml:space="preserve">FTE per year in FY </w:t>
      </w:r>
      <w:r w:rsidRPr="2F3F61DD" w:rsidR="5B9EE99A">
        <w:rPr>
          <w:rFonts w:ascii="Times New Roman" w:hAnsi="Times New Roman" w:eastAsia="Times New Roman" w:cs="Times New Roman"/>
          <w:b w:val="0"/>
          <w:bCs w:val="0"/>
          <w:i w:val="0"/>
          <w:iCs w:val="0"/>
          <w:noProof w:val="0"/>
          <w:color w:val="212121"/>
          <w:sz w:val="22"/>
          <w:szCs w:val="22"/>
          <w:lang w:val="en-US"/>
        </w:rPr>
        <w:t xml:space="preserve">25, </w:t>
      </w:r>
      <w:r w:rsidRPr="2F3F61DD" w:rsidR="33EFF3B1">
        <w:rPr>
          <w:rFonts w:ascii="Times New Roman" w:hAnsi="Times New Roman" w:eastAsia="Times New Roman" w:cs="Times New Roman"/>
          <w:b w:val="0"/>
          <w:bCs w:val="0"/>
          <w:i w:val="0"/>
          <w:iCs w:val="0"/>
          <w:noProof w:val="0"/>
          <w:color w:val="212121"/>
          <w:sz w:val="22"/>
          <w:szCs w:val="22"/>
          <w:lang w:val="en-US"/>
        </w:rPr>
        <w:t>26, 27</w:t>
      </w:r>
    </w:p>
    <w:p w:rsidR="4F39AD84" w:rsidP="2F3F61DD" w:rsidRDefault="4F39AD84" w14:paraId="49E7C9EE" w14:textId="71BB1606">
      <w:pPr>
        <w:pStyle w:val="BodyTextFirstIndent"/>
        <w:numPr>
          <w:ilvl w:val="0"/>
          <w:numId w:val="142"/>
        </w:numPr>
        <w:rPr>
          <w:rFonts w:ascii="Times New Roman" w:hAnsi="Times New Roman" w:eastAsia="Times New Roman" w:cs="Times New Roman"/>
          <w:b w:val="0"/>
          <w:bCs w:val="0"/>
          <w:i w:val="0"/>
          <w:iCs w:val="0"/>
          <w:noProof w:val="0"/>
          <w:color w:val="212121"/>
          <w:sz w:val="22"/>
          <w:szCs w:val="22"/>
          <w:lang w:val="en-US"/>
        </w:rPr>
      </w:pPr>
      <w:r w:rsidRPr="2F3F61DD" w:rsidR="4F39AD84">
        <w:rPr>
          <w:rFonts w:ascii="Times New Roman" w:hAnsi="Times New Roman" w:eastAsia="Times New Roman" w:cs="Times New Roman"/>
          <w:b w:val="0"/>
          <w:bCs w:val="0"/>
          <w:i w:val="0"/>
          <w:iCs w:val="0"/>
          <w:noProof w:val="0"/>
          <w:color w:val="212121"/>
          <w:sz w:val="22"/>
          <w:szCs w:val="22"/>
          <w:lang w:val="en-US"/>
        </w:rPr>
        <w:t xml:space="preserve">Calibration, deconvolution, convolution, </w:t>
      </w:r>
      <w:r w:rsidRPr="2F3F61DD" w:rsidR="152324EE">
        <w:rPr>
          <w:rFonts w:ascii="Times New Roman" w:hAnsi="Times New Roman" w:eastAsia="Times New Roman" w:cs="Times New Roman"/>
          <w:b w:val="0"/>
          <w:bCs w:val="0"/>
          <w:i w:val="0"/>
          <w:iCs w:val="0"/>
          <w:noProof w:val="0"/>
          <w:color w:val="212121"/>
          <w:sz w:val="22"/>
          <w:szCs w:val="22"/>
          <w:lang w:val="en-US"/>
        </w:rPr>
        <w:t>PSF and full-pol beam modeling</w:t>
      </w:r>
      <w:r w:rsidRPr="2F3F61DD" w:rsidR="76D633FD">
        <w:rPr>
          <w:rFonts w:ascii="Times New Roman" w:hAnsi="Times New Roman" w:eastAsia="Times New Roman" w:cs="Times New Roman"/>
          <w:b w:val="0"/>
          <w:bCs w:val="0"/>
          <w:i w:val="0"/>
          <w:iCs w:val="0"/>
          <w:noProof w:val="0"/>
          <w:color w:val="212121"/>
          <w:sz w:val="22"/>
          <w:szCs w:val="22"/>
          <w:lang w:val="en-US"/>
        </w:rPr>
        <w:t xml:space="preserve"> (</w:t>
      </w:r>
      <w:r w:rsidRPr="2F3F61DD" w:rsidR="147868F6">
        <w:rPr>
          <w:rFonts w:ascii="Times New Roman" w:hAnsi="Times New Roman" w:eastAsia="Times New Roman" w:cs="Times New Roman"/>
          <w:b w:val="0"/>
          <w:bCs w:val="0"/>
          <w:i w:val="0"/>
          <w:iCs w:val="0"/>
          <w:noProof w:val="0"/>
          <w:color w:val="212121"/>
          <w:sz w:val="22"/>
          <w:szCs w:val="22"/>
          <w:lang w:val="en-US"/>
        </w:rPr>
        <w:t>serves</w:t>
      </w:r>
      <w:r w:rsidRPr="2F3F61DD" w:rsidR="76D633FD">
        <w:rPr>
          <w:rFonts w:ascii="Times New Roman" w:hAnsi="Times New Roman" w:eastAsia="Times New Roman" w:cs="Times New Roman"/>
          <w:b w:val="0"/>
          <w:bCs w:val="0"/>
          <w:i w:val="0"/>
          <w:iCs w:val="0"/>
          <w:noProof w:val="0"/>
          <w:color w:val="212121"/>
          <w:sz w:val="22"/>
          <w:szCs w:val="22"/>
          <w:lang w:val="en-US"/>
        </w:rPr>
        <w:t xml:space="preserve"> calibration</w:t>
      </w:r>
      <w:r w:rsidRPr="2F3F61DD" w:rsidR="04ED53D4">
        <w:rPr>
          <w:rFonts w:ascii="Times New Roman" w:hAnsi="Times New Roman" w:eastAsia="Times New Roman" w:cs="Times New Roman"/>
          <w:b w:val="0"/>
          <w:bCs w:val="0"/>
          <w:i w:val="0"/>
          <w:iCs w:val="0"/>
          <w:noProof w:val="0"/>
          <w:color w:val="212121"/>
          <w:sz w:val="22"/>
          <w:szCs w:val="22"/>
          <w:lang w:val="en-US"/>
        </w:rPr>
        <w:t xml:space="preserve"> </w:t>
      </w:r>
      <w:r w:rsidRPr="2F3F61DD" w:rsidR="2ECECC83">
        <w:rPr>
          <w:rFonts w:ascii="Times New Roman" w:hAnsi="Times New Roman" w:eastAsia="Times New Roman" w:cs="Times New Roman"/>
          <w:b w:val="0"/>
          <w:bCs w:val="0"/>
          <w:i w:val="0"/>
          <w:iCs w:val="0"/>
          <w:noProof w:val="0"/>
          <w:color w:val="212121"/>
          <w:sz w:val="22"/>
          <w:szCs w:val="22"/>
          <w:lang w:val="en-US"/>
        </w:rPr>
        <w:t>role</w:t>
      </w:r>
      <w:r w:rsidRPr="2F3F61DD" w:rsidR="76D633FD">
        <w:rPr>
          <w:rFonts w:ascii="Times New Roman" w:hAnsi="Times New Roman" w:eastAsia="Times New Roman" w:cs="Times New Roman"/>
          <w:b w:val="0"/>
          <w:bCs w:val="0"/>
          <w:i w:val="0"/>
          <w:iCs w:val="0"/>
          <w:noProof w:val="0"/>
          <w:color w:val="212121"/>
          <w:sz w:val="22"/>
          <w:szCs w:val="22"/>
          <w:lang w:val="en-US"/>
        </w:rPr>
        <w:t>)</w:t>
      </w:r>
      <w:r w:rsidRPr="2F3F61DD" w:rsidR="5AE86E5F">
        <w:rPr>
          <w:rFonts w:ascii="Times New Roman" w:hAnsi="Times New Roman" w:eastAsia="Times New Roman" w:cs="Times New Roman"/>
          <w:b w:val="0"/>
          <w:bCs w:val="0"/>
          <w:i w:val="0"/>
          <w:iCs w:val="0"/>
          <w:noProof w:val="0"/>
          <w:color w:val="212121"/>
          <w:sz w:val="22"/>
          <w:szCs w:val="22"/>
          <w:lang w:val="en-US"/>
        </w:rPr>
        <w:t xml:space="preserve"> – </w:t>
      </w:r>
      <w:r w:rsidRPr="2F3F61DD" w:rsidR="28AB9DBF">
        <w:rPr>
          <w:rFonts w:ascii="Times New Roman" w:hAnsi="Times New Roman" w:eastAsia="Times New Roman" w:cs="Times New Roman"/>
          <w:b w:val="0"/>
          <w:bCs w:val="0"/>
          <w:i w:val="0"/>
          <w:iCs w:val="0"/>
          <w:noProof w:val="0"/>
          <w:color w:val="212121"/>
          <w:sz w:val="22"/>
          <w:szCs w:val="22"/>
          <w:lang w:val="en-US"/>
        </w:rPr>
        <w:t>1</w:t>
      </w:r>
      <w:r w:rsidRPr="2F3F61DD" w:rsidR="5AE86E5F">
        <w:rPr>
          <w:rFonts w:ascii="Times New Roman" w:hAnsi="Times New Roman" w:eastAsia="Times New Roman" w:cs="Times New Roman"/>
          <w:b w:val="0"/>
          <w:bCs w:val="0"/>
          <w:i w:val="0"/>
          <w:iCs w:val="0"/>
          <w:noProof w:val="0"/>
          <w:color w:val="212121"/>
          <w:sz w:val="22"/>
          <w:szCs w:val="22"/>
          <w:lang w:val="en-US"/>
        </w:rPr>
        <w:t xml:space="preserve"> FTE per year in FY 25, 26, 27</w:t>
      </w:r>
    </w:p>
    <w:p w:rsidR="38A6EAEA" w:rsidP="2F3F61DD" w:rsidRDefault="38A6EAEA" w14:paraId="269023F9" w14:textId="2E195A7B">
      <w:pPr>
        <w:pStyle w:val="BodyTextFirstIndent"/>
        <w:numPr>
          <w:ilvl w:val="0"/>
          <w:numId w:val="142"/>
        </w:numPr>
        <w:rPr>
          <w:rFonts w:ascii="Times New Roman" w:hAnsi="Times New Roman" w:eastAsia="Times New Roman" w:cs="Times New Roman"/>
          <w:b w:val="0"/>
          <w:bCs w:val="0"/>
          <w:i w:val="0"/>
          <w:iCs w:val="0"/>
          <w:noProof w:val="0"/>
          <w:color w:val="212121"/>
          <w:sz w:val="22"/>
          <w:szCs w:val="22"/>
          <w:lang w:val="en-US"/>
        </w:rPr>
      </w:pPr>
      <w:r w:rsidRPr="2F3F61DD" w:rsidR="38A6EAEA">
        <w:rPr>
          <w:rFonts w:ascii="Times New Roman" w:hAnsi="Times New Roman" w:eastAsia="Times New Roman" w:cs="Times New Roman"/>
          <w:b w:val="0"/>
          <w:bCs w:val="0"/>
          <w:i w:val="0"/>
          <w:iCs w:val="0"/>
          <w:noProof w:val="0"/>
          <w:color w:val="212121"/>
          <w:sz w:val="22"/>
          <w:szCs w:val="22"/>
          <w:lang w:val="en-US"/>
        </w:rPr>
        <w:t>Automated image and FTD QA – 0.5 FTE per year in FY 26, 27</w:t>
      </w:r>
      <w:r w:rsidRPr="2F3F61DD" w:rsidR="38A6EAEA">
        <w:rPr>
          <w:noProof w:val="0"/>
          <w:lang w:val="en-US"/>
        </w:rPr>
        <w:t xml:space="preserve"> </w:t>
      </w:r>
    </w:p>
    <w:p w:rsidR="4D83C402" w:rsidP="2F3F61DD" w:rsidRDefault="4D83C402" w14:paraId="22E4A596" w14:textId="7C55A8DC">
      <w:pPr>
        <w:pStyle w:val="BodyTextFirstIndent"/>
        <w:numPr>
          <w:ilvl w:val="0"/>
          <w:numId w:val="142"/>
        </w:numPr>
        <w:rPr>
          <w:rFonts w:ascii="Times New Roman" w:hAnsi="Times New Roman" w:eastAsia="Times New Roman" w:cs="Times New Roman"/>
          <w:b w:val="0"/>
          <w:bCs w:val="0"/>
          <w:i w:val="0"/>
          <w:iCs w:val="0"/>
          <w:noProof w:val="0"/>
          <w:color w:val="212121"/>
          <w:sz w:val="22"/>
          <w:szCs w:val="22"/>
          <w:lang w:val="en-US"/>
        </w:rPr>
      </w:pPr>
      <w:r w:rsidRPr="2F3F61DD" w:rsidR="4D83C402">
        <w:rPr>
          <w:noProof w:val="0"/>
          <w:lang w:val="en-US"/>
        </w:rPr>
        <w:t xml:space="preserve">Extraction of </w:t>
      </w:r>
      <w:r w:rsidRPr="2F3F61DD" w:rsidR="4D83C402">
        <w:rPr>
          <w:noProof w:val="0"/>
          <w:lang w:val="en-US"/>
        </w:rPr>
        <w:t>spectro</w:t>
      </w:r>
      <w:r w:rsidRPr="2F3F61DD" w:rsidR="4D83C402">
        <w:rPr>
          <w:noProof w:val="0"/>
          <w:lang w:val="en-US"/>
        </w:rPr>
        <w:t>-polarimetric cubes – 0.5 FTE (IT staff) in FY 27, 28</w:t>
      </w:r>
    </w:p>
    <w:p w:rsidR="10DC8565" w:rsidP="2C7560D9" w:rsidRDefault="10DC8565" w14:paraId="230B1610" w14:textId="2BA1EE78">
      <w:pPr>
        <w:pStyle w:val="BodyTextFirstIndent"/>
        <w:rPr>
          <w:noProof w:val="0"/>
          <w:lang w:val="en-US"/>
        </w:rPr>
      </w:pPr>
      <w:r w:rsidRPr="2F3F61DD" w:rsidR="10DC8565">
        <w:rPr>
          <w:noProof w:val="0"/>
          <w:lang w:val="en-US"/>
        </w:rPr>
        <w:t xml:space="preserve">For Infrastructure, we envision work </w:t>
      </w:r>
      <w:r w:rsidRPr="2F3F61DD" w:rsidR="01592300">
        <w:rPr>
          <w:noProof w:val="0"/>
          <w:lang w:val="en-US"/>
        </w:rPr>
        <w:t xml:space="preserve">to build software tools and frameworks that </w:t>
      </w:r>
      <w:r w:rsidRPr="2F3F61DD" w:rsidR="01592300">
        <w:rPr>
          <w:noProof w:val="0"/>
          <w:lang w:val="en-US"/>
        </w:rPr>
        <w:t>facilitate</w:t>
      </w:r>
      <w:r w:rsidRPr="2F3F61DD" w:rsidR="01592300">
        <w:rPr>
          <w:noProof w:val="0"/>
          <w:lang w:val="en-US"/>
        </w:rPr>
        <w:t xml:space="preserve"> the Science Processing. </w:t>
      </w:r>
      <w:r w:rsidRPr="2F3F61DD" w:rsidR="01592300">
        <w:rPr>
          <w:noProof w:val="0"/>
          <w:lang w:val="en-US"/>
        </w:rPr>
        <w:t xml:space="preserve">This work will be </w:t>
      </w:r>
      <w:r w:rsidRPr="2F3F61DD" w:rsidR="10DC8565">
        <w:rPr>
          <w:noProof w:val="0"/>
          <w:lang w:val="en-US"/>
        </w:rPr>
        <w:t xml:space="preserve">done by professional software engineers or astronomers with </w:t>
      </w:r>
      <w:r w:rsidRPr="2F3F61DD" w:rsidR="5563CED8">
        <w:rPr>
          <w:noProof w:val="0"/>
          <w:lang w:val="en-US"/>
        </w:rPr>
        <w:t>deep computing experience.</w:t>
      </w:r>
      <w:r w:rsidRPr="2F3F61DD" w:rsidR="228AE289">
        <w:rPr>
          <w:noProof w:val="0"/>
          <w:lang w:val="en-US"/>
        </w:rPr>
        <w:t xml:space="preserve"> A potential allocation of effort is:</w:t>
      </w:r>
    </w:p>
    <w:p w:rsidR="211ABE57" w:rsidP="2C7560D9" w:rsidRDefault="211ABE57" w14:paraId="603C2F88" w14:textId="391C32A8">
      <w:pPr>
        <w:pStyle w:val="BodyTextFirstIndent"/>
        <w:numPr>
          <w:ilvl w:val="0"/>
          <w:numId w:val="143"/>
        </w:numPr>
        <w:rPr>
          <w:noProof w:val="0"/>
          <w:lang w:val="en-US"/>
        </w:rPr>
      </w:pPr>
      <w:r w:rsidRPr="2F3F61DD" w:rsidR="28A4CB26">
        <w:rPr>
          <w:noProof w:val="0"/>
          <w:lang w:val="en-US"/>
        </w:rPr>
        <w:t xml:space="preserve">Workflow </w:t>
      </w:r>
      <w:r w:rsidRPr="2F3F61DD" w:rsidR="3CDE8BFC">
        <w:rPr>
          <w:noProof w:val="0"/>
          <w:lang w:val="en-US"/>
        </w:rPr>
        <w:t>framework and w</w:t>
      </w:r>
      <w:r w:rsidRPr="2F3F61DD" w:rsidR="211ABE57">
        <w:rPr>
          <w:noProof w:val="0"/>
          <w:lang w:val="en-US"/>
        </w:rPr>
        <w:t xml:space="preserve">eb apps for </w:t>
      </w:r>
      <w:r w:rsidRPr="2F3F61DD" w:rsidR="4A0DCEFE">
        <w:rPr>
          <w:noProof w:val="0"/>
          <w:lang w:val="en-US"/>
        </w:rPr>
        <w:t xml:space="preserve">post-processing </w:t>
      </w:r>
      <w:r w:rsidRPr="2F3F61DD" w:rsidR="7E7084DA">
        <w:rPr>
          <w:noProof w:val="0"/>
          <w:lang w:val="en-US"/>
        </w:rPr>
        <w:t>visibility</w:t>
      </w:r>
      <w:r w:rsidRPr="2F3F61DD" w:rsidR="211ABE57">
        <w:rPr>
          <w:noProof w:val="0"/>
          <w:lang w:val="en-US"/>
        </w:rPr>
        <w:t xml:space="preserve">, management, and maintenance – </w:t>
      </w:r>
      <w:r w:rsidRPr="2F3F61DD" w:rsidR="6C83C9C3">
        <w:rPr>
          <w:noProof w:val="0"/>
          <w:lang w:val="en-US"/>
        </w:rPr>
        <w:t xml:space="preserve">1 </w:t>
      </w:r>
      <w:r w:rsidRPr="2F3F61DD" w:rsidR="211ABE57">
        <w:rPr>
          <w:noProof w:val="0"/>
          <w:lang w:val="en-US"/>
        </w:rPr>
        <w:t>FTE (software dev) in FY 26, 27, 28 (</w:t>
      </w:r>
      <w:r w:rsidRPr="2F3F61DD" w:rsidR="37E27016">
        <w:rPr>
          <w:noProof w:val="0"/>
          <w:lang w:val="en-US"/>
        </w:rPr>
        <w:t>Potentially</w:t>
      </w:r>
      <w:r w:rsidRPr="2F3F61DD" w:rsidR="211ABE57">
        <w:rPr>
          <w:noProof w:val="0"/>
          <w:lang w:val="en-US"/>
        </w:rPr>
        <w:t xml:space="preserve"> </w:t>
      </w:r>
      <w:r w:rsidRPr="2F3F61DD" w:rsidR="37E27016">
        <w:rPr>
          <w:noProof w:val="0"/>
          <w:lang w:val="en-US"/>
        </w:rPr>
        <w:t>mirrored by effort in</w:t>
      </w:r>
      <w:r w:rsidRPr="2F3F61DD" w:rsidR="211ABE57">
        <w:rPr>
          <w:noProof w:val="0"/>
          <w:lang w:val="en-US"/>
        </w:rPr>
        <w:t xml:space="preserve"> OPL)</w:t>
      </w:r>
    </w:p>
    <w:p w:rsidR="211ABE57" w:rsidP="2C7560D9" w:rsidRDefault="211ABE57" w14:paraId="42E7460C" w14:textId="5705BE74">
      <w:pPr>
        <w:pStyle w:val="BodyTextFirstIndent"/>
        <w:numPr>
          <w:ilvl w:val="0"/>
          <w:numId w:val="143"/>
        </w:numPr>
        <w:rPr>
          <w:noProof w:val="0"/>
          <w:lang w:val="en-US"/>
        </w:rPr>
      </w:pPr>
      <w:r w:rsidRPr="2F3F61DD" w:rsidR="211ABE57">
        <w:rPr>
          <w:noProof w:val="0"/>
          <w:lang w:val="en-US"/>
        </w:rPr>
        <w:t xml:space="preserve">Servers and network maintenance – </w:t>
      </w:r>
      <w:r w:rsidRPr="2F3F61DD" w:rsidR="77AB1A81">
        <w:rPr>
          <w:noProof w:val="0"/>
          <w:lang w:val="en-US"/>
        </w:rPr>
        <w:t>1</w:t>
      </w:r>
      <w:r w:rsidRPr="2F3F61DD" w:rsidR="211ABE57">
        <w:rPr>
          <w:noProof w:val="0"/>
          <w:lang w:val="en-US"/>
        </w:rPr>
        <w:t xml:space="preserve"> FTE (IT staff) in FY 26, 27, 28 (</w:t>
      </w:r>
      <w:r w:rsidRPr="2F3F61DD" w:rsidR="496FA433">
        <w:rPr>
          <w:noProof w:val="0"/>
          <w:lang w:val="en-US"/>
        </w:rPr>
        <w:t>Potentially mirrored by effort in</w:t>
      </w:r>
      <w:r w:rsidRPr="2F3F61DD" w:rsidR="211ABE57">
        <w:rPr>
          <w:noProof w:val="0"/>
          <w:lang w:val="en-US"/>
        </w:rPr>
        <w:t xml:space="preserve"> OPL</w:t>
      </w:r>
      <w:r w:rsidRPr="2F3F61DD" w:rsidR="21462872">
        <w:rPr>
          <w:noProof w:val="0"/>
          <w:lang w:val="en-US"/>
        </w:rPr>
        <w:t xml:space="preserve"> or RCP</w:t>
      </w:r>
      <w:r w:rsidRPr="2F3F61DD" w:rsidR="211ABE57">
        <w:rPr>
          <w:noProof w:val="0"/>
          <w:lang w:val="en-US"/>
        </w:rPr>
        <w:t>)</w:t>
      </w:r>
    </w:p>
    <w:p w:rsidR="211ABE57" w:rsidP="2C7560D9" w:rsidRDefault="211ABE57" w14:paraId="23A5C27F" w14:textId="7D2CC9BD">
      <w:pPr>
        <w:pStyle w:val="BodyTextFirstIndent"/>
        <w:numPr>
          <w:ilvl w:val="0"/>
          <w:numId w:val="143"/>
        </w:numPr>
        <w:rPr>
          <w:noProof w:val="0"/>
          <w:lang w:val="en-US"/>
        </w:rPr>
      </w:pPr>
      <w:r w:rsidRPr="2F3F61DD" w:rsidR="211ABE57">
        <w:rPr>
          <w:noProof w:val="0"/>
          <w:lang w:val="en-US"/>
        </w:rPr>
        <w:t xml:space="preserve">Database engineer – </w:t>
      </w:r>
      <w:r w:rsidRPr="2F3F61DD" w:rsidR="591C5A67">
        <w:rPr>
          <w:noProof w:val="0"/>
          <w:lang w:val="en-US"/>
        </w:rPr>
        <w:t>1</w:t>
      </w:r>
      <w:r w:rsidRPr="2F3F61DD" w:rsidR="211ABE57">
        <w:rPr>
          <w:noProof w:val="0"/>
          <w:lang w:val="en-US"/>
        </w:rPr>
        <w:t xml:space="preserve"> FTE (IT staff) FY 26, 27</w:t>
      </w:r>
      <w:r w:rsidRPr="2F3F61DD" w:rsidR="696158B2">
        <w:rPr>
          <w:noProof w:val="0"/>
          <w:lang w:val="en-US"/>
        </w:rPr>
        <w:t>, 28</w:t>
      </w:r>
      <w:r w:rsidRPr="2F3F61DD" w:rsidR="211ABE57">
        <w:rPr>
          <w:noProof w:val="0"/>
          <w:lang w:val="en-US"/>
        </w:rPr>
        <w:t xml:space="preserve"> </w:t>
      </w:r>
      <w:r w:rsidRPr="2F3F61DD" w:rsidR="211ABE57">
        <w:rPr>
          <w:noProof w:val="0"/>
          <w:lang w:val="en-US"/>
        </w:rPr>
        <w:t>(</w:t>
      </w:r>
      <w:r w:rsidRPr="2F3F61DD" w:rsidR="555595BE">
        <w:rPr>
          <w:noProof w:val="0"/>
          <w:lang w:val="en-US"/>
        </w:rPr>
        <w:t>Potentially mirrored by effort in</w:t>
      </w:r>
      <w:r w:rsidRPr="2F3F61DD" w:rsidR="211ABE57">
        <w:rPr>
          <w:noProof w:val="0"/>
          <w:lang w:val="en-US"/>
        </w:rPr>
        <w:t xml:space="preserve"> OPL)</w:t>
      </w:r>
    </w:p>
    <w:p w:rsidR="56CCC2AC" w:rsidP="2F3F61DD" w:rsidRDefault="56CCC2AC" w14:paraId="6CD2D486" w14:textId="5662540D">
      <w:pPr>
        <w:pStyle w:val="BodyTextFirstIndent"/>
        <w:bidi w:val="0"/>
        <w:spacing w:before="0" w:beforeAutospacing="off" w:after="0" w:afterAutospacing="off" w:line="240" w:lineRule="auto"/>
        <w:ind w:left="0" w:right="0"/>
        <w:jc w:val="both"/>
        <w:rPr>
          <w:rFonts w:ascii="Times New Roman" w:hAnsi="Times New Roman" w:eastAsia="Times New Roman" w:cs="Times New Roman"/>
          <w:noProof w:val="0"/>
          <w:lang w:val="en-US"/>
        </w:rPr>
      </w:pPr>
      <w:r w:rsidRPr="2F3F61DD" w:rsidR="680526C8">
        <w:rPr>
          <w:rFonts w:ascii="Times New Roman" w:hAnsi="Times New Roman" w:eastAsia="Times New Roman" w:cs="Times New Roman"/>
          <w:noProof w:val="0"/>
          <w:lang w:val="en-US"/>
        </w:rPr>
        <w:t xml:space="preserve">For Management, we envision work to marshal the teams doing software development, ensure best </w:t>
      </w:r>
      <w:r w:rsidRPr="2F3F61DD" w:rsidR="529F6021">
        <w:rPr>
          <w:rFonts w:ascii="Times New Roman" w:hAnsi="Times New Roman" w:eastAsia="Times New Roman" w:cs="Times New Roman"/>
          <w:noProof w:val="0"/>
          <w:lang w:val="en-US"/>
        </w:rPr>
        <w:t xml:space="preserve">development </w:t>
      </w:r>
      <w:r w:rsidRPr="2F3F61DD" w:rsidR="680526C8">
        <w:rPr>
          <w:rFonts w:ascii="Times New Roman" w:hAnsi="Times New Roman" w:eastAsia="Times New Roman" w:cs="Times New Roman"/>
          <w:noProof w:val="0"/>
          <w:lang w:val="en-US"/>
        </w:rPr>
        <w:t>practices</w:t>
      </w:r>
      <w:r w:rsidRPr="2F3F61DD" w:rsidR="7D5CB455">
        <w:rPr>
          <w:rFonts w:ascii="Times New Roman" w:hAnsi="Times New Roman" w:eastAsia="Times New Roman" w:cs="Times New Roman"/>
          <w:noProof w:val="0"/>
          <w:lang w:val="en-US"/>
        </w:rPr>
        <w:t xml:space="preserve">, and </w:t>
      </w:r>
      <w:r w:rsidRPr="2F3F61DD" w:rsidR="1AA1A8B6">
        <w:rPr>
          <w:rFonts w:ascii="Times New Roman" w:hAnsi="Times New Roman" w:eastAsia="Times New Roman" w:cs="Times New Roman"/>
          <w:noProof w:val="0"/>
          <w:lang w:val="en-US"/>
        </w:rPr>
        <w:t>communicate across subsystems</w:t>
      </w:r>
      <w:r w:rsidRPr="2F3F61DD" w:rsidR="680526C8">
        <w:rPr>
          <w:rFonts w:ascii="Times New Roman" w:hAnsi="Times New Roman" w:eastAsia="Times New Roman" w:cs="Times New Roman"/>
          <w:noProof w:val="0"/>
          <w:lang w:val="en-US"/>
        </w:rPr>
        <w:t>.</w:t>
      </w:r>
      <w:r w:rsidRPr="2F3F61DD" w:rsidR="56CCC2AC">
        <w:rPr>
          <w:rFonts w:ascii="Times New Roman" w:hAnsi="Times New Roman" w:eastAsia="Times New Roman" w:cs="Times New Roman"/>
          <w:noProof w:val="0"/>
          <w:lang w:val="en-US"/>
        </w:rPr>
        <w:t xml:space="preserve"> </w:t>
      </w:r>
      <w:r w:rsidRPr="2F3F61DD" w:rsidR="2368613C">
        <w:rPr>
          <w:rFonts w:ascii="Times New Roman" w:hAnsi="Times New Roman" w:eastAsia="Times New Roman" w:cs="Times New Roman"/>
          <w:noProof w:val="0"/>
          <w:lang w:val="en-US"/>
        </w:rPr>
        <w:t>This is a system level hire that will make significant contributions to the development of DAT software.</w:t>
      </w:r>
    </w:p>
    <w:p w:rsidR="62AD059B" w:rsidP="362DEE14" w:rsidRDefault="62AD059B" w14:paraId="7CC803E2" w14:textId="27714433">
      <w:pPr>
        <w:pStyle w:val="Heading1"/>
        <w:rPr/>
      </w:pPr>
      <w:bookmarkStart w:name="_Toc1331338361" w:id="1125614266"/>
      <w:r w:rsidR="62AD059B">
        <w:rPr/>
        <w:t>Visibility and Operations</w:t>
      </w:r>
      <w:bookmarkEnd w:id="1125614266"/>
    </w:p>
    <w:p w:rsidR="62AD059B" w:rsidP="362DEE14" w:rsidRDefault="62AD059B" w14:paraId="6AFC58D4" w14:textId="05C20512">
      <w:pPr>
        <w:pStyle w:val="BodyTextFirstIndent"/>
      </w:pPr>
      <w:r w:rsidR="62AD059B">
        <w:rPr/>
        <w:t xml:space="preserve">DAT </w:t>
      </w:r>
      <w:r w:rsidR="4CA5F2D5">
        <w:rPr/>
        <w:t>need</w:t>
      </w:r>
      <w:r w:rsidR="31904239">
        <w:rPr/>
        <w:t>s</w:t>
      </w:r>
      <w:r w:rsidR="4CA5F2D5">
        <w:rPr/>
        <w:t xml:space="preserve"> to </w:t>
      </w:r>
      <w:r w:rsidR="4CA5F2D5">
        <w:rPr/>
        <w:t>operate</w:t>
      </w:r>
      <w:r w:rsidR="4CA5F2D5">
        <w:rPr/>
        <w:t xml:space="preserve"> continually</w:t>
      </w:r>
      <w:r w:rsidR="62AD059B">
        <w:rPr/>
        <w:t xml:space="preserve"> </w:t>
      </w:r>
      <w:r w:rsidR="611B2E68">
        <w:rPr/>
        <w:t>with a processing latency that is low enough to prevent disks from filling</w:t>
      </w:r>
      <w:r w:rsidR="1733E1BE">
        <w:rPr/>
        <w:t>, while also ensuring that data have science value</w:t>
      </w:r>
      <w:r w:rsidR="611B2E68">
        <w:rPr/>
        <w:t>.</w:t>
      </w:r>
      <w:r w:rsidR="40C1D509">
        <w:rPr/>
        <w:t xml:space="preserve"> </w:t>
      </w:r>
      <w:r w:rsidR="35949A97">
        <w:rPr/>
        <w:t>The subsystem is composed of hardware and software components that may fail or need to be tuned to meet changing envi</w:t>
      </w:r>
      <w:r w:rsidR="089E128A">
        <w:rPr/>
        <w:t xml:space="preserve">ronmental conditions (bad calibration, RFI, failed antennas). Furthermore, </w:t>
      </w:r>
      <w:r w:rsidR="35949A97">
        <w:rPr/>
        <w:t xml:space="preserve">human interaction for some data quality checks. </w:t>
      </w:r>
    </w:p>
    <w:p w:rsidR="40DC6157" w:rsidP="362DEE14" w:rsidRDefault="40DC6157" w14:paraId="0455403B" w14:textId="6F8693E3">
      <w:pPr>
        <w:pStyle w:val="BodyTextFirstIndent"/>
      </w:pPr>
      <w:r w:rsidR="40DC6157">
        <w:rPr/>
        <w:t xml:space="preserve">For </w:t>
      </w:r>
      <w:r w:rsidR="40DC6157">
        <w:rPr/>
        <w:t>all of</w:t>
      </w:r>
      <w:r w:rsidR="40DC6157">
        <w:rPr/>
        <w:t xml:space="preserve"> these reasons</w:t>
      </w:r>
      <w:r w:rsidR="72F761F8">
        <w:rPr/>
        <w:t>, DAT</w:t>
      </w:r>
      <w:r w:rsidR="40DC6157">
        <w:rPr/>
        <w:t xml:space="preserve"> </w:t>
      </w:r>
      <w:r w:rsidR="40DC6157">
        <w:rPr/>
        <w:t>requires</w:t>
      </w:r>
      <w:r w:rsidR="40DC6157">
        <w:rPr/>
        <w:t xml:space="preserve"> </w:t>
      </w:r>
      <w:r w:rsidR="16F77BA1">
        <w:rPr/>
        <w:t>status or health of various c</w:t>
      </w:r>
      <w:r w:rsidR="201447A2">
        <w:rPr/>
        <w:t xml:space="preserve">omponents must be </w:t>
      </w:r>
      <w:r w:rsidR="439EBFEE">
        <w:rPr/>
        <w:t xml:space="preserve">made </w:t>
      </w:r>
      <w:r w:rsidR="201447A2">
        <w:rPr/>
        <w:t>visible</w:t>
      </w:r>
      <w:r w:rsidR="201447A2">
        <w:rPr/>
        <w:t>:</w:t>
      </w:r>
    </w:p>
    <w:p w:rsidR="37A50908" w:rsidP="362DEE14" w:rsidRDefault="37A50908" w14:paraId="35507A2E" w14:textId="28F7FB42">
      <w:pPr>
        <w:pStyle w:val="BodyTextFirstIndent"/>
        <w:numPr>
          <w:ilvl w:val="0"/>
          <w:numId w:val="119"/>
        </w:numPr>
        <w:rPr/>
      </w:pPr>
      <w:r w:rsidR="37A50908">
        <w:rPr/>
        <w:t>Computing hardware</w:t>
      </w:r>
    </w:p>
    <w:p w:rsidR="7410BA60" w:rsidP="362DEE14" w:rsidRDefault="7410BA60" w14:paraId="003D11D0" w14:textId="7EDEA5C7">
      <w:pPr>
        <w:pStyle w:val="BodyTextFirstIndent"/>
        <w:numPr>
          <w:ilvl w:val="0"/>
          <w:numId w:val="119"/>
        </w:numPr>
        <w:rPr>
          <w:rFonts w:ascii="Times New Roman" w:hAnsi="Times New Roman" w:eastAsia="Times New Roman" w:cs="Times New Roman"/>
        </w:rPr>
      </w:pPr>
      <w:r w:rsidRPr="362DEE14" w:rsidR="7410BA60">
        <w:rPr>
          <w:rFonts w:ascii="Times New Roman" w:hAnsi="Times New Roman" w:eastAsia="Times New Roman" w:cs="Times New Roman"/>
        </w:rPr>
        <w:t>Storage hardware (on and off site)</w:t>
      </w:r>
    </w:p>
    <w:p w:rsidR="7410BA60" w:rsidP="362DEE14" w:rsidRDefault="7410BA60" w14:paraId="1E246E18" w14:textId="346D135A">
      <w:pPr>
        <w:pStyle w:val="BodyTextFirstIndent"/>
        <w:numPr>
          <w:ilvl w:val="0"/>
          <w:numId w:val="119"/>
        </w:numPr>
        <w:rPr>
          <w:rFonts w:ascii="Times New Roman" w:hAnsi="Times New Roman" w:eastAsia="Times New Roman" w:cs="Times New Roman"/>
        </w:rPr>
      </w:pPr>
      <w:r w:rsidRPr="362DEE14" w:rsidR="7410BA60">
        <w:rPr>
          <w:rFonts w:ascii="Times New Roman" w:hAnsi="Times New Roman" w:eastAsia="Times New Roman" w:cs="Times New Roman"/>
        </w:rPr>
        <w:t>QA metrics</w:t>
      </w:r>
    </w:p>
    <w:p w:rsidR="7410BA60" w:rsidP="362DEE14" w:rsidRDefault="7410BA60" w14:paraId="78AE2C43" w14:textId="5DBB16BB">
      <w:pPr>
        <w:pStyle w:val="BodyTextFirstIndent"/>
        <w:numPr>
          <w:ilvl w:val="0"/>
          <w:numId w:val="119"/>
        </w:numPr>
        <w:rPr>
          <w:rFonts w:ascii="Times New Roman" w:hAnsi="Times New Roman" w:eastAsia="Times New Roman" w:cs="Times New Roman"/>
        </w:rPr>
      </w:pPr>
      <w:r w:rsidRPr="362DEE14" w:rsidR="7410BA60">
        <w:rPr>
          <w:rFonts w:ascii="Times New Roman" w:hAnsi="Times New Roman" w:eastAsia="Times New Roman" w:cs="Times New Roman"/>
        </w:rPr>
        <w:t>Pipeline execution</w:t>
      </w:r>
    </w:p>
    <w:p w:rsidR="7393B89C" w:rsidP="362DEE14" w:rsidRDefault="7393B89C" w14:paraId="3FA9EA4B" w14:textId="72B7EF89">
      <w:pPr>
        <w:pStyle w:val="BodyTextFirstIndent"/>
        <w:numPr>
          <w:ilvl w:val="0"/>
          <w:numId w:val="119"/>
        </w:numPr>
        <w:rPr>
          <w:rFonts w:ascii="Times New Roman" w:hAnsi="Times New Roman" w:eastAsia="Times New Roman" w:cs="Times New Roman"/>
        </w:rPr>
      </w:pPr>
      <w:r w:rsidRPr="2C7560D9" w:rsidR="7393B89C">
        <w:rPr>
          <w:rFonts w:ascii="Times New Roman" w:hAnsi="Times New Roman" w:eastAsia="Times New Roman" w:cs="Times New Roman"/>
        </w:rPr>
        <w:t>Data science readiness</w:t>
      </w:r>
      <w:r w:rsidRPr="2C7560D9" w:rsidR="2EB1026F">
        <w:rPr>
          <w:rFonts w:ascii="Times New Roman" w:hAnsi="Times New Roman" w:eastAsia="Times New Roman" w:cs="Times New Roman"/>
        </w:rPr>
        <w:t>.</w:t>
      </w:r>
    </w:p>
    <w:p w:rsidR="5E92CF37" w:rsidP="2C7560D9" w:rsidRDefault="5E92CF37" w14:paraId="0BCFEF89" w14:textId="50C20530">
      <w:pPr>
        <w:pStyle w:val="BodyTextFirstIndent"/>
        <w:ind w:firstLine="0"/>
      </w:pPr>
      <w:r w:rsidR="5E92CF37">
        <w:rPr/>
        <w:t xml:space="preserve">This makes DAT connected to OPL, the observation planner subsystem, such that there is an opportunity for shared development. </w:t>
      </w:r>
      <w:r w:rsidRPr="2C7560D9" w:rsidR="2EB1026F">
        <w:rPr>
          <w:rFonts w:ascii="Times New Roman" w:hAnsi="Times New Roman" w:eastAsia="Times New Roman" w:cs="Times New Roman"/>
        </w:rPr>
        <w:t xml:space="preserve">In some cases, these components can be built from frameworks that include web applications to expose their status. In other cases, custom web applications need to be built. </w:t>
      </w:r>
      <w:r w:rsidRPr="2C7560D9" w:rsidR="0C4E7351">
        <w:rPr>
          <w:rFonts w:ascii="Times New Roman" w:hAnsi="Times New Roman" w:eastAsia="Times New Roman" w:cs="Times New Roman"/>
        </w:rPr>
        <w:t>The</w:t>
      </w:r>
      <w:r w:rsidRPr="2C7560D9" w:rsidR="7A231468">
        <w:rPr>
          <w:rFonts w:ascii="Times New Roman" w:hAnsi="Times New Roman" w:eastAsia="Times New Roman" w:cs="Times New Roman"/>
        </w:rPr>
        <w:t>se applications</w:t>
      </w:r>
      <w:r w:rsidRPr="2C7560D9" w:rsidR="05E7DCED">
        <w:rPr>
          <w:rFonts w:ascii="Times New Roman" w:hAnsi="Times New Roman" w:eastAsia="Times New Roman" w:cs="Times New Roman"/>
        </w:rPr>
        <w:t xml:space="preserve"> </w:t>
      </w:r>
      <w:r w:rsidRPr="2C7560D9" w:rsidR="7B70D78F">
        <w:rPr>
          <w:rFonts w:ascii="Times New Roman" w:hAnsi="Times New Roman" w:eastAsia="Times New Roman" w:cs="Times New Roman"/>
        </w:rPr>
        <w:t>will be</w:t>
      </w:r>
      <w:r w:rsidRPr="2C7560D9" w:rsidR="05E7DCED">
        <w:rPr>
          <w:rFonts w:ascii="Times New Roman" w:hAnsi="Times New Roman" w:eastAsia="Times New Roman" w:cs="Times New Roman"/>
        </w:rPr>
        <w:t xml:space="preserve"> integrated with the M&amp;C </w:t>
      </w:r>
      <w:r w:rsidRPr="2C7560D9" w:rsidR="3AAAEC8B">
        <w:rPr>
          <w:rFonts w:ascii="Times New Roman" w:hAnsi="Times New Roman" w:eastAsia="Times New Roman" w:cs="Times New Roman"/>
        </w:rPr>
        <w:t>sub</w:t>
      </w:r>
      <w:r w:rsidRPr="2C7560D9" w:rsidR="05E7DCED">
        <w:rPr>
          <w:rFonts w:ascii="Times New Roman" w:hAnsi="Times New Roman" w:eastAsia="Times New Roman" w:cs="Times New Roman"/>
        </w:rPr>
        <w:t>system</w:t>
      </w:r>
      <w:r w:rsidRPr="2C7560D9" w:rsidR="23DF34B7">
        <w:rPr>
          <w:rFonts w:ascii="Times New Roman" w:hAnsi="Times New Roman" w:eastAsia="Times New Roman" w:cs="Times New Roman"/>
        </w:rPr>
        <w:t xml:space="preserve"> to </w:t>
      </w:r>
      <w:r w:rsidRPr="2C7560D9" w:rsidR="23DF34B7">
        <w:rPr>
          <w:rFonts w:ascii="Times New Roman" w:hAnsi="Times New Roman" w:eastAsia="Times New Roman" w:cs="Times New Roman"/>
        </w:rPr>
        <w:t>provide</w:t>
      </w:r>
      <w:r w:rsidRPr="2C7560D9" w:rsidR="23DF34B7">
        <w:rPr>
          <w:rFonts w:ascii="Times New Roman" w:hAnsi="Times New Roman" w:eastAsia="Times New Roman" w:cs="Times New Roman"/>
        </w:rPr>
        <w:t xml:space="preserve"> a centralized interface for array operations.</w:t>
      </w:r>
    </w:p>
    <w:p w:rsidR="6D8257B1" w:rsidP="362DEE14" w:rsidRDefault="6D8257B1" w14:paraId="733477B7" w14:textId="59EA9B83">
      <w:pPr>
        <w:pStyle w:val="Heading1"/>
        <w:rPr/>
      </w:pPr>
      <w:bookmarkStart w:name="_Toc1849352891" w:id="1866150410"/>
      <w:r w:rsidR="6D8257B1">
        <w:rPr/>
        <w:t>Development and Implementation</w:t>
      </w:r>
      <w:bookmarkEnd w:id="1866150410"/>
    </w:p>
    <w:p w:rsidR="6D8257B1" w:rsidP="362DEE14" w:rsidRDefault="6D8257B1" w14:paraId="7DFFA1D2" w14:textId="4775E3C2">
      <w:pPr>
        <w:pStyle w:val="Normal"/>
        <w:spacing w:after="160" w:line="259" w:lineRule="auto"/>
        <w:ind w:firstLine="360"/>
        <w:rPr>
          <w:rFonts w:eastAsia="" w:cs="" w:eastAsiaTheme="minorEastAsia" w:cstheme="minorBidi"/>
        </w:rPr>
      </w:pPr>
      <w:r w:rsidRPr="362DEE14" w:rsidR="6D8257B1">
        <w:rPr>
          <w:rFonts w:eastAsia="" w:cs="" w:eastAsiaTheme="minorEastAsia" w:cstheme="minorBidi"/>
        </w:rPr>
        <w:t xml:space="preserve">A key concept </w:t>
      </w:r>
      <w:r w:rsidRPr="362DEE14" w:rsidR="31E6804C">
        <w:rPr>
          <w:rFonts w:eastAsia="" w:cs="" w:eastAsiaTheme="minorEastAsia" w:cstheme="minorBidi"/>
        </w:rPr>
        <w:t xml:space="preserve">for the DSA-2000 design </w:t>
      </w:r>
      <w:r w:rsidRPr="362DEE14" w:rsidR="6D8257B1">
        <w:rPr>
          <w:rFonts w:eastAsia="" w:cs="" w:eastAsiaTheme="minorEastAsia" w:cstheme="minorBidi"/>
        </w:rPr>
        <w:t>is “commensality</w:t>
      </w:r>
      <w:r w:rsidRPr="362DEE14" w:rsidR="6D8257B1">
        <w:rPr>
          <w:rFonts w:eastAsia="" w:cs="" w:eastAsiaTheme="minorEastAsia" w:cstheme="minorBidi"/>
        </w:rPr>
        <w:t>”</w:t>
      </w:r>
      <w:r w:rsidRPr="362DEE14" w:rsidR="78A6FD98">
        <w:rPr>
          <w:rFonts w:eastAsia="" w:cs="" w:eastAsiaTheme="minorEastAsia" w:cstheme="minorBidi"/>
        </w:rPr>
        <w:t>.</w:t>
      </w:r>
      <w:r w:rsidRPr="362DEE14" w:rsidR="6D8257B1">
        <w:rPr>
          <w:rFonts w:eastAsia="" w:cs="" w:eastAsiaTheme="minorEastAsia" w:cstheme="minorBidi"/>
        </w:rPr>
        <w:t xml:space="preserve"> </w:t>
      </w:r>
      <w:r w:rsidRPr="362DEE14" w:rsidR="2D0773E7">
        <w:rPr>
          <w:rFonts w:eastAsia="" w:cs="" w:eastAsiaTheme="minorEastAsia" w:cstheme="minorBidi"/>
        </w:rPr>
        <w:t>D</w:t>
      </w:r>
      <w:r w:rsidRPr="362DEE14" w:rsidR="5DE5A08B">
        <w:rPr>
          <w:rFonts w:eastAsia="" w:cs="" w:eastAsiaTheme="minorEastAsia" w:cstheme="minorBidi"/>
        </w:rPr>
        <w:t>igitized d</w:t>
      </w:r>
      <w:r w:rsidRPr="362DEE14" w:rsidR="6D8257B1">
        <w:rPr>
          <w:rFonts w:eastAsia="" w:cs="" w:eastAsiaTheme="minorEastAsia" w:cstheme="minorBidi"/>
        </w:rPr>
        <w:t xml:space="preserve">ata </w:t>
      </w:r>
      <w:r w:rsidRPr="362DEE14" w:rsidR="10B4A986">
        <w:rPr>
          <w:rFonts w:eastAsia="" w:cs="" w:eastAsiaTheme="minorEastAsia" w:cstheme="minorBidi"/>
        </w:rPr>
        <w:t xml:space="preserve">may be copied and distributed to </w:t>
      </w:r>
      <w:r w:rsidRPr="362DEE14" w:rsidR="0139DCD8">
        <w:rPr>
          <w:rFonts w:eastAsia="" w:cs="" w:eastAsiaTheme="minorEastAsia" w:cstheme="minorBidi"/>
        </w:rPr>
        <w:t xml:space="preserve">distinct </w:t>
      </w:r>
      <w:r w:rsidRPr="362DEE14" w:rsidR="6D8257B1">
        <w:rPr>
          <w:rFonts w:eastAsia="" w:cs="" w:eastAsiaTheme="minorEastAsia" w:cstheme="minorBidi"/>
        </w:rPr>
        <w:t>hardware</w:t>
      </w:r>
      <w:r w:rsidRPr="362DEE14" w:rsidR="6D8257B1">
        <w:rPr>
          <w:rFonts w:eastAsia="" w:cs="" w:eastAsiaTheme="minorEastAsia" w:cstheme="minorBidi"/>
        </w:rPr>
        <w:t xml:space="preserve"> </w:t>
      </w:r>
      <w:r w:rsidRPr="362DEE14" w:rsidR="3512AEF1">
        <w:rPr>
          <w:rFonts w:eastAsia="" w:cs="" w:eastAsiaTheme="minorEastAsia" w:cstheme="minorBidi"/>
        </w:rPr>
        <w:t>to produce multiple output data products</w:t>
      </w:r>
      <w:r w:rsidRPr="362DEE14" w:rsidR="6D8257B1">
        <w:rPr>
          <w:rFonts w:eastAsia="" w:cs="" w:eastAsiaTheme="minorEastAsia" w:cstheme="minorBidi"/>
        </w:rPr>
        <w:t xml:space="preserve">. </w:t>
      </w:r>
      <w:r w:rsidRPr="362DEE14" w:rsidR="329EAA8F">
        <w:rPr>
          <w:rFonts w:eastAsia="" w:cs="" w:eastAsiaTheme="minorEastAsia" w:cstheme="minorBidi"/>
        </w:rPr>
        <w:t>A new product is effectively a new flow of data through dedicated hardware in RCF, RCP, and DAT</w:t>
      </w:r>
      <w:r w:rsidRPr="362DEE14" w:rsidR="6D8257B1">
        <w:rPr>
          <w:rFonts w:eastAsia="" w:cs="" w:eastAsiaTheme="minorEastAsia" w:cstheme="minorBidi"/>
        </w:rPr>
        <w:t>.</w:t>
      </w:r>
      <w:r w:rsidRPr="362DEE14" w:rsidR="26137EAE">
        <w:rPr>
          <w:rFonts w:eastAsia="" w:cs="" w:eastAsiaTheme="minorEastAsia" w:cstheme="minorBidi"/>
        </w:rPr>
        <w:t xml:space="preserve"> This “horizontal” scaling can be implemented through the addition of computing resources in these three subsystems.</w:t>
      </w:r>
    </w:p>
    <w:p w:rsidR="4A4A8189" w:rsidP="362DEE14" w:rsidRDefault="4A4A8189" w14:paraId="76CC550A" w14:textId="5D4A1FF9">
      <w:pPr>
        <w:pStyle w:val="Normal"/>
        <w:bidi w:val="0"/>
        <w:spacing w:before="0" w:beforeAutospacing="off" w:after="160" w:afterAutospacing="off" w:line="259" w:lineRule="auto"/>
        <w:ind w:left="0" w:right="0" w:firstLine="360"/>
        <w:jc w:val="left"/>
        <w:rPr>
          <w:rFonts w:eastAsia="" w:cs="" w:eastAsiaTheme="minorEastAsia" w:cstheme="minorBidi"/>
        </w:rPr>
      </w:pPr>
      <w:r w:rsidRPr="362DEE14" w:rsidR="4A4A8189">
        <w:rPr>
          <w:rFonts w:eastAsia="" w:cs="" w:eastAsiaTheme="minorEastAsia" w:cstheme="minorBidi"/>
        </w:rPr>
        <w:t xml:space="preserve">Development of individual </w:t>
      </w:r>
      <w:r w:rsidRPr="362DEE14" w:rsidR="4A4A8189">
        <w:rPr>
          <w:rFonts w:eastAsia="" w:cs="" w:eastAsiaTheme="minorEastAsia" w:cstheme="minorBidi"/>
        </w:rPr>
        <w:t>observing</w:t>
      </w:r>
      <w:r w:rsidRPr="362DEE14" w:rsidR="4A4A8189">
        <w:rPr>
          <w:rFonts w:eastAsia="" w:cs="" w:eastAsiaTheme="minorEastAsia" w:cstheme="minorBidi"/>
        </w:rPr>
        <w:t xml:space="preserve"> modes or data products can be </w:t>
      </w:r>
      <w:r w:rsidRPr="362DEE14" w:rsidR="4A4A8189">
        <w:rPr>
          <w:rFonts w:eastAsia="" w:cs="" w:eastAsiaTheme="minorEastAsia" w:cstheme="minorBidi"/>
        </w:rPr>
        <w:t>demonstrated</w:t>
      </w:r>
      <w:r w:rsidRPr="362DEE14" w:rsidR="4A4A8189">
        <w:rPr>
          <w:rFonts w:eastAsia="" w:cs="" w:eastAsiaTheme="minorEastAsia" w:cstheme="minorBidi"/>
        </w:rPr>
        <w:t xml:space="preserve"> on a subset of the entire frequency range</w:t>
      </w:r>
      <w:r w:rsidRPr="362DEE14" w:rsidR="5B8A1603">
        <w:rPr>
          <w:rFonts w:eastAsia="" w:cs="" w:eastAsiaTheme="minorEastAsia" w:cstheme="minorBidi"/>
        </w:rPr>
        <w:t xml:space="preserve"> (subset of all RCF processing). As we </w:t>
      </w:r>
      <w:r w:rsidRPr="362DEE14" w:rsidR="5B8A1603">
        <w:rPr>
          <w:rFonts w:eastAsia="" w:cs="" w:eastAsiaTheme="minorEastAsia" w:cstheme="minorBidi"/>
        </w:rPr>
        <w:t>validate</w:t>
      </w:r>
      <w:r w:rsidRPr="362DEE14" w:rsidR="5B8A1603">
        <w:rPr>
          <w:rFonts w:eastAsia="" w:cs="" w:eastAsiaTheme="minorEastAsia" w:cstheme="minorBidi"/>
        </w:rPr>
        <w:t xml:space="preserve"> performance, we can iterate on the design </w:t>
      </w:r>
      <w:r w:rsidRPr="362DEE14" w:rsidR="5B8A1603">
        <w:rPr>
          <w:rFonts w:eastAsia="" w:cs="" w:eastAsiaTheme="minorEastAsia" w:cstheme="minorBidi"/>
        </w:rPr>
        <w:t>in order to</w:t>
      </w:r>
      <w:r w:rsidRPr="362DEE14" w:rsidR="5B8A1603">
        <w:rPr>
          <w:rFonts w:eastAsia="" w:cs="" w:eastAsiaTheme="minorEastAsia" w:cstheme="minorBidi"/>
        </w:rPr>
        <w:t xml:space="preserve"> scale up to the full observing band. Development can then </w:t>
      </w:r>
      <w:r w:rsidRPr="362DEE14" w:rsidR="5B8A1603">
        <w:rPr>
          <w:rFonts w:eastAsia="" w:cs="" w:eastAsiaTheme="minorEastAsia" w:cstheme="minorBidi"/>
        </w:rPr>
        <w:t>proceed</w:t>
      </w:r>
      <w:r w:rsidRPr="362DEE14" w:rsidR="5B8A1603">
        <w:rPr>
          <w:rFonts w:eastAsia="" w:cs="" w:eastAsiaTheme="minorEastAsia" w:cstheme="minorBidi"/>
        </w:rPr>
        <w:t xml:space="preserve"> to another observing mode or data</w:t>
      </w:r>
      <w:r w:rsidRPr="362DEE14" w:rsidR="41431F00">
        <w:rPr>
          <w:rFonts w:eastAsia="" w:cs="" w:eastAsiaTheme="minorEastAsia" w:cstheme="minorBidi"/>
        </w:rPr>
        <w:t xml:space="preserve"> product, which is processed on distinct hardware and in principle will not collide with other observing modes. </w:t>
      </w:r>
      <w:r w:rsidRPr="362DEE14" w:rsidR="031432D7">
        <w:rPr>
          <w:rFonts w:eastAsia="" w:cs="" w:eastAsiaTheme="minorEastAsia" w:cstheme="minorBidi"/>
        </w:rPr>
        <w:t>In this way, t</w:t>
      </w:r>
      <w:r w:rsidRPr="362DEE14" w:rsidR="7FE80431">
        <w:rPr>
          <w:rFonts w:eastAsia="" w:cs="" w:eastAsiaTheme="minorEastAsia" w:cstheme="minorBidi"/>
        </w:rPr>
        <w:t xml:space="preserve">he array </w:t>
      </w:r>
      <w:r w:rsidRPr="362DEE14" w:rsidR="41431F00">
        <w:rPr>
          <w:rFonts w:eastAsia="" w:cs="" w:eastAsiaTheme="minorEastAsia" w:cstheme="minorBidi"/>
        </w:rPr>
        <w:t xml:space="preserve">capabilities </w:t>
      </w:r>
      <w:r w:rsidRPr="362DEE14" w:rsidR="2BDD5859">
        <w:rPr>
          <w:rFonts w:eastAsia="" w:cs="" w:eastAsiaTheme="minorEastAsia" w:cstheme="minorBidi"/>
        </w:rPr>
        <w:t xml:space="preserve">will </w:t>
      </w:r>
      <w:r w:rsidRPr="362DEE14" w:rsidR="2F0986FE">
        <w:rPr>
          <w:rFonts w:eastAsia="" w:cs="" w:eastAsiaTheme="minorEastAsia" w:cstheme="minorBidi"/>
        </w:rPr>
        <w:t xml:space="preserve">grow as development </w:t>
      </w:r>
      <w:r w:rsidRPr="362DEE14" w:rsidR="53F13553">
        <w:rPr>
          <w:rFonts w:eastAsia="" w:cs="" w:eastAsiaTheme="minorEastAsia" w:cstheme="minorBidi"/>
        </w:rPr>
        <w:t>alternate</w:t>
      </w:r>
      <w:r w:rsidRPr="362DEE14" w:rsidR="5DA0AAAB">
        <w:rPr>
          <w:rFonts w:eastAsia="" w:cs="" w:eastAsiaTheme="minorEastAsia" w:cstheme="minorBidi"/>
        </w:rPr>
        <w:t xml:space="preserve">s </w:t>
      </w:r>
      <w:r w:rsidRPr="362DEE14" w:rsidR="53F13553">
        <w:rPr>
          <w:rFonts w:eastAsia="" w:cs="" w:eastAsiaTheme="minorEastAsia" w:cstheme="minorBidi"/>
        </w:rPr>
        <w:t xml:space="preserve">between </w:t>
      </w:r>
      <w:r w:rsidRPr="362DEE14" w:rsidR="461392F4">
        <w:rPr>
          <w:rFonts w:eastAsia="" w:cs="" w:eastAsiaTheme="minorEastAsia" w:cstheme="minorBidi"/>
        </w:rPr>
        <w:t xml:space="preserve">adding </w:t>
      </w:r>
      <w:r w:rsidRPr="362DEE14" w:rsidR="53F13553">
        <w:rPr>
          <w:rFonts w:eastAsia="" w:cs="" w:eastAsiaTheme="minorEastAsia" w:cstheme="minorBidi"/>
        </w:rPr>
        <w:t>new features and scaling them up.</w:t>
      </w:r>
    </w:p>
    <w:p w:rsidR="4C31593F" w:rsidP="362DEE14" w:rsidRDefault="4C31593F" w14:paraId="3BAD380A" w14:textId="4E3ECBF7">
      <w:pPr>
        <w:pStyle w:val="Normal"/>
        <w:bidi w:val="0"/>
        <w:spacing w:before="0" w:beforeAutospacing="off" w:after="160" w:afterAutospacing="off" w:line="259" w:lineRule="auto"/>
        <w:ind w:left="0" w:right="0" w:firstLine="360"/>
        <w:jc w:val="left"/>
        <w:rPr>
          <w:rFonts w:eastAsia="" w:cs="" w:eastAsiaTheme="minorEastAsia" w:cstheme="minorBidi"/>
        </w:rPr>
      </w:pPr>
      <w:r w:rsidRPr="362DEE14" w:rsidR="4C31593F">
        <w:rPr>
          <w:rFonts w:eastAsia="" w:cs="" w:eastAsiaTheme="minorEastAsia" w:cstheme="minorBidi"/>
        </w:rPr>
        <w:t xml:space="preserve">Many core algorithms described in the pipelines are already prototyped in </w:t>
      </w:r>
      <w:r w:rsidRPr="362DEE14" w:rsidR="4C31593F">
        <w:rPr>
          <w:rFonts w:eastAsia="" w:cs="" w:eastAsiaTheme="minorEastAsia" w:cstheme="minorBidi"/>
        </w:rPr>
        <w:t>open source</w:t>
      </w:r>
      <w:r w:rsidRPr="362DEE14" w:rsidR="4C31593F">
        <w:rPr>
          <w:rFonts w:eastAsia="" w:cs="" w:eastAsiaTheme="minorEastAsia" w:cstheme="minorBidi"/>
        </w:rPr>
        <w:t xml:space="preserve"> software. In those cases, the pipeline development consists of integration (where possible) or </w:t>
      </w:r>
      <w:r w:rsidRPr="362DEE14" w:rsidR="6DAE6C2F">
        <w:rPr>
          <w:rFonts w:eastAsia="" w:cs="" w:eastAsiaTheme="minorEastAsia" w:cstheme="minorBidi"/>
        </w:rPr>
        <w:t xml:space="preserve">re-implementation of the algorithms. The DSA-2000 team will continue to work with outside partners on new algorithm development, such as is </w:t>
      </w:r>
      <w:r w:rsidRPr="362DEE14" w:rsidR="6DAE6C2F">
        <w:rPr>
          <w:rFonts w:eastAsia="" w:cs="" w:eastAsiaTheme="minorEastAsia" w:cstheme="minorBidi"/>
        </w:rPr>
        <w:t>required</w:t>
      </w:r>
      <w:r w:rsidRPr="362DEE14" w:rsidR="6DAE6C2F">
        <w:rPr>
          <w:rFonts w:eastAsia="" w:cs="" w:eastAsiaTheme="minorEastAsia" w:cstheme="minorBidi"/>
        </w:rPr>
        <w:t xml:space="preserve"> for calibration</w:t>
      </w:r>
      <w:r w:rsidRPr="362DEE14" w:rsidR="2C535161">
        <w:rPr>
          <w:rFonts w:eastAsia="" w:cs="" w:eastAsiaTheme="minorEastAsia" w:cstheme="minorBidi"/>
        </w:rPr>
        <w:t xml:space="preserve">. Finally, we note that many hardware solutions can be solved by paying vendors to design and install them. We have </w:t>
      </w:r>
      <w:r w:rsidRPr="362DEE14" w:rsidR="2670ED1F">
        <w:rPr>
          <w:rFonts w:eastAsia="" w:cs="" w:eastAsiaTheme="minorEastAsia" w:cstheme="minorBidi"/>
        </w:rPr>
        <w:t>demonstrated</w:t>
      </w:r>
      <w:r w:rsidRPr="362DEE14" w:rsidR="2670ED1F">
        <w:rPr>
          <w:rFonts w:eastAsia="" w:cs="" w:eastAsiaTheme="minorEastAsia" w:cstheme="minorBidi"/>
        </w:rPr>
        <w:t xml:space="preserve"> that by consulting with tsolo.io for the on-site data storage system.</w:t>
      </w:r>
    </w:p>
    <w:p xmlns:wp14="http://schemas.microsoft.com/office/word/2010/wordml" w:rsidR="427C7C8F" w:rsidP="362DEE14" w:rsidRDefault="427C7C8F" w14:paraId="110FFD37" wp14:textId="5F54ECCD">
      <w:pPr>
        <w:pStyle w:val="BodyTextFirstIndent"/>
        <w:ind w:firstLine="0"/>
        <w:rPr>
          <w:rFonts w:ascii="Times New Roman" w:hAnsi="Times New Roman"/>
        </w:rPr>
      </w:pPr>
    </w:p>
    <w:sectPr w:rsidR="427C7C8F" w:rsidSect="00B52784">
      <w:headerReference w:type="default" r:id="rId13"/>
      <w:footerReference w:type="default" r:id="rId14"/>
      <w:pgSz w:w="12240" w:h="15840" w:orient="portrait"/>
      <w:pgMar w:top="2016" w:right="1440" w:bottom="720" w:left="1440" w:header="720" w:footer="720" w:gutter="0"/>
      <w:cols w:space="720"/>
      <w:titlePg/>
      <w:docGrid w:linePitch="360"/>
      <w:headerReference w:type="first" r:id="R8fec5d3aa16540ff"/>
      <w:footerReference w:type="first" r:id="R0808ae17605c4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C2500" w:rsidP="00C471A1" w:rsidRDefault="00BC2500" w14:paraId="52E56223" wp14:textId="77777777">
      <w:r>
        <w:separator/>
      </w:r>
    </w:p>
    <w:p xmlns:wp14="http://schemas.microsoft.com/office/word/2010/wordml" w:rsidR="00BC2500" w:rsidRDefault="00BC2500" w14:paraId="07547A01" wp14:textId="77777777"/>
    <w:p xmlns:wp14="http://schemas.microsoft.com/office/word/2010/wordml" w:rsidR="00BC2500" w:rsidRDefault="00BC2500" w14:paraId="5043CB0F" wp14:textId="77777777"/>
  </w:endnote>
  <w:endnote w:type="continuationSeparator" w:id="0">
    <w:p xmlns:wp14="http://schemas.microsoft.com/office/word/2010/wordml" w:rsidR="00BC2500" w:rsidP="00C471A1" w:rsidRDefault="00BC2500" w14:paraId="07459315" wp14:textId="77777777">
      <w:r>
        <w:continuationSeparator/>
      </w:r>
    </w:p>
    <w:p xmlns:wp14="http://schemas.microsoft.com/office/word/2010/wordml" w:rsidR="00BC2500" w:rsidRDefault="00BC2500" w14:paraId="6537F28F" wp14:textId="77777777"/>
    <w:p xmlns:wp14="http://schemas.microsoft.com/office/word/2010/wordml" w:rsidR="00BC2500" w:rsidRDefault="00BC2500" w14:paraId="6DFB9E20" wp14:textId="77777777"/>
  </w:endnote>
  <w:endnote w:type="continuationNotice" w:id="1">
    <w:p xmlns:wp14="http://schemas.microsoft.com/office/word/2010/wordml" w:rsidR="00BC2500" w:rsidRDefault="00BC2500" w14:paraId="70DF9E56"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CC5B78" w:rsidRDefault="00CC5B78" w14:paraId="5630AD66" wp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7560D9" w:rsidTr="2C7560D9" w14:paraId="4901D746">
      <w:trPr>
        <w:trHeight w:val="300"/>
      </w:trPr>
      <w:tc>
        <w:tcPr>
          <w:tcW w:w="3120" w:type="dxa"/>
          <w:tcMar/>
        </w:tcPr>
        <w:p w:rsidR="2C7560D9" w:rsidP="2C7560D9" w:rsidRDefault="2C7560D9" w14:paraId="0C2FC27B" w14:textId="2946141F">
          <w:pPr>
            <w:pStyle w:val="Header"/>
            <w:bidi w:val="0"/>
            <w:ind w:left="-115"/>
            <w:jc w:val="left"/>
          </w:pPr>
        </w:p>
      </w:tc>
      <w:tc>
        <w:tcPr>
          <w:tcW w:w="3120" w:type="dxa"/>
          <w:tcMar/>
        </w:tcPr>
        <w:p w:rsidR="2C7560D9" w:rsidP="2C7560D9" w:rsidRDefault="2C7560D9" w14:paraId="671D50E8" w14:textId="4F79595E">
          <w:pPr>
            <w:pStyle w:val="Header"/>
            <w:bidi w:val="0"/>
            <w:jc w:val="center"/>
          </w:pPr>
        </w:p>
      </w:tc>
      <w:tc>
        <w:tcPr>
          <w:tcW w:w="3120" w:type="dxa"/>
          <w:tcMar/>
        </w:tcPr>
        <w:p w:rsidR="2C7560D9" w:rsidP="2C7560D9" w:rsidRDefault="2C7560D9" w14:paraId="328C1BC6" w14:textId="4953D6C1">
          <w:pPr>
            <w:pStyle w:val="Header"/>
            <w:bidi w:val="0"/>
            <w:ind w:right="-115"/>
            <w:jc w:val="right"/>
          </w:pPr>
        </w:p>
      </w:tc>
    </w:tr>
  </w:tbl>
  <w:p w:rsidR="2C7560D9" w:rsidP="2C7560D9" w:rsidRDefault="2C7560D9" w14:paraId="0FEF6F28" w14:textId="32DCD2F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C2500" w:rsidP="00C471A1" w:rsidRDefault="00BC2500" w14:paraId="44E871BC" wp14:textId="77777777">
      <w:r>
        <w:separator/>
      </w:r>
    </w:p>
    <w:p xmlns:wp14="http://schemas.microsoft.com/office/word/2010/wordml" w:rsidR="00BC2500" w:rsidRDefault="00BC2500" w14:paraId="144A5D23" wp14:textId="77777777"/>
    <w:p xmlns:wp14="http://schemas.microsoft.com/office/word/2010/wordml" w:rsidR="00BC2500" w:rsidRDefault="00BC2500" w14:paraId="738610EB" wp14:textId="77777777"/>
  </w:footnote>
  <w:footnote w:type="continuationSeparator" w:id="0">
    <w:p xmlns:wp14="http://schemas.microsoft.com/office/word/2010/wordml" w:rsidR="00BC2500" w:rsidP="00C471A1" w:rsidRDefault="00BC2500" w14:paraId="637805D2" wp14:textId="77777777">
      <w:r>
        <w:continuationSeparator/>
      </w:r>
    </w:p>
    <w:p xmlns:wp14="http://schemas.microsoft.com/office/word/2010/wordml" w:rsidR="00BC2500" w:rsidRDefault="00BC2500" w14:paraId="463F29E8" wp14:textId="77777777"/>
    <w:p xmlns:wp14="http://schemas.microsoft.com/office/word/2010/wordml" w:rsidR="00BC2500" w:rsidRDefault="00BC2500" w14:paraId="3B7B4B86" wp14:textId="77777777"/>
  </w:footnote>
  <w:footnote w:type="continuationNotice" w:id="1">
    <w:p xmlns:wp14="http://schemas.microsoft.com/office/word/2010/wordml" w:rsidR="00BC2500" w:rsidRDefault="00BC2500" w14:paraId="3A0FF5F2" wp14:textId="77777777"/>
  </w:footnote>
  <w:footnote w:id="25995">
    <w:p w:rsidR="2C7560D9" w:rsidP="2C7560D9" w:rsidRDefault="2C7560D9" w14:paraId="30A79BEA" w14:textId="4C853A7C">
      <w:pPr>
        <w:pStyle w:val="FootnoteText"/>
        <w:bidi w:val="0"/>
      </w:pPr>
      <w:r w:rsidRPr="2C7560D9">
        <w:rPr>
          <w:rStyle w:val="FootnoteReference"/>
        </w:rPr>
        <w:footnoteRef/>
      </w:r>
      <w:r w:rsidR="2C7560D9">
        <w:rPr/>
        <w:t xml:space="preserve"> Here, we use “RCP” to refer to all processing between RCF and DAT. This includes radio camera and time-domain processing, which includes the PT subsystem.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288" w:type="dxa"/>
      <w:tblBorders>
        <w:top w:val="single" w:color="auto" w:sz="8" w:space="0"/>
        <w:bottom w:val="single" w:color="auto" w:sz="8" w:space="0"/>
        <w:right w:val="single" w:color="auto" w:sz="8" w:space="0"/>
        <w:insideV w:val="single" w:color="auto" w:sz="8" w:space="0"/>
      </w:tblBorders>
      <w:tblLayout w:type="fixed"/>
      <w:tblLook w:val="0000" w:firstRow="0" w:lastRow="0" w:firstColumn="0" w:lastColumn="0" w:noHBand="0" w:noVBand="0"/>
    </w:tblPr>
    <w:tblGrid>
      <w:gridCol w:w="1545"/>
      <w:gridCol w:w="4604"/>
      <w:gridCol w:w="804"/>
      <w:gridCol w:w="2335"/>
    </w:tblGrid>
    <w:tr xmlns:wp14="http://schemas.microsoft.com/office/word/2010/wordml" w:rsidR="00B57BC9" w:rsidTr="003F62D0" w14:paraId="0D20CDA3" wp14:textId="77777777">
      <w:trPr>
        <w:cantSplit/>
        <w:trHeight w:val="288"/>
      </w:trPr>
      <w:tc>
        <w:tcPr>
          <w:tcW w:w="1545" w:type="dxa"/>
          <w:vMerge w:val="restart"/>
          <w:tcBorders>
            <w:left w:val="single" w:color="auto" w:sz="8" w:space="0"/>
          </w:tcBorders>
          <w:tcMar>
            <w:top w:w="0" w:type="dxa"/>
            <w:left w:w="29" w:type="dxa"/>
            <w:bottom w:w="0" w:type="dxa"/>
            <w:right w:w="29" w:type="dxa"/>
          </w:tcMar>
          <w:vAlign w:val="center"/>
        </w:tcPr>
        <w:p w:rsidR="00574B86" w:rsidP="003F62D0" w:rsidRDefault="003F62D0" w14:paraId="6B699379" wp14:textId="77777777">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xmlns:wp14="http://schemas.microsoft.com/office/word/2010/wordprocessingDrawing" distT="0" distB="0" distL="0" distR="0" wp14:anchorId="2C5C522E" wp14:editId="6CC98A92">
                <wp:extent cx="944245" cy="128270"/>
                <wp:effectExtent l="0" t="0" r="825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rsidRPr="003F62D0" w:rsidR="003F62D0" w:rsidP="003F62D0" w:rsidRDefault="003F62D0" w14:paraId="3FE9F23F" wp14:textId="77777777">
          <w:pPr>
            <w:pStyle w:val="Header"/>
            <w:tabs>
              <w:tab w:val="clear" w:pos="4320"/>
            </w:tabs>
            <w:jc w:val="center"/>
            <w:rPr>
              <w:rFonts w:ascii="Arial" w:hAnsi="Arial" w:cs="Arial"/>
              <w:b/>
              <w:smallCaps/>
              <w:sz w:val="6"/>
              <w:szCs w:val="6"/>
            </w:rPr>
          </w:pPr>
        </w:p>
      </w:tc>
      <w:tc>
        <w:tcPr>
          <w:tcW w:w="4604" w:type="dxa"/>
          <w:vMerge w:val="restart"/>
          <w:vAlign w:val="center"/>
        </w:tcPr>
        <w:p w:rsidR="00C0380E" w:rsidP="00C0380E" w:rsidRDefault="000060D9" w14:paraId="4766E1A0" wp14:textId="77777777">
          <w:pPr>
            <w:pStyle w:val="Header"/>
            <w:tabs>
              <w:tab w:val="clear" w:pos="4320"/>
            </w:tabs>
            <w:jc w:val="center"/>
          </w:pPr>
          <w:r>
            <w:fldChar w:fldCharType="begin"/>
          </w:r>
          <w:r>
            <w:instrText> STYLEREF  "Document Number"  \* MERGEFORMAT </w:instrText>
          </w:r>
          <w:r>
            <w:fldChar w:fldCharType="separate"/>
          </w:r>
          <w:r w:rsidRPr="00BC2500" w:rsidR="00BC2500">
            <w:rPr>
              <w:b/>
              <w:bCs/>
              <w:noProof/>
            </w:rPr>
            <w:t>DSA-2000 Document No.</w:t>
          </w:r>
          <w:r w:rsidR="00BC2500">
            <w:rPr>
              <w:noProof/>
            </w:rPr>
            <w:t xml:space="preserve"> 00012</w:t>
          </w:r>
          <w:r>
            <w:fldChar w:fldCharType="end"/>
          </w:r>
        </w:p>
        <w:p w:rsidR="00C0380E" w:rsidP="00C0380E" w:rsidRDefault="000060D9" w14:paraId="0C09AE90" wp14:textId="77777777">
          <w:pPr>
            <w:pStyle w:val="Header"/>
            <w:jc w:val="center"/>
            <w:rPr>
              <w:noProof/>
            </w:rPr>
          </w:pPr>
          <w:r>
            <w:fldChar w:fldCharType="begin"/>
          </w:r>
          <w:r>
            <w:instrText> STYLEREF  Title  \* MERGEFORMAT </w:instrText>
          </w:r>
          <w:r>
            <w:fldChar w:fldCharType="separate"/>
          </w:r>
          <w:r w:rsidRPr="00BC2500" w:rsidR="00BC2500">
            <w:rPr>
              <w:b/>
              <w:bCs/>
              <w:noProof/>
            </w:rPr>
            <w:t>DAT Design</w:t>
          </w:r>
          <w:r>
            <w:fldChar w:fldCharType="end"/>
          </w:r>
        </w:p>
        <w:p w:rsidR="004D6761" w:rsidP="00C0380E" w:rsidRDefault="00213E4C" w14:paraId="1D91330A" wp14:textId="77777777">
          <w:pPr>
            <w:pStyle w:val="Header"/>
            <w:jc w:val="center"/>
          </w:pPr>
          <w:r>
            <w:rPr>
              <w:rFonts w:cstheme="minorHAnsi"/>
            </w:rPr>
            <w:fldChar w:fldCharType="begin"/>
          </w:r>
          <w:r>
            <w:rPr>
              <w:rFonts w:cstheme="minorHAnsi"/>
            </w:rPr>
            <w:instrText xml:space="preserve"> STYLEREF  "WBS Level 2 Abbr"  \* MERGEFORMAT </w:instrText>
          </w:r>
          <w:r>
            <w:rPr>
              <w:rFonts w:cstheme="minorHAnsi"/>
            </w:rPr>
            <w:fldChar w:fldCharType="separate"/>
          </w:r>
          <w:r w:rsidR="00BC2500">
            <w:rPr>
              <w:rFonts w:cstheme="minorHAnsi"/>
              <w:noProof/>
            </w:rPr>
            <w:t>DAT</w:t>
          </w:r>
          <w:r>
            <w:rPr>
              <w:rFonts w:cstheme="minorHAnsi"/>
            </w:rPr>
            <w:fldChar w:fldCharType="end"/>
          </w:r>
          <w:r w:rsidR="004D6761">
            <w:rPr>
              <w:rFonts w:cstheme="minorHAnsi"/>
            </w:rPr>
            <w:t>–</w:t>
          </w:r>
          <w:r>
            <w:rPr>
              <w:rFonts w:cstheme="minorHAnsi"/>
            </w:rPr>
            <w:fldChar w:fldCharType="begin"/>
          </w:r>
          <w:r>
            <w:rPr>
              <w:rFonts w:cstheme="minorHAnsi"/>
            </w:rPr>
            <w:instrText xml:space="preserve"> STYLEREF  "Document Type Abbr"  \* MERGEFORMAT </w:instrText>
          </w:r>
          <w:r>
            <w:rPr>
              <w:rFonts w:cstheme="minorHAnsi"/>
            </w:rPr>
            <w:fldChar w:fldCharType="separate"/>
          </w:r>
          <w:r w:rsidR="00BC2500">
            <w:rPr>
              <w:rFonts w:cstheme="minorHAnsi"/>
              <w:noProof/>
            </w:rPr>
            <w:t>DES</w:t>
          </w:r>
          <w:r>
            <w:rPr>
              <w:rFonts w:cstheme="minorHAnsi"/>
            </w:rPr>
            <w:fldChar w:fldCharType="end"/>
          </w:r>
        </w:p>
      </w:tc>
      <w:tc>
        <w:tcPr>
          <w:tcW w:w="804" w:type="dxa"/>
          <w:tcBorders>
            <w:right w:val="nil"/>
          </w:tcBorders>
          <w:tcMar>
            <w:left w:w="115" w:type="dxa"/>
            <w:right w:w="0" w:type="dxa"/>
          </w:tcMar>
          <w:vAlign w:val="center"/>
        </w:tcPr>
        <w:p w:rsidR="00C0380E" w:rsidP="00C0380E" w:rsidRDefault="00C0380E" w14:paraId="69838F89" wp14:textId="77777777">
          <w:pPr>
            <w:pStyle w:val="Header"/>
            <w:jc w:val="right"/>
          </w:pPr>
          <w:r>
            <w:t xml:space="preserve">Version: </w:t>
          </w:r>
        </w:p>
      </w:tc>
      <w:tc>
        <w:tcPr>
          <w:tcW w:w="2335" w:type="dxa"/>
          <w:tcBorders>
            <w:left w:val="nil"/>
          </w:tcBorders>
          <w:vAlign w:val="center"/>
        </w:tcPr>
        <w:p w:rsidR="00C0380E" w:rsidP="00C0380E" w:rsidRDefault="00076D81" w14:paraId="249FAAB8" wp14:textId="77777777">
          <w:pPr>
            <w:pStyle w:val="Header"/>
          </w:pPr>
          <w:r>
            <w:fldChar w:fldCharType="begin"/>
          </w:r>
          <w:r>
            <w:instrText>STYLEREF  "Version"  \* MERGEFORMAT</w:instrText>
          </w:r>
          <w:r>
            <w:fldChar w:fldCharType="separate"/>
          </w:r>
          <w:r w:rsidR="00BC2500">
            <w:rPr>
              <w:noProof/>
            </w:rPr>
            <w:t>1</w:t>
          </w:r>
          <w:r>
            <w:fldChar w:fldCharType="end"/>
          </w:r>
        </w:p>
      </w:tc>
    </w:tr>
    <w:tr xmlns:wp14="http://schemas.microsoft.com/office/word/2010/wordml" w:rsidR="00B57BC9" w:rsidTr="005704FE" w14:paraId="71873E4C" wp14:textId="77777777">
      <w:trPr>
        <w:cantSplit/>
        <w:trHeight w:val="288"/>
      </w:trPr>
      <w:tc>
        <w:tcPr>
          <w:tcW w:w="1545" w:type="dxa"/>
          <w:vMerge/>
          <w:tcBorders>
            <w:left w:val="single" w:color="auto" w:sz="8" w:space="0"/>
          </w:tcBorders>
        </w:tcPr>
        <w:p w:rsidR="00C0380E" w:rsidP="00C0380E" w:rsidRDefault="00C0380E" w14:paraId="1F72F646" wp14:textId="77777777">
          <w:pPr>
            <w:pStyle w:val="Header"/>
            <w:jc w:val="center"/>
          </w:pPr>
        </w:p>
      </w:tc>
      <w:tc>
        <w:tcPr>
          <w:tcW w:w="4604" w:type="dxa"/>
          <w:vMerge/>
        </w:tcPr>
        <w:p w:rsidR="00C0380E" w:rsidP="00C0380E" w:rsidRDefault="00C0380E" w14:paraId="08CE6F91" wp14:textId="77777777">
          <w:pPr>
            <w:pStyle w:val="Header"/>
            <w:jc w:val="center"/>
          </w:pPr>
        </w:p>
      </w:tc>
      <w:tc>
        <w:tcPr>
          <w:tcW w:w="804" w:type="dxa"/>
          <w:tcBorders>
            <w:right w:val="nil"/>
          </w:tcBorders>
          <w:tcMar>
            <w:left w:w="115" w:type="dxa"/>
            <w:right w:w="0" w:type="dxa"/>
          </w:tcMar>
          <w:vAlign w:val="center"/>
        </w:tcPr>
        <w:p w:rsidR="00C0380E" w:rsidP="00C0380E" w:rsidRDefault="00C0380E" w14:paraId="3101716D" wp14:textId="77777777">
          <w:pPr>
            <w:pStyle w:val="Header"/>
            <w:jc w:val="right"/>
          </w:pPr>
          <w:r>
            <w:t>Date:</w:t>
          </w:r>
        </w:p>
      </w:tc>
      <w:tc>
        <w:tcPr>
          <w:tcW w:w="2335" w:type="dxa"/>
          <w:tcBorders>
            <w:left w:val="nil"/>
          </w:tcBorders>
          <w:vAlign w:val="center"/>
        </w:tcPr>
        <w:p w:rsidR="00C0380E" w:rsidP="00C0380E" w:rsidRDefault="004775F0" w14:paraId="1E6D120F" wp14:textId="77777777">
          <w:pPr>
            <w:pStyle w:val="Header"/>
          </w:pPr>
          <w:r>
            <w:fldChar w:fldCharType="begin"/>
          </w:r>
          <w:r>
            <w:instrText>STYLEREF  "Version Date"  \* MERGEFORMAT</w:instrText>
          </w:r>
          <w:r>
            <w:fldChar w:fldCharType="separate"/>
          </w:r>
          <w:r w:rsidR="00BC2500">
            <w:rPr>
              <w:noProof/>
            </w:rPr>
            <w:t>8/8/23</w:t>
          </w:r>
          <w:r>
            <w:fldChar w:fldCharType="end"/>
          </w:r>
        </w:p>
      </w:tc>
    </w:tr>
    <w:tr xmlns:wp14="http://schemas.microsoft.com/office/word/2010/wordml" w:rsidR="00B57BC9" w:rsidTr="005704FE" w14:paraId="35C0A665" wp14:textId="77777777">
      <w:trPr>
        <w:cantSplit/>
        <w:trHeight w:val="288"/>
      </w:trPr>
      <w:tc>
        <w:tcPr>
          <w:tcW w:w="1545" w:type="dxa"/>
          <w:vMerge/>
          <w:tcBorders>
            <w:left w:val="single" w:color="auto" w:sz="8" w:space="0"/>
          </w:tcBorders>
        </w:tcPr>
        <w:p w:rsidR="00C0380E" w:rsidP="00C0380E" w:rsidRDefault="00C0380E" w14:paraId="61CDCEAD" wp14:textId="77777777">
          <w:pPr>
            <w:pStyle w:val="Header"/>
            <w:jc w:val="center"/>
          </w:pPr>
        </w:p>
      </w:tc>
      <w:tc>
        <w:tcPr>
          <w:tcW w:w="4604" w:type="dxa"/>
          <w:vMerge/>
        </w:tcPr>
        <w:p w:rsidR="00C0380E" w:rsidP="00C0380E" w:rsidRDefault="00C0380E" w14:paraId="6BB9E253" wp14:textId="77777777">
          <w:pPr>
            <w:pStyle w:val="Header"/>
            <w:jc w:val="center"/>
          </w:pPr>
        </w:p>
      </w:tc>
      <w:tc>
        <w:tcPr>
          <w:tcW w:w="804" w:type="dxa"/>
          <w:tcBorders>
            <w:right w:val="nil"/>
          </w:tcBorders>
          <w:tcMar>
            <w:left w:w="115" w:type="dxa"/>
            <w:right w:w="0" w:type="dxa"/>
          </w:tcMar>
          <w:vAlign w:val="center"/>
        </w:tcPr>
        <w:p w:rsidR="00C0380E" w:rsidP="00C0380E" w:rsidRDefault="00C0380E" w14:paraId="7C9EF663" wp14:textId="77777777">
          <w:pPr>
            <w:pStyle w:val="Header"/>
            <w:jc w:val="right"/>
          </w:pPr>
          <w:r>
            <w:t>Page:</w:t>
          </w:r>
        </w:p>
      </w:tc>
      <w:tc>
        <w:tcPr>
          <w:tcW w:w="2335" w:type="dxa"/>
          <w:tcBorders>
            <w:left w:val="nil"/>
          </w:tcBorders>
          <w:vAlign w:val="center"/>
        </w:tcPr>
        <w:p w:rsidR="00C0380E" w:rsidP="00C0380E" w:rsidRDefault="00C0380E" w14:paraId="116BFEBE" wp14:textId="7777777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xmlns:wp14="http://schemas.microsoft.com/office/word/2010/wordml" w:rsidR="00C210CD" w:rsidRDefault="00C210CD" w14:paraId="23DE523C" wp14:textId="77777777"/>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C7560D9" w:rsidTr="2C7560D9" w14:paraId="4B054F19">
      <w:trPr>
        <w:trHeight w:val="300"/>
      </w:trPr>
      <w:tc>
        <w:tcPr>
          <w:tcW w:w="3120" w:type="dxa"/>
          <w:tcMar/>
        </w:tcPr>
        <w:p w:rsidR="2C7560D9" w:rsidP="2C7560D9" w:rsidRDefault="2C7560D9" w14:paraId="657CA91F" w14:textId="284192AE">
          <w:pPr>
            <w:pStyle w:val="Header"/>
            <w:bidi w:val="0"/>
            <w:ind w:left="-115"/>
            <w:jc w:val="left"/>
          </w:pPr>
        </w:p>
      </w:tc>
      <w:tc>
        <w:tcPr>
          <w:tcW w:w="3120" w:type="dxa"/>
          <w:tcMar/>
        </w:tcPr>
        <w:p w:rsidR="2C7560D9" w:rsidP="2C7560D9" w:rsidRDefault="2C7560D9" w14:paraId="308F833B" w14:textId="6FF097D1">
          <w:pPr>
            <w:pStyle w:val="Header"/>
            <w:bidi w:val="0"/>
            <w:jc w:val="center"/>
          </w:pPr>
        </w:p>
      </w:tc>
      <w:tc>
        <w:tcPr>
          <w:tcW w:w="3120" w:type="dxa"/>
          <w:tcMar/>
        </w:tcPr>
        <w:p w:rsidR="2C7560D9" w:rsidP="2C7560D9" w:rsidRDefault="2C7560D9" w14:paraId="0CA210A5" w14:textId="2C1C82C2">
          <w:pPr>
            <w:pStyle w:val="Header"/>
            <w:bidi w:val="0"/>
            <w:ind w:right="-115"/>
            <w:jc w:val="right"/>
          </w:pPr>
        </w:p>
      </w:tc>
    </w:tr>
  </w:tbl>
  <w:p w:rsidR="2C7560D9" w:rsidP="2C7560D9" w:rsidRDefault="2C7560D9" w14:paraId="024095CB" w14:textId="7DC7076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5">
    <w:nsid w:val="409b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82ce4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4c0e3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9145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7c21c7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6101d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13da4b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2a923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9d361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646dd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15f804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7a61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703d0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a3c2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9887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9f53d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34fdf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33de5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2c329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712da30"/>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30cbf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e6d19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68578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19f307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ce06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48ff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a518820"/>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307e1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F"/>
    <w:multiLevelType w:val="singleLevel"/>
    <w:tmpl w:val="87006A4A"/>
    <w:lvl w:ilvl="0">
      <w:start w:val="1"/>
      <w:numFmt w:val="decimal"/>
      <w:pStyle w:val="ListNumber2"/>
      <w:lvlText w:val="%1."/>
      <w:lvlJc w:val="left"/>
      <w:pPr>
        <w:tabs>
          <w:tab w:val="num" w:pos="720"/>
        </w:tabs>
        <w:ind w:left="720" w:hanging="360"/>
      </w:pPr>
    </w:lvl>
  </w:abstractNum>
  <w:abstractNum w:abstractNumId="1" w15:restartNumberingAfterBreak="0">
    <w:nsid w:val="003A64B2"/>
    <w:multiLevelType w:val="multilevel"/>
    <w:tmpl w:val="9C7A61BA"/>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 w15:restartNumberingAfterBreak="0">
    <w:nsid w:val="00E326DB"/>
    <w:multiLevelType w:val="multilevel"/>
    <w:tmpl w:val="0B040BD2"/>
    <w:name w:val="RequirementsList"/>
    <w:lvl w:ilvl="0">
      <w:start w:val="1"/>
      <w:numFmt w:val="decimal"/>
      <w:pStyle w:val="Requirement1"/>
      <w:lvlText w:val="[R-%1]"/>
      <w:lvlJc w:val="right"/>
      <w:pPr>
        <w:tabs>
          <w:tab w:val="num" w:pos="1440"/>
        </w:tabs>
        <w:ind w:left="1440" w:hanging="144"/>
      </w:pPr>
      <w:rPr>
        <w:rFonts w:hint="default" w:asciiTheme="minorHAnsi" w:hAnsiTheme="minorHAnsi"/>
        <w:b/>
        <w:i w:val="0"/>
        <w:sz w:val="22"/>
      </w:rPr>
    </w:lvl>
    <w:lvl w:ilvl="1">
      <w:start w:val="1"/>
      <w:numFmt w:val="decimal"/>
      <w:pStyle w:val="Requirement2"/>
      <w:lvlText w:val="[R-%1.%2]"/>
      <w:lvlJc w:val="right"/>
      <w:pPr>
        <w:tabs>
          <w:tab w:val="num" w:pos="1440"/>
        </w:tabs>
        <w:ind w:left="1440" w:hanging="144"/>
      </w:pPr>
      <w:rPr>
        <w:rFonts w:hint="default" w:asciiTheme="minorHAnsi" w:hAnsiTheme="minorHAnsi"/>
        <w:b/>
        <w:i w:val="0"/>
        <w:sz w:val="22"/>
      </w:rPr>
    </w:lvl>
    <w:lvl w:ilvl="2">
      <w:start w:val="1"/>
      <w:numFmt w:val="decimal"/>
      <w:pStyle w:val="Requirement3"/>
      <w:lvlText w:val="[R-%1.%2.%3]"/>
      <w:lvlJc w:val="right"/>
      <w:pPr>
        <w:tabs>
          <w:tab w:val="num" w:pos="1440"/>
        </w:tabs>
        <w:ind w:left="1440" w:hanging="144"/>
      </w:pPr>
      <w:rPr>
        <w:rFonts w:hint="default" w:asciiTheme="minorHAnsi" w:hAnsiTheme="minorHAnsi"/>
        <w:b/>
        <w:i w:val="0"/>
        <w:sz w:val="22"/>
      </w:rPr>
    </w:lvl>
    <w:lvl w:ilvl="3">
      <w:start w:val="1"/>
      <w:numFmt w:val="none"/>
      <w:lvlRestart w:val="1"/>
      <w:suff w:val="nothing"/>
      <w:lvlText w:val=""/>
      <w:lvlJc w:val="left"/>
      <w:pPr>
        <w:ind w:left="1440" w:hanging="144"/>
      </w:pPr>
      <w:rPr>
        <w:rFonts w:hint="default" w:asciiTheme="majorHAnsi" w:hAnsiTheme="majorHAnsi"/>
        <w:b w:val="0"/>
        <w:i/>
        <w:sz w:val="22"/>
      </w:rPr>
    </w:lvl>
    <w:lvl w:ilvl="4">
      <w:start w:val="1"/>
      <w:numFmt w:val="none"/>
      <w:lvlRestart w:val="2"/>
      <w:suff w:val="space"/>
      <w:lvlText w:val=""/>
      <w:lvlJc w:val="left"/>
      <w:pPr>
        <w:ind w:left="1440" w:hanging="144"/>
      </w:pPr>
      <w:rPr>
        <w:rFonts w:hint="default" w:asciiTheme="majorHAnsi" w:hAnsiTheme="majorHAnsi"/>
        <w:b/>
        <w:i w:val="0"/>
      </w:rPr>
    </w:lvl>
    <w:lvl w:ilvl="5">
      <w:start w:val="1"/>
      <w:numFmt w:val="none"/>
      <w:lvlRestart w:val="3"/>
      <w:suff w:val="space"/>
      <w:lvlText w:val=""/>
      <w:lvlJc w:val="left"/>
      <w:pPr>
        <w:ind w:left="1440" w:hanging="144"/>
      </w:pPr>
      <w:rPr>
        <w:rFonts w:hint="default" w:asciiTheme="majorHAnsi" w:hAnsiTheme="majorHAnsi"/>
        <w:b/>
        <w:i w:val="0"/>
      </w:rPr>
    </w:lvl>
    <w:lvl w:ilvl="6">
      <w:start w:val="1"/>
      <w:numFmt w:val="none"/>
      <w:lvlRestart w:val="4"/>
      <w:suff w:val="space"/>
      <w:lvlText w:val=""/>
      <w:lvlJc w:val="left"/>
      <w:pPr>
        <w:ind w:left="1440" w:hanging="144"/>
      </w:pPr>
      <w:rPr>
        <w:rFonts w:hint="default"/>
        <w:b/>
        <w:i w:val="0"/>
      </w:rPr>
    </w:lvl>
    <w:lvl w:ilvl="7">
      <w:start w:val="1"/>
      <w:numFmt w:val="none"/>
      <w:lvlRestart w:val="2"/>
      <w:suff w:val="space"/>
      <w:lvlText w:val=""/>
      <w:lvlJc w:val="left"/>
      <w:pPr>
        <w:ind w:left="1440" w:hanging="144"/>
      </w:pPr>
      <w:rPr>
        <w:rFonts w:hint="default"/>
        <w:b/>
        <w:i w:val="0"/>
      </w:rPr>
    </w:lvl>
    <w:lvl w:ilvl="8">
      <w:start w:val="1"/>
      <w:numFmt w:val="none"/>
      <w:lvlRestart w:val="2"/>
      <w:suff w:val="space"/>
      <w:lvlText w:val=""/>
      <w:lvlJc w:val="left"/>
      <w:pPr>
        <w:ind w:left="1440" w:hanging="144"/>
      </w:pPr>
      <w:rPr>
        <w:rFonts w:hint="default" w:ascii="Times New Roman" w:hAnsi="Times New Roman"/>
        <w:b/>
        <w:i w:val="0"/>
        <w:sz w:val="22"/>
      </w:rPr>
    </w:lvl>
  </w:abstractNum>
  <w:abstractNum w:abstractNumId="3" w15:restartNumberingAfterBreak="0">
    <w:nsid w:val="02227F0F"/>
    <w:multiLevelType w:val="hybridMultilevel"/>
    <w:tmpl w:val="FFFFFFFF"/>
    <w:lvl w:ilvl="0" w:tplc="8EE2F1D2">
      <w:start w:val="1"/>
      <w:numFmt w:val="bullet"/>
      <w:lvlText w:val=""/>
      <w:lvlJc w:val="left"/>
      <w:pPr>
        <w:ind w:left="720" w:hanging="360"/>
      </w:pPr>
      <w:rPr>
        <w:rFonts w:hint="default" w:ascii="Symbol" w:hAnsi="Symbol"/>
      </w:rPr>
    </w:lvl>
    <w:lvl w:ilvl="1" w:tplc="A7D04DDA">
      <w:start w:val="1"/>
      <w:numFmt w:val="bullet"/>
      <w:lvlText w:val="o"/>
      <w:lvlJc w:val="left"/>
      <w:pPr>
        <w:ind w:left="1440" w:hanging="360"/>
      </w:pPr>
      <w:rPr>
        <w:rFonts w:hint="default" w:ascii="Courier New" w:hAnsi="Courier New"/>
      </w:rPr>
    </w:lvl>
    <w:lvl w:ilvl="2" w:tplc="166A6794">
      <w:start w:val="1"/>
      <w:numFmt w:val="bullet"/>
      <w:lvlText w:val=""/>
      <w:lvlJc w:val="left"/>
      <w:pPr>
        <w:ind w:left="2160" w:hanging="360"/>
      </w:pPr>
      <w:rPr>
        <w:rFonts w:hint="default" w:ascii="Wingdings" w:hAnsi="Wingdings"/>
      </w:rPr>
    </w:lvl>
    <w:lvl w:ilvl="3" w:tplc="38ECFFE6">
      <w:start w:val="1"/>
      <w:numFmt w:val="bullet"/>
      <w:lvlText w:val=""/>
      <w:lvlJc w:val="left"/>
      <w:pPr>
        <w:ind w:left="2880" w:hanging="360"/>
      </w:pPr>
      <w:rPr>
        <w:rFonts w:hint="default" w:ascii="Symbol" w:hAnsi="Symbol"/>
      </w:rPr>
    </w:lvl>
    <w:lvl w:ilvl="4" w:tplc="CF3CD304">
      <w:start w:val="1"/>
      <w:numFmt w:val="bullet"/>
      <w:lvlText w:val="o"/>
      <w:lvlJc w:val="left"/>
      <w:pPr>
        <w:ind w:left="3600" w:hanging="360"/>
      </w:pPr>
      <w:rPr>
        <w:rFonts w:hint="default" w:ascii="Courier New" w:hAnsi="Courier New"/>
      </w:rPr>
    </w:lvl>
    <w:lvl w:ilvl="5" w:tplc="D4ECE000">
      <w:start w:val="1"/>
      <w:numFmt w:val="bullet"/>
      <w:lvlText w:val=""/>
      <w:lvlJc w:val="left"/>
      <w:pPr>
        <w:ind w:left="4320" w:hanging="360"/>
      </w:pPr>
      <w:rPr>
        <w:rFonts w:hint="default" w:ascii="Wingdings" w:hAnsi="Wingdings"/>
      </w:rPr>
    </w:lvl>
    <w:lvl w:ilvl="6" w:tplc="217E4B38">
      <w:start w:val="1"/>
      <w:numFmt w:val="bullet"/>
      <w:lvlText w:val=""/>
      <w:lvlJc w:val="left"/>
      <w:pPr>
        <w:ind w:left="5040" w:hanging="360"/>
      </w:pPr>
      <w:rPr>
        <w:rFonts w:hint="default" w:ascii="Symbol" w:hAnsi="Symbol"/>
      </w:rPr>
    </w:lvl>
    <w:lvl w:ilvl="7" w:tplc="2A86C780">
      <w:start w:val="1"/>
      <w:numFmt w:val="bullet"/>
      <w:lvlText w:val="o"/>
      <w:lvlJc w:val="left"/>
      <w:pPr>
        <w:ind w:left="5760" w:hanging="360"/>
      </w:pPr>
      <w:rPr>
        <w:rFonts w:hint="default" w:ascii="Courier New" w:hAnsi="Courier New"/>
      </w:rPr>
    </w:lvl>
    <w:lvl w:ilvl="8" w:tplc="258CF88C">
      <w:start w:val="1"/>
      <w:numFmt w:val="bullet"/>
      <w:lvlText w:val=""/>
      <w:lvlJc w:val="left"/>
      <w:pPr>
        <w:ind w:left="6480" w:hanging="360"/>
      </w:pPr>
      <w:rPr>
        <w:rFonts w:hint="default" w:ascii="Wingdings" w:hAnsi="Wingdings"/>
      </w:rPr>
    </w:lvl>
  </w:abstractNum>
  <w:abstractNum w:abstractNumId="4" w15:restartNumberingAfterBreak="0">
    <w:nsid w:val="0373DA96"/>
    <w:multiLevelType w:val="hybridMultilevel"/>
    <w:tmpl w:val="FFFFFFFF"/>
    <w:lvl w:ilvl="0" w:tplc="DE6C97AA">
      <w:start w:val="1"/>
      <w:numFmt w:val="bullet"/>
      <w:lvlText w:val=""/>
      <w:lvlJc w:val="left"/>
      <w:pPr>
        <w:ind w:left="720" w:hanging="360"/>
      </w:pPr>
      <w:rPr>
        <w:rFonts w:hint="default" w:ascii="Symbol" w:hAnsi="Symbol"/>
      </w:rPr>
    </w:lvl>
    <w:lvl w:ilvl="1" w:tplc="03F8B564">
      <w:start w:val="1"/>
      <w:numFmt w:val="bullet"/>
      <w:lvlText w:val="o"/>
      <w:lvlJc w:val="left"/>
      <w:pPr>
        <w:ind w:left="1440" w:hanging="360"/>
      </w:pPr>
      <w:rPr>
        <w:rFonts w:hint="default" w:ascii="Courier New" w:hAnsi="Courier New"/>
      </w:rPr>
    </w:lvl>
    <w:lvl w:ilvl="2" w:tplc="6CF8CA9C">
      <w:start w:val="1"/>
      <w:numFmt w:val="bullet"/>
      <w:lvlText w:val=""/>
      <w:lvlJc w:val="left"/>
      <w:pPr>
        <w:ind w:left="2160" w:hanging="360"/>
      </w:pPr>
      <w:rPr>
        <w:rFonts w:hint="default" w:ascii="Wingdings" w:hAnsi="Wingdings"/>
      </w:rPr>
    </w:lvl>
    <w:lvl w:ilvl="3" w:tplc="39F01C80">
      <w:start w:val="1"/>
      <w:numFmt w:val="bullet"/>
      <w:lvlText w:val=""/>
      <w:lvlJc w:val="left"/>
      <w:pPr>
        <w:ind w:left="2880" w:hanging="360"/>
      </w:pPr>
      <w:rPr>
        <w:rFonts w:hint="default" w:ascii="Symbol" w:hAnsi="Symbol"/>
      </w:rPr>
    </w:lvl>
    <w:lvl w:ilvl="4" w:tplc="9C3669C2">
      <w:start w:val="1"/>
      <w:numFmt w:val="bullet"/>
      <w:lvlText w:val="o"/>
      <w:lvlJc w:val="left"/>
      <w:pPr>
        <w:ind w:left="3600" w:hanging="360"/>
      </w:pPr>
      <w:rPr>
        <w:rFonts w:hint="default" w:ascii="Courier New" w:hAnsi="Courier New"/>
      </w:rPr>
    </w:lvl>
    <w:lvl w:ilvl="5" w:tplc="D816445C">
      <w:start w:val="1"/>
      <w:numFmt w:val="bullet"/>
      <w:lvlText w:val=""/>
      <w:lvlJc w:val="left"/>
      <w:pPr>
        <w:ind w:left="4320" w:hanging="360"/>
      </w:pPr>
      <w:rPr>
        <w:rFonts w:hint="default" w:ascii="Wingdings" w:hAnsi="Wingdings"/>
      </w:rPr>
    </w:lvl>
    <w:lvl w:ilvl="6" w:tplc="CC4C3B86">
      <w:start w:val="1"/>
      <w:numFmt w:val="bullet"/>
      <w:lvlText w:val=""/>
      <w:lvlJc w:val="left"/>
      <w:pPr>
        <w:ind w:left="5040" w:hanging="360"/>
      </w:pPr>
      <w:rPr>
        <w:rFonts w:hint="default" w:ascii="Symbol" w:hAnsi="Symbol"/>
      </w:rPr>
    </w:lvl>
    <w:lvl w:ilvl="7" w:tplc="0450B788">
      <w:start w:val="1"/>
      <w:numFmt w:val="bullet"/>
      <w:lvlText w:val="o"/>
      <w:lvlJc w:val="left"/>
      <w:pPr>
        <w:ind w:left="5760" w:hanging="360"/>
      </w:pPr>
      <w:rPr>
        <w:rFonts w:hint="default" w:ascii="Courier New" w:hAnsi="Courier New"/>
      </w:rPr>
    </w:lvl>
    <w:lvl w:ilvl="8" w:tplc="8586E3EA">
      <w:start w:val="1"/>
      <w:numFmt w:val="bullet"/>
      <w:lvlText w:val=""/>
      <w:lvlJc w:val="left"/>
      <w:pPr>
        <w:ind w:left="6480" w:hanging="360"/>
      </w:pPr>
      <w:rPr>
        <w:rFonts w:hint="default" w:ascii="Wingdings" w:hAnsi="Wingdings"/>
      </w:rPr>
    </w:lvl>
  </w:abstractNum>
  <w:abstractNum w:abstractNumId="5" w15:restartNumberingAfterBreak="0">
    <w:nsid w:val="057B7810"/>
    <w:multiLevelType w:val="hybridMultilevel"/>
    <w:tmpl w:val="FFFFFFFF"/>
    <w:lvl w:ilvl="0" w:tplc="5BC06F9C">
      <w:start w:val="7"/>
      <w:numFmt w:val="decimal"/>
      <w:lvlText w:val="%1."/>
      <w:lvlJc w:val="left"/>
      <w:pPr>
        <w:ind w:left="720" w:hanging="360"/>
      </w:pPr>
    </w:lvl>
    <w:lvl w:ilvl="1" w:tplc="3904D49C">
      <w:start w:val="1"/>
      <w:numFmt w:val="lowerLetter"/>
      <w:lvlText w:val="%2."/>
      <w:lvlJc w:val="left"/>
      <w:pPr>
        <w:ind w:left="1440" w:hanging="360"/>
      </w:pPr>
    </w:lvl>
    <w:lvl w:ilvl="2" w:tplc="110686F0">
      <w:start w:val="1"/>
      <w:numFmt w:val="lowerRoman"/>
      <w:lvlText w:val="%3."/>
      <w:lvlJc w:val="right"/>
      <w:pPr>
        <w:ind w:left="2160" w:hanging="180"/>
      </w:pPr>
    </w:lvl>
    <w:lvl w:ilvl="3" w:tplc="197C0918">
      <w:start w:val="1"/>
      <w:numFmt w:val="decimal"/>
      <w:lvlText w:val="%4."/>
      <w:lvlJc w:val="left"/>
      <w:pPr>
        <w:ind w:left="2880" w:hanging="360"/>
      </w:pPr>
    </w:lvl>
    <w:lvl w:ilvl="4" w:tplc="17206DC2">
      <w:start w:val="1"/>
      <w:numFmt w:val="lowerLetter"/>
      <w:lvlText w:val="%5."/>
      <w:lvlJc w:val="left"/>
      <w:pPr>
        <w:ind w:left="3600" w:hanging="360"/>
      </w:pPr>
    </w:lvl>
    <w:lvl w:ilvl="5" w:tplc="255EFA16">
      <w:start w:val="1"/>
      <w:numFmt w:val="lowerRoman"/>
      <w:lvlText w:val="%6."/>
      <w:lvlJc w:val="right"/>
      <w:pPr>
        <w:ind w:left="4320" w:hanging="180"/>
      </w:pPr>
    </w:lvl>
    <w:lvl w:ilvl="6" w:tplc="B6822B44">
      <w:start w:val="1"/>
      <w:numFmt w:val="decimal"/>
      <w:lvlText w:val="%7."/>
      <w:lvlJc w:val="left"/>
      <w:pPr>
        <w:ind w:left="5040" w:hanging="360"/>
      </w:pPr>
    </w:lvl>
    <w:lvl w:ilvl="7" w:tplc="26F05006">
      <w:start w:val="1"/>
      <w:numFmt w:val="lowerLetter"/>
      <w:lvlText w:val="%8."/>
      <w:lvlJc w:val="left"/>
      <w:pPr>
        <w:ind w:left="5760" w:hanging="360"/>
      </w:pPr>
    </w:lvl>
    <w:lvl w:ilvl="8" w:tplc="836416C4">
      <w:start w:val="1"/>
      <w:numFmt w:val="lowerRoman"/>
      <w:lvlText w:val="%9."/>
      <w:lvlJc w:val="right"/>
      <w:pPr>
        <w:ind w:left="6480" w:hanging="180"/>
      </w:pPr>
    </w:lvl>
  </w:abstractNum>
  <w:abstractNum w:abstractNumId="6" w15:restartNumberingAfterBreak="0">
    <w:nsid w:val="08A940C7"/>
    <w:multiLevelType w:val="hybridMultilevel"/>
    <w:tmpl w:val="FFFFFFFF"/>
    <w:lvl w:ilvl="0" w:tplc="5D027F88">
      <w:start w:val="1"/>
      <w:numFmt w:val="bullet"/>
      <w:lvlText w:val=""/>
      <w:lvlJc w:val="left"/>
      <w:pPr>
        <w:ind w:left="720" w:hanging="360"/>
      </w:pPr>
      <w:rPr>
        <w:rFonts w:hint="default" w:ascii="Symbol" w:hAnsi="Symbol"/>
      </w:rPr>
    </w:lvl>
    <w:lvl w:ilvl="1" w:tplc="E4EE2948">
      <w:start w:val="1"/>
      <w:numFmt w:val="bullet"/>
      <w:lvlText w:val="o"/>
      <w:lvlJc w:val="left"/>
      <w:pPr>
        <w:ind w:left="1440" w:hanging="360"/>
      </w:pPr>
      <w:rPr>
        <w:rFonts w:hint="default" w:ascii="Courier New" w:hAnsi="Courier New"/>
      </w:rPr>
    </w:lvl>
    <w:lvl w:ilvl="2" w:tplc="2EB8BF6C">
      <w:start w:val="1"/>
      <w:numFmt w:val="bullet"/>
      <w:lvlText w:val=""/>
      <w:lvlJc w:val="left"/>
      <w:pPr>
        <w:ind w:left="2160" w:hanging="360"/>
      </w:pPr>
      <w:rPr>
        <w:rFonts w:hint="default" w:ascii="Wingdings" w:hAnsi="Wingdings"/>
      </w:rPr>
    </w:lvl>
    <w:lvl w:ilvl="3" w:tplc="3214A9C2">
      <w:start w:val="1"/>
      <w:numFmt w:val="bullet"/>
      <w:lvlText w:val=""/>
      <w:lvlJc w:val="left"/>
      <w:pPr>
        <w:ind w:left="2880" w:hanging="360"/>
      </w:pPr>
      <w:rPr>
        <w:rFonts w:hint="default" w:ascii="Symbol" w:hAnsi="Symbol"/>
      </w:rPr>
    </w:lvl>
    <w:lvl w:ilvl="4" w:tplc="01686FD0">
      <w:start w:val="1"/>
      <w:numFmt w:val="bullet"/>
      <w:lvlText w:val="o"/>
      <w:lvlJc w:val="left"/>
      <w:pPr>
        <w:ind w:left="3600" w:hanging="360"/>
      </w:pPr>
      <w:rPr>
        <w:rFonts w:hint="default" w:ascii="Courier New" w:hAnsi="Courier New"/>
      </w:rPr>
    </w:lvl>
    <w:lvl w:ilvl="5" w:tplc="1B44786A">
      <w:start w:val="1"/>
      <w:numFmt w:val="bullet"/>
      <w:lvlText w:val=""/>
      <w:lvlJc w:val="left"/>
      <w:pPr>
        <w:ind w:left="4320" w:hanging="360"/>
      </w:pPr>
      <w:rPr>
        <w:rFonts w:hint="default" w:ascii="Wingdings" w:hAnsi="Wingdings"/>
      </w:rPr>
    </w:lvl>
    <w:lvl w:ilvl="6" w:tplc="E3721972">
      <w:start w:val="1"/>
      <w:numFmt w:val="bullet"/>
      <w:lvlText w:val=""/>
      <w:lvlJc w:val="left"/>
      <w:pPr>
        <w:ind w:left="5040" w:hanging="360"/>
      </w:pPr>
      <w:rPr>
        <w:rFonts w:hint="default" w:ascii="Symbol" w:hAnsi="Symbol"/>
      </w:rPr>
    </w:lvl>
    <w:lvl w:ilvl="7" w:tplc="9892BE8C">
      <w:start w:val="1"/>
      <w:numFmt w:val="bullet"/>
      <w:lvlText w:val="o"/>
      <w:lvlJc w:val="left"/>
      <w:pPr>
        <w:ind w:left="5760" w:hanging="360"/>
      </w:pPr>
      <w:rPr>
        <w:rFonts w:hint="default" w:ascii="Courier New" w:hAnsi="Courier New"/>
      </w:rPr>
    </w:lvl>
    <w:lvl w:ilvl="8" w:tplc="776CE11E">
      <w:start w:val="1"/>
      <w:numFmt w:val="bullet"/>
      <w:lvlText w:val=""/>
      <w:lvlJc w:val="left"/>
      <w:pPr>
        <w:ind w:left="6480" w:hanging="360"/>
      </w:pPr>
      <w:rPr>
        <w:rFonts w:hint="default" w:ascii="Wingdings" w:hAnsi="Wingdings"/>
      </w:rPr>
    </w:lvl>
  </w:abstractNum>
  <w:abstractNum w:abstractNumId="7" w15:restartNumberingAfterBreak="0">
    <w:nsid w:val="0959E64D"/>
    <w:multiLevelType w:val="hybridMultilevel"/>
    <w:tmpl w:val="FFFFFFFF"/>
    <w:lvl w:ilvl="0" w:tplc="7B001B34">
      <w:start w:val="1"/>
      <w:numFmt w:val="bullet"/>
      <w:lvlText w:val=""/>
      <w:lvlJc w:val="left"/>
      <w:pPr>
        <w:ind w:left="720" w:hanging="360"/>
      </w:pPr>
      <w:rPr>
        <w:rFonts w:hint="default" w:ascii="Symbol" w:hAnsi="Symbol"/>
      </w:rPr>
    </w:lvl>
    <w:lvl w:ilvl="1" w:tplc="11B4823C">
      <w:start w:val="1"/>
      <w:numFmt w:val="bullet"/>
      <w:lvlText w:val="o"/>
      <w:lvlJc w:val="left"/>
      <w:pPr>
        <w:ind w:left="1440" w:hanging="360"/>
      </w:pPr>
      <w:rPr>
        <w:rFonts w:hint="default" w:ascii="Courier New" w:hAnsi="Courier New"/>
      </w:rPr>
    </w:lvl>
    <w:lvl w:ilvl="2" w:tplc="DA9C3C88">
      <w:start w:val="1"/>
      <w:numFmt w:val="bullet"/>
      <w:lvlText w:val=""/>
      <w:lvlJc w:val="left"/>
      <w:pPr>
        <w:ind w:left="2160" w:hanging="360"/>
      </w:pPr>
      <w:rPr>
        <w:rFonts w:hint="default" w:ascii="Wingdings" w:hAnsi="Wingdings"/>
      </w:rPr>
    </w:lvl>
    <w:lvl w:ilvl="3" w:tplc="8C7859EE">
      <w:start w:val="1"/>
      <w:numFmt w:val="bullet"/>
      <w:lvlText w:val=""/>
      <w:lvlJc w:val="left"/>
      <w:pPr>
        <w:ind w:left="2880" w:hanging="360"/>
      </w:pPr>
      <w:rPr>
        <w:rFonts w:hint="default" w:ascii="Symbol" w:hAnsi="Symbol"/>
      </w:rPr>
    </w:lvl>
    <w:lvl w:ilvl="4" w:tplc="829E566E">
      <w:start w:val="1"/>
      <w:numFmt w:val="bullet"/>
      <w:lvlText w:val="o"/>
      <w:lvlJc w:val="left"/>
      <w:pPr>
        <w:ind w:left="3600" w:hanging="360"/>
      </w:pPr>
      <w:rPr>
        <w:rFonts w:hint="default" w:ascii="Courier New" w:hAnsi="Courier New"/>
      </w:rPr>
    </w:lvl>
    <w:lvl w:ilvl="5" w:tplc="43B6E88E">
      <w:start w:val="1"/>
      <w:numFmt w:val="bullet"/>
      <w:lvlText w:val=""/>
      <w:lvlJc w:val="left"/>
      <w:pPr>
        <w:ind w:left="4320" w:hanging="360"/>
      </w:pPr>
      <w:rPr>
        <w:rFonts w:hint="default" w:ascii="Wingdings" w:hAnsi="Wingdings"/>
      </w:rPr>
    </w:lvl>
    <w:lvl w:ilvl="6" w:tplc="5784FA06">
      <w:start w:val="1"/>
      <w:numFmt w:val="bullet"/>
      <w:lvlText w:val=""/>
      <w:lvlJc w:val="left"/>
      <w:pPr>
        <w:ind w:left="5040" w:hanging="360"/>
      </w:pPr>
      <w:rPr>
        <w:rFonts w:hint="default" w:ascii="Symbol" w:hAnsi="Symbol"/>
      </w:rPr>
    </w:lvl>
    <w:lvl w:ilvl="7" w:tplc="74C64222">
      <w:start w:val="1"/>
      <w:numFmt w:val="bullet"/>
      <w:lvlText w:val="o"/>
      <w:lvlJc w:val="left"/>
      <w:pPr>
        <w:ind w:left="5760" w:hanging="360"/>
      </w:pPr>
      <w:rPr>
        <w:rFonts w:hint="default" w:ascii="Courier New" w:hAnsi="Courier New"/>
      </w:rPr>
    </w:lvl>
    <w:lvl w:ilvl="8" w:tplc="9EDC0DC6">
      <w:start w:val="1"/>
      <w:numFmt w:val="bullet"/>
      <w:lvlText w:val=""/>
      <w:lvlJc w:val="left"/>
      <w:pPr>
        <w:ind w:left="6480" w:hanging="360"/>
      </w:pPr>
      <w:rPr>
        <w:rFonts w:hint="default" w:ascii="Wingdings" w:hAnsi="Wingdings"/>
      </w:rPr>
    </w:lvl>
  </w:abstractNum>
  <w:abstractNum w:abstractNumId="8" w15:restartNumberingAfterBreak="0">
    <w:nsid w:val="0AF63266"/>
    <w:multiLevelType w:val="hybridMultilevel"/>
    <w:tmpl w:val="FFFFFFFF"/>
    <w:lvl w:ilvl="0" w:tplc="A656CC9C">
      <w:start w:val="1"/>
      <w:numFmt w:val="bullet"/>
      <w:lvlText w:val=""/>
      <w:lvlJc w:val="left"/>
      <w:pPr>
        <w:ind w:left="720" w:hanging="360"/>
      </w:pPr>
      <w:rPr>
        <w:rFonts w:hint="default" w:ascii="Symbol" w:hAnsi="Symbol"/>
      </w:rPr>
    </w:lvl>
    <w:lvl w:ilvl="1" w:tplc="F7867FC0">
      <w:start w:val="1"/>
      <w:numFmt w:val="bullet"/>
      <w:lvlText w:val="o"/>
      <w:lvlJc w:val="left"/>
      <w:pPr>
        <w:ind w:left="1440" w:hanging="360"/>
      </w:pPr>
      <w:rPr>
        <w:rFonts w:hint="default" w:ascii="Courier New" w:hAnsi="Courier New"/>
      </w:rPr>
    </w:lvl>
    <w:lvl w:ilvl="2" w:tplc="74069366">
      <w:start w:val="1"/>
      <w:numFmt w:val="bullet"/>
      <w:lvlText w:val=""/>
      <w:lvlJc w:val="left"/>
      <w:pPr>
        <w:ind w:left="2160" w:hanging="360"/>
      </w:pPr>
      <w:rPr>
        <w:rFonts w:hint="default" w:ascii="Wingdings" w:hAnsi="Wingdings"/>
      </w:rPr>
    </w:lvl>
    <w:lvl w:ilvl="3" w:tplc="54CA1D04">
      <w:start w:val="1"/>
      <w:numFmt w:val="bullet"/>
      <w:lvlText w:val=""/>
      <w:lvlJc w:val="left"/>
      <w:pPr>
        <w:ind w:left="2880" w:hanging="360"/>
      </w:pPr>
      <w:rPr>
        <w:rFonts w:hint="default" w:ascii="Symbol" w:hAnsi="Symbol"/>
      </w:rPr>
    </w:lvl>
    <w:lvl w:ilvl="4" w:tplc="759E905C">
      <w:start w:val="1"/>
      <w:numFmt w:val="bullet"/>
      <w:lvlText w:val="o"/>
      <w:lvlJc w:val="left"/>
      <w:pPr>
        <w:ind w:left="3600" w:hanging="360"/>
      </w:pPr>
      <w:rPr>
        <w:rFonts w:hint="default" w:ascii="Courier New" w:hAnsi="Courier New"/>
      </w:rPr>
    </w:lvl>
    <w:lvl w:ilvl="5" w:tplc="96605C80">
      <w:start w:val="1"/>
      <w:numFmt w:val="bullet"/>
      <w:lvlText w:val=""/>
      <w:lvlJc w:val="left"/>
      <w:pPr>
        <w:ind w:left="4320" w:hanging="360"/>
      </w:pPr>
      <w:rPr>
        <w:rFonts w:hint="default" w:ascii="Wingdings" w:hAnsi="Wingdings"/>
      </w:rPr>
    </w:lvl>
    <w:lvl w:ilvl="6" w:tplc="09F07754">
      <w:start w:val="1"/>
      <w:numFmt w:val="bullet"/>
      <w:lvlText w:val=""/>
      <w:lvlJc w:val="left"/>
      <w:pPr>
        <w:ind w:left="5040" w:hanging="360"/>
      </w:pPr>
      <w:rPr>
        <w:rFonts w:hint="default" w:ascii="Symbol" w:hAnsi="Symbol"/>
      </w:rPr>
    </w:lvl>
    <w:lvl w:ilvl="7" w:tplc="4E2EB496">
      <w:start w:val="1"/>
      <w:numFmt w:val="bullet"/>
      <w:lvlText w:val="o"/>
      <w:lvlJc w:val="left"/>
      <w:pPr>
        <w:ind w:left="5760" w:hanging="360"/>
      </w:pPr>
      <w:rPr>
        <w:rFonts w:hint="default" w:ascii="Courier New" w:hAnsi="Courier New"/>
      </w:rPr>
    </w:lvl>
    <w:lvl w:ilvl="8" w:tplc="6CB49192">
      <w:start w:val="1"/>
      <w:numFmt w:val="bullet"/>
      <w:lvlText w:val=""/>
      <w:lvlJc w:val="left"/>
      <w:pPr>
        <w:ind w:left="6480" w:hanging="360"/>
      </w:pPr>
      <w:rPr>
        <w:rFonts w:hint="default" w:ascii="Wingdings" w:hAnsi="Wingdings"/>
      </w:rPr>
    </w:lvl>
  </w:abstractNum>
  <w:abstractNum w:abstractNumId="9" w15:restartNumberingAfterBreak="0">
    <w:nsid w:val="0B5BAB1F"/>
    <w:multiLevelType w:val="hybridMultilevel"/>
    <w:tmpl w:val="FFFFFFFF"/>
    <w:lvl w:ilvl="0" w:tplc="28B87DEE">
      <w:start w:val="1"/>
      <w:numFmt w:val="decimal"/>
      <w:lvlText w:val="%1."/>
      <w:lvlJc w:val="left"/>
      <w:pPr>
        <w:ind w:left="720" w:hanging="360"/>
      </w:pPr>
    </w:lvl>
    <w:lvl w:ilvl="1" w:tplc="896C5BD6">
      <w:start w:val="1"/>
      <w:numFmt w:val="lowerLetter"/>
      <w:lvlText w:val="%2."/>
      <w:lvlJc w:val="left"/>
      <w:pPr>
        <w:ind w:left="1440" w:hanging="360"/>
      </w:pPr>
    </w:lvl>
    <w:lvl w:ilvl="2" w:tplc="83FE38BA">
      <w:start w:val="1"/>
      <w:numFmt w:val="lowerRoman"/>
      <w:lvlText w:val="%3."/>
      <w:lvlJc w:val="right"/>
      <w:pPr>
        <w:ind w:left="2160" w:hanging="180"/>
      </w:pPr>
    </w:lvl>
    <w:lvl w:ilvl="3" w:tplc="C65891D0">
      <w:start w:val="1"/>
      <w:numFmt w:val="decimal"/>
      <w:lvlText w:val="%4."/>
      <w:lvlJc w:val="left"/>
      <w:pPr>
        <w:ind w:left="2880" w:hanging="360"/>
      </w:pPr>
    </w:lvl>
    <w:lvl w:ilvl="4" w:tplc="5F5E2FA2">
      <w:start w:val="1"/>
      <w:numFmt w:val="lowerLetter"/>
      <w:lvlText w:val="%5."/>
      <w:lvlJc w:val="left"/>
      <w:pPr>
        <w:ind w:left="3600" w:hanging="360"/>
      </w:pPr>
    </w:lvl>
    <w:lvl w:ilvl="5" w:tplc="B93A5BDA">
      <w:start w:val="1"/>
      <w:numFmt w:val="lowerRoman"/>
      <w:lvlText w:val="%6."/>
      <w:lvlJc w:val="right"/>
      <w:pPr>
        <w:ind w:left="4320" w:hanging="180"/>
      </w:pPr>
    </w:lvl>
    <w:lvl w:ilvl="6" w:tplc="46603422">
      <w:start w:val="1"/>
      <w:numFmt w:val="decimal"/>
      <w:lvlText w:val="%7."/>
      <w:lvlJc w:val="left"/>
      <w:pPr>
        <w:ind w:left="5040" w:hanging="360"/>
      </w:pPr>
    </w:lvl>
    <w:lvl w:ilvl="7" w:tplc="689496AC">
      <w:start w:val="1"/>
      <w:numFmt w:val="lowerLetter"/>
      <w:lvlText w:val="%8."/>
      <w:lvlJc w:val="left"/>
      <w:pPr>
        <w:ind w:left="5760" w:hanging="360"/>
      </w:pPr>
    </w:lvl>
    <w:lvl w:ilvl="8" w:tplc="E530EF70">
      <w:start w:val="1"/>
      <w:numFmt w:val="lowerRoman"/>
      <w:lvlText w:val="%9."/>
      <w:lvlJc w:val="right"/>
      <w:pPr>
        <w:ind w:left="6480" w:hanging="180"/>
      </w:pPr>
    </w:lvl>
  </w:abstractNum>
  <w:abstractNum w:abstractNumId="10" w15:restartNumberingAfterBreak="0">
    <w:nsid w:val="0CDB2C26"/>
    <w:multiLevelType w:val="hybridMultilevel"/>
    <w:tmpl w:val="FFFFFFFF"/>
    <w:lvl w:ilvl="0" w:tplc="8254782E">
      <w:start w:val="1"/>
      <w:numFmt w:val="bullet"/>
      <w:lvlText w:val=""/>
      <w:lvlJc w:val="left"/>
      <w:pPr>
        <w:ind w:left="720" w:hanging="360"/>
      </w:pPr>
      <w:rPr>
        <w:rFonts w:hint="default" w:ascii="Symbol" w:hAnsi="Symbol"/>
      </w:rPr>
    </w:lvl>
    <w:lvl w:ilvl="1" w:tplc="13EA49C4">
      <w:start w:val="1"/>
      <w:numFmt w:val="bullet"/>
      <w:lvlText w:val="o"/>
      <w:lvlJc w:val="left"/>
      <w:pPr>
        <w:ind w:left="1440" w:hanging="360"/>
      </w:pPr>
      <w:rPr>
        <w:rFonts w:hint="default" w:ascii="Courier New" w:hAnsi="Courier New"/>
      </w:rPr>
    </w:lvl>
    <w:lvl w:ilvl="2" w:tplc="77E2ADE4">
      <w:start w:val="1"/>
      <w:numFmt w:val="bullet"/>
      <w:lvlText w:val=""/>
      <w:lvlJc w:val="left"/>
      <w:pPr>
        <w:ind w:left="2160" w:hanging="360"/>
      </w:pPr>
      <w:rPr>
        <w:rFonts w:hint="default" w:ascii="Wingdings" w:hAnsi="Wingdings"/>
      </w:rPr>
    </w:lvl>
    <w:lvl w:ilvl="3" w:tplc="7DE4F1E0">
      <w:start w:val="1"/>
      <w:numFmt w:val="bullet"/>
      <w:lvlText w:val=""/>
      <w:lvlJc w:val="left"/>
      <w:pPr>
        <w:ind w:left="2880" w:hanging="360"/>
      </w:pPr>
      <w:rPr>
        <w:rFonts w:hint="default" w:ascii="Symbol" w:hAnsi="Symbol"/>
      </w:rPr>
    </w:lvl>
    <w:lvl w:ilvl="4" w:tplc="C054F9BE">
      <w:start w:val="1"/>
      <w:numFmt w:val="bullet"/>
      <w:lvlText w:val="o"/>
      <w:lvlJc w:val="left"/>
      <w:pPr>
        <w:ind w:left="3600" w:hanging="360"/>
      </w:pPr>
      <w:rPr>
        <w:rFonts w:hint="default" w:ascii="Courier New" w:hAnsi="Courier New"/>
      </w:rPr>
    </w:lvl>
    <w:lvl w:ilvl="5" w:tplc="A40E3264">
      <w:start w:val="1"/>
      <w:numFmt w:val="bullet"/>
      <w:lvlText w:val=""/>
      <w:lvlJc w:val="left"/>
      <w:pPr>
        <w:ind w:left="4320" w:hanging="360"/>
      </w:pPr>
      <w:rPr>
        <w:rFonts w:hint="default" w:ascii="Wingdings" w:hAnsi="Wingdings"/>
      </w:rPr>
    </w:lvl>
    <w:lvl w:ilvl="6" w:tplc="722C5D28">
      <w:start w:val="1"/>
      <w:numFmt w:val="bullet"/>
      <w:lvlText w:val=""/>
      <w:lvlJc w:val="left"/>
      <w:pPr>
        <w:ind w:left="5040" w:hanging="360"/>
      </w:pPr>
      <w:rPr>
        <w:rFonts w:hint="default" w:ascii="Symbol" w:hAnsi="Symbol"/>
      </w:rPr>
    </w:lvl>
    <w:lvl w:ilvl="7" w:tplc="20D845AC">
      <w:start w:val="1"/>
      <w:numFmt w:val="bullet"/>
      <w:lvlText w:val="o"/>
      <w:lvlJc w:val="left"/>
      <w:pPr>
        <w:ind w:left="5760" w:hanging="360"/>
      </w:pPr>
      <w:rPr>
        <w:rFonts w:hint="default" w:ascii="Courier New" w:hAnsi="Courier New"/>
      </w:rPr>
    </w:lvl>
    <w:lvl w:ilvl="8" w:tplc="5D8ADC10">
      <w:start w:val="1"/>
      <w:numFmt w:val="bullet"/>
      <w:lvlText w:val=""/>
      <w:lvlJc w:val="left"/>
      <w:pPr>
        <w:ind w:left="6480" w:hanging="360"/>
      </w:pPr>
      <w:rPr>
        <w:rFonts w:hint="default" w:ascii="Wingdings" w:hAnsi="Wingdings"/>
      </w:rPr>
    </w:lvl>
  </w:abstractNum>
  <w:abstractNum w:abstractNumId="11" w15:restartNumberingAfterBreak="0">
    <w:nsid w:val="0E33273A"/>
    <w:multiLevelType w:val="hybridMultilevel"/>
    <w:tmpl w:val="FFFFFFFF"/>
    <w:lvl w:ilvl="0" w:tplc="E4E828BC">
      <w:start w:val="1"/>
      <w:numFmt w:val="bullet"/>
      <w:lvlText w:val=""/>
      <w:lvlJc w:val="left"/>
      <w:pPr>
        <w:ind w:left="720" w:hanging="360"/>
      </w:pPr>
      <w:rPr>
        <w:rFonts w:hint="default" w:ascii="Symbol" w:hAnsi="Symbol"/>
      </w:rPr>
    </w:lvl>
    <w:lvl w:ilvl="1" w:tplc="3B4C44C2">
      <w:start w:val="1"/>
      <w:numFmt w:val="bullet"/>
      <w:lvlText w:val="o"/>
      <w:lvlJc w:val="left"/>
      <w:pPr>
        <w:ind w:left="1440" w:hanging="360"/>
      </w:pPr>
      <w:rPr>
        <w:rFonts w:hint="default" w:ascii="Courier New" w:hAnsi="Courier New"/>
      </w:rPr>
    </w:lvl>
    <w:lvl w:ilvl="2" w:tplc="291EAC18">
      <w:start w:val="1"/>
      <w:numFmt w:val="bullet"/>
      <w:lvlText w:val=""/>
      <w:lvlJc w:val="left"/>
      <w:pPr>
        <w:ind w:left="2160" w:hanging="360"/>
      </w:pPr>
      <w:rPr>
        <w:rFonts w:hint="default" w:ascii="Wingdings" w:hAnsi="Wingdings"/>
      </w:rPr>
    </w:lvl>
    <w:lvl w:ilvl="3" w:tplc="9BDE0404">
      <w:start w:val="1"/>
      <w:numFmt w:val="bullet"/>
      <w:lvlText w:val=""/>
      <w:lvlJc w:val="left"/>
      <w:pPr>
        <w:ind w:left="2880" w:hanging="360"/>
      </w:pPr>
      <w:rPr>
        <w:rFonts w:hint="default" w:ascii="Symbol" w:hAnsi="Symbol"/>
      </w:rPr>
    </w:lvl>
    <w:lvl w:ilvl="4" w:tplc="5C9E8546">
      <w:start w:val="1"/>
      <w:numFmt w:val="bullet"/>
      <w:lvlText w:val="o"/>
      <w:lvlJc w:val="left"/>
      <w:pPr>
        <w:ind w:left="3600" w:hanging="360"/>
      </w:pPr>
      <w:rPr>
        <w:rFonts w:hint="default" w:ascii="Courier New" w:hAnsi="Courier New"/>
      </w:rPr>
    </w:lvl>
    <w:lvl w:ilvl="5" w:tplc="372E3576">
      <w:start w:val="1"/>
      <w:numFmt w:val="bullet"/>
      <w:lvlText w:val=""/>
      <w:lvlJc w:val="left"/>
      <w:pPr>
        <w:ind w:left="4320" w:hanging="360"/>
      </w:pPr>
      <w:rPr>
        <w:rFonts w:hint="default" w:ascii="Wingdings" w:hAnsi="Wingdings"/>
      </w:rPr>
    </w:lvl>
    <w:lvl w:ilvl="6" w:tplc="6AE08748">
      <w:start w:val="1"/>
      <w:numFmt w:val="bullet"/>
      <w:lvlText w:val=""/>
      <w:lvlJc w:val="left"/>
      <w:pPr>
        <w:ind w:left="5040" w:hanging="360"/>
      </w:pPr>
      <w:rPr>
        <w:rFonts w:hint="default" w:ascii="Symbol" w:hAnsi="Symbol"/>
      </w:rPr>
    </w:lvl>
    <w:lvl w:ilvl="7" w:tplc="706E877E">
      <w:start w:val="1"/>
      <w:numFmt w:val="bullet"/>
      <w:lvlText w:val="o"/>
      <w:lvlJc w:val="left"/>
      <w:pPr>
        <w:ind w:left="5760" w:hanging="360"/>
      </w:pPr>
      <w:rPr>
        <w:rFonts w:hint="default" w:ascii="Courier New" w:hAnsi="Courier New"/>
      </w:rPr>
    </w:lvl>
    <w:lvl w:ilvl="8" w:tplc="83422066">
      <w:start w:val="1"/>
      <w:numFmt w:val="bullet"/>
      <w:lvlText w:val=""/>
      <w:lvlJc w:val="left"/>
      <w:pPr>
        <w:ind w:left="6480" w:hanging="360"/>
      </w:pPr>
      <w:rPr>
        <w:rFonts w:hint="default" w:ascii="Wingdings" w:hAnsi="Wingdings"/>
      </w:rPr>
    </w:lvl>
  </w:abstractNum>
  <w:abstractNum w:abstractNumId="12" w15:restartNumberingAfterBreak="0">
    <w:nsid w:val="0EBB6BA0"/>
    <w:multiLevelType w:val="hybridMultilevel"/>
    <w:tmpl w:val="FFFFFFFF"/>
    <w:lvl w:ilvl="0" w:tplc="AF3405AE">
      <w:start w:val="1"/>
      <w:numFmt w:val="bullet"/>
      <w:lvlText w:val=""/>
      <w:lvlJc w:val="left"/>
      <w:pPr>
        <w:ind w:left="720" w:hanging="360"/>
      </w:pPr>
      <w:rPr>
        <w:rFonts w:hint="default" w:ascii="Symbol" w:hAnsi="Symbol"/>
      </w:rPr>
    </w:lvl>
    <w:lvl w:ilvl="1" w:tplc="581EE97E">
      <w:start w:val="1"/>
      <w:numFmt w:val="bullet"/>
      <w:lvlText w:val="o"/>
      <w:lvlJc w:val="left"/>
      <w:pPr>
        <w:ind w:left="1440" w:hanging="360"/>
      </w:pPr>
      <w:rPr>
        <w:rFonts w:hint="default" w:ascii="Courier New" w:hAnsi="Courier New"/>
      </w:rPr>
    </w:lvl>
    <w:lvl w:ilvl="2" w:tplc="454624A0">
      <w:start w:val="1"/>
      <w:numFmt w:val="bullet"/>
      <w:lvlText w:val=""/>
      <w:lvlJc w:val="left"/>
      <w:pPr>
        <w:ind w:left="2160" w:hanging="360"/>
      </w:pPr>
      <w:rPr>
        <w:rFonts w:hint="default" w:ascii="Wingdings" w:hAnsi="Wingdings"/>
      </w:rPr>
    </w:lvl>
    <w:lvl w:ilvl="3" w:tplc="6E5C2920">
      <w:start w:val="1"/>
      <w:numFmt w:val="bullet"/>
      <w:lvlText w:val=""/>
      <w:lvlJc w:val="left"/>
      <w:pPr>
        <w:ind w:left="2880" w:hanging="360"/>
      </w:pPr>
      <w:rPr>
        <w:rFonts w:hint="default" w:ascii="Symbol" w:hAnsi="Symbol"/>
      </w:rPr>
    </w:lvl>
    <w:lvl w:ilvl="4" w:tplc="0FB63B4E">
      <w:start w:val="1"/>
      <w:numFmt w:val="bullet"/>
      <w:lvlText w:val="o"/>
      <w:lvlJc w:val="left"/>
      <w:pPr>
        <w:ind w:left="3600" w:hanging="360"/>
      </w:pPr>
      <w:rPr>
        <w:rFonts w:hint="default" w:ascii="Courier New" w:hAnsi="Courier New"/>
      </w:rPr>
    </w:lvl>
    <w:lvl w:ilvl="5" w:tplc="78549360">
      <w:start w:val="1"/>
      <w:numFmt w:val="bullet"/>
      <w:lvlText w:val=""/>
      <w:lvlJc w:val="left"/>
      <w:pPr>
        <w:ind w:left="4320" w:hanging="360"/>
      </w:pPr>
      <w:rPr>
        <w:rFonts w:hint="default" w:ascii="Wingdings" w:hAnsi="Wingdings"/>
      </w:rPr>
    </w:lvl>
    <w:lvl w:ilvl="6" w:tplc="57802AB6">
      <w:start w:val="1"/>
      <w:numFmt w:val="bullet"/>
      <w:lvlText w:val=""/>
      <w:lvlJc w:val="left"/>
      <w:pPr>
        <w:ind w:left="5040" w:hanging="360"/>
      </w:pPr>
      <w:rPr>
        <w:rFonts w:hint="default" w:ascii="Symbol" w:hAnsi="Symbol"/>
      </w:rPr>
    </w:lvl>
    <w:lvl w:ilvl="7" w:tplc="0686AE08">
      <w:start w:val="1"/>
      <w:numFmt w:val="bullet"/>
      <w:lvlText w:val="o"/>
      <w:lvlJc w:val="left"/>
      <w:pPr>
        <w:ind w:left="5760" w:hanging="360"/>
      </w:pPr>
      <w:rPr>
        <w:rFonts w:hint="default" w:ascii="Courier New" w:hAnsi="Courier New"/>
      </w:rPr>
    </w:lvl>
    <w:lvl w:ilvl="8" w:tplc="D4F43EFA">
      <w:start w:val="1"/>
      <w:numFmt w:val="bullet"/>
      <w:lvlText w:val=""/>
      <w:lvlJc w:val="left"/>
      <w:pPr>
        <w:ind w:left="6480" w:hanging="360"/>
      </w:pPr>
      <w:rPr>
        <w:rFonts w:hint="default" w:ascii="Wingdings" w:hAnsi="Wingdings"/>
      </w:rPr>
    </w:lvl>
  </w:abstractNum>
  <w:abstractNum w:abstractNumId="13" w15:restartNumberingAfterBreak="0">
    <w:nsid w:val="0FF6FD26"/>
    <w:multiLevelType w:val="hybridMultilevel"/>
    <w:tmpl w:val="FFFFFFFF"/>
    <w:lvl w:ilvl="0" w:tplc="95D826EA">
      <w:start w:val="1"/>
      <w:numFmt w:val="bullet"/>
      <w:lvlText w:val=""/>
      <w:lvlJc w:val="left"/>
      <w:pPr>
        <w:ind w:left="720" w:hanging="360"/>
      </w:pPr>
      <w:rPr>
        <w:rFonts w:hint="default" w:ascii="Symbol" w:hAnsi="Symbol"/>
      </w:rPr>
    </w:lvl>
    <w:lvl w:ilvl="1" w:tplc="410CE34C">
      <w:start w:val="1"/>
      <w:numFmt w:val="bullet"/>
      <w:lvlText w:val="o"/>
      <w:lvlJc w:val="left"/>
      <w:pPr>
        <w:ind w:left="1440" w:hanging="360"/>
      </w:pPr>
      <w:rPr>
        <w:rFonts w:hint="default" w:ascii="Courier New" w:hAnsi="Courier New"/>
      </w:rPr>
    </w:lvl>
    <w:lvl w:ilvl="2" w:tplc="94363EC6">
      <w:start w:val="1"/>
      <w:numFmt w:val="bullet"/>
      <w:lvlText w:val=""/>
      <w:lvlJc w:val="left"/>
      <w:pPr>
        <w:ind w:left="2160" w:hanging="360"/>
      </w:pPr>
      <w:rPr>
        <w:rFonts w:hint="default" w:ascii="Wingdings" w:hAnsi="Wingdings"/>
      </w:rPr>
    </w:lvl>
    <w:lvl w:ilvl="3" w:tplc="B65C9356">
      <w:start w:val="1"/>
      <w:numFmt w:val="bullet"/>
      <w:lvlText w:val=""/>
      <w:lvlJc w:val="left"/>
      <w:pPr>
        <w:ind w:left="2880" w:hanging="360"/>
      </w:pPr>
      <w:rPr>
        <w:rFonts w:hint="default" w:ascii="Symbol" w:hAnsi="Symbol"/>
      </w:rPr>
    </w:lvl>
    <w:lvl w:ilvl="4" w:tplc="E0E2F536">
      <w:start w:val="1"/>
      <w:numFmt w:val="bullet"/>
      <w:lvlText w:val="o"/>
      <w:lvlJc w:val="left"/>
      <w:pPr>
        <w:ind w:left="3600" w:hanging="360"/>
      </w:pPr>
      <w:rPr>
        <w:rFonts w:hint="default" w:ascii="Courier New" w:hAnsi="Courier New"/>
      </w:rPr>
    </w:lvl>
    <w:lvl w:ilvl="5" w:tplc="BED6D294">
      <w:start w:val="1"/>
      <w:numFmt w:val="bullet"/>
      <w:lvlText w:val=""/>
      <w:lvlJc w:val="left"/>
      <w:pPr>
        <w:ind w:left="4320" w:hanging="360"/>
      </w:pPr>
      <w:rPr>
        <w:rFonts w:hint="default" w:ascii="Wingdings" w:hAnsi="Wingdings"/>
      </w:rPr>
    </w:lvl>
    <w:lvl w:ilvl="6" w:tplc="16D8BFE6">
      <w:start w:val="1"/>
      <w:numFmt w:val="bullet"/>
      <w:lvlText w:val=""/>
      <w:lvlJc w:val="left"/>
      <w:pPr>
        <w:ind w:left="5040" w:hanging="360"/>
      </w:pPr>
      <w:rPr>
        <w:rFonts w:hint="default" w:ascii="Symbol" w:hAnsi="Symbol"/>
      </w:rPr>
    </w:lvl>
    <w:lvl w:ilvl="7" w:tplc="5ED68AF0">
      <w:start w:val="1"/>
      <w:numFmt w:val="bullet"/>
      <w:lvlText w:val="o"/>
      <w:lvlJc w:val="left"/>
      <w:pPr>
        <w:ind w:left="5760" w:hanging="360"/>
      </w:pPr>
      <w:rPr>
        <w:rFonts w:hint="default" w:ascii="Courier New" w:hAnsi="Courier New"/>
      </w:rPr>
    </w:lvl>
    <w:lvl w:ilvl="8" w:tplc="B2E0D298">
      <w:start w:val="1"/>
      <w:numFmt w:val="bullet"/>
      <w:lvlText w:val=""/>
      <w:lvlJc w:val="left"/>
      <w:pPr>
        <w:ind w:left="6480" w:hanging="360"/>
      </w:pPr>
      <w:rPr>
        <w:rFonts w:hint="default" w:ascii="Wingdings" w:hAnsi="Wingdings"/>
      </w:rPr>
    </w:lvl>
  </w:abstractNum>
  <w:abstractNum w:abstractNumId="14" w15:restartNumberingAfterBreak="0">
    <w:nsid w:val="114DD09B"/>
    <w:multiLevelType w:val="hybridMultilevel"/>
    <w:tmpl w:val="FFFFFFFF"/>
    <w:lvl w:ilvl="0" w:tplc="52B8B114">
      <w:start w:val="3"/>
      <w:numFmt w:val="decimal"/>
      <w:lvlText w:val="%1."/>
      <w:lvlJc w:val="left"/>
      <w:pPr>
        <w:ind w:left="720" w:hanging="360"/>
      </w:pPr>
    </w:lvl>
    <w:lvl w:ilvl="1" w:tplc="CDF85F4E">
      <w:start w:val="1"/>
      <w:numFmt w:val="lowerLetter"/>
      <w:lvlText w:val="%2."/>
      <w:lvlJc w:val="left"/>
      <w:pPr>
        <w:ind w:left="1440" w:hanging="360"/>
      </w:pPr>
    </w:lvl>
    <w:lvl w:ilvl="2" w:tplc="A410AB4C">
      <w:start w:val="1"/>
      <w:numFmt w:val="lowerRoman"/>
      <w:lvlText w:val="%3."/>
      <w:lvlJc w:val="right"/>
      <w:pPr>
        <w:ind w:left="2160" w:hanging="180"/>
      </w:pPr>
    </w:lvl>
    <w:lvl w:ilvl="3" w:tplc="1FC63090">
      <w:start w:val="1"/>
      <w:numFmt w:val="decimal"/>
      <w:lvlText w:val="%4."/>
      <w:lvlJc w:val="left"/>
      <w:pPr>
        <w:ind w:left="2880" w:hanging="360"/>
      </w:pPr>
    </w:lvl>
    <w:lvl w:ilvl="4" w:tplc="927E868C">
      <w:start w:val="1"/>
      <w:numFmt w:val="lowerLetter"/>
      <w:lvlText w:val="%5."/>
      <w:lvlJc w:val="left"/>
      <w:pPr>
        <w:ind w:left="3600" w:hanging="360"/>
      </w:pPr>
    </w:lvl>
    <w:lvl w:ilvl="5" w:tplc="46ACBF48">
      <w:start w:val="1"/>
      <w:numFmt w:val="lowerRoman"/>
      <w:lvlText w:val="%6."/>
      <w:lvlJc w:val="right"/>
      <w:pPr>
        <w:ind w:left="4320" w:hanging="180"/>
      </w:pPr>
    </w:lvl>
    <w:lvl w:ilvl="6" w:tplc="E91800BC">
      <w:start w:val="1"/>
      <w:numFmt w:val="decimal"/>
      <w:lvlText w:val="%7."/>
      <w:lvlJc w:val="left"/>
      <w:pPr>
        <w:ind w:left="5040" w:hanging="360"/>
      </w:pPr>
    </w:lvl>
    <w:lvl w:ilvl="7" w:tplc="9F2A8EAA">
      <w:start w:val="1"/>
      <w:numFmt w:val="lowerLetter"/>
      <w:lvlText w:val="%8."/>
      <w:lvlJc w:val="left"/>
      <w:pPr>
        <w:ind w:left="5760" w:hanging="360"/>
      </w:pPr>
    </w:lvl>
    <w:lvl w:ilvl="8" w:tplc="9E0E1E2E">
      <w:start w:val="1"/>
      <w:numFmt w:val="lowerRoman"/>
      <w:lvlText w:val="%9."/>
      <w:lvlJc w:val="right"/>
      <w:pPr>
        <w:ind w:left="6480" w:hanging="180"/>
      </w:pPr>
    </w:lvl>
  </w:abstractNum>
  <w:abstractNum w:abstractNumId="15" w15:restartNumberingAfterBreak="0">
    <w:nsid w:val="123F4D40"/>
    <w:multiLevelType w:val="hybridMultilevel"/>
    <w:tmpl w:val="FFFFFFFF"/>
    <w:lvl w:ilvl="0" w:tplc="1B526F46">
      <w:start w:val="1"/>
      <w:numFmt w:val="bullet"/>
      <w:lvlText w:val=""/>
      <w:lvlJc w:val="left"/>
      <w:pPr>
        <w:ind w:left="720" w:hanging="360"/>
      </w:pPr>
      <w:rPr>
        <w:rFonts w:hint="default" w:ascii="Symbol" w:hAnsi="Symbol"/>
      </w:rPr>
    </w:lvl>
    <w:lvl w:ilvl="1" w:tplc="6D2EFB02">
      <w:start w:val="1"/>
      <w:numFmt w:val="bullet"/>
      <w:lvlText w:val="o"/>
      <w:lvlJc w:val="left"/>
      <w:pPr>
        <w:ind w:left="1440" w:hanging="360"/>
      </w:pPr>
      <w:rPr>
        <w:rFonts w:hint="default" w:ascii="Courier New" w:hAnsi="Courier New"/>
      </w:rPr>
    </w:lvl>
    <w:lvl w:ilvl="2" w:tplc="0ABACA4A">
      <w:start w:val="1"/>
      <w:numFmt w:val="bullet"/>
      <w:lvlText w:val=""/>
      <w:lvlJc w:val="left"/>
      <w:pPr>
        <w:ind w:left="2160" w:hanging="360"/>
      </w:pPr>
      <w:rPr>
        <w:rFonts w:hint="default" w:ascii="Wingdings" w:hAnsi="Wingdings"/>
      </w:rPr>
    </w:lvl>
    <w:lvl w:ilvl="3" w:tplc="EFB21E1E">
      <w:start w:val="1"/>
      <w:numFmt w:val="bullet"/>
      <w:lvlText w:val=""/>
      <w:lvlJc w:val="left"/>
      <w:pPr>
        <w:ind w:left="2880" w:hanging="360"/>
      </w:pPr>
      <w:rPr>
        <w:rFonts w:hint="default" w:ascii="Symbol" w:hAnsi="Symbol"/>
      </w:rPr>
    </w:lvl>
    <w:lvl w:ilvl="4" w:tplc="D25229BA">
      <w:start w:val="1"/>
      <w:numFmt w:val="bullet"/>
      <w:lvlText w:val="o"/>
      <w:lvlJc w:val="left"/>
      <w:pPr>
        <w:ind w:left="3600" w:hanging="360"/>
      </w:pPr>
      <w:rPr>
        <w:rFonts w:hint="default" w:ascii="Courier New" w:hAnsi="Courier New"/>
      </w:rPr>
    </w:lvl>
    <w:lvl w:ilvl="5" w:tplc="08CCE0F6">
      <w:start w:val="1"/>
      <w:numFmt w:val="bullet"/>
      <w:lvlText w:val=""/>
      <w:lvlJc w:val="left"/>
      <w:pPr>
        <w:ind w:left="4320" w:hanging="360"/>
      </w:pPr>
      <w:rPr>
        <w:rFonts w:hint="default" w:ascii="Wingdings" w:hAnsi="Wingdings"/>
      </w:rPr>
    </w:lvl>
    <w:lvl w:ilvl="6" w:tplc="CCF6906C">
      <w:start w:val="1"/>
      <w:numFmt w:val="bullet"/>
      <w:lvlText w:val=""/>
      <w:lvlJc w:val="left"/>
      <w:pPr>
        <w:ind w:left="5040" w:hanging="360"/>
      </w:pPr>
      <w:rPr>
        <w:rFonts w:hint="default" w:ascii="Symbol" w:hAnsi="Symbol"/>
      </w:rPr>
    </w:lvl>
    <w:lvl w:ilvl="7" w:tplc="0E0073B8">
      <w:start w:val="1"/>
      <w:numFmt w:val="bullet"/>
      <w:lvlText w:val="o"/>
      <w:lvlJc w:val="left"/>
      <w:pPr>
        <w:ind w:left="5760" w:hanging="360"/>
      </w:pPr>
      <w:rPr>
        <w:rFonts w:hint="default" w:ascii="Courier New" w:hAnsi="Courier New"/>
      </w:rPr>
    </w:lvl>
    <w:lvl w:ilvl="8" w:tplc="B846F97C">
      <w:start w:val="1"/>
      <w:numFmt w:val="bullet"/>
      <w:lvlText w:val=""/>
      <w:lvlJc w:val="left"/>
      <w:pPr>
        <w:ind w:left="6480" w:hanging="360"/>
      </w:pPr>
      <w:rPr>
        <w:rFonts w:hint="default" w:ascii="Wingdings" w:hAnsi="Wingdings"/>
      </w:rPr>
    </w:lvl>
  </w:abstractNum>
  <w:abstractNum w:abstractNumId="16" w15:restartNumberingAfterBreak="0">
    <w:nsid w:val="127BEE32"/>
    <w:multiLevelType w:val="hybridMultilevel"/>
    <w:tmpl w:val="FFFFFFFF"/>
    <w:lvl w:ilvl="0" w:tplc="5E6823C4">
      <w:start w:val="1"/>
      <w:numFmt w:val="bullet"/>
      <w:lvlText w:val=""/>
      <w:lvlJc w:val="left"/>
      <w:pPr>
        <w:ind w:left="720" w:hanging="360"/>
      </w:pPr>
      <w:rPr>
        <w:rFonts w:hint="default" w:ascii="Symbol" w:hAnsi="Symbol"/>
      </w:rPr>
    </w:lvl>
    <w:lvl w:ilvl="1" w:tplc="8CBC992C">
      <w:start w:val="1"/>
      <w:numFmt w:val="bullet"/>
      <w:lvlText w:val="o"/>
      <w:lvlJc w:val="left"/>
      <w:pPr>
        <w:ind w:left="1440" w:hanging="360"/>
      </w:pPr>
      <w:rPr>
        <w:rFonts w:hint="default" w:ascii="Courier New" w:hAnsi="Courier New"/>
      </w:rPr>
    </w:lvl>
    <w:lvl w:ilvl="2" w:tplc="CF708516">
      <w:start w:val="1"/>
      <w:numFmt w:val="bullet"/>
      <w:lvlText w:val=""/>
      <w:lvlJc w:val="left"/>
      <w:pPr>
        <w:ind w:left="2160" w:hanging="360"/>
      </w:pPr>
      <w:rPr>
        <w:rFonts w:hint="default" w:ascii="Wingdings" w:hAnsi="Wingdings"/>
      </w:rPr>
    </w:lvl>
    <w:lvl w:ilvl="3" w:tplc="0F50DB90">
      <w:start w:val="1"/>
      <w:numFmt w:val="bullet"/>
      <w:lvlText w:val=""/>
      <w:lvlJc w:val="left"/>
      <w:pPr>
        <w:ind w:left="2880" w:hanging="360"/>
      </w:pPr>
      <w:rPr>
        <w:rFonts w:hint="default" w:ascii="Symbol" w:hAnsi="Symbol"/>
      </w:rPr>
    </w:lvl>
    <w:lvl w:ilvl="4" w:tplc="AB16087A">
      <w:start w:val="1"/>
      <w:numFmt w:val="bullet"/>
      <w:lvlText w:val="o"/>
      <w:lvlJc w:val="left"/>
      <w:pPr>
        <w:ind w:left="3600" w:hanging="360"/>
      </w:pPr>
      <w:rPr>
        <w:rFonts w:hint="default" w:ascii="Courier New" w:hAnsi="Courier New"/>
      </w:rPr>
    </w:lvl>
    <w:lvl w:ilvl="5" w:tplc="6EA4FF7E">
      <w:start w:val="1"/>
      <w:numFmt w:val="bullet"/>
      <w:lvlText w:val=""/>
      <w:lvlJc w:val="left"/>
      <w:pPr>
        <w:ind w:left="4320" w:hanging="360"/>
      </w:pPr>
      <w:rPr>
        <w:rFonts w:hint="default" w:ascii="Wingdings" w:hAnsi="Wingdings"/>
      </w:rPr>
    </w:lvl>
    <w:lvl w:ilvl="6" w:tplc="3230A4A6">
      <w:start w:val="1"/>
      <w:numFmt w:val="bullet"/>
      <w:lvlText w:val=""/>
      <w:lvlJc w:val="left"/>
      <w:pPr>
        <w:ind w:left="5040" w:hanging="360"/>
      </w:pPr>
      <w:rPr>
        <w:rFonts w:hint="default" w:ascii="Symbol" w:hAnsi="Symbol"/>
      </w:rPr>
    </w:lvl>
    <w:lvl w:ilvl="7" w:tplc="DCD6B5C8">
      <w:start w:val="1"/>
      <w:numFmt w:val="bullet"/>
      <w:lvlText w:val="o"/>
      <w:lvlJc w:val="left"/>
      <w:pPr>
        <w:ind w:left="5760" w:hanging="360"/>
      </w:pPr>
      <w:rPr>
        <w:rFonts w:hint="default" w:ascii="Courier New" w:hAnsi="Courier New"/>
      </w:rPr>
    </w:lvl>
    <w:lvl w:ilvl="8" w:tplc="3DA09AFE">
      <w:start w:val="1"/>
      <w:numFmt w:val="bullet"/>
      <w:lvlText w:val=""/>
      <w:lvlJc w:val="left"/>
      <w:pPr>
        <w:ind w:left="6480" w:hanging="360"/>
      </w:pPr>
      <w:rPr>
        <w:rFonts w:hint="default" w:ascii="Wingdings" w:hAnsi="Wingdings"/>
      </w:rPr>
    </w:lvl>
  </w:abstractNum>
  <w:abstractNum w:abstractNumId="17" w15:restartNumberingAfterBreak="0">
    <w:nsid w:val="12A1F3E7"/>
    <w:multiLevelType w:val="hybridMultilevel"/>
    <w:tmpl w:val="FFFFFFFF"/>
    <w:lvl w:ilvl="0" w:tplc="A794725A">
      <w:start w:val="1"/>
      <w:numFmt w:val="bullet"/>
      <w:lvlText w:val=""/>
      <w:lvlJc w:val="left"/>
      <w:pPr>
        <w:ind w:left="720" w:hanging="360"/>
      </w:pPr>
      <w:rPr>
        <w:rFonts w:hint="default" w:ascii="Symbol" w:hAnsi="Symbol"/>
      </w:rPr>
    </w:lvl>
    <w:lvl w:ilvl="1" w:tplc="8878D290">
      <w:start w:val="1"/>
      <w:numFmt w:val="bullet"/>
      <w:lvlText w:val="o"/>
      <w:lvlJc w:val="left"/>
      <w:pPr>
        <w:ind w:left="1440" w:hanging="360"/>
      </w:pPr>
      <w:rPr>
        <w:rFonts w:hint="default" w:ascii="Courier New" w:hAnsi="Courier New"/>
      </w:rPr>
    </w:lvl>
    <w:lvl w:ilvl="2" w:tplc="6DDE703C">
      <w:start w:val="1"/>
      <w:numFmt w:val="bullet"/>
      <w:lvlText w:val=""/>
      <w:lvlJc w:val="left"/>
      <w:pPr>
        <w:ind w:left="2160" w:hanging="360"/>
      </w:pPr>
      <w:rPr>
        <w:rFonts w:hint="default" w:ascii="Wingdings" w:hAnsi="Wingdings"/>
      </w:rPr>
    </w:lvl>
    <w:lvl w:ilvl="3" w:tplc="3B0A8068">
      <w:start w:val="1"/>
      <w:numFmt w:val="bullet"/>
      <w:lvlText w:val=""/>
      <w:lvlJc w:val="left"/>
      <w:pPr>
        <w:ind w:left="2880" w:hanging="360"/>
      </w:pPr>
      <w:rPr>
        <w:rFonts w:hint="default" w:ascii="Symbol" w:hAnsi="Symbol"/>
      </w:rPr>
    </w:lvl>
    <w:lvl w:ilvl="4" w:tplc="892A9564">
      <w:start w:val="1"/>
      <w:numFmt w:val="bullet"/>
      <w:lvlText w:val="o"/>
      <w:lvlJc w:val="left"/>
      <w:pPr>
        <w:ind w:left="3600" w:hanging="360"/>
      </w:pPr>
      <w:rPr>
        <w:rFonts w:hint="default" w:ascii="Courier New" w:hAnsi="Courier New"/>
      </w:rPr>
    </w:lvl>
    <w:lvl w:ilvl="5" w:tplc="96C22AAA">
      <w:start w:val="1"/>
      <w:numFmt w:val="bullet"/>
      <w:lvlText w:val=""/>
      <w:lvlJc w:val="left"/>
      <w:pPr>
        <w:ind w:left="4320" w:hanging="360"/>
      </w:pPr>
      <w:rPr>
        <w:rFonts w:hint="default" w:ascii="Wingdings" w:hAnsi="Wingdings"/>
      </w:rPr>
    </w:lvl>
    <w:lvl w:ilvl="6" w:tplc="03CAC128">
      <w:start w:val="1"/>
      <w:numFmt w:val="bullet"/>
      <w:lvlText w:val=""/>
      <w:lvlJc w:val="left"/>
      <w:pPr>
        <w:ind w:left="5040" w:hanging="360"/>
      </w:pPr>
      <w:rPr>
        <w:rFonts w:hint="default" w:ascii="Symbol" w:hAnsi="Symbol"/>
      </w:rPr>
    </w:lvl>
    <w:lvl w:ilvl="7" w:tplc="D07CD126">
      <w:start w:val="1"/>
      <w:numFmt w:val="bullet"/>
      <w:lvlText w:val="o"/>
      <w:lvlJc w:val="left"/>
      <w:pPr>
        <w:ind w:left="5760" w:hanging="360"/>
      </w:pPr>
      <w:rPr>
        <w:rFonts w:hint="default" w:ascii="Courier New" w:hAnsi="Courier New"/>
      </w:rPr>
    </w:lvl>
    <w:lvl w:ilvl="8" w:tplc="26667AE8">
      <w:start w:val="1"/>
      <w:numFmt w:val="bullet"/>
      <w:lvlText w:val=""/>
      <w:lvlJc w:val="left"/>
      <w:pPr>
        <w:ind w:left="6480" w:hanging="360"/>
      </w:pPr>
      <w:rPr>
        <w:rFonts w:hint="default" w:ascii="Wingdings" w:hAnsi="Wingdings"/>
      </w:rPr>
    </w:lvl>
  </w:abstractNum>
  <w:abstractNum w:abstractNumId="18" w15:restartNumberingAfterBreak="0">
    <w:nsid w:val="1515BCF8"/>
    <w:multiLevelType w:val="hybridMultilevel"/>
    <w:tmpl w:val="FFFFFFFF"/>
    <w:lvl w:ilvl="0" w:tplc="4F2493FE">
      <w:start w:val="1"/>
      <w:numFmt w:val="bullet"/>
      <w:lvlText w:val=""/>
      <w:lvlJc w:val="left"/>
      <w:pPr>
        <w:ind w:left="720" w:hanging="360"/>
      </w:pPr>
      <w:rPr>
        <w:rFonts w:hint="default" w:ascii="Symbol" w:hAnsi="Symbol"/>
      </w:rPr>
    </w:lvl>
    <w:lvl w:ilvl="1" w:tplc="220805B6">
      <w:start w:val="1"/>
      <w:numFmt w:val="bullet"/>
      <w:lvlText w:val="o"/>
      <w:lvlJc w:val="left"/>
      <w:pPr>
        <w:ind w:left="1440" w:hanging="360"/>
      </w:pPr>
      <w:rPr>
        <w:rFonts w:hint="default" w:ascii="Courier New" w:hAnsi="Courier New"/>
      </w:rPr>
    </w:lvl>
    <w:lvl w:ilvl="2" w:tplc="5112AA44">
      <w:start w:val="1"/>
      <w:numFmt w:val="bullet"/>
      <w:lvlText w:val=""/>
      <w:lvlJc w:val="left"/>
      <w:pPr>
        <w:ind w:left="2160" w:hanging="360"/>
      </w:pPr>
      <w:rPr>
        <w:rFonts w:hint="default" w:ascii="Wingdings" w:hAnsi="Wingdings"/>
      </w:rPr>
    </w:lvl>
    <w:lvl w:ilvl="3" w:tplc="78DAB656">
      <w:start w:val="1"/>
      <w:numFmt w:val="bullet"/>
      <w:lvlText w:val=""/>
      <w:lvlJc w:val="left"/>
      <w:pPr>
        <w:ind w:left="2880" w:hanging="360"/>
      </w:pPr>
      <w:rPr>
        <w:rFonts w:hint="default" w:ascii="Symbol" w:hAnsi="Symbol"/>
      </w:rPr>
    </w:lvl>
    <w:lvl w:ilvl="4" w:tplc="9C5AA302">
      <w:start w:val="1"/>
      <w:numFmt w:val="bullet"/>
      <w:lvlText w:val="o"/>
      <w:lvlJc w:val="left"/>
      <w:pPr>
        <w:ind w:left="3600" w:hanging="360"/>
      </w:pPr>
      <w:rPr>
        <w:rFonts w:hint="default" w:ascii="Courier New" w:hAnsi="Courier New"/>
      </w:rPr>
    </w:lvl>
    <w:lvl w:ilvl="5" w:tplc="0B24C9A0">
      <w:start w:val="1"/>
      <w:numFmt w:val="bullet"/>
      <w:lvlText w:val=""/>
      <w:lvlJc w:val="left"/>
      <w:pPr>
        <w:ind w:left="4320" w:hanging="360"/>
      </w:pPr>
      <w:rPr>
        <w:rFonts w:hint="default" w:ascii="Wingdings" w:hAnsi="Wingdings"/>
      </w:rPr>
    </w:lvl>
    <w:lvl w:ilvl="6" w:tplc="A928FC3C">
      <w:start w:val="1"/>
      <w:numFmt w:val="bullet"/>
      <w:lvlText w:val=""/>
      <w:lvlJc w:val="left"/>
      <w:pPr>
        <w:ind w:left="5040" w:hanging="360"/>
      </w:pPr>
      <w:rPr>
        <w:rFonts w:hint="default" w:ascii="Symbol" w:hAnsi="Symbol"/>
      </w:rPr>
    </w:lvl>
    <w:lvl w:ilvl="7" w:tplc="1DE42084">
      <w:start w:val="1"/>
      <w:numFmt w:val="bullet"/>
      <w:lvlText w:val="o"/>
      <w:lvlJc w:val="left"/>
      <w:pPr>
        <w:ind w:left="5760" w:hanging="360"/>
      </w:pPr>
      <w:rPr>
        <w:rFonts w:hint="default" w:ascii="Courier New" w:hAnsi="Courier New"/>
      </w:rPr>
    </w:lvl>
    <w:lvl w:ilvl="8" w:tplc="C912699A">
      <w:start w:val="1"/>
      <w:numFmt w:val="bullet"/>
      <w:lvlText w:val=""/>
      <w:lvlJc w:val="left"/>
      <w:pPr>
        <w:ind w:left="6480" w:hanging="360"/>
      </w:pPr>
      <w:rPr>
        <w:rFonts w:hint="default" w:ascii="Wingdings" w:hAnsi="Wingdings"/>
      </w:rPr>
    </w:lvl>
  </w:abstractNum>
  <w:abstractNum w:abstractNumId="19" w15:restartNumberingAfterBreak="0">
    <w:nsid w:val="16B25769"/>
    <w:multiLevelType w:val="multilevel"/>
    <w:tmpl w:val="9B4C466E"/>
    <w:name w:val="Numbered List"/>
    <w:styleLink w:val="NumberedList"/>
    <w:lvl w:ilvl="0">
      <w:start w:val="1"/>
      <w:numFmt w:val="decimal"/>
      <w:lvlText w:val="%1."/>
      <w:lvlJc w:val="left"/>
      <w:pPr>
        <w:ind w:left="720" w:hanging="360"/>
      </w:pPr>
      <w:rPr>
        <w:rFonts w:hint="default" w:asciiTheme="minorHAnsi" w:hAnsiTheme="minorHAnsi"/>
      </w:rPr>
    </w:lvl>
    <w:lvl w:ilvl="1">
      <w:start w:val="1"/>
      <w:numFmt w:val="lowerLetter"/>
      <w:lvlText w:val="%2."/>
      <w:lvlJc w:val="left"/>
      <w:pPr>
        <w:ind w:left="1080" w:hanging="360"/>
      </w:pPr>
      <w:rPr>
        <w:rFonts w:hint="default" w:asciiTheme="minorHAnsi" w:hAnsiTheme="minorHAnsi"/>
      </w:rPr>
    </w:lvl>
    <w:lvl w:ilvl="2">
      <w:start w:val="1"/>
      <w:numFmt w:val="lowerRoman"/>
      <w:lvlText w:val="%3."/>
      <w:lvlJc w:val="left"/>
      <w:pPr>
        <w:ind w:left="1440" w:hanging="360"/>
      </w:pPr>
      <w:rPr>
        <w:rFonts w:hint="default" w:asciiTheme="minorHAnsi" w:hAnsiTheme="minorHAnsi"/>
      </w:rPr>
    </w:lvl>
    <w:lvl w:ilvl="3">
      <w:start w:val="1"/>
      <w:numFmt w:val="decimal"/>
      <w:lvlText w:val="%4."/>
      <w:lvlJc w:val="left"/>
      <w:pPr>
        <w:ind w:left="1800" w:hanging="360"/>
      </w:pPr>
      <w:rPr>
        <w:rFonts w:hint="default" w:asciiTheme="minorHAnsi" w:hAnsiTheme="minorHAnsi"/>
        <w:b w:val="0"/>
        <w:i/>
      </w:rPr>
    </w:lvl>
    <w:lvl w:ilvl="4">
      <w:start w:val="1"/>
      <w:numFmt w:val="lowerLetter"/>
      <w:lvlText w:val="%5"/>
      <w:lvlJc w:val="left"/>
      <w:pPr>
        <w:ind w:left="2160" w:hanging="360"/>
      </w:pPr>
      <w:rPr>
        <w:rFonts w:hint="default" w:asciiTheme="minorHAnsi" w:hAnsiTheme="minorHAnsi"/>
        <w:b w:val="0"/>
        <w:i/>
      </w:rPr>
    </w:lvl>
    <w:lvl w:ilvl="5">
      <w:start w:val="1"/>
      <w:numFmt w:val="lowerRoman"/>
      <w:lvlText w:val="%6"/>
      <w:lvlJc w:val="left"/>
      <w:pPr>
        <w:ind w:left="2520" w:hanging="360"/>
      </w:pPr>
      <w:rPr>
        <w:rFonts w:hint="default" w:asciiTheme="minorHAnsi" w:hAnsiTheme="minorHAnsi"/>
        <w:b w:val="0"/>
        <w:i/>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20" w15:restartNumberingAfterBreak="0">
    <w:nsid w:val="1CE0FB49"/>
    <w:multiLevelType w:val="hybridMultilevel"/>
    <w:tmpl w:val="FFFFFFFF"/>
    <w:lvl w:ilvl="0" w:tplc="BC92E11C">
      <w:start w:val="1"/>
      <w:numFmt w:val="decimal"/>
      <w:lvlText w:val="%1."/>
      <w:lvlJc w:val="left"/>
      <w:pPr>
        <w:ind w:left="720" w:hanging="360"/>
      </w:pPr>
    </w:lvl>
    <w:lvl w:ilvl="1" w:tplc="B0DA164C">
      <w:start w:val="1"/>
      <w:numFmt w:val="lowerLetter"/>
      <w:lvlText w:val="%2."/>
      <w:lvlJc w:val="left"/>
      <w:pPr>
        <w:ind w:left="1440" w:hanging="360"/>
      </w:pPr>
    </w:lvl>
    <w:lvl w:ilvl="2" w:tplc="DEF26E3E">
      <w:start w:val="1"/>
      <w:numFmt w:val="lowerRoman"/>
      <w:lvlText w:val="%3."/>
      <w:lvlJc w:val="right"/>
      <w:pPr>
        <w:ind w:left="2160" w:hanging="180"/>
      </w:pPr>
    </w:lvl>
    <w:lvl w:ilvl="3" w:tplc="B80A00D8">
      <w:start w:val="1"/>
      <w:numFmt w:val="decimal"/>
      <w:lvlText w:val="%4."/>
      <w:lvlJc w:val="left"/>
      <w:pPr>
        <w:ind w:left="2880" w:hanging="360"/>
      </w:pPr>
    </w:lvl>
    <w:lvl w:ilvl="4" w:tplc="BC0C8AAA">
      <w:start w:val="1"/>
      <w:numFmt w:val="lowerLetter"/>
      <w:lvlText w:val="%5."/>
      <w:lvlJc w:val="left"/>
      <w:pPr>
        <w:ind w:left="3600" w:hanging="360"/>
      </w:pPr>
    </w:lvl>
    <w:lvl w:ilvl="5" w:tplc="0F8E0D72">
      <w:start w:val="1"/>
      <w:numFmt w:val="lowerRoman"/>
      <w:lvlText w:val="%6."/>
      <w:lvlJc w:val="right"/>
      <w:pPr>
        <w:ind w:left="4320" w:hanging="180"/>
      </w:pPr>
    </w:lvl>
    <w:lvl w:ilvl="6" w:tplc="23A82F1E">
      <w:start w:val="1"/>
      <w:numFmt w:val="decimal"/>
      <w:lvlText w:val="%7."/>
      <w:lvlJc w:val="left"/>
      <w:pPr>
        <w:ind w:left="5040" w:hanging="360"/>
      </w:pPr>
    </w:lvl>
    <w:lvl w:ilvl="7" w:tplc="FD9290B0">
      <w:start w:val="1"/>
      <w:numFmt w:val="lowerLetter"/>
      <w:lvlText w:val="%8."/>
      <w:lvlJc w:val="left"/>
      <w:pPr>
        <w:ind w:left="5760" w:hanging="360"/>
      </w:pPr>
    </w:lvl>
    <w:lvl w:ilvl="8" w:tplc="4C8C2864">
      <w:start w:val="1"/>
      <w:numFmt w:val="lowerRoman"/>
      <w:lvlText w:val="%9."/>
      <w:lvlJc w:val="right"/>
      <w:pPr>
        <w:ind w:left="6480" w:hanging="180"/>
      </w:pPr>
    </w:lvl>
  </w:abstractNum>
  <w:abstractNum w:abstractNumId="21" w15:restartNumberingAfterBreak="0">
    <w:nsid w:val="1D4E7331"/>
    <w:multiLevelType w:val="hybridMultilevel"/>
    <w:tmpl w:val="FFFFFFFF"/>
    <w:lvl w:ilvl="0" w:tplc="6F4E5D34">
      <w:start w:val="1"/>
      <w:numFmt w:val="bullet"/>
      <w:lvlText w:val=""/>
      <w:lvlJc w:val="left"/>
      <w:pPr>
        <w:ind w:left="720" w:hanging="360"/>
      </w:pPr>
      <w:rPr>
        <w:rFonts w:hint="default" w:ascii="Symbol" w:hAnsi="Symbol"/>
      </w:rPr>
    </w:lvl>
    <w:lvl w:ilvl="1" w:tplc="15B89458">
      <w:start w:val="1"/>
      <w:numFmt w:val="bullet"/>
      <w:lvlText w:val="o"/>
      <w:lvlJc w:val="left"/>
      <w:pPr>
        <w:ind w:left="1440" w:hanging="360"/>
      </w:pPr>
      <w:rPr>
        <w:rFonts w:hint="default" w:ascii="Courier New" w:hAnsi="Courier New"/>
      </w:rPr>
    </w:lvl>
    <w:lvl w:ilvl="2" w:tplc="9A2E624A">
      <w:start w:val="1"/>
      <w:numFmt w:val="bullet"/>
      <w:lvlText w:val=""/>
      <w:lvlJc w:val="left"/>
      <w:pPr>
        <w:ind w:left="2160" w:hanging="360"/>
      </w:pPr>
      <w:rPr>
        <w:rFonts w:hint="default" w:ascii="Wingdings" w:hAnsi="Wingdings"/>
      </w:rPr>
    </w:lvl>
    <w:lvl w:ilvl="3" w:tplc="49583A80">
      <w:start w:val="1"/>
      <w:numFmt w:val="bullet"/>
      <w:lvlText w:val=""/>
      <w:lvlJc w:val="left"/>
      <w:pPr>
        <w:ind w:left="2880" w:hanging="360"/>
      </w:pPr>
      <w:rPr>
        <w:rFonts w:hint="default" w:ascii="Symbol" w:hAnsi="Symbol"/>
      </w:rPr>
    </w:lvl>
    <w:lvl w:ilvl="4" w:tplc="BD2CDD2E">
      <w:start w:val="1"/>
      <w:numFmt w:val="bullet"/>
      <w:lvlText w:val="o"/>
      <w:lvlJc w:val="left"/>
      <w:pPr>
        <w:ind w:left="3600" w:hanging="360"/>
      </w:pPr>
      <w:rPr>
        <w:rFonts w:hint="default" w:ascii="Courier New" w:hAnsi="Courier New"/>
      </w:rPr>
    </w:lvl>
    <w:lvl w:ilvl="5" w:tplc="D8D606B2">
      <w:start w:val="1"/>
      <w:numFmt w:val="bullet"/>
      <w:lvlText w:val=""/>
      <w:lvlJc w:val="left"/>
      <w:pPr>
        <w:ind w:left="4320" w:hanging="360"/>
      </w:pPr>
      <w:rPr>
        <w:rFonts w:hint="default" w:ascii="Wingdings" w:hAnsi="Wingdings"/>
      </w:rPr>
    </w:lvl>
    <w:lvl w:ilvl="6" w:tplc="20E41030">
      <w:start w:val="1"/>
      <w:numFmt w:val="bullet"/>
      <w:lvlText w:val=""/>
      <w:lvlJc w:val="left"/>
      <w:pPr>
        <w:ind w:left="5040" w:hanging="360"/>
      </w:pPr>
      <w:rPr>
        <w:rFonts w:hint="default" w:ascii="Symbol" w:hAnsi="Symbol"/>
      </w:rPr>
    </w:lvl>
    <w:lvl w:ilvl="7" w:tplc="4FBAE196">
      <w:start w:val="1"/>
      <w:numFmt w:val="bullet"/>
      <w:lvlText w:val="o"/>
      <w:lvlJc w:val="left"/>
      <w:pPr>
        <w:ind w:left="5760" w:hanging="360"/>
      </w:pPr>
      <w:rPr>
        <w:rFonts w:hint="default" w:ascii="Courier New" w:hAnsi="Courier New"/>
      </w:rPr>
    </w:lvl>
    <w:lvl w:ilvl="8" w:tplc="E9EEF7FE">
      <w:start w:val="1"/>
      <w:numFmt w:val="bullet"/>
      <w:lvlText w:val=""/>
      <w:lvlJc w:val="left"/>
      <w:pPr>
        <w:ind w:left="6480" w:hanging="360"/>
      </w:pPr>
      <w:rPr>
        <w:rFonts w:hint="default" w:ascii="Wingdings" w:hAnsi="Wingdings"/>
      </w:rPr>
    </w:lvl>
  </w:abstractNum>
  <w:abstractNum w:abstractNumId="22" w15:restartNumberingAfterBreak="0">
    <w:nsid w:val="1E2CDD84"/>
    <w:multiLevelType w:val="hybridMultilevel"/>
    <w:tmpl w:val="FFFFFFFF"/>
    <w:lvl w:ilvl="0" w:tplc="C73E499E">
      <w:start w:val="1"/>
      <w:numFmt w:val="bullet"/>
      <w:lvlText w:val=""/>
      <w:lvlJc w:val="left"/>
      <w:pPr>
        <w:ind w:left="720" w:hanging="360"/>
      </w:pPr>
      <w:rPr>
        <w:rFonts w:hint="default" w:ascii="Symbol" w:hAnsi="Symbol"/>
      </w:rPr>
    </w:lvl>
    <w:lvl w:ilvl="1" w:tplc="B106C7A0">
      <w:start w:val="1"/>
      <w:numFmt w:val="bullet"/>
      <w:lvlText w:val="o"/>
      <w:lvlJc w:val="left"/>
      <w:pPr>
        <w:ind w:left="1440" w:hanging="360"/>
      </w:pPr>
      <w:rPr>
        <w:rFonts w:hint="default" w:ascii="Courier New" w:hAnsi="Courier New"/>
      </w:rPr>
    </w:lvl>
    <w:lvl w:ilvl="2" w:tplc="F41EEAAA">
      <w:start w:val="1"/>
      <w:numFmt w:val="bullet"/>
      <w:lvlText w:val=""/>
      <w:lvlJc w:val="left"/>
      <w:pPr>
        <w:ind w:left="2160" w:hanging="360"/>
      </w:pPr>
      <w:rPr>
        <w:rFonts w:hint="default" w:ascii="Wingdings" w:hAnsi="Wingdings"/>
      </w:rPr>
    </w:lvl>
    <w:lvl w:ilvl="3" w:tplc="2794C144">
      <w:start w:val="1"/>
      <w:numFmt w:val="bullet"/>
      <w:lvlText w:val=""/>
      <w:lvlJc w:val="left"/>
      <w:pPr>
        <w:ind w:left="2880" w:hanging="360"/>
      </w:pPr>
      <w:rPr>
        <w:rFonts w:hint="default" w:ascii="Symbol" w:hAnsi="Symbol"/>
      </w:rPr>
    </w:lvl>
    <w:lvl w:ilvl="4" w:tplc="DE785862">
      <w:start w:val="1"/>
      <w:numFmt w:val="bullet"/>
      <w:lvlText w:val="o"/>
      <w:lvlJc w:val="left"/>
      <w:pPr>
        <w:ind w:left="3600" w:hanging="360"/>
      </w:pPr>
      <w:rPr>
        <w:rFonts w:hint="default" w:ascii="Courier New" w:hAnsi="Courier New"/>
      </w:rPr>
    </w:lvl>
    <w:lvl w:ilvl="5" w:tplc="10E6869A">
      <w:start w:val="1"/>
      <w:numFmt w:val="bullet"/>
      <w:lvlText w:val=""/>
      <w:lvlJc w:val="left"/>
      <w:pPr>
        <w:ind w:left="4320" w:hanging="360"/>
      </w:pPr>
      <w:rPr>
        <w:rFonts w:hint="default" w:ascii="Wingdings" w:hAnsi="Wingdings"/>
      </w:rPr>
    </w:lvl>
    <w:lvl w:ilvl="6" w:tplc="2ED87032">
      <w:start w:val="1"/>
      <w:numFmt w:val="bullet"/>
      <w:lvlText w:val=""/>
      <w:lvlJc w:val="left"/>
      <w:pPr>
        <w:ind w:left="5040" w:hanging="360"/>
      </w:pPr>
      <w:rPr>
        <w:rFonts w:hint="default" w:ascii="Symbol" w:hAnsi="Symbol"/>
      </w:rPr>
    </w:lvl>
    <w:lvl w:ilvl="7" w:tplc="BB5A0C12">
      <w:start w:val="1"/>
      <w:numFmt w:val="bullet"/>
      <w:lvlText w:val="o"/>
      <w:lvlJc w:val="left"/>
      <w:pPr>
        <w:ind w:left="5760" w:hanging="360"/>
      </w:pPr>
      <w:rPr>
        <w:rFonts w:hint="default" w:ascii="Courier New" w:hAnsi="Courier New"/>
      </w:rPr>
    </w:lvl>
    <w:lvl w:ilvl="8" w:tplc="82300C18">
      <w:start w:val="1"/>
      <w:numFmt w:val="bullet"/>
      <w:lvlText w:val=""/>
      <w:lvlJc w:val="left"/>
      <w:pPr>
        <w:ind w:left="6480" w:hanging="360"/>
      </w:pPr>
      <w:rPr>
        <w:rFonts w:hint="default" w:ascii="Wingdings" w:hAnsi="Wingdings"/>
      </w:rPr>
    </w:lvl>
  </w:abstractNum>
  <w:abstractNum w:abstractNumId="23" w15:restartNumberingAfterBreak="0">
    <w:nsid w:val="231645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3E8BB6F"/>
    <w:multiLevelType w:val="hybridMultilevel"/>
    <w:tmpl w:val="FFFFFFFF"/>
    <w:lvl w:ilvl="0" w:tplc="74CAC90E">
      <w:start w:val="1"/>
      <w:numFmt w:val="bullet"/>
      <w:lvlText w:val=""/>
      <w:lvlJc w:val="left"/>
      <w:pPr>
        <w:ind w:left="720" w:hanging="360"/>
      </w:pPr>
      <w:rPr>
        <w:rFonts w:hint="default" w:ascii="Symbol" w:hAnsi="Symbol"/>
      </w:rPr>
    </w:lvl>
    <w:lvl w:ilvl="1" w:tplc="92A8DB54">
      <w:start w:val="1"/>
      <w:numFmt w:val="bullet"/>
      <w:lvlText w:val="o"/>
      <w:lvlJc w:val="left"/>
      <w:pPr>
        <w:ind w:left="1440" w:hanging="360"/>
      </w:pPr>
      <w:rPr>
        <w:rFonts w:hint="default" w:ascii="Courier New" w:hAnsi="Courier New"/>
      </w:rPr>
    </w:lvl>
    <w:lvl w:ilvl="2" w:tplc="A4861CD4">
      <w:start w:val="1"/>
      <w:numFmt w:val="bullet"/>
      <w:lvlText w:val=""/>
      <w:lvlJc w:val="left"/>
      <w:pPr>
        <w:ind w:left="2160" w:hanging="360"/>
      </w:pPr>
      <w:rPr>
        <w:rFonts w:hint="default" w:ascii="Wingdings" w:hAnsi="Wingdings"/>
      </w:rPr>
    </w:lvl>
    <w:lvl w:ilvl="3" w:tplc="68A86740">
      <w:start w:val="1"/>
      <w:numFmt w:val="bullet"/>
      <w:lvlText w:val=""/>
      <w:lvlJc w:val="left"/>
      <w:pPr>
        <w:ind w:left="2880" w:hanging="360"/>
      </w:pPr>
      <w:rPr>
        <w:rFonts w:hint="default" w:ascii="Symbol" w:hAnsi="Symbol"/>
      </w:rPr>
    </w:lvl>
    <w:lvl w:ilvl="4" w:tplc="85E4DEC6">
      <w:start w:val="1"/>
      <w:numFmt w:val="bullet"/>
      <w:lvlText w:val="o"/>
      <w:lvlJc w:val="left"/>
      <w:pPr>
        <w:ind w:left="3600" w:hanging="360"/>
      </w:pPr>
      <w:rPr>
        <w:rFonts w:hint="default" w:ascii="Courier New" w:hAnsi="Courier New"/>
      </w:rPr>
    </w:lvl>
    <w:lvl w:ilvl="5" w:tplc="D2DCFBB0">
      <w:start w:val="1"/>
      <w:numFmt w:val="bullet"/>
      <w:lvlText w:val=""/>
      <w:lvlJc w:val="left"/>
      <w:pPr>
        <w:ind w:left="4320" w:hanging="360"/>
      </w:pPr>
      <w:rPr>
        <w:rFonts w:hint="default" w:ascii="Wingdings" w:hAnsi="Wingdings"/>
      </w:rPr>
    </w:lvl>
    <w:lvl w:ilvl="6" w:tplc="46F23412">
      <w:start w:val="1"/>
      <w:numFmt w:val="bullet"/>
      <w:lvlText w:val=""/>
      <w:lvlJc w:val="left"/>
      <w:pPr>
        <w:ind w:left="5040" w:hanging="360"/>
      </w:pPr>
      <w:rPr>
        <w:rFonts w:hint="default" w:ascii="Symbol" w:hAnsi="Symbol"/>
      </w:rPr>
    </w:lvl>
    <w:lvl w:ilvl="7" w:tplc="26F62F76">
      <w:start w:val="1"/>
      <w:numFmt w:val="bullet"/>
      <w:lvlText w:val="o"/>
      <w:lvlJc w:val="left"/>
      <w:pPr>
        <w:ind w:left="5760" w:hanging="360"/>
      </w:pPr>
      <w:rPr>
        <w:rFonts w:hint="default" w:ascii="Courier New" w:hAnsi="Courier New"/>
      </w:rPr>
    </w:lvl>
    <w:lvl w:ilvl="8" w:tplc="0B447E28">
      <w:start w:val="1"/>
      <w:numFmt w:val="bullet"/>
      <w:lvlText w:val=""/>
      <w:lvlJc w:val="left"/>
      <w:pPr>
        <w:ind w:left="6480" w:hanging="360"/>
      </w:pPr>
      <w:rPr>
        <w:rFonts w:hint="default" w:ascii="Wingdings" w:hAnsi="Wingdings"/>
      </w:rPr>
    </w:lvl>
  </w:abstractNum>
  <w:abstractNum w:abstractNumId="25" w15:restartNumberingAfterBreak="0">
    <w:nsid w:val="24353908"/>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26" w15:restartNumberingAfterBreak="0">
    <w:nsid w:val="25666A7B"/>
    <w:multiLevelType w:val="hybridMultilevel"/>
    <w:tmpl w:val="A1C44A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A5195D7"/>
    <w:multiLevelType w:val="hybridMultilevel"/>
    <w:tmpl w:val="FFFFFFFF"/>
    <w:lvl w:ilvl="0" w:tplc="5718BA48">
      <w:start w:val="1"/>
      <w:numFmt w:val="bullet"/>
      <w:lvlText w:val=""/>
      <w:lvlJc w:val="left"/>
      <w:pPr>
        <w:ind w:left="720" w:hanging="360"/>
      </w:pPr>
      <w:rPr>
        <w:rFonts w:hint="default" w:ascii="Symbol" w:hAnsi="Symbol"/>
      </w:rPr>
    </w:lvl>
    <w:lvl w:ilvl="1" w:tplc="E5CE98FC">
      <w:start w:val="1"/>
      <w:numFmt w:val="bullet"/>
      <w:lvlText w:val="o"/>
      <w:lvlJc w:val="left"/>
      <w:pPr>
        <w:ind w:left="1440" w:hanging="360"/>
      </w:pPr>
      <w:rPr>
        <w:rFonts w:hint="default" w:ascii="Courier New" w:hAnsi="Courier New"/>
      </w:rPr>
    </w:lvl>
    <w:lvl w:ilvl="2" w:tplc="A0F092B0">
      <w:start w:val="1"/>
      <w:numFmt w:val="bullet"/>
      <w:lvlText w:val=""/>
      <w:lvlJc w:val="left"/>
      <w:pPr>
        <w:ind w:left="2160" w:hanging="360"/>
      </w:pPr>
      <w:rPr>
        <w:rFonts w:hint="default" w:ascii="Wingdings" w:hAnsi="Wingdings"/>
      </w:rPr>
    </w:lvl>
    <w:lvl w:ilvl="3" w:tplc="FFCE09CE">
      <w:start w:val="1"/>
      <w:numFmt w:val="bullet"/>
      <w:lvlText w:val=""/>
      <w:lvlJc w:val="left"/>
      <w:pPr>
        <w:ind w:left="2880" w:hanging="360"/>
      </w:pPr>
      <w:rPr>
        <w:rFonts w:hint="default" w:ascii="Symbol" w:hAnsi="Symbol"/>
      </w:rPr>
    </w:lvl>
    <w:lvl w:ilvl="4" w:tplc="6EB2175C">
      <w:start w:val="1"/>
      <w:numFmt w:val="bullet"/>
      <w:lvlText w:val="o"/>
      <w:lvlJc w:val="left"/>
      <w:pPr>
        <w:ind w:left="3600" w:hanging="360"/>
      </w:pPr>
      <w:rPr>
        <w:rFonts w:hint="default" w:ascii="Courier New" w:hAnsi="Courier New"/>
      </w:rPr>
    </w:lvl>
    <w:lvl w:ilvl="5" w:tplc="92ECDACA">
      <w:start w:val="1"/>
      <w:numFmt w:val="bullet"/>
      <w:lvlText w:val=""/>
      <w:lvlJc w:val="left"/>
      <w:pPr>
        <w:ind w:left="4320" w:hanging="360"/>
      </w:pPr>
      <w:rPr>
        <w:rFonts w:hint="default" w:ascii="Wingdings" w:hAnsi="Wingdings"/>
      </w:rPr>
    </w:lvl>
    <w:lvl w:ilvl="6" w:tplc="22F8EA7C">
      <w:start w:val="1"/>
      <w:numFmt w:val="bullet"/>
      <w:lvlText w:val=""/>
      <w:lvlJc w:val="left"/>
      <w:pPr>
        <w:ind w:left="5040" w:hanging="360"/>
      </w:pPr>
      <w:rPr>
        <w:rFonts w:hint="default" w:ascii="Symbol" w:hAnsi="Symbol"/>
      </w:rPr>
    </w:lvl>
    <w:lvl w:ilvl="7" w:tplc="1A92D566">
      <w:start w:val="1"/>
      <w:numFmt w:val="bullet"/>
      <w:lvlText w:val="o"/>
      <w:lvlJc w:val="left"/>
      <w:pPr>
        <w:ind w:left="5760" w:hanging="360"/>
      </w:pPr>
      <w:rPr>
        <w:rFonts w:hint="default" w:ascii="Courier New" w:hAnsi="Courier New"/>
      </w:rPr>
    </w:lvl>
    <w:lvl w:ilvl="8" w:tplc="4C468854">
      <w:start w:val="1"/>
      <w:numFmt w:val="bullet"/>
      <w:lvlText w:val=""/>
      <w:lvlJc w:val="left"/>
      <w:pPr>
        <w:ind w:left="6480" w:hanging="360"/>
      </w:pPr>
      <w:rPr>
        <w:rFonts w:hint="default" w:ascii="Wingdings" w:hAnsi="Wingdings"/>
      </w:rPr>
    </w:lvl>
  </w:abstractNum>
  <w:abstractNum w:abstractNumId="28" w15:restartNumberingAfterBreak="0">
    <w:nsid w:val="2B0D4483"/>
    <w:multiLevelType w:val="hybridMultilevel"/>
    <w:tmpl w:val="FFFFFFFF"/>
    <w:lvl w:ilvl="0" w:tplc="D91EFF74">
      <w:start w:val="1"/>
      <w:numFmt w:val="bullet"/>
      <w:lvlText w:val=""/>
      <w:lvlJc w:val="left"/>
      <w:pPr>
        <w:ind w:left="720" w:hanging="360"/>
      </w:pPr>
      <w:rPr>
        <w:rFonts w:hint="default" w:ascii="Symbol" w:hAnsi="Symbol"/>
      </w:rPr>
    </w:lvl>
    <w:lvl w:ilvl="1" w:tplc="CA384BB4">
      <w:start w:val="1"/>
      <w:numFmt w:val="bullet"/>
      <w:lvlText w:val="o"/>
      <w:lvlJc w:val="left"/>
      <w:pPr>
        <w:ind w:left="1440" w:hanging="360"/>
      </w:pPr>
      <w:rPr>
        <w:rFonts w:hint="default" w:ascii="Courier New" w:hAnsi="Courier New"/>
      </w:rPr>
    </w:lvl>
    <w:lvl w:ilvl="2" w:tplc="C5EEF1EE">
      <w:start w:val="1"/>
      <w:numFmt w:val="bullet"/>
      <w:lvlText w:val=""/>
      <w:lvlJc w:val="left"/>
      <w:pPr>
        <w:ind w:left="2160" w:hanging="360"/>
      </w:pPr>
      <w:rPr>
        <w:rFonts w:hint="default" w:ascii="Wingdings" w:hAnsi="Wingdings"/>
      </w:rPr>
    </w:lvl>
    <w:lvl w:ilvl="3" w:tplc="CE426B7A">
      <w:start w:val="1"/>
      <w:numFmt w:val="bullet"/>
      <w:lvlText w:val=""/>
      <w:lvlJc w:val="left"/>
      <w:pPr>
        <w:ind w:left="2880" w:hanging="360"/>
      </w:pPr>
      <w:rPr>
        <w:rFonts w:hint="default" w:ascii="Symbol" w:hAnsi="Symbol"/>
      </w:rPr>
    </w:lvl>
    <w:lvl w:ilvl="4" w:tplc="9C342814">
      <w:start w:val="1"/>
      <w:numFmt w:val="bullet"/>
      <w:lvlText w:val="o"/>
      <w:lvlJc w:val="left"/>
      <w:pPr>
        <w:ind w:left="3600" w:hanging="360"/>
      </w:pPr>
      <w:rPr>
        <w:rFonts w:hint="default" w:ascii="Courier New" w:hAnsi="Courier New"/>
      </w:rPr>
    </w:lvl>
    <w:lvl w:ilvl="5" w:tplc="00284BF8">
      <w:start w:val="1"/>
      <w:numFmt w:val="bullet"/>
      <w:lvlText w:val=""/>
      <w:lvlJc w:val="left"/>
      <w:pPr>
        <w:ind w:left="4320" w:hanging="360"/>
      </w:pPr>
      <w:rPr>
        <w:rFonts w:hint="default" w:ascii="Wingdings" w:hAnsi="Wingdings"/>
      </w:rPr>
    </w:lvl>
    <w:lvl w:ilvl="6" w:tplc="C018F470">
      <w:start w:val="1"/>
      <w:numFmt w:val="bullet"/>
      <w:lvlText w:val=""/>
      <w:lvlJc w:val="left"/>
      <w:pPr>
        <w:ind w:left="5040" w:hanging="360"/>
      </w:pPr>
      <w:rPr>
        <w:rFonts w:hint="default" w:ascii="Symbol" w:hAnsi="Symbol"/>
      </w:rPr>
    </w:lvl>
    <w:lvl w:ilvl="7" w:tplc="2FDC611C">
      <w:start w:val="1"/>
      <w:numFmt w:val="bullet"/>
      <w:lvlText w:val="o"/>
      <w:lvlJc w:val="left"/>
      <w:pPr>
        <w:ind w:left="5760" w:hanging="360"/>
      </w:pPr>
      <w:rPr>
        <w:rFonts w:hint="default" w:ascii="Courier New" w:hAnsi="Courier New"/>
      </w:rPr>
    </w:lvl>
    <w:lvl w:ilvl="8" w:tplc="02CEE97A">
      <w:start w:val="1"/>
      <w:numFmt w:val="bullet"/>
      <w:lvlText w:val=""/>
      <w:lvlJc w:val="left"/>
      <w:pPr>
        <w:ind w:left="6480" w:hanging="360"/>
      </w:pPr>
      <w:rPr>
        <w:rFonts w:hint="default" w:ascii="Wingdings" w:hAnsi="Wingdings"/>
      </w:rPr>
    </w:lvl>
  </w:abstractNum>
  <w:abstractNum w:abstractNumId="29" w15:restartNumberingAfterBreak="0">
    <w:nsid w:val="2B2B551E"/>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30" w15:restartNumberingAfterBreak="0">
    <w:nsid w:val="2CA21130"/>
    <w:multiLevelType w:val="multilevel"/>
    <w:tmpl w:val="45183BF8"/>
    <w:name w:val="Bullet List"/>
    <w:lvl w:ilvl="0">
      <w:start w:val="1"/>
      <w:numFmt w:val="bullet"/>
      <w:lvlText w:val="●"/>
      <w:lvlJc w:val="left"/>
      <w:pPr>
        <w:ind w:left="720" w:hanging="360"/>
      </w:pPr>
      <w:rPr>
        <w:rFonts w:hint="default" w:ascii="Times New Roman" w:hAnsi="Times New Roman" w:cs="Times New Roman"/>
      </w:rPr>
    </w:lvl>
    <w:lvl w:ilvl="1">
      <w:start w:val="1"/>
      <w:numFmt w:val="bullet"/>
      <w:lvlText w:val="○"/>
      <w:lvlJc w:val="left"/>
      <w:pPr>
        <w:ind w:left="1080" w:hanging="360"/>
      </w:pPr>
      <w:rPr>
        <w:rFonts w:hint="default" w:ascii="Times New Roman" w:hAnsi="Times New Roman" w:cs="Times New Roman"/>
      </w:rPr>
    </w:lvl>
    <w:lvl w:ilvl="2">
      <w:start w:val="1"/>
      <w:numFmt w:val="bullet"/>
      <w:lvlText w:val="○"/>
      <w:lvlJc w:val="left"/>
      <w:pPr>
        <w:ind w:left="1440" w:hanging="360"/>
      </w:pPr>
      <w:rPr>
        <w:rFonts w:hint="default" w:ascii="Times New Roman" w:hAnsi="Times New Roman" w:cs="Times New Roman"/>
      </w:rPr>
    </w:lvl>
    <w:lvl w:ilvl="3">
      <w:start w:val="1"/>
      <w:numFmt w:val="bullet"/>
      <w:lvlText w:val="○"/>
      <w:lvlJc w:val="left"/>
      <w:pPr>
        <w:ind w:left="1800" w:hanging="360"/>
      </w:pPr>
      <w:rPr>
        <w:rFonts w:hint="default" w:ascii="Times New Roman" w:hAnsi="Times New Roman" w:cs="Times New Roman"/>
      </w:rPr>
    </w:lvl>
    <w:lvl w:ilvl="4">
      <w:start w:val="1"/>
      <w:numFmt w:val="bullet"/>
      <w:lvlText w:val="o"/>
      <w:lvlJc w:val="left"/>
      <w:pPr>
        <w:ind w:left="2160" w:hanging="360"/>
      </w:pPr>
      <w:rPr>
        <w:rFonts w:hint="default" w:ascii="Courier New" w:hAnsi="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31" w15:restartNumberingAfterBreak="0">
    <w:nsid w:val="2E309DCB"/>
    <w:multiLevelType w:val="hybridMultilevel"/>
    <w:tmpl w:val="FFFFFFFF"/>
    <w:lvl w:ilvl="0" w:tplc="54141C5A">
      <w:start w:val="1"/>
      <w:numFmt w:val="bullet"/>
      <w:lvlText w:val=""/>
      <w:lvlJc w:val="left"/>
      <w:pPr>
        <w:ind w:left="720" w:hanging="360"/>
      </w:pPr>
      <w:rPr>
        <w:rFonts w:hint="default" w:ascii="Symbol" w:hAnsi="Symbol"/>
      </w:rPr>
    </w:lvl>
    <w:lvl w:ilvl="1" w:tplc="12E66B0E">
      <w:start w:val="1"/>
      <w:numFmt w:val="bullet"/>
      <w:lvlText w:val="o"/>
      <w:lvlJc w:val="left"/>
      <w:pPr>
        <w:ind w:left="1440" w:hanging="360"/>
      </w:pPr>
      <w:rPr>
        <w:rFonts w:hint="default" w:ascii="Courier New" w:hAnsi="Courier New"/>
      </w:rPr>
    </w:lvl>
    <w:lvl w:ilvl="2" w:tplc="57E8CD16">
      <w:start w:val="1"/>
      <w:numFmt w:val="bullet"/>
      <w:lvlText w:val=""/>
      <w:lvlJc w:val="left"/>
      <w:pPr>
        <w:ind w:left="2160" w:hanging="360"/>
      </w:pPr>
      <w:rPr>
        <w:rFonts w:hint="default" w:ascii="Wingdings" w:hAnsi="Wingdings"/>
      </w:rPr>
    </w:lvl>
    <w:lvl w:ilvl="3" w:tplc="4B3EECBE">
      <w:start w:val="1"/>
      <w:numFmt w:val="bullet"/>
      <w:lvlText w:val=""/>
      <w:lvlJc w:val="left"/>
      <w:pPr>
        <w:ind w:left="2880" w:hanging="360"/>
      </w:pPr>
      <w:rPr>
        <w:rFonts w:hint="default" w:ascii="Symbol" w:hAnsi="Symbol"/>
      </w:rPr>
    </w:lvl>
    <w:lvl w:ilvl="4" w:tplc="F9F4BA76">
      <w:start w:val="1"/>
      <w:numFmt w:val="bullet"/>
      <w:lvlText w:val="o"/>
      <w:lvlJc w:val="left"/>
      <w:pPr>
        <w:ind w:left="3600" w:hanging="360"/>
      </w:pPr>
      <w:rPr>
        <w:rFonts w:hint="default" w:ascii="Courier New" w:hAnsi="Courier New"/>
      </w:rPr>
    </w:lvl>
    <w:lvl w:ilvl="5" w:tplc="CC9642F8">
      <w:start w:val="1"/>
      <w:numFmt w:val="bullet"/>
      <w:lvlText w:val=""/>
      <w:lvlJc w:val="left"/>
      <w:pPr>
        <w:ind w:left="4320" w:hanging="360"/>
      </w:pPr>
      <w:rPr>
        <w:rFonts w:hint="default" w:ascii="Wingdings" w:hAnsi="Wingdings"/>
      </w:rPr>
    </w:lvl>
    <w:lvl w:ilvl="6" w:tplc="950EA0B8">
      <w:start w:val="1"/>
      <w:numFmt w:val="bullet"/>
      <w:lvlText w:val=""/>
      <w:lvlJc w:val="left"/>
      <w:pPr>
        <w:ind w:left="5040" w:hanging="360"/>
      </w:pPr>
      <w:rPr>
        <w:rFonts w:hint="default" w:ascii="Symbol" w:hAnsi="Symbol"/>
      </w:rPr>
    </w:lvl>
    <w:lvl w:ilvl="7" w:tplc="6566944A">
      <w:start w:val="1"/>
      <w:numFmt w:val="bullet"/>
      <w:lvlText w:val="o"/>
      <w:lvlJc w:val="left"/>
      <w:pPr>
        <w:ind w:left="5760" w:hanging="360"/>
      </w:pPr>
      <w:rPr>
        <w:rFonts w:hint="default" w:ascii="Courier New" w:hAnsi="Courier New"/>
      </w:rPr>
    </w:lvl>
    <w:lvl w:ilvl="8" w:tplc="4AE6AABC">
      <w:start w:val="1"/>
      <w:numFmt w:val="bullet"/>
      <w:lvlText w:val=""/>
      <w:lvlJc w:val="left"/>
      <w:pPr>
        <w:ind w:left="6480" w:hanging="360"/>
      </w:pPr>
      <w:rPr>
        <w:rFonts w:hint="default" w:ascii="Wingdings" w:hAnsi="Wingdings"/>
      </w:rPr>
    </w:lvl>
  </w:abstractNum>
  <w:abstractNum w:abstractNumId="32" w15:restartNumberingAfterBreak="0">
    <w:nsid w:val="2EA0A2AA"/>
    <w:multiLevelType w:val="hybridMultilevel"/>
    <w:tmpl w:val="FFFFFFFF"/>
    <w:lvl w:ilvl="0" w:tplc="4A1EC2CA">
      <w:start w:val="1"/>
      <w:numFmt w:val="bullet"/>
      <w:lvlText w:val=""/>
      <w:lvlJc w:val="left"/>
      <w:pPr>
        <w:ind w:left="720" w:hanging="360"/>
      </w:pPr>
      <w:rPr>
        <w:rFonts w:hint="default" w:ascii="Symbol" w:hAnsi="Symbol"/>
      </w:rPr>
    </w:lvl>
    <w:lvl w:ilvl="1" w:tplc="6E8428B6">
      <w:start w:val="1"/>
      <w:numFmt w:val="bullet"/>
      <w:lvlText w:val="o"/>
      <w:lvlJc w:val="left"/>
      <w:pPr>
        <w:ind w:left="1440" w:hanging="360"/>
      </w:pPr>
      <w:rPr>
        <w:rFonts w:hint="default" w:ascii="Courier New" w:hAnsi="Courier New"/>
      </w:rPr>
    </w:lvl>
    <w:lvl w:ilvl="2" w:tplc="4BDC96AA">
      <w:start w:val="1"/>
      <w:numFmt w:val="bullet"/>
      <w:lvlText w:val=""/>
      <w:lvlJc w:val="left"/>
      <w:pPr>
        <w:ind w:left="2160" w:hanging="360"/>
      </w:pPr>
      <w:rPr>
        <w:rFonts w:hint="default" w:ascii="Wingdings" w:hAnsi="Wingdings"/>
      </w:rPr>
    </w:lvl>
    <w:lvl w:ilvl="3" w:tplc="61927268">
      <w:start w:val="1"/>
      <w:numFmt w:val="bullet"/>
      <w:lvlText w:val=""/>
      <w:lvlJc w:val="left"/>
      <w:pPr>
        <w:ind w:left="2880" w:hanging="360"/>
      </w:pPr>
      <w:rPr>
        <w:rFonts w:hint="default" w:ascii="Symbol" w:hAnsi="Symbol"/>
      </w:rPr>
    </w:lvl>
    <w:lvl w:ilvl="4" w:tplc="6B1EECF0">
      <w:start w:val="1"/>
      <w:numFmt w:val="bullet"/>
      <w:lvlText w:val="o"/>
      <w:lvlJc w:val="left"/>
      <w:pPr>
        <w:ind w:left="3600" w:hanging="360"/>
      </w:pPr>
      <w:rPr>
        <w:rFonts w:hint="default" w:ascii="Courier New" w:hAnsi="Courier New"/>
      </w:rPr>
    </w:lvl>
    <w:lvl w:ilvl="5" w:tplc="60949FD2">
      <w:start w:val="1"/>
      <w:numFmt w:val="bullet"/>
      <w:lvlText w:val=""/>
      <w:lvlJc w:val="left"/>
      <w:pPr>
        <w:ind w:left="4320" w:hanging="360"/>
      </w:pPr>
      <w:rPr>
        <w:rFonts w:hint="default" w:ascii="Wingdings" w:hAnsi="Wingdings"/>
      </w:rPr>
    </w:lvl>
    <w:lvl w:ilvl="6" w:tplc="BA10A1FE">
      <w:start w:val="1"/>
      <w:numFmt w:val="bullet"/>
      <w:lvlText w:val=""/>
      <w:lvlJc w:val="left"/>
      <w:pPr>
        <w:ind w:left="5040" w:hanging="360"/>
      </w:pPr>
      <w:rPr>
        <w:rFonts w:hint="default" w:ascii="Symbol" w:hAnsi="Symbol"/>
      </w:rPr>
    </w:lvl>
    <w:lvl w:ilvl="7" w:tplc="09D0C868">
      <w:start w:val="1"/>
      <w:numFmt w:val="bullet"/>
      <w:lvlText w:val="o"/>
      <w:lvlJc w:val="left"/>
      <w:pPr>
        <w:ind w:left="5760" w:hanging="360"/>
      </w:pPr>
      <w:rPr>
        <w:rFonts w:hint="default" w:ascii="Courier New" w:hAnsi="Courier New"/>
      </w:rPr>
    </w:lvl>
    <w:lvl w:ilvl="8" w:tplc="CC7C3762">
      <w:start w:val="1"/>
      <w:numFmt w:val="bullet"/>
      <w:lvlText w:val=""/>
      <w:lvlJc w:val="left"/>
      <w:pPr>
        <w:ind w:left="6480" w:hanging="360"/>
      </w:pPr>
      <w:rPr>
        <w:rFonts w:hint="default" w:ascii="Wingdings" w:hAnsi="Wingdings"/>
      </w:rPr>
    </w:lvl>
  </w:abstractNum>
  <w:abstractNum w:abstractNumId="33" w15:restartNumberingAfterBreak="0">
    <w:nsid w:val="2ED2C4C8"/>
    <w:multiLevelType w:val="hybridMultilevel"/>
    <w:tmpl w:val="FFFFFFFF"/>
    <w:lvl w:ilvl="0" w:tplc="E084B0A6">
      <w:start w:val="1"/>
      <w:numFmt w:val="bullet"/>
      <w:lvlText w:val=""/>
      <w:lvlJc w:val="left"/>
      <w:pPr>
        <w:ind w:left="720" w:hanging="360"/>
      </w:pPr>
      <w:rPr>
        <w:rFonts w:hint="default" w:ascii="Symbol" w:hAnsi="Symbol"/>
      </w:rPr>
    </w:lvl>
    <w:lvl w:ilvl="1" w:tplc="67FEF9E4">
      <w:start w:val="1"/>
      <w:numFmt w:val="bullet"/>
      <w:lvlText w:val="o"/>
      <w:lvlJc w:val="left"/>
      <w:pPr>
        <w:ind w:left="1440" w:hanging="360"/>
      </w:pPr>
      <w:rPr>
        <w:rFonts w:hint="default" w:ascii="Courier New" w:hAnsi="Courier New"/>
      </w:rPr>
    </w:lvl>
    <w:lvl w:ilvl="2" w:tplc="61DC9D00">
      <w:start w:val="1"/>
      <w:numFmt w:val="bullet"/>
      <w:lvlText w:val=""/>
      <w:lvlJc w:val="left"/>
      <w:pPr>
        <w:ind w:left="2160" w:hanging="360"/>
      </w:pPr>
      <w:rPr>
        <w:rFonts w:hint="default" w:ascii="Wingdings" w:hAnsi="Wingdings"/>
      </w:rPr>
    </w:lvl>
    <w:lvl w:ilvl="3" w:tplc="9A24D022">
      <w:start w:val="1"/>
      <w:numFmt w:val="bullet"/>
      <w:lvlText w:val=""/>
      <w:lvlJc w:val="left"/>
      <w:pPr>
        <w:ind w:left="2880" w:hanging="360"/>
      </w:pPr>
      <w:rPr>
        <w:rFonts w:hint="default" w:ascii="Symbol" w:hAnsi="Symbol"/>
      </w:rPr>
    </w:lvl>
    <w:lvl w:ilvl="4" w:tplc="3B2456BC">
      <w:start w:val="1"/>
      <w:numFmt w:val="bullet"/>
      <w:lvlText w:val="o"/>
      <w:lvlJc w:val="left"/>
      <w:pPr>
        <w:ind w:left="3600" w:hanging="360"/>
      </w:pPr>
      <w:rPr>
        <w:rFonts w:hint="default" w:ascii="Courier New" w:hAnsi="Courier New"/>
      </w:rPr>
    </w:lvl>
    <w:lvl w:ilvl="5" w:tplc="CB24D6B2">
      <w:start w:val="1"/>
      <w:numFmt w:val="bullet"/>
      <w:lvlText w:val=""/>
      <w:lvlJc w:val="left"/>
      <w:pPr>
        <w:ind w:left="4320" w:hanging="360"/>
      </w:pPr>
      <w:rPr>
        <w:rFonts w:hint="default" w:ascii="Wingdings" w:hAnsi="Wingdings"/>
      </w:rPr>
    </w:lvl>
    <w:lvl w:ilvl="6" w:tplc="1518AFB0">
      <w:start w:val="1"/>
      <w:numFmt w:val="bullet"/>
      <w:lvlText w:val=""/>
      <w:lvlJc w:val="left"/>
      <w:pPr>
        <w:ind w:left="5040" w:hanging="360"/>
      </w:pPr>
      <w:rPr>
        <w:rFonts w:hint="default" w:ascii="Symbol" w:hAnsi="Symbol"/>
      </w:rPr>
    </w:lvl>
    <w:lvl w:ilvl="7" w:tplc="9AA2E588">
      <w:start w:val="1"/>
      <w:numFmt w:val="bullet"/>
      <w:lvlText w:val="o"/>
      <w:lvlJc w:val="left"/>
      <w:pPr>
        <w:ind w:left="5760" w:hanging="360"/>
      </w:pPr>
      <w:rPr>
        <w:rFonts w:hint="default" w:ascii="Courier New" w:hAnsi="Courier New"/>
      </w:rPr>
    </w:lvl>
    <w:lvl w:ilvl="8" w:tplc="1CC64C32">
      <w:start w:val="1"/>
      <w:numFmt w:val="bullet"/>
      <w:lvlText w:val=""/>
      <w:lvlJc w:val="left"/>
      <w:pPr>
        <w:ind w:left="6480" w:hanging="360"/>
      </w:pPr>
      <w:rPr>
        <w:rFonts w:hint="default" w:ascii="Wingdings" w:hAnsi="Wingdings"/>
      </w:rPr>
    </w:lvl>
  </w:abstractNum>
  <w:abstractNum w:abstractNumId="34" w15:restartNumberingAfterBreak="0">
    <w:nsid w:val="3328165A"/>
    <w:multiLevelType w:val="hybridMultilevel"/>
    <w:tmpl w:val="FFFFFFFF"/>
    <w:lvl w:ilvl="0">
      <w:start w:val="1"/>
      <w:numFmt w:val="bullet"/>
      <w:lvlText w:val=""/>
      <w:lvlJc w:val="left"/>
      <w:pPr>
        <w:ind w:left="720" w:hanging="360"/>
      </w:pPr>
      <w:rPr>
        <w:rFonts w:hint="default" w:ascii="Symbol" w:hAnsi="Symbol"/>
      </w:rPr>
    </w:lvl>
    <w:lvl w:ilvl="1" w:tplc="55727524">
      <w:start w:val="1"/>
      <w:numFmt w:val="bullet"/>
      <w:lvlText w:val="o"/>
      <w:lvlJc w:val="left"/>
      <w:pPr>
        <w:ind w:left="1440" w:hanging="360"/>
      </w:pPr>
      <w:rPr>
        <w:rFonts w:hint="default" w:ascii="Courier New" w:hAnsi="Courier New"/>
      </w:rPr>
    </w:lvl>
    <w:lvl w:ilvl="2" w:tplc="6EDA42BE">
      <w:start w:val="1"/>
      <w:numFmt w:val="bullet"/>
      <w:lvlText w:val=""/>
      <w:lvlJc w:val="left"/>
      <w:pPr>
        <w:ind w:left="2160" w:hanging="360"/>
      </w:pPr>
      <w:rPr>
        <w:rFonts w:hint="default" w:ascii="Wingdings" w:hAnsi="Wingdings"/>
      </w:rPr>
    </w:lvl>
    <w:lvl w:ilvl="3" w:tplc="E96EE158">
      <w:start w:val="1"/>
      <w:numFmt w:val="bullet"/>
      <w:lvlText w:val=""/>
      <w:lvlJc w:val="left"/>
      <w:pPr>
        <w:ind w:left="2880" w:hanging="360"/>
      </w:pPr>
      <w:rPr>
        <w:rFonts w:hint="default" w:ascii="Symbol" w:hAnsi="Symbol"/>
      </w:rPr>
    </w:lvl>
    <w:lvl w:ilvl="4" w:tplc="A6385F06">
      <w:start w:val="1"/>
      <w:numFmt w:val="bullet"/>
      <w:lvlText w:val="o"/>
      <w:lvlJc w:val="left"/>
      <w:pPr>
        <w:ind w:left="3600" w:hanging="360"/>
      </w:pPr>
      <w:rPr>
        <w:rFonts w:hint="default" w:ascii="Courier New" w:hAnsi="Courier New"/>
      </w:rPr>
    </w:lvl>
    <w:lvl w:ilvl="5" w:tplc="F870860C">
      <w:start w:val="1"/>
      <w:numFmt w:val="bullet"/>
      <w:lvlText w:val=""/>
      <w:lvlJc w:val="left"/>
      <w:pPr>
        <w:ind w:left="4320" w:hanging="360"/>
      </w:pPr>
      <w:rPr>
        <w:rFonts w:hint="default" w:ascii="Wingdings" w:hAnsi="Wingdings"/>
      </w:rPr>
    </w:lvl>
    <w:lvl w:ilvl="6" w:tplc="E45AEA40">
      <w:start w:val="1"/>
      <w:numFmt w:val="bullet"/>
      <w:lvlText w:val=""/>
      <w:lvlJc w:val="left"/>
      <w:pPr>
        <w:ind w:left="5040" w:hanging="360"/>
      </w:pPr>
      <w:rPr>
        <w:rFonts w:hint="default" w:ascii="Symbol" w:hAnsi="Symbol"/>
      </w:rPr>
    </w:lvl>
    <w:lvl w:ilvl="7" w:tplc="4762F33A">
      <w:start w:val="1"/>
      <w:numFmt w:val="bullet"/>
      <w:lvlText w:val="o"/>
      <w:lvlJc w:val="left"/>
      <w:pPr>
        <w:ind w:left="5760" w:hanging="360"/>
      </w:pPr>
      <w:rPr>
        <w:rFonts w:hint="default" w:ascii="Courier New" w:hAnsi="Courier New"/>
      </w:rPr>
    </w:lvl>
    <w:lvl w:ilvl="8" w:tplc="C1D0C6E2">
      <w:start w:val="1"/>
      <w:numFmt w:val="bullet"/>
      <w:lvlText w:val=""/>
      <w:lvlJc w:val="left"/>
      <w:pPr>
        <w:ind w:left="6480" w:hanging="360"/>
      </w:pPr>
      <w:rPr>
        <w:rFonts w:hint="default" w:ascii="Wingdings" w:hAnsi="Wingdings"/>
      </w:rPr>
    </w:lvl>
  </w:abstractNum>
  <w:abstractNum w:abstractNumId="35" w15:restartNumberingAfterBreak="0">
    <w:nsid w:val="3395CFF2"/>
    <w:multiLevelType w:val="hybridMultilevel"/>
    <w:tmpl w:val="FFFFFFFF"/>
    <w:lvl w:ilvl="0" w:tplc="D46CD072">
      <w:start w:val="1"/>
      <w:numFmt w:val="decimal"/>
      <w:lvlText w:val="%1."/>
      <w:lvlJc w:val="left"/>
      <w:pPr>
        <w:ind w:left="720" w:hanging="360"/>
      </w:pPr>
    </w:lvl>
    <w:lvl w:ilvl="1" w:tplc="2782301C">
      <w:start w:val="1"/>
      <w:numFmt w:val="lowerLetter"/>
      <w:lvlText w:val="%2."/>
      <w:lvlJc w:val="left"/>
      <w:pPr>
        <w:ind w:left="1440" w:hanging="360"/>
      </w:pPr>
    </w:lvl>
    <w:lvl w:ilvl="2" w:tplc="22D00766">
      <w:start w:val="1"/>
      <w:numFmt w:val="lowerRoman"/>
      <w:lvlText w:val="%3."/>
      <w:lvlJc w:val="right"/>
      <w:pPr>
        <w:ind w:left="2160" w:hanging="180"/>
      </w:pPr>
    </w:lvl>
    <w:lvl w:ilvl="3" w:tplc="521A1156">
      <w:start w:val="1"/>
      <w:numFmt w:val="decimal"/>
      <w:lvlText w:val="%4."/>
      <w:lvlJc w:val="left"/>
      <w:pPr>
        <w:ind w:left="2880" w:hanging="360"/>
      </w:pPr>
    </w:lvl>
    <w:lvl w:ilvl="4" w:tplc="67DCD4DE">
      <w:start w:val="1"/>
      <w:numFmt w:val="lowerLetter"/>
      <w:lvlText w:val="%5."/>
      <w:lvlJc w:val="left"/>
      <w:pPr>
        <w:ind w:left="3600" w:hanging="360"/>
      </w:pPr>
    </w:lvl>
    <w:lvl w:ilvl="5" w:tplc="CB343E18">
      <w:start w:val="1"/>
      <w:numFmt w:val="lowerRoman"/>
      <w:lvlText w:val="%6."/>
      <w:lvlJc w:val="right"/>
      <w:pPr>
        <w:ind w:left="4320" w:hanging="180"/>
      </w:pPr>
    </w:lvl>
    <w:lvl w:ilvl="6" w:tplc="AFCCA050">
      <w:start w:val="1"/>
      <w:numFmt w:val="decimal"/>
      <w:lvlText w:val="%7."/>
      <w:lvlJc w:val="left"/>
      <w:pPr>
        <w:ind w:left="5040" w:hanging="360"/>
      </w:pPr>
    </w:lvl>
    <w:lvl w:ilvl="7" w:tplc="CD5CB6B0">
      <w:start w:val="1"/>
      <w:numFmt w:val="lowerLetter"/>
      <w:lvlText w:val="%8."/>
      <w:lvlJc w:val="left"/>
      <w:pPr>
        <w:ind w:left="5760" w:hanging="360"/>
      </w:pPr>
    </w:lvl>
    <w:lvl w:ilvl="8" w:tplc="211A41F2">
      <w:start w:val="1"/>
      <w:numFmt w:val="lowerRoman"/>
      <w:lvlText w:val="%9."/>
      <w:lvlJc w:val="right"/>
      <w:pPr>
        <w:ind w:left="6480" w:hanging="180"/>
      </w:pPr>
    </w:lvl>
  </w:abstractNum>
  <w:abstractNum w:abstractNumId="36" w15:restartNumberingAfterBreak="0">
    <w:nsid w:val="34632FE7"/>
    <w:multiLevelType w:val="hybridMultilevel"/>
    <w:tmpl w:val="FFFFFFFF"/>
    <w:lvl w:ilvl="0" w:tplc="73785628">
      <w:start w:val="1"/>
      <w:numFmt w:val="decimal"/>
      <w:lvlText w:val="%1."/>
      <w:lvlJc w:val="left"/>
      <w:pPr>
        <w:ind w:left="720" w:hanging="360"/>
      </w:pPr>
    </w:lvl>
    <w:lvl w:ilvl="1" w:tplc="AD681E60">
      <w:start w:val="1"/>
      <w:numFmt w:val="lowerLetter"/>
      <w:lvlText w:val="%2."/>
      <w:lvlJc w:val="left"/>
      <w:pPr>
        <w:ind w:left="1440" w:hanging="360"/>
      </w:pPr>
    </w:lvl>
    <w:lvl w:ilvl="2" w:tplc="B5FAE4A0">
      <w:start w:val="1"/>
      <w:numFmt w:val="lowerRoman"/>
      <w:lvlText w:val="%3."/>
      <w:lvlJc w:val="right"/>
      <w:pPr>
        <w:ind w:left="2160" w:hanging="180"/>
      </w:pPr>
    </w:lvl>
    <w:lvl w:ilvl="3" w:tplc="5F2C846A">
      <w:start w:val="1"/>
      <w:numFmt w:val="decimal"/>
      <w:lvlText w:val="%4."/>
      <w:lvlJc w:val="left"/>
      <w:pPr>
        <w:ind w:left="2880" w:hanging="360"/>
      </w:pPr>
    </w:lvl>
    <w:lvl w:ilvl="4" w:tplc="6498B872">
      <w:start w:val="1"/>
      <w:numFmt w:val="lowerLetter"/>
      <w:lvlText w:val="%5."/>
      <w:lvlJc w:val="left"/>
      <w:pPr>
        <w:ind w:left="3600" w:hanging="360"/>
      </w:pPr>
    </w:lvl>
    <w:lvl w:ilvl="5" w:tplc="841453BE">
      <w:start w:val="1"/>
      <w:numFmt w:val="lowerRoman"/>
      <w:lvlText w:val="%6."/>
      <w:lvlJc w:val="right"/>
      <w:pPr>
        <w:ind w:left="4320" w:hanging="180"/>
      </w:pPr>
    </w:lvl>
    <w:lvl w:ilvl="6" w:tplc="34AC1550">
      <w:start w:val="1"/>
      <w:numFmt w:val="decimal"/>
      <w:lvlText w:val="%7."/>
      <w:lvlJc w:val="left"/>
      <w:pPr>
        <w:ind w:left="5040" w:hanging="360"/>
      </w:pPr>
    </w:lvl>
    <w:lvl w:ilvl="7" w:tplc="2534AF2A">
      <w:start w:val="1"/>
      <w:numFmt w:val="lowerLetter"/>
      <w:lvlText w:val="%8."/>
      <w:lvlJc w:val="left"/>
      <w:pPr>
        <w:ind w:left="5760" w:hanging="360"/>
      </w:pPr>
    </w:lvl>
    <w:lvl w:ilvl="8" w:tplc="5682424A">
      <w:start w:val="1"/>
      <w:numFmt w:val="lowerRoman"/>
      <w:lvlText w:val="%9."/>
      <w:lvlJc w:val="right"/>
      <w:pPr>
        <w:ind w:left="6480" w:hanging="180"/>
      </w:pPr>
    </w:lvl>
  </w:abstractNum>
  <w:abstractNum w:abstractNumId="37" w15:restartNumberingAfterBreak="0">
    <w:nsid w:val="361C174D"/>
    <w:multiLevelType w:val="hybridMultilevel"/>
    <w:tmpl w:val="FFFFFFFF"/>
    <w:lvl w:ilvl="0" w:tplc="29C0F438">
      <w:start w:val="1"/>
      <w:numFmt w:val="bullet"/>
      <w:lvlText w:val=""/>
      <w:lvlJc w:val="left"/>
      <w:pPr>
        <w:ind w:left="720" w:hanging="360"/>
      </w:pPr>
      <w:rPr>
        <w:rFonts w:hint="default" w:ascii="Symbol" w:hAnsi="Symbol"/>
      </w:rPr>
    </w:lvl>
    <w:lvl w:ilvl="1" w:tplc="BB38C7DA">
      <w:start w:val="1"/>
      <w:numFmt w:val="bullet"/>
      <w:lvlText w:val="o"/>
      <w:lvlJc w:val="left"/>
      <w:pPr>
        <w:ind w:left="1440" w:hanging="360"/>
      </w:pPr>
      <w:rPr>
        <w:rFonts w:hint="default" w:ascii="Courier New" w:hAnsi="Courier New"/>
      </w:rPr>
    </w:lvl>
    <w:lvl w:ilvl="2" w:tplc="AFB06E94">
      <w:start w:val="1"/>
      <w:numFmt w:val="bullet"/>
      <w:lvlText w:val=""/>
      <w:lvlJc w:val="left"/>
      <w:pPr>
        <w:ind w:left="2160" w:hanging="360"/>
      </w:pPr>
      <w:rPr>
        <w:rFonts w:hint="default" w:ascii="Wingdings" w:hAnsi="Wingdings"/>
      </w:rPr>
    </w:lvl>
    <w:lvl w:ilvl="3" w:tplc="C40EEDCC">
      <w:start w:val="1"/>
      <w:numFmt w:val="bullet"/>
      <w:lvlText w:val=""/>
      <w:lvlJc w:val="left"/>
      <w:pPr>
        <w:ind w:left="2880" w:hanging="360"/>
      </w:pPr>
      <w:rPr>
        <w:rFonts w:hint="default" w:ascii="Symbol" w:hAnsi="Symbol"/>
      </w:rPr>
    </w:lvl>
    <w:lvl w:ilvl="4" w:tplc="49A4681C">
      <w:start w:val="1"/>
      <w:numFmt w:val="bullet"/>
      <w:lvlText w:val="o"/>
      <w:lvlJc w:val="left"/>
      <w:pPr>
        <w:ind w:left="3600" w:hanging="360"/>
      </w:pPr>
      <w:rPr>
        <w:rFonts w:hint="default" w:ascii="Courier New" w:hAnsi="Courier New"/>
      </w:rPr>
    </w:lvl>
    <w:lvl w:ilvl="5" w:tplc="9300D8B8">
      <w:start w:val="1"/>
      <w:numFmt w:val="bullet"/>
      <w:lvlText w:val=""/>
      <w:lvlJc w:val="left"/>
      <w:pPr>
        <w:ind w:left="4320" w:hanging="360"/>
      </w:pPr>
      <w:rPr>
        <w:rFonts w:hint="default" w:ascii="Wingdings" w:hAnsi="Wingdings"/>
      </w:rPr>
    </w:lvl>
    <w:lvl w:ilvl="6" w:tplc="8D30F330">
      <w:start w:val="1"/>
      <w:numFmt w:val="bullet"/>
      <w:lvlText w:val=""/>
      <w:lvlJc w:val="left"/>
      <w:pPr>
        <w:ind w:left="5040" w:hanging="360"/>
      </w:pPr>
      <w:rPr>
        <w:rFonts w:hint="default" w:ascii="Symbol" w:hAnsi="Symbol"/>
      </w:rPr>
    </w:lvl>
    <w:lvl w:ilvl="7" w:tplc="2C60B99E">
      <w:start w:val="1"/>
      <w:numFmt w:val="bullet"/>
      <w:lvlText w:val="o"/>
      <w:lvlJc w:val="left"/>
      <w:pPr>
        <w:ind w:left="5760" w:hanging="360"/>
      </w:pPr>
      <w:rPr>
        <w:rFonts w:hint="default" w:ascii="Courier New" w:hAnsi="Courier New"/>
      </w:rPr>
    </w:lvl>
    <w:lvl w:ilvl="8" w:tplc="567413B4">
      <w:start w:val="1"/>
      <w:numFmt w:val="bullet"/>
      <w:lvlText w:val=""/>
      <w:lvlJc w:val="left"/>
      <w:pPr>
        <w:ind w:left="6480" w:hanging="360"/>
      </w:pPr>
      <w:rPr>
        <w:rFonts w:hint="default" w:ascii="Wingdings" w:hAnsi="Wingdings"/>
      </w:rPr>
    </w:lvl>
  </w:abstractNum>
  <w:abstractNum w:abstractNumId="38" w15:restartNumberingAfterBreak="0">
    <w:nsid w:val="36F89D9E"/>
    <w:multiLevelType w:val="hybridMultilevel"/>
    <w:tmpl w:val="FFFFFFFF"/>
    <w:lvl w:ilvl="0" w:tplc="A976C460">
      <w:start w:val="1"/>
      <w:numFmt w:val="bullet"/>
      <w:lvlText w:val=""/>
      <w:lvlJc w:val="left"/>
      <w:pPr>
        <w:ind w:left="720" w:hanging="360"/>
      </w:pPr>
      <w:rPr>
        <w:rFonts w:hint="default" w:ascii="Symbol" w:hAnsi="Symbol"/>
      </w:rPr>
    </w:lvl>
    <w:lvl w:ilvl="1" w:tplc="52A4F09A">
      <w:start w:val="1"/>
      <w:numFmt w:val="bullet"/>
      <w:lvlText w:val="o"/>
      <w:lvlJc w:val="left"/>
      <w:pPr>
        <w:ind w:left="1440" w:hanging="360"/>
      </w:pPr>
      <w:rPr>
        <w:rFonts w:hint="default" w:ascii="Courier New" w:hAnsi="Courier New"/>
      </w:rPr>
    </w:lvl>
    <w:lvl w:ilvl="2" w:tplc="F44C93F8">
      <w:start w:val="1"/>
      <w:numFmt w:val="bullet"/>
      <w:lvlText w:val=""/>
      <w:lvlJc w:val="left"/>
      <w:pPr>
        <w:ind w:left="2160" w:hanging="360"/>
      </w:pPr>
      <w:rPr>
        <w:rFonts w:hint="default" w:ascii="Wingdings" w:hAnsi="Wingdings"/>
      </w:rPr>
    </w:lvl>
    <w:lvl w:ilvl="3" w:tplc="212874C4">
      <w:start w:val="1"/>
      <w:numFmt w:val="bullet"/>
      <w:lvlText w:val=""/>
      <w:lvlJc w:val="left"/>
      <w:pPr>
        <w:ind w:left="2880" w:hanging="360"/>
      </w:pPr>
      <w:rPr>
        <w:rFonts w:hint="default" w:ascii="Symbol" w:hAnsi="Symbol"/>
      </w:rPr>
    </w:lvl>
    <w:lvl w:ilvl="4" w:tplc="F41A542C">
      <w:start w:val="1"/>
      <w:numFmt w:val="bullet"/>
      <w:lvlText w:val="o"/>
      <w:lvlJc w:val="left"/>
      <w:pPr>
        <w:ind w:left="3600" w:hanging="360"/>
      </w:pPr>
      <w:rPr>
        <w:rFonts w:hint="default" w:ascii="Courier New" w:hAnsi="Courier New"/>
      </w:rPr>
    </w:lvl>
    <w:lvl w:ilvl="5" w:tplc="8626E138">
      <w:start w:val="1"/>
      <w:numFmt w:val="bullet"/>
      <w:lvlText w:val=""/>
      <w:lvlJc w:val="left"/>
      <w:pPr>
        <w:ind w:left="4320" w:hanging="360"/>
      </w:pPr>
      <w:rPr>
        <w:rFonts w:hint="default" w:ascii="Wingdings" w:hAnsi="Wingdings"/>
      </w:rPr>
    </w:lvl>
    <w:lvl w:ilvl="6" w:tplc="9B6623A4">
      <w:start w:val="1"/>
      <w:numFmt w:val="bullet"/>
      <w:lvlText w:val=""/>
      <w:lvlJc w:val="left"/>
      <w:pPr>
        <w:ind w:left="5040" w:hanging="360"/>
      </w:pPr>
      <w:rPr>
        <w:rFonts w:hint="default" w:ascii="Symbol" w:hAnsi="Symbol"/>
      </w:rPr>
    </w:lvl>
    <w:lvl w:ilvl="7" w:tplc="B8E6BFC2">
      <w:start w:val="1"/>
      <w:numFmt w:val="bullet"/>
      <w:lvlText w:val="o"/>
      <w:lvlJc w:val="left"/>
      <w:pPr>
        <w:ind w:left="5760" w:hanging="360"/>
      </w:pPr>
      <w:rPr>
        <w:rFonts w:hint="default" w:ascii="Courier New" w:hAnsi="Courier New"/>
      </w:rPr>
    </w:lvl>
    <w:lvl w:ilvl="8" w:tplc="F208DD26">
      <w:start w:val="1"/>
      <w:numFmt w:val="bullet"/>
      <w:lvlText w:val=""/>
      <w:lvlJc w:val="left"/>
      <w:pPr>
        <w:ind w:left="6480" w:hanging="360"/>
      </w:pPr>
      <w:rPr>
        <w:rFonts w:hint="default" w:ascii="Wingdings" w:hAnsi="Wingdings"/>
      </w:rPr>
    </w:lvl>
  </w:abstractNum>
  <w:abstractNum w:abstractNumId="39" w15:restartNumberingAfterBreak="0">
    <w:nsid w:val="3812FD1A"/>
    <w:multiLevelType w:val="hybridMultilevel"/>
    <w:tmpl w:val="FFFFFFFF"/>
    <w:lvl w:ilvl="0" w:tplc="BDAACF08">
      <w:start w:val="1"/>
      <w:numFmt w:val="bullet"/>
      <w:lvlText w:val=""/>
      <w:lvlJc w:val="left"/>
      <w:pPr>
        <w:ind w:left="720" w:hanging="360"/>
      </w:pPr>
      <w:rPr>
        <w:rFonts w:hint="default" w:ascii="Symbol" w:hAnsi="Symbol"/>
      </w:rPr>
    </w:lvl>
    <w:lvl w:ilvl="1" w:tplc="1C24E020">
      <w:start w:val="1"/>
      <w:numFmt w:val="bullet"/>
      <w:lvlText w:val="o"/>
      <w:lvlJc w:val="left"/>
      <w:pPr>
        <w:ind w:left="1440" w:hanging="360"/>
      </w:pPr>
      <w:rPr>
        <w:rFonts w:hint="default" w:ascii="Courier New" w:hAnsi="Courier New"/>
      </w:rPr>
    </w:lvl>
    <w:lvl w:ilvl="2" w:tplc="DE922C7A">
      <w:start w:val="1"/>
      <w:numFmt w:val="bullet"/>
      <w:lvlText w:val=""/>
      <w:lvlJc w:val="left"/>
      <w:pPr>
        <w:ind w:left="2160" w:hanging="360"/>
      </w:pPr>
      <w:rPr>
        <w:rFonts w:hint="default" w:ascii="Wingdings" w:hAnsi="Wingdings"/>
      </w:rPr>
    </w:lvl>
    <w:lvl w:ilvl="3" w:tplc="CD20CE9A">
      <w:start w:val="1"/>
      <w:numFmt w:val="bullet"/>
      <w:lvlText w:val=""/>
      <w:lvlJc w:val="left"/>
      <w:pPr>
        <w:ind w:left="2880" w:hanging="360"/>
      </w:pPr>
      <w:rPr>
        <w:rFonts w:hint="default" w:ascii="Symbol" w:hAnsi="Symbol"/>
      </w:rPr>
    </w:lvl>
    <w:lvl w:ilvl="4" w:tplc="86D040CA">
      <w:start w:val="1"/>
      <w:numFmt w:val="bullet"/>
      <w:lvlText w:val="o"/>
      <w:lvlJc w:val="left"/>
      <w:pPr>
        <w:ind w:left="3600" w:hanging="360"/>
      </w:pPr>
      <w:rPr>
        <w:rFonts w:hint="default" w:ascii="Courier New" w:hAnsi="Courier New"/>
      </w:rPr>
    </w:lvl>
    <w:lvl w:ilvl="5" w:tplc="E3049656">
      <w:start w:val="1"/>
      <w:numFmt w:val="bullet"/>
      <w:lvlText w:val=""/>
      <w:lvlJc w:val="left"/>
      <w:pPr>
        <w:ind w:left="4320" w:hanging="360"/>
      </w:pPr>
      <w:rPr>
        <w:rFonts w:hint="default" w:ascii="Wingdings" w:hAnsi="Wingdings"/>
      </w:rPr>
    </w:lvl>
    <w:lvl w:ilvl="6" w:tplc="D3504F2A">
      <w:start w:val="1"/>
      <w:numFmt w:val="bullet"/>
      <w:lvlText w:val=""/>
      <w:lvlJc w:val="left"/>
      <w:pPr>
        <w:ind w:left="5040" w:hanging="360"/>
      </w:pPr>
      <w:rPr>
        <w:rFonts w:hint="default" w:ascii="Symbol" w:hAnsi="Symbol"/>
      </w:rPr>
    </w:lvl>
    <w:lvl w:ilvl="7" w:tplc="938CC546">
      <w:start w:val="1"/>
      <w:numFmt w:val="bullet"/>
      <w:lvlText w:val="o"/>
      <w:lvlJc w:val="left"/>
      <w:pPr>
        <w:ind w:left="5760" w:hanging="360"/>
      </w:pPr>
      <w:rPr>
        <w:rFonts w:hint="default" w:ascii="Courier New" w:hAnsi="Courier New"/>
      </w:rPr>
    </w:lvl>
    <w:lvl w:ilvl="8" w:tplc="832CA2E8">
      <w:start w:val="1"/>
      <w:numFmt w:val="bullet"/>
      <w:lvlText w:val=""/>
      <w:lvlJc w:val="left"/>
      <w:pPr>
        <w:ind w:left="6480" w:hanging="360"/>
      </w:pPr>
      <w:rPr>
        <w:rFonts w:hint="default" w:ascii="Wingdings" w:hAnsi="Wingdings"/>
      </w:rPr>
    </w:lvl>
  </w:abstractNum>
  <w:abstractNum w:abstractNumId="40" w15:restartNumberingAfterBreak="0">
    <w:nsid w:val="388B22BE"/>
    <w:multiLevelType w:val="hybridMultilevel"/>
    <w:tmpl w:val="FFFFFFFF"/>
    <w:lvl w:ilvl="0" w:tplc="597AF712">
      <w:start w:val="1"/>
      <w:numFmt w:val="bullet"/>
      <w:lvlText w:val=""/>
      <w:lvlJc w:val="left"/>
      <w:pPr>
        <w:ind w:left="720" w:hanging="360"/>
      </w:pPr>
      <w:rPr>
        <w:rFonts w:hint="default" w:ascii="Symbol" w:hAnsi="Symbol"/>
      </w:rPr>
    </w:lvl>
    <w:lvl w:ilvl="1" w:tplc="F2CE893E">
      <w:start w:val="1"/>
      <w:numFmt w:val="bullet"/>
      <w:lvlText w:val="o"/>
      <w:lvlJc w:val="left"/>
      <w:pPr>
        <w:ind w:left="1440" w:hanging="360"/>
      </w:pPr>
      <w:rPr>
        <w:rFonts w:hint="default" w:ascii="Courier New" w:hAnsi="Courier New"/>
      </w:rPr>
    </w:lvl>
    <w:lvl w:ilvl="2" w:tplc="7020E0AC">
      <w:start w:val="1"/>
      <w:numFmt w:val="bullet"/>
      <w:lvlText w:val=""/>
      <w:lvlJc w:val="left"/>
      <w:pPr>
        <w:ind w:left="2160" w:hanging="360"/>
      </w:pPr>
      <w:rPr>
        <w:rFonts w:hint="default" w:ascii="Wingdings" w:hAnsi="Wingdings"/>
      </w:rPr>
    </w:lvl>
    <w:lvl w:ilvl="3" w:tplc="A1082E4A">
      <w:start w:val="1"/>
      <w:numFmt w:val="bullet"/>
      <w:lvlText w:val=""/>
      <w:lvlJc w:val="left"/>
      <w:pPr>
        <w:ind w:left="2880" w:hanging="360"/>
      </w:pPr>
      <w:rPr>
        <w:rFonts w:hint="default" w:ascii="Symbol" w:hAnsi="Symbol"/>
      </w:rPr>
    </w:lvl>
    <w:lvl w:ilvl="4" w:tplc="52EEF00A">
      <w:start w:val="1"/>
      <w:numFmt w:val="bullet"/>
      <w:lvlText w:val="o"/>
      <w:lvlJc w:val="left"/>
      <w:pPr>
        <w:ind w:left="3600" w:hanging="360"/>
      </w:pPr>
      <w:rPr>
        <w:rFonts w:hint="default" w:ascii="Courier New" w:hAnsi="Courier New"/>
      </w:rPr>
    </w:lvl>
    <w:lvl w:ilvl="5" w:tplc="5DC8155E">
      <w:start w:val="1"/>
      <w:numFmt w:val="bullet"/>
      <w:lvlText w:val=""/>
      <w:lvlJc w:val="left"/>
      <w:pPr>
        <w:ind w:left="4320" w:hanging="360"/>
      </w:pPr>
      <w:rPr>
        <w:rFonts w:hint="default" w:ascii="Wingdings" w:hAnsi="Wingdings"/>
      </w:rPr>
    </w:lvl>
    <w:lvl w:ilvl="6" w:tplc="213E9DEA">
      <w:start w:val="1"/>
      <w:numFmt w:val="bullet"/>
      <w:lvlText w:val=""/>
      <w:lvlJc w:val="left"/>
      <w:pPr>
        <w:ind w:left="5040" w:hanging="360"/>
      </w:pPr>
      <w:rPr>
        <w:rFonts w:hint="default" w:ascii="Symbol" w:hAnsi="Symbol"/>
      </w:rPr>
    </w:lvl>
    <w:lvl w:ilvl="7" w:tplc="C42452AA">
      <w:start w:val="1"/>
      <w:numFmt w:val="bullet"/>
      <w:lvlText w:val="o"/>
      <w:lvlJc w:val="left"/>
      <w:pPr>
        <w:ind w:left="5760" w:hanging="360"/>
      </w:pPr>
      <w:rPr>
        <w:rFonts w:hint="default" w:ascii="Courier New" w:hAnsi="Courier New"/>
      </w:rPr>
    </w:lvl>
    <w:lvl w:ilvl="8" w:tplc="CA38607A">
      <w:start w:val="1"/>
      <w:numFmt w:val="bullet"/>
      <w:lvlText w:val=""/>
      <w:lvlJc w:val="left"/>
      <w:pPr>
        <w:ind w:left="6480" w:hanging="360"/>
      </w:pPr>
      <w:rPr>
        <w:rFonts w:hint="default" w:ascii="Wingdings" w:hAnsi="Wingdings"/>
      </w:rPr>
    </w:lvl>
  </w:abstractNum>
  <w:abstractNum w:abstractNumId="41" w15:restartNumberingAfterBreak="0">
    <w:nsid w:val="393F7AB3"/>
    <w:multiLevelType w:val="hybridMultilevel"/>
    <w:tmpl w:val="FFFFFFFF"/>
    <w:lvl w:ilvl="0" w:tplc="053ABD9C">
      <w:start w:val="1"/>
      <w:numFmt w:val="bullet"/>
      <w:lvlText w:val=""/>
      <w:lvlJc w:val="left"/>
      <w:pPr>
        <w:ind w:left="720" w:hanging="360"/>
      </w:pPr>
      <w:rPr>
        <w:rFonts w:hint="default" w:ascii="Symbol" w:hAnsi="Symbol"/>
      </w:rPr>
    </w:lvl>
    <w:lvl w:ilvl="1" w:tplc="86027332">
      <w:start w:val="1"/>
      <w:numFmt w:val="bullet"/>
      <w:lvlText w:val="o"/>
      <w:lvlJc w:val="left"/>
      <w:pPr>
        <w:ind w:left="1440" w:hanging="360"/>
      </w:pPr>
      <w:rPr>
        <w:rFonts w:hint="default" w:ascii="Courier New" w:hAnsi="Courier New"/>
      </w:rPr>
    </w:lvl>
    <w:lvl w:ilvl="2" w:tplc="B5B4611C">
      <w:start w:val="1"/>
      <w:numFmt w:val="bullet"/>
      <w:lvlText w:val=""/>
      <w:lvlJc w:val="left"/>
      <w:pPr>
        <w:ind w:left="2160" w:hanging="360"/>
      </w:pPr>
      <w:rPr>
        <w:rFonts w:hint="default" w:ascii="Wingdings" w:hAnsi="Wingdings"/>
      </w:rPr>
    </w:lvl>
    <w:lvl w:ilvl="3" w:tplc="DF880086">
      <w:start w:val="1"/>
      <w:numFmt w:val="bullet"/>
      <w:lvlText w:val=""/>
      <w:lvlJc w:val="left"/>
      <w:pPr>
        <w:ind w:left="2880" w:hanging="360"/>
      </w:pPr>
      <w:rPr>
        <w:rFonts w:hint="default" w:ascii="Symbol" w:hAnsi="Symbol"/>
      </w:rPr>
    </w:lvl>
    <w:lvl w:ilvl="4" w:tplc="6CFC72C6">
      <w:start w:val="1"/>
      <w:numFmt w:val="bullet"/>
      <w:lvlText w:val="o"/>
      <w:lvlJc w:val="left"/>
      <w:pPr>
        <w:ind w:left="3600" w:hanging="360"/>
      </w:pPr>
      <w:rPr>
        <w:rFonts w:hint="default" w:ascii="Courier New" w:hAnsi="Courier New"/>
      </w:rPr>
    </w:lvl>
    <w:lvl w:ilvl="5" w:tplc="B21443F2">
      <w:start w:val="1"/>
      <w:numFmt w:val="bullet"/>
      <w:lvlText w:val=""/>
      <w:lvlJc w:val="left"/>
      <w:pPr>
        <w:ind w:left="4320" w:hanging="360"/>
      </w:pPr>
      <w:rPr>
        <w:rFonts w:hint="default" w:ascii="Wingdings" w:hAnsi="Wingdings"/>
      </w:rPr>
    </w:lvl>
    <w:lvl w:ilvl="6" w:tplc="02D64726">
      <w:start w:val="1"/>
      <w:numFmt w:val="bullet"/>
      <w:lvlText w:val=""/>
      <w:lvlJc w:val="left"/>
      <w:pPr>
        <w:ind w:left="5040" w:hanging="360"/>
      </w:pPr>
      <w:rPr>
        <w:rFonts w:hint="default" w:ascii="Symbol" w:hAnsi="Symbol"/>
      </w:rPr>
    </w:lvl>
    <w:lvl w:ilvl="7" w:tplc="D02E0C9C">
      <w:start w:val="1"/>
      <w:numFmt w:val="bullet"/>
      <w:lvlText w:val="o"/>
      <w:lvlJc w:val="left"/>
      <w:pPr>
        <w:ind w:left="5760" w:hanging="360"/>
      </w:pPr>
      <w:rPr>
        <w:rFonts w:hint="default" w:ascii="Courier New" w:hAnsi="Courier New"/>
      </w:rPr>
    </w:lvl>
    <w:lvl w:ilvl="8" w:tplc="381278CA">
      <w:start w:val="1"/>
      <w:numFmt w:val="bullet"/>
      <w:lvlText w:val=""/>
      <w:lvlJc w:val="left"/>
      <w:pPr>
        <w:ind w:left="6480" w:hanging="360"/>
      </w:pPr>
      <w:rPr>
        <w:rFonts w:hint="default" w:ascii="Wingdings" w:hAnsi="Wingdings"/>
      </w:rPr>
    </w:lvl>
  </w:abstractNum>
  <w:abstractNum w:abstractNumId="42" w15:restartNumberingAfterBreak="0">
    <w:nsid w:val="39A92466"/>
    <w:multiLevelType w:val="hybridMultilevel"/>
    <w:tmpl w:val="FFFFFFFF"/>
    <w:lvl w:ilvl="0" w:tplc="84CCED3E">
      <w:start w:val="1"/>
      <w:numFmt w:val="bullet"/>
      <w:lvlText w:val=""/>
      <w:lvlJc w:val="left"/>
      <w:pPr>
        <w:ind w:left="720" w:hanging="360"/>
      </w:pPr>
      <w:rPr>
        <w:rFonts w:hint="default" w:ascii="Symbol" w:hAnsi="Symbol"/>
      </w:rPr>
    </w:lvl>
    <w:lvl w:ilvl="1" w:tplc="07E2BEB8">
      <w:start w:val="1"/>
      <w:numFmt w:val="bullet"/>
      <w:lvlText w:val="o"/>
      <w:lvlJc w:val="left"/>
      <w:pPr>
        <w:ind w:left="1440" w:hanging="360"/>
      </w:pPr>
      <w:rPr>
        <w:rFonts w:hint="default" w:ascii="Courier New" w:hAnsi="Courier New"/>
      </w:rPr>
    </w:lvl>
    <w:lvl w:ilvl="2" w:tplc="4FFE5CB2">
      <w:start w:val="1"/>
      <w:numFmt w:val="bullet"/>
      <w:lvlText w:val=""/>
      <w:lvlJc w:val="left"/>
      <w:pPr>
        <w:ind w:left="2160" w:hanging="360"/>
      </w:pPr>
      <w:rPr>
        <w:rFonts w:hint="default" w:ascii="Wingdings" w:hAnsi="Wingdings"/>
      </w:rPr>
    </w:lvl>
    <w:lvl w:ilvl="3" w:tplc="AFA6EAFC">
      <w:start w:val="1"/>
      <w:numFmt w:val="bullet"/>
      <w:lvlText w:val=""/>
      <w:lvlJc w:val="left"/>
      <w:pPr>
        <w:ind w:left="2880" w:hanging="360"/>
      </w:pPr>
      <w:rPr>
        <w:rFonts w:hint="default" w:ascii="Symbol" w:hAnsi="Symbol"/>
      </w:rPr>
    </w:lvl>
    <w:lvl w:ilvl="4" w:tplc="7DA6ED64">
      <w:start w:val="1"/>
      <w:numFmt w:val="bullet"/>
      <w:lvlText w:val="o"/>
      <w:lvlJc w:val="left"/>
      <w:pPr>
        <w:ind w:left="3600" w:hanging="360"/>
      </w:pPr>
      <w:rPr>
        <w:rFonts w:hint="default" w:ascii="Courier New" w:hAnsi="Courier New"/>
      </w:rPr>
    </w:lvl>
    <w:lvl w:ilvl="5" w:tplc="946EBBC2">
      <w:start w:val="1"/>
      <w:numFmt w:val="bullet"/>
      <w:lvlText w:val=""/>
      <w:lvlJc w:val="left"/>
      <w:pPr>
        <w:ind w:left="4320" w:hanging="360"/>
      </w:pPr>
      <w:rPr>
        <w:rFonts w:hint="default" w:ascii="Wingdings" w:hAnsi="Wingdings"/>
      </w:rPr>
    </w:lvl>
    <w:lvl w:ilvl="6" w:tplc="A85EC51E">
      <w:start w:val="1"/>
      <w:numFmt w:val="bullet"/>
      <w:lvlText w:val=""/>
      <w:lvlJc w:val="left"/>
      <w:pPr>
        <w:ind w:left="5040" w:hanging="360"/>
      </w:pPr>
      <w:rPr>
        <w:rFonts w:hint="default" w:ascii="Symbol" w:hAnsi="Symbol"/>
      </w:rPr>
    </w:lvl>
    <w:lvl w:ilvl="7" w:tplc="B968658E">
      <w:start w:val="1"/>
      <w:numFmt w:val="bullet"/>
      <w:lvlText w:val="o"/>
      <w:lvlJc w:val="left"/>
      <w:pPr>
        <w:ind w:left="5760" w:hanging="360"/>
      </w:pPr>
      <w:rPr>
        <w:rFonts w:hint="default" w:ascii="Courier New" w:hAnsi="Courier New"/>
      </w:rPr>
    </w:lvl>
    <w:lvl w:ilvl="8" w:tplc="93FA4672">
      <w:start w:val="1"/>
      <w:numFmt w:val="bullet"/>
      <w:lvlText w:val=""/>
      <w:lvlJc w:val="left"/>
      <w:pPr>
        <w:ind w:left="6480" w:hanging="360"/>
      </w:pPr>
      <w:rPr>
        <w:rFonts w:hint="default" w:ascii="Wingdings" w:hAnsi="Wingdings"/>
      </w:rPr>
    </w:lvl>
  </w:abstractNum>
  <w:abstractNum w:abstractNumId="43" w15:restartNumberingAfterBreak="0">
    <w:nsid w:val="3CA007BD"/>
    <w:multiLevelType w:val="multilevel"/>
    <w:tmpl w:val="64E2C5AA"/>
    <w:lvl w:ilvl="0">
      <w:start w:val="1"/>
      <w:numFmt w:val="bullet"/>
      <w:lvlText w:val=""/>
      <w:lvlJc w:val="left"/>
      <w:pPr>
        <w:ind w:left="72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44" w15:restartNumberingAfterBreak="0">
    <w:nsid w:val="3D72AD65"/>
    <w:multiLevelType w:val="hybridMultilevel"/>
    <w:tmpl w:val="FFFFFFFF"/>
    <w:lvl w:ilvl="0" w:tplc="BD062834">
      <w:start w:val="1"/>
      <w:numFmt w:val="decimal"/>
      <w:lvlText w:val="%1."/>
      <w:lvlJc w:val="left"/>
      <w:pPr>
        <w:ind w:left="720" w:hanging="360"/>
      </w:pPr>
    </w:lvl>
    <w:lvl w:ilvl="1" w:tplc="B4BAFC2E">
      <w:start w:val="1"/>
      <w:numFmt w:val="lowerLetter"/>
      <w:lvlText w:val="%2."/>
      <w:lvlJc w:val="left"/>
      <w:pPr>
        <w:ind w:left="1440" w:hanging="360"/>
      </w:pPr>
    </w:lvl>
    <w:lvl w:ilvl="2" w:tplc="0AF01AC0">
      <w:start w:val="1"/>
      <w:numFmt w:val="lowerRoman"/>
      <w:lvlText w:val="%3."/>
      <w:lvlJc w:val="right"/>
      <w:pPr>
        <w:ind w:left="2160" w:hanging="180"/>
      </w:pPr>
    </w:lvl>
    <w:lvl w:ilvl="3" w:tplc="BF221C84">
      <w:start w:val="1"/>
      <w:numFmt w:val="decimal"/>
      <w:lvlText w:val="%4."/>
      <w:lvlJc w:val="left"/>
      <w:pPr>
        <w:ind w:left="2880" w:hanging="360"/>
      </w:pPr>
    </w:lvl>
    <w:lvl w:ilvl="4" w:tplc="56187306">
      <w:start w:val="1"/>
      <w:numFmt w:val="lowerLetter"/>
      <w:lvlText w:val="%5."/>
      <w:lvlJc w:val="left"/>
      <w:pPr>
        <w:ind w:left="3600" w:hanging="360"/>
      </w:pPr>
    </w:lvl>
    <w:lvl w:ilvl="5" w:tplc="436A9464">
      <w:start w:val="1"/>
      <w:numFmt w:val="lowerRoman"/>
      <w:lvlText w:val="%6."/>
      <w:lvlJc w:val="right"/>
      <w:pPr>
        <w:ind w:left="4320" w:hanging="180"/>
      </w:pPr>
    </w:lvl>
    <w:lvl w:ilvl="6" w:tplc="6C6AB268">
      <w:start w:val="1"/>
      <w:numFmt w:val="decimal"/>
      <w:lvlText w:val="%7."/>
      <w:lvlJc w:val="left"/>
      <w:pPr>
        <w:ind w:left="5040" w:hanging="360"/>
      </w:pPr>
    </w:lvl>
    <w:lvl w:ilvl="7" w:tplc="E104D1D4">
      <w:start w:val="1"/>
      <w:numFmt w:val="lowerLetter"/>
      <w:lvlText w:val="%8."/>
      <w:lvlJc w:val="left"/>
      <w:pPr>
        <w:ind w:left="5760" w:hanging="360"/>
      </w:pPr>
    </w:lvl>
    <w:lvl w:ilvl="8" w:tplc="3CF04A30">
      <w:start w:val="1"/>
      <w:numFmt w:val="lowerRoman"/>
      <w:lvlText w:val="%9."/>
      <w:lvlJc w:val="right"/>
      <w:pPr>
        <w:ind w:left="6480" w:hanging="180"/>
      </w:pPr>
    </w:lvl>
  </w:abstractNum>
  <w:abstractNum w:abstractNumId="45" w15:restartNumberingAfterBreak="0">
    <w:nsid w:val="3E0A796D"/>
    <w:multiLevelType w:val="hybridMultilevel"/>
    <w:tmpl w:val="FFFFFFFF"/>
    <w:lvl w:ilvl="0">
      <w:start w:val="1"/>
      <w:numFmt w:val="decimal"/>
      <w:lvlText w:val="%1."/>
      <w:lvlJc w:val="left"/>
      <w:pPr>
        <w:ind w:left="720" w:hanging="360"/>
      </w:pPr>
    </w:lvl>
    <w:lvl w:ilvl="1" w:tplc="3F1A3E36">
      <w:start w:val="1"/>
      <w:numFmt w:val="lowerLetter"/>
      <w:lvlText w:val="%2."/>
      <w:lvlJc w:val="left"/>
      <w:pPr>
        <w:ind w:left="1440" w:hanging="360"/>
      </w:pPr>
    </w:lvl>
    <w:lvl w:ilvl="2" w:tplc="25604E42">
      <w:start w:val="1"/>
      <w:numFmt w:val="lowerRoman"/>
      <w:lvlText w:val="%3."/>
      <w:lvlJc w:val="right"/>
      <w:pPr>
        <w:ind w:left="2160" w:hanging="180"/>
      </w:pPr>
    </w:lvl>
    <w:lvl w:ilvl="3" w:tplc="B130FD58">
      <w:start w:val="1"/>
      <w:numFmt w:val="decimal"/>
      <w:lvlText w:val="%4."/>
      <w:lvlJc w:val="left"/>
      <w:pPr>
        <w:ind w:left="2880" w:hanging="360"/>
      </w:pPr>
    </w:lvl>
    <w:lvl w:ilvl="4" w:tplc="A7AE3328">
      <w:start w:val="1"/>
      <w:numFmt w:val="lowerLetter"/>
      <w:lvlText w:val="%5."/>
      <w:lvlJc w:val="left"/>
      <w:pPr>
        <w:ind w:left="3600" w:hanging="360"/>
      </w:pPr>
    </w:lvl>
    <w:lvl w:ilvl="5" w:tplc="D55843F8">
      <w:start w:val="1"/>
      <w:numFmt w:val="lowerRoman"/>
      <w:lvlText w:val="%6."/>
      <w:lvlJc w:val="right"/>
      <w:pPr>
        <w:ind w:left="4320" w:hanging="180"/>
      </w:pPr>
    </w:lvl>
    <w:lvl w:ilvl="6" w:tplc="EB2C89A2">
      <w:start w:val="1"/>
      <w:numFmt w:val="decimal"/>
      <w:lvlText w:val="%7."/>
      <w:lvlJc w:val="left"/>
      <w:pPr>
        <w:ind w:left="5040" w:hanging="360"/>
      </w:pPr>
    </w:lvl>
    <w:lvl w:ilvl="7" w:tplc="AA366632">
      <w:start w:val="1"/>
      <w:numFmt w:val="lowerLetter"/>
      <w:lvlText w:val="%8."/>
      <w:lvlJc w:val="left"/>
      <w:pPr>
        <w:ind w:left="5760" w:hanging="360"/>
      </w:pPr>
    </w:lvl>
    <w:lvl w:ilvl="8" w:tplc="FC90C09A">
      <w:start w:val="1"/>
      <w:numFmt w:val="lowerRoman"/>
      <w:lvlText w:val="%9."/>
      <w:lvlJc w:val="right"/>
      <w:pPr>
        <w:ind w:left="6480" w:hanging="180"/>
      </w:pPr>
    </w:lvl>
  </w:abstractNum>
  <w:abstractNum w:abstractNumId="46" w15:restartNumberingAfterBreak="0">
    <w:nsid w:val="3FEA9AAD"/>
    <w:multiLevelType w:val="hybridMultilevel"/>
    <w:tmpl w:val="FFFFFFFF"/>
    <w:lvl w:ilvl="0" w:tplc="F2A64CAE">
      <w:start w:val="1"/>
      <w:numFmt w:val="decimal"/>
      <w:lvlText w:val="%1."/>
      <w:lvlJc w:val="left"/>
      <w:pPr>
        <w:ind w:left="720" w:hanging="360"/>
      </w:pPr>
    </w:lvl>
    <w:lvl w:ilvl="1" w:tplc="1E50578E">
      <w:start w:val="1"/>
      <w:numFmt w:val="lowerLetter"/>
      <w:lvlText w:val="%2."/>
      <w:lvlJc w:val="left"/>
      <w:pPr>
        <w:ind w:left="1440" w:hanging="360"/>
      </w:pPr>
    </w:lvl>
    <w:lvl w:ilvl="2" w:tplc="59B4A90E">
      <w:start w:val="1"/>
      <w:numFmt w:val="lowerRoman"/>
      <w:lvlText w:val="%3."/>
      <w:lvlJc w:val="right"/>
      <w:pPr>
        <w:ind w:left="2160" w:hanging="180"/>
      </w:pPr>
    </w:lvl>
    <w:lvl w:ilvl="3" w:tplc="187A626E">
      <w:start w:val="1"/>
      <w:numFmt w:val="decimal"/>
      <w:lvlText w:val="%4."/>
      <w:lvlJc w:val="left"/>
      <w:pPr>
        <w:ind w:left="2880" w:hanging="360"/>
      </w:pPr>
    </w:lvl>
    <w:lvl w:ilvl="4" w:tplc="9A622026">
      <w:start w:val="1"/>
      <w:numFmt w:val="lowerLetter"/>
      <w:lvlText w:val="%5."/>
      <w:lvlJc w:val="left"/>
      <w:pPr>
        <w:ind w:left="3600" w:hanging="360"/>
      </w:pPr>
    </w:lvl>
    <w:lvl w:ilvl="5" w:tplc="B83E91D8">
      <w:start w:val="1"/>
      <w:numFmt w:val="lowerRoman"/>
      <w:lvlText w:val="%6."/>
      <w:lvlJc w:val="right"/>
      <w:pPr>
        <w:ind w:left="4320" w:hanging="180"/>
      </w:pPr>
    </w:lvl>
    <w:lvl w:ilvl="6" w:tplc="95648640">
      <w:start w:val="1"/>
      <w:numFmt w:val="decimal"/>
      <w:lvlText w:val="%7."/>
      <w:lvlJc w:val="left"/>
      <w:pPr>
        <w:ind w:left="5040" w:hanging="360"/>
      </w:pPr>
    </w:lvl>
    <w:lvl w:ilvl="7" w:tplc="EFA2B192">
      <w:start w:val="1"/>
      <w:numFmt w:val="lowerLetter"/>
      <w:lvlText w:val="%8."/>
      <w:lvlJc w:val="left"/>
      <w:pPr>
        <w:ind w:left="5760" w:hanging="360"/>
      </w:pPr>
    </w:lvl>
    <w:lvl w:ilvl="8" w:tplc="9A0ADE8A">
      <w:start w:val="1"/>
      <w:numFmt w:val="lowerRoman"/>
      <w:lvlText w:val="%9."/>
      <w:lvlJc w:val="right"/>
      <w:pPr>
        <w:ind w:left="6480" w:hanging="180"/>
      </w:pPr>
    </w:lvl>
  </w:abstractNum>
  <w:abstractNum w:abstractNumId="47" w15:restartNumberingAfterBreak="0">
    <w:nsid w:val="405BA045"/>
    <w:multiLevelType w:val="hybridMultilevel"/>
    <w:tmpl w:val="FFFFFFFF"/>
    <w:lvl w:ilvl="0" w:tplc="ED6CFF6C">
      <w:start w:val="1"/>
      <w:numFmt w:val="bullet"/>
      <w:lvlText w:val=""/>
      <w:lvlJc w:val="left"/>
      <w:pPr>
        <w:ind w:left="720" w:hanging="360"/>
      </w:pPr>
      <w:rPr>
        <w:rFonts w:hint="default" w:ascii="Symbol" w:hAnsi="Symbol"/>
      </w:rPr>
    </w:lvl>
    <w:lvl w:ilvl="1" w:tplc="933AA3F2">
      <w:start w:val="1"/>
      <w:numFmt w:val="bullet"/>
      <w:lvlText w:val="o"/>
      <w:lvlJc w:val="left"/>
      <w:pPr>
        <w:ind w:left="1440" w:hanging="360"/>
      </w:pPr>
      <w:rPr>
        <w:rFonts w:hint="default" w:ascii="Courier New" w:hAnsi="Courier New"/>
      </w:rPr>
    </w:lvl>
    <w:lvl w:ilvl="2" w:tplc="E5DCA98C">
      <w:start w:val="1"/>
      <w:numFmt w:val="bullet"/>
      <w:lvlText w:val=""/>
      <w:lvlJc w:val="left"/>
      <w:pPr>
        <w:ind w:left="2160" w:hanging="360"/>
      </w:pPr>
      <w:rPr>
        <w:rFonts w:hint="default" w:ascii="Wingdings" w:hAnsi="Wingdings"/>
      </w:rPr>
    </w:lvl>
    <w:lvl w:ilvl="3" w:tplc="F0686050">
      <w:start w:val="1"/>
      <w:numFmt w:val="bullet"/>
      <w:lvlText w:val=""/>
      <w:lvlJc w:val="left"/>
      <w:pPr>
        <w:ind w:left="2880" w:hanging="360"/>
      </w:pPr>
      <w:rPr>
        <w:rFonts w:hint="default" w:ascii="Symbol" w:hAnsi="Symbol"/>
      </w:rPr>
    </w:lvl>
    <w:lvl w:ilvl="4" w:tplc="6052C624">
      <w:start w:val="1"/>
      <w:numFmt w:val="bullet"/>
      <w:lvlText w:val="o"/>
      <w:lvlJc w:val="left"/>
      <w:pPr>
        <w:ind w:left="3600" w:hanging="360"/>
      </w:pPr>
      <w:rPr>
        <w:rFonts w:hint="default" w:ascii="Courier New" w:hAnsi="Courier New"/>
      </w:rPr>
    </w:lvl>
    <w:lvl w:ilvl="5" w:tplc="F344FC68">
      <w:start w:val="1"/>
      <w:numFmt w:val="bullet"/>
      <w:lvlText w:val=""/>
      <w:lvlJc w:val="left"/>
      <w:pPr>
        <w:ind w:left="4320" w:hanging="360"/>
      </w:pPr>
      <w:rPr>
        <w:rFonts w:hint="default" w:ascii="Wingdings" w:hAnsi="Wingdings"/>
      </w:rPr>
    </w:lvl>
    <w:lvl w:ilvl="6" w:tplc="BBEE4282">
      <w:start w:val="1"/>
      <w:numFmt w:val="bullet"/>
      <w:lvlText w:val=""/>
      <w:lvlJc w:val="left"/>
      <w:pPr>
        <w:ind w:left="5040" w:hanging="360"/>
      </w:pPr>
      <w:rPr>
        <w:rFonts w:hint="default" w:ascii="Symbol" w:hAnsi="Symbol"/>
      </w:rPr>
    </w:lvl>
    <w:lvl w:ilvl="7" w:tplc="CC6A984A">
      <w:start w:val="1"/>
      <w:numFmt w:val="bullet"/>
      <w:lvlText w:val="o"/>
      <w:lvlJc w:val="left"/>
      <w:pPr>
        <w:ind w:left="5760" w:hanging="360"/>
      </w:pPr>
      <w:rPr>
        <w:rFonts w:hint="default" w:ascii="Courier New" w:hAnsi="Courier New"/>
      </w:rPr>
    </w:lvl>
    <w:lvl w:ilvl="8" w:tplc="F0CAF564">
      <w:start w:val="1"/>
      <w:numFmt w:val="bullet"/>
      <w:lvlText w:val=""/>
      <w:lvlJc w:val="left"/>
      <w:pPr>
        <w:ind w:left="6480" w:hanging="360"/>
      </w:pPr>
      <w:rPr>
        <w:rFonts w:hint="default" w:ascii="Wingdings" w:hAnsi="Wingdings"/>
      </w:rPr>
    </w:lvl>
  </w:abstractNum>
  <w:abstractNum w:abstractNumId="48" w15:restartNumberingAfterBreak="0">
    <w:nsid w:val="4296B001"/>
    <w:multiLevelType w:val="hybridMultilevel"/>
    <w:tmpl w:val="FFFFFFFF"/>
    <w:lvl w:ilvl="0" w:tplc="CBEC9702">
      <w:start w:val="1"/>
      <w:numFmt w:val="bullet"/>
      <w:lvlText w:val=""/>
      <w:lvlJc w:val="left"/>
      <w:pPr>
        <w:ind w:left="720" w:hanging="360"/>
      </w:pPr>
      <w:rPr>
        <w:rFonts w:hint="default" w:ascii="Symbol" w:hAnsi="Symbol"/>
      </w:rPr>
    </w:lvl>
    <w:lvl w:ilvl="1" w:tplc="C8DACFE2">
      <w:start w:val="1"/>
      <w:numFmt w:val="bullet"/>
      <w:lvlText w:val="o"/>
      <w:lvlJc w:val="left"/>
      <w:pPr>
        <w:ind w:left="1440" w:hanging="360"/>
      </w:pPr>
      <w:rPr>
        <w:rFonts w:hint="default" w:ascii="Courier New" w:hAnsi="Courier New"/>
      </w:rPr>
    </w:lvl>
    <w:lvl w:ilvl="2" w:tplc="9328EB24">
      <w:start w:val="1"/>
      <w:numFmt w:val="bullet"/>
      <w:lvlText w:val=""/>
      <w:lvlJc w:val="left"/>
      <w:pPr>
        <w:ind w:left="2160" w:hanging="360"/>
      </w:pPr>
      <w:rPr>
        <w:rFonts w:hint="default" w:ascii="Wingdings" w:hAnsi="Wingdings"/>
      </w:rPr>
    </w:lvl>
    <w:lvl w:ilvl="3" w:tplc="860291B6">
      <w:start w:val="1"/>
      <w:numFmt w:val="bullet"/>
      <w:lvlText w:val=""/>
      <w:lvlJc w:val="left"/>
      <w:pPr>
        <w:ind w:left="2880" w:hanging="360"/>
      </w:pPr>
      <w:rPr>
        <w:rFonts w:hint="default" w:ascii="Symbol" w:hAnsi="Symbol"/>
      </w:rPr>
    </w:lvl>
    <w:lvl w:ilvl="4" w:tplc="98020B96">
      <w:start w:val="1"/>
      <w:numFmt w:val="bullet"/>
      <w:lvlText w:val="o"/>
      <w:lvlJc w:val="left"/>
      <w:pPr>
        <w:ind w:left="3600" w:hanging="360"/>
      </w:pPr>
      <w:rPr>
        <w:rFonts w:hint="default" w:ascii="Courier New" w:hAnsi="Courier New"/>
      </w:rPr>
    </w:lvl>
    <w:lvl w:ilvl="5" w:tplc="B5D8D0F8">
      <w:start w:val="1"/>
      <w:numFmt w:val="bullet"/>
      <w:lvlText w:val=""/>
      <w:lvlJc w:val="left"/>
      <w:pPr>
        <w:ind w:left="4320" w:hanging="360"/>
      </w:pPr>
      <w:rPr>
        <w:rFonts w:hint="default" w:ascii="Wingdings" w:hAnsi="Wingdings"/>
      </w:rPr>
    </w:lvl>
    <w:lvl w:ilvl="6" w:tplc="5CCC603A">
      <w:start w:val="1"/>
      <w:numFmt w:val="bullet"/>
      <w:lvlText w:val=""/>
      <w:lvlJc w:val="left"/>
      <w:pPr>
        <w:ind w:left="5040" w:hanging="360"/>
      </w:pPr>
      <w:rPr>
        <w:rFonts w:hint="default" w:ascii="Symbol" w:hAnsi="Symbol"/>
      </w:rPr>
    </w:lvl>
    <w:lvl w:ilvl="7" w:tplc="FBDA7D3E">
      <w:start w:val="1"/>
      <w:numFmt w:val="bullet"/>
      <w:lvlText w:val="o"/>
      <w:lvlJc w:val="left"/>
      <w:pPr>
        <w:ind w:left="5760" w:hanging="360"/>
      </w:pPr>
      <w:rPr>
        <w:rFonts w:hint="default" w:ascii="Courier New" w:hAnsi="Courier New"/>
      </w:rPr>
    </w:lvl>
    <w:lvl w:ilvl="8" w:tplc="1B8AD87C">
      <w:start w:val="1"/>
      <w:numFmt w:val="bullet"/>
      <w:lvlText w:val=""/>
      <w:lvlJc w:val="left"/>
      <w:pPr>
        <w:ind w:left="6480" w:hanging="360"/>
      </w:pPr>
      <w:rPr>
        <w:rFonts w:hint="default" w:ascii="Wingdings" w:hAnsi="Wingdings"/>
      </w:rPr>
    </w:lvl>
  </w:abstractNum>
  <w:abstractNum w:abstractNumId="49" w15:restartNumberingAfterBreak="0">
    <w:nsid w:val="43D58408"/>
    <w:multiLevelType w:val="hybridMultilevel"/>
    <w:tmpl w:val="FFFFFFFF"/>
    <w:lvl w:ilvl="0" w:tplc="EA846A5A">
      <w:start w:val="2"/>
      <w:numFmt w:val="decimal"/>
      <w:lvlText w:val="%1."/>
      <w:lvlJc w:val="left"/>
      <w:pPr>
        <w:ind w:left="720" w:hanging="360"/>
      </w:pPr>
    </w:lvl>
    <w:lvl w:ilvl="1" w:tplc="869C7EB4">
      <w:start w:val="1"/>
      <w:numFmt w:val="lowerLetter"/>
      <w:lvlText w:val="%2."/>
      <w:lvlJc w:val="left"/>
      <w:pPr>
        <w:ind w:left="1440" w:hanging="360"/>
      </w:pPr>
    </w:lvl>
    <w:lvl w:ilvl="2" w:tplc="2A2C4D44">
      <w:start w:val="1"/>
      <w:numFmt w:val="lowerRoman"/>
      <w:lvlText w:val="%3."/>
      <w:lvlJc w:val="right"/>
      <w:pPr>
        <w:ind w:left="2160" w:hanging="180"/>
      </w:pPr>
    </w:lvl>
    <w:lvl w:ilvl="3" w:tplc="8DD801F4">
      <w:start w:val="1"/>
      <w:numFmt w:val="decimal"/>
      <w:lvlText w:val="%4."/>
      <w:lvlJc w:val="left"/>
      <w:pPr>
        <w:ind w:left="2880" w:hanging="360"/>
      </w:pPr>
    </w:lvl>
    <w:lvl w:ilvl="4" w:tplc="5526086A">
      <w:start w:val="1"/>
      <w:numFmt w:val="lowerLetter"/>
      <w:lvlText w:val="%5."/>
      <w:lvlJc w:val="left"/>
      <w:pPr>
        <w:ind w:left="3600" w:hanging="360"/>
      </w:pPr>
    </w:lvl>
    <w:lvl w:ilvl="5" w:tplc="13029068">
      <w:start w:val="1"/>
      <w:numFmt w:val="lowerRoman"/>
      <w:lvlText w:val="%6."/>
      <w:lvlJc w:val="right"/>
      <w:pPr>
        <w:ind w:left="4320" w:hanging="180"/>
      </w:pPr>
    </w:lvl>
    <w:lvl w:ilvl="6" w:tplc="82905318">
      <w:start w:val="1"/>
      <w:numFmt w:val="decimal"/>
      <w:lvlText w:val="%7."/>
      <w:lvlJc w:val="left"/>
      <w:pPr>
        <w:ind w:left="5040" w:hanging="360"/>
      </w:pPr>
    </w:lvl>
    <w:lvl w:ilvl="7" w:tplc="279E2ACA">
      <w:start w:val="1"/>
      <w:numFmt w:val="lowerLetter"/>
      <w:lvlText w:val="%8."/>
      <w:lvlJc w:val="left"/>
      <w:pPr>
        <w:ind w:left="5760" w:hanging="360"/>
      </w:pPr>
    </w:lvl>
    <w:lvl w:ilvl="8" w:tplc="08D88CF2">
      <w:start w:val="1"/>
      <w:numFmt w:val="lowerRoman"/>
      <w:lvlText w:val="%9."/>
      <w:lvlJc w:val="right"/>
      <w:pPr>
        <w:ind w:left="6480" w:hanging="180"/>
      </w:pPr>
    </w:lvl>
  </w:abstractNum>
  <w:abstractNum w:abstractNumId="50" w15:restartNumberingAfterBreak="0">
    <w:nsid w:val="4497AFAA"/>
    <w:multiLevelType w:val="hybridMultilevel"/>
    <w:tmpl w:val="FFFFFFFF"/>
    <w:lvl w:ilvl="0" w:tplc="F050BF5E">
      <w:start w:val="1"/>
      <w:numFmt w:val="bullet"/>
      <w:lvlText w:val=""/>
      <w:lvlJc w:val="left"/>
      <w:pPr>
        <w:ind w:left="720" w:hanging="360"/>
      </w:pPr>
      <w:rPr>
        <w:rFonts w:hint="default" w:ascii="Symbol" w:hAnsi="Symbol"/>
      </w:rPr>
    </w:lvl>
    <w:lvl w:ilvl="1" w:tplc="F59AD7B8">
      <w:start w:val="1"/>
      <w:numFmt w:val="bullet"/>
      <w:lvlText w:val="o"/>
      <w:lvlJc w:val="left"/>
      <w:pPr>
        <w:ind w:left="1440" w:hanging="360"/>
      </w:pPr>
      <w:rPr>
        <w:rFonts w:hint="default" w:ascii="Courier New" w:hAnsi="Courier New"/>
      </w:rPr>
    </w:lvl>
    <w:lvl w:ilvl="2" w:tplc="4C502500">
      <w:start w:val="1"/>
      <w:numFmt w:val="bullet"/>
      <w:lvlText w:val=""/>
      <w:lvlJc w:val="left"/>
      <w:pPr>
        <w:ind w:left="2160" w:hanging="360"/>
      </w:pPr>
      <w:rPr>
        <w:rFonts w:hint="default" w:ascii="Wingdings" w:hAnsi="Wingdings"/>
      </w:rPr>
    </w:lvl>
    <w:lvl w:ilvl="3" w:tplc="FC4EF3BE">
      <w:start w:val="1"/>
      <w:numFmt w:val="bullet"/>
      <w:lvlText w:val=""/>
      <w:lvlJc w:val="left"/>
      <w:pPr>
        <w:ind w:left="2880" w:hanging="360"/>
      </w:pPr>
      <w:rPr>
        <w:rFonts w:hint="default" w:ascii="Symbol" w:hAnsi="Symbol"/>
      </w:rPr>
    </w:lvl>
    <w:lvl w:ilvl="4" w:tplc="4C5CE64C">
      <w:start w:val="1"/>
      <w:numFmt w:val="bullet"/>
      <w:lvlText w:val="o"/>
      <w:lvlJc w:val="left"/>
      <w:pPr>
        <w:ind w:left="3600" w:hanging="360"/>
      </w:pPr>
      <w:rPr>
        <w:rFonts w:hint="default" w:ascii="Courier New" w:hAnsi="Courier New"/>
      </w:rPr>
    </w:lvl>
    <w:lvl w:ilvl="5" w:tplc="7F86D820">
      <w:start w:val="1"/>
      <w:numFmt w:val="bullet"/>
      <w:lvlText w:val=""/>
      <w:lvlJc w:val="left"/>
      <w:pPr>
        <w:ind w:left="4320" w:hanging="360"/>
      </w:pPr>
      <w:rPr>
        <w:rFonts w:hint="default" w:ascii="Wingdings" w:hAnsi="Wingdings"/>
      </w:rPr>
    </w:lvl>
    <w:lvl w:ilvl="6" w:tplc="BF661F52">
      <w:start w:val="1"/>
      <w:numFmt w:val="bullet"/>
      <w:lvlText w:val=""/>
      <w:lvlJc w:val="left"/>
      <w:pPr>
        <w:ind w:left="5040" w:hanging="360"/>
      </w:pPr>
      <w:rPr>
        <w:rFonts w:hint="default" w:ascii="Symbol" w:hAnsi="Symbol"/>
      </w:rPr>
    </w:lvl>
    <w:lvl w:ilvl="7" w:tplc="E45AFD24">
      <w:start w:val="1"/>
      <w:numFmt w:val="bullet"/>
      <w:lvlText w:val="o"/>
      <w:lvlJc w:val="left"/>
      <w:pPr>
        <w:ind w:left="5760" w:hanging="360"/>
      </w:pPr>
      <w:rPr>
        <w:rFonts w:hint="default" w:ascii="Courier New" w:hAnsi="Courier New"/>
      </w:rPr>
    </w:lvl>
    <w:lvl w:ilvl="8" w:tplc="01D0F148">
      <w:start w:val="1"/>
      <w:numFmt w:val="bullet"/>
      <w:lvlText w:val=""/>
      <w:lvlJc w:val="left"/>
      <w:pPr>
        <w:ind w:left="6480" w:hanging="360"/>
      </w:pPr>
      <w:rPr>
        <w:rFonts w:hint="default" w:ascii="Wingdings" w:hAnsi="Wingdings"/>
      </w:rPr>
    </w:lvl>
  </w:abstractNum>
  <w:abstractNum w:abstractNumId="51" w15:restartNumberingAfterBreak="0">
    <w:nsid w:val="469FC9FD"/>
    <w:multiLevelType w:val="hybridMultilevel"/>
    <w:tmpl w:val="FFFFFFFF"/>
    <w:lvl w:ilvl="0" w:tplc="95B481CA">
      <w:start w:val="1"/>
      <w:numFmt w:val="bullet"/>
      <w:lvlText w:val=""/>
      <w:lvlJc w:val="left"/>
      <w:pPr>
        <w:ind w:left="720" w:hanging="360"/>
      </w:pPr>
      <w:rPr>
        <w:rFonts w:hint="default" w:ascii="Symbol" w:hAnsi="Symbol"/>
      </w:rPr>
    </w:lvl>
    <w:lvl w:ilvl="1" w:tplc="C0E83F5A">
      <w:start w:val="1"/>
      <w:numFmt w:val="bullet"/>
      <w:lvlText w:val="o"/>
      <w:lvlJc w:val="left"/>
      <w:pPr>
        <w:ind w:left="1440" w:hanging="360"/>
      </w:pPr>
      <w:rPr>
        <w:rFonts w:hint="default" w:ascii="Courier New" w:hAnsi="Courier New"/>
      </w:rPr>
    </w:lvl>
    <w:lvl w:ilvl="2" w:tplc="E9A87DF8">
      <w:start w:val="1"/>
      <w:numFmt w:val="bullet"/>
      <w:lvlText w:val=""/>
      <w:lvlJc w:val="left"/>
      <w:pPr>
        <w:ind w:left="2160" w:hanging="360"/>
      </w:pPr>
      <w:rPr>
        <w:rFonts w:hint="default" w:ascii="Wingdings" w:hAnsi="Wingdings"/>
      </w:rPr>
    </w:lvl>
    <w:lvl w:ilvl="3" w:tplc="162AB49E">
      <w:start w:val="1"/>
      <w:numFmt w:val="bullet"/>
      <w:lvlText w:val=""/>
      <w:lvlJc w:val="left"/>
      <w:pPr>
        <w:ind w:left="2880" w:hanging="360"/>
      </w:pPr>
      <w:rPr>
        <w:rFonts w:hint="default" w:ascii="Symbol" w:hAnsi="Symbol"/>
      </w:rPr>
    </w:lvl>
    <w:lvl w:ilvl="4" w:tplc="B394C6A6">
      <w:start w:val="1"/>
      <w:numFmt w:val="bullet"/>
      <w:lvlText w:val="o"/>
      <w:lvlJc w:val="left"/>
      <w:pPr>
        <w:ind w:left="3600" w:hanging="360"/>
      </w:pPr>
      <w:rPr>
        <w:rFonts w:hint="default" w:ascii="Courier New" w:hAnsi="Courier New"/>
      </w:rPr>
    </w:lvl>
    <w:lvl w:ilvl="5" w:tplc="6E30B318">
      <w:start w:val="1"/>
      <w:numFmt w:val="bullet"/>
      <w:lvlText w:val=""/>
      <w:lvlJc w:val="left"/>
      <w:pPr>
        <w:ind w:left="4320" w:hanging="360"/>
      </w:pPr>
      <w:rPr>
        <w:rFonts w:hint="default" w:ascii="Wingdings" w:hAnsi="Wingdings"/>
      </w:rPr>
    </w:lvl>
    <w:lvl w:ilvl="6" w:tplc="0C6AA552">
      <w:start w:val="1"/>
      <w:numFmt w:val="bullet"/>
      <w:lvlText w:val=""/>
      <w:lvlJc w:val="left"/>
      <w:pPr>
        <w:ind w:left="5040" w:hanging="360"/>
      </w:pPr>
      <w:rPr>
        <w:rFonts w:hint="default" w:ascii="Symbol" w:hAnsi="Symbol"/>
      </w:rPr>
    </w:lvl>
    <w:lvl w:ilvl="7" w:tplc="BE80EA08">
      <w:start w:val="1"/>
      <w:numFmt w:val="bullet"/>
      <w:lvlText w:val="o"/>
      <w:lvlJc w:val="left"/>
      <w:pPr>
        <w:ind w:left="5760" w:hanging="360"/>
      </w:pPr>
      <w:rPr>
        <w:rFonts w:hint="default" w:ascii="Courier New" w:hAnsi="Courier New"/>
      </w:rPr>
    </w:lvl>
    <w:lvl w:ilvl="8" w:tplc="C7BCF5AE">
      <w:start w:val="1"/>
      <w:numFmt w:val="bullet"/>
      <w:lvlText w:val=""/>
      <w:lvlJc w:val="left"/>
      <w:pPr>
        <w:ind w:left="6480" w:hanging="360"/>
      </w:pPr>
      <w:rPr>
        <w:rFonts w:hint="default" w:ascii="Wingdings" w:hAnsi="Wingdings"/>
      </w:rPr>
    </w:lvl>
  </w:abstractNum>
  <w:abstractNum w:abstractNumId="52" w15:restartNumberingAfterBreak="0">
    <w:nsid w:val="46D9DCA3"/>
    <w:multiLevelType w:val="hybridMultilevel"/>
    <w:tmpl w:val="FFFFFFFF"/>
    <w:lvl w:ilvl="0" w:tplc="3D182E12">
      <w:start w:val="1"/>
      <w:numFmt w:val="bullet"/>
      <w:lvlText w:val=""/>
      <w:lvlJc w:val="left"/>
      <w:pPr>
        <w:ind w:left="720" w:hanging="360"/>
      </w:pPr>
      <w:rPr>
        <w:rFonts w:hint="default" w:ascii="Symbol" w:hAnsi="Symbol"/>
      </w:rPr>
    </w:lvl>
    <w:lvl w:ilvl="1" w:tplc="C702125A">
      <w:start w:val="1"/>
      <w:numFmt w:val="bullet"/>
      <w:lvlText w:val="o"/>
      <w:lvlJc w:val="left"/>
      <w:pPr>
        <w:ind w:left="1440" w:hanging="360"/>
      </w:pPr>
      <w:rPr>
        <w:rFonts w:hint="default" w:ascii="Courier New" w:hAnsi="Courier New"/>
      </w:rPr>
    </w:lvl>
    <w:lvl w:ilvl="2" w:tplc="87DCA9BC">
      <w:start w:val="1"/>
      <w:numFmt w:val="bullet"/>
      <w:lvlText w:val=""/>
      <w:lvlJc w:val="left"/>
      <w:pPr>
        <w:ind w:left="2160" w:hanging="360"/>
      </w:pPr>
      <w:rPr>
        <w:rFonts w:hint="default" w:ascii="Wingdings" w:hAnsi="Wingdings"/>
      </w:rPr>
    </w:lvl>
    <w:lvl w:ilvl="3" w:tplc="415264AC">
      <w:start w:val="1"/>
      <w:numFmt w:val="bullet"/>
      <w:lvlText w:val=""/>
      <w:lvlJc w:val="left"/>
      <w:pPr>
        <w:ind w:left="2880" w:hanging="360"/>
      </w:pPr>
      <w:rPr>
        <w:rFonts w:hint="default" w:ascii="Symbol" w:hAnsi="Symbol"/>
      </w:rPr>
    </w:lvl>
    <w:lvl w:ilvl="4" w:tplc="895E4264">
      <w:start w:val="1"/>
      <w:numFmt w:val="bullet"/>
      <w:lvlText w:val="o"/>
      <w:lvlJc w:val="left"/>
      <w:pPr>
        <w:ind w:left="3600" w:hanging="360"/>
      </w:pPr>
      <w:rPr>
        <w:rFonts w:hint="default" w:ascii="Courier New" w:hAnsi="Courier New"/>
      </w:rPr>
    </w:lvl>
    <w:lvl w:ilvl="5" w:tplc="47284C6E">
      <w:start w:val="1"/>
      <w:numFmt w:val="bullet"/>
      <w:lvlText w:val=""/>
      <w:lvlJc w:val="left"/>
      <w:pPr>
        <w:ind w:left="4320" w:hanging="360"/>
      </w:pPr>
      <w:rPr>
        <w:rFonts w:hint="default" w:ascii="Wingdings" w:hAnsi="Wingdings"/>
      </w:rPr>
    </w:lvl>
    <w:lvl w:ilvl="6" w:tplc="6B3C4680">
      <w:start w:val="1"/>
      <w:numFmt w:val="bullet"/>
      <w:lvlText w:val=""/>
      <w:lvlJc w:val="left"/>
      <w:pPr>
        <w:ind w:left="5040" w:hanging="360"/>
      </w:pPr>
      <w:rPr>
        <w:rFonts w:hint="default" w:ascii="Symbol" w:hAnsi="Symbol"/>
      </w:rPr>
    </w:lvl>
    <w:lvl w:ilvl="7" w:tplc="F5EC110E">
      <w:start w:val="1"/>
      <w:numFmt w:val="bullet"/>
      <w:lvlText w:val="o"/>
      <w:lvlJc w:val="left"/>
      <w:pPr>
        <w:ind w:left="5760" w:hanging="360"/>
      </w:pPr>
      <w:rPr>
        <w:rFonts w:hint="default" w:ascii="Courier New" w:hAnsi="Courier New"/>
      </w:rPr>
    </w:lvl>
    <w:lvl w:ilvl="8" w:tplc="8CF6221E">
      <w:start w:val="1"/>
      <w:numFmt w:val="bullet"/>
      <w:lvlText w:val=""/>
      <w:lvlJc w:val="left"/>
      <w:pPr>
        <w:ind w:left="6480" w:hanging="360"/>
      </w:pPr>
      <w:rPr>
        <w:rFonts w:hint="default" w:ascii="Wingdings" w:hAnsi="Wingdings"/>
      </w:rPr>
    </w:lvl>
  </w:abstractNum>
  <w:abstractNum w:abstractNumId="53" w15:restartNumberingAfterBreak="0">
    <w:nsid w:val="47966724"/>
    <w:multiLevelType w:val="hybridMultilevel"/>
    <w:tmpl w:val="FFFFFFFF"/>
    <w:lvl w:ilvl="0" w:tplc="2CC2716A">
      <w:start w:val="1"/>
      <w:numFmt w:val="bullet"/>
      <w:lvlText w:val=""/>
      <w:lvlJc w:val="left"/>
      <w:pPr>
        <w:ind w:left="720" w:hanging="360"/>
      </w:pPr>
      <w:rPr>
        <w:rFonts w:hint="default" w:ascii="Symbol" w:hAnsi="Symbol"/>
      </w:rPr>
    </w:lvl>
    <w:lvl w:ilvl="1" w:tplc="73DACDEE">
      <w:start w:val="1"/>
      <w:numFmt w:val="bullet"/>
      <w:lvlText w:val="o"/>
      <w:lvlJc w:val="left"/>
      <w:pPr>
        <w:ind w:left="1440" w:hanging="360"/>
      </w:pPr>
      <w:rPr>
        <w:rFonts w:hint="default" w:ascii="Courier New" w:hAnsi="Courier New"/>
      </w:rPr>
    </w:lvl>
    <w:lvl w:ilvl="2" w:tplc="B38EEBC8">
      <w:start w:val="1"/>
      <w:numFmt w:val="bullet"/>
      <w:lvlText w:val=""/>
      <w:lvlJc w:val="left"/>
      <w:pPr>
        <w:ind w:left="2160" w:hanging="360"/>
      </w:pPr>
      <w:rPr>
        <w:rFonts w:hint="default" w:ascii="Wingdings" w:hAnsi="Wingdings"/>
      </w:rPr>
    </w:lvl>
    <w:lvl w:ilvl="3" w:tplc="04F206C0">
      <w:start w:val="1"/>
      <w:numFmt w:val="bullet"/>
      <w:lvlText w:val=""/>
      <w:lvlJc w:val="left"/>
      <w:pPr>
        <w:ind w:left="2880" w:hanging="360"/>
      </w:pPr>
      <w:rPr>
        <w:rFonts w:hint="default" w:ascii="Symbol" w:hAnsi="Symbol"/>
      </w:rPr>
    </w:lvl>
    <w:lvl w:ilvl="4" w:tplc="78442CA8">
      <w:start w:val="1"/>
      <w:numFmt w:val="bullet"/>
      <w:lvlText w:val="o"/>
      <w:lvlJc w:val="left"/>
      <w:pPr>
        <w:ind w:left="3600" w:hanging="360"/>
      </w:pPr>
      <w:rPr>
        <w:rFonts w:hint="default" w:ascii="Courier New" w:hAnsi="Courier New"/>
      </w:rPr>
    </w:lvl>
    <w:lvl w:ilvl="5" w:tplc="973AFBB2">
      <w:start w:val="1"/>
      <w:numFmt w:val="bullet"/>
      <w:lvlText w:val=""/>
      <w:lvlJc w:val="left"/>
      <w:pPr>
        <w:ind w:left="4320" w:hanging="360"/>
      </w:pPr>
      <w:rPr>
        <w:rFonts w:hint="default" w:ascii="Wingdings" w:hAnsi="Wingdings"/>
      </w:rPr>
    </w:lvl>
    <w:lvl w:ilvl="6" w:tplc="A53EA4C6">
      <w:start w:val="1"/>
      <w:numFmt w:val="bullet"/>
      <w:lvlText w:val=""/>
      <w:lvlJc w:val="left"/>
      <w:pPr>
        <w:ind w:left="5040" w:hanging="360"/>
      </w:pPr>
      <w:rPr>
        <w:rFonts w:hint="default" w:ascii="Symbol" w:hAnsi="Symbol"/>
      </w:rPr>
    </w:lvl>
    <w:lvl w:ilvl="7" w:tplc="B726DA52">
      <w:start w:val="1"/>
      <w:numFmt w:val="bullet"/>
      <w:lvlText w:val="o"/>
      <w:lvlJc w:val="left"/>
      <w:pPr>
        <w:ind w:left="5760" w:hanging="360"/>
      </w:pPr>
      <w:rPr>
        <w:rFonts w:hint="default" w:ascii="Courier New" w:hAnsi="Courier New"/>
      </w:rPr>
    </w:lvl>
    <w:lvl w:ilvl="8" w:tplc="F570733C">
      <w:start w:val="1"/>
      <w:numFmt w:val="bullet"/>
      <w:lvlText w:val=""/>
      <w:lvlJc w:val="left"/>
      <w:pPr>
        <w:ind w:left="6480" w:hanging="360"/>
      </w:pPr>
      <w:rPr>
        <w:rFonts w:hint="default" w:ascii="Wingdings" w:hAnsi="Wingdings"/>
      </w:rPr>
    </w:lvl>
  </w:abstractNum>
  <w:abstractNum w:abstractNumId="54" w15:restartNumberingAfterBreak="0">
    <w:nsid w:val="48342072"/>
    <w:multiLevelType w:val="hybridMultilevel"/>
    <w:tmpl w:val="FFFFFFFF"/>
    <w:lvl w:ilvl="0" w:tplc="B3DC7E24">
      <w:start w:val="1"/>
      <w:numFmt w:val="bullet"/>
      <w:lvlText w:val=""/>
      <w:lvlJc w:val="left"/>
      <w:pPr>
        <w:ind w:left="720" w:hanging="360"/>
      </w:pPr>
      <w:rPr>
        <w:rFonts w:hint="default" w:ascii="Symbol" w:hAnsi="Symbol"/>
      </w:rPr>
    </w:lvl>
    <w:lvl w:ilvl="1" w:tplc="9AA4FD44">
      <w:start w:val="1"/>
      <w:numFmt w:val="bullet"/>
      <w:lvlText w:val="o"/>
      <w:lvlJc w:val="left"/>
      <w:pPr>
        <w:ind w:left="1440" w:hanging="360"/>
      </w:pPr>
      <w:rPr>
        <w:rFonts w:hint="default" w:ascii="Courier New" w:hAnsi="Courier New"/>
      </w:rPr>
    </w:lvl>
    <w:lvl w:ilvl="2" w:tplc="D1982A92">
      <w:start w:val="1"/>
      <w:numFmt w:val="bullet"/>
      <w:lvlText w:val=""/>
      <w:lvlJc w:val="left"/>
      <w:pPr>
        <w:ind w:left="2160" w:hanging="360"/>
      </w:pPr>
      <w:rPr>
        <w:rFonts w:hint="default" w:ascii="Wingdings" w:hAnsi="Wingdings"/>
      </w:rPr>
    </w:lvl>
    <w:lvl w:ilvl="3" w:tplc="69101A9C">
      <w:start w:val="1"/>
      <w:numFmt w:val="bullet"/>
      <w:lvlText w:val=""/>
      <w:lvlJc w:val="left"/>
      <w:pPr>
        <w:ind w:left="2880" w:hanging="360"/>
      </w:pPr>
      <w:rPr>
        <w:rFonts w:hint="default" w:ascii="Symbol" w:hAnsi="Symbol"/>
      </w:rPr>
    </w:lvl>
    <w:lvl w:ilvl="4" w:tplc="13A4D46E">
      <w:start w:val="1"/>
      <w:numFmt w:val="bullet"/>
      <w:lvlText w:val="o"/>
      <w:lvlJc w:val="left"/>
      <w:pPr>
        <w:ind w:left="3600" w:hanging="360"/>
      </w:pPr>
      <w:rPr>
        <w:rFonts w:hint="default" w:ascii="Courier New" w:hAnsi="Courier New"/>
      </w:rPr>
    </w:lvl>
    <w:lvl w:ilvl="5" w:tplc="420047E8">
      <w:start w:val="1"/>
      <w:numFmt w:val="bullet"/>
      <w:lvlText w:val=""/>
      <w:lvlJc w:val="left"/>
      <w:pPr>
        <w:ind w:left="4320" w:hanging="360"/>
      </w:pPr>
      <w:rPr>
        <w:rFonts w:hint="default" w:ascii="Wingdings" w:hAnsi="Wingdings"/>
      </w:rPr>
    </w:lvl>
    <w:lvl w:ilvl="6" w:tplc="F91AE44A">
      <w:start w:val="1"/>
      <w:numFmt w:val="bullet"/>
      <w:lvlText w:val=""/>
      <w:lvlJc w:val="left"/>
      <w:pPr>
        <w:ind w:left="5040" w:hanging="360"/>
      </w:pPr>
      <w:rPr>
        <w:rFonts w:hint="default" w:ascii="Symbol" w:hAnsi="Symbol"/>
      </w:rPr>
    </w:lvl>
    <w:lvl w:ilvl="7" w:tplc="6ED8F754">
      <w:start w:val="1"/>
      <w:numFmt w:val="bullet"/>
      <w:lvlText w:val="o"/>
      <w:lvlJc w:val="left"/>
      <w:pPr>
        <w:ind w:left="5760" w:hanging="360"/>
      </w:pPr>
      <w:rPr>
        <w:rFonts w:hint="default" w:ascii="Courier New" w:hAnsi="Courier New"/>
      </w:rPr>
    </w:lvl>
    <w:lvl w:ilvl="8" w:tplc="192AAA24">
      <w:start w:val="1"/>
      <w:numFmt w:val="bullet"/>
      <w:lvlText w:val=""/>
      <w:lvlJc w:val="left"/>
      <w:pPr>
        <w:ind w:left="6480" w:hanging="360"/>
      </w:pPr>
      <w:rPr>
        <w:rFonts w:hint="default" w:ascii="Wingdings" w:hAnsi="Wingdings"/>
      </w:rPr>
    </w:lvl>
  </w:abstractNum>
  <w:abstractNum w:abstractNumId="55" w15:restartNumberingAfterBreak="0">
    <w:nsid w:val="48599678"/>
    <w:multiLevelType w:val="hybridMultilevel"/>
    <w:tmpl w:val="FFFFFFFF"/>
    <w:lvl w:ilvl="0" w:tplc="1626F96E">
      <w:start w:val="1"/>
      <w:numFmt w:val="bullet"/>
      <w:lvlText w:val=""/>
      <w:lvlJc w:val="left"/>
      <w:pPr>
        <w:ind w:left="720" w:hanging="360"/>
      </w:pPr>
      <w:rPr>
        <w:rFonts w:hint="default" w:ascii="Symbol" w:hAnsi="Symbol"/>
      </w:rPr>
    </w:lvl>
    <w:lvl w:ilvl="1" w:tplc="75603D90">
      <w:start w:val="1"/>
      <w:numFmt w:val="bullet"/>
      <w:lvlText w:val="o"/>
      <w:lvlJc w:val="left"/>
      <w:pPr>
        <w:ind w:left="1440" w:hanging="360"/>
      </w:pPr>
      <w:rPr>
        <w:rFonts w:hint="default" w:ascii="Courier New" w:hAnsi="Courier New"/>
      </w:rPr>
    </w:lvl>
    <w:lvl w:ilvl="2" w:tplc="14D461D4">
      <w:start w:val="1"/>
      <w:numFmt w:val="bullet"/>
      <w:lvlText w:val=""/>
      <w:lvlJc w:val="left"/>
      <w:pPr>
        <w:ind w:left="2160" w:hanging="360"/>
      </w:pPr>
      <w:rPr>
        <w:rFonts w:hint="default" w:ascii="Wingdings" w:hAnsi="Wingdings"/>
      </w:rPr>
    </w:lvl>
    <w:lvl w:ilvl="3" w:tplc="7B3E6998">
      <w:start w:val="1"/>
      <w:numFmt w:val="bullet"/>
      <w:lvlText w:val=""/>
      <w:lvlJc w:val="left"/>
      <w:pPr>
        <w:ind w:left="2880" w:hanging="360"/>
      </w:pPr>
      <w:rPr>
        <w:rFonts w:hint="default" w:ascii="Symbol" w:hAnsi="Symbol"/>
      </w:rPr>
    </w:lvl>
    <w:lvl w:ilvl="4" w:tplc="4376874E">
      <w:start w:val="1"/>
      <w:numFmt w:val="bullet"/>
      <w:lvlText w:val="o"/>
      <w:lvlJc w:val="left"/>
      <w:pPr>
        <w:ind w:left="3600" w:hanging="360"/>
      </w:pPr>
      <w:rPr>
        <w:rFonts w:hint="default" w:ascii="Courier New" w:hAnsi="Courier New"/>
      </w:rPr>
    </w:lvl>
    <w:lvl w:ilvl="5" w:tplc="344004BE">
      <w:start w:val="1"/>
      <w:numFmt w:val="bullet"/>
      <w:lvlText w:val=""/>
      <w:lvlJc w:val="left"/>
      <w:pPr>
        <w:ind w:left="4320" w:hanging="360"/>
      </w:pPr>
      <w:rPr>
        <w:rFonts w:hint="default" w:ascii="Wingdings" w:hAnsi="Wingdings"/>
      </w:rPr>
    </w:lvl>
    <w:lvl w:ilvl="6" w:tplc="41CE0A0E">
      <w:start w:val="1"/>
      <w:numFmt w:val="bullet"/>
      <w:lvlText w:val=""/>
      <w:lvlJc w:val="left"/>
      <w:pPr>
        <w:ind w:left="5040" w:hanging="360"/>
      </w:pPr>
      <w:rPr>
        <w:rFonts w:hint="default" w:ascii="Symbol" w:hAnsi="Symbol"/>
      </w:rPr>
    </w:lvl>
    <w:lvl w:ilvl="7" w:tplc="2C681DC2">
      <w:start w:val="1"/>
      <w:numFmt w:val="bullet"/>
      <w:lvlText w:val="o"/>
      <w:lvlJc w:val="left"/>
      <w:pPr>
        <w:ind w:left="5760" w:hanging="360"/>
      </w:pPr>
      <w:rPr>
        <w:rFonts w:hint="default" w:ascii="Courier New" w:hAnsi="Courier New"/>
      </w:rPr>
    </w:lvl>
    <w:lvl w:ilvl="8" w:tplc="DC0C56EE">
      <w:start w:val="1"/>
      <w:numFmt w:val="bullet"/>
      <w:lvlText w:val=""/>
      <w:lvlJc w:val="left"/>
      <w:pPr>
        <w:ind w:left="6480" w:hanging="360"/>
      </w:pPr>
      <w:rPr>
        <w:rFonts w:hint="default" w:ascii="Wingdings" w:hAnsi="Wingdings"/>
      </w:rPr>
    </w:lvl>
  </w:abstractNum>
  <w:abstractNum w:abstractNumId="56" w15:restartNumberingAfterBreak="0">
    <w:nsid w:val="4A67EE2E"/>
    <w:multiLevelType w:val="hybridMultilevel"/>
    <w:tmpl w:val="FFFFFFFF"/>
    <w:lvl w:ilvl="0" w:tplc="4F94755C">
      <w:start w:val="1"/>
      <w:numFmt w:val="bullet"/>
      <w:lvlText w:val=""/>
      <w:lvlJc w:val="left"/>
      <w:pPr>
        <w:ind w:left="720" w:hanging="360"/>
      </w:pPr>
      <w:rPr>
        <w:rFonts w:hint="default" w:ascii="Symbol" w:hAnsi="Symbol"/>
      </w:rPr>
    </w:lvl>
    <w:lvl w:ilvl="1" w:tplc="EFE47C5C">
      <w:start w:val="1"/>
      <w:numFmt w:val="bullet"/>
      <w:lvlText w:val="o"/>
      <w:lvlJc w:val="left"/>
      <w:pPr>
        <w:ind w:left="1440" w:hanging="360"/>
      </w:pPr>
      <w:rPr>
        <w:rFonts w:hint="default" w:ascii="Courier New" w:hAnsi="Courier New"/>
      </w:rPr>
    </w:lvl>
    <w:lvl w:ilvl="2" w:tplc="6EE2645E">
      <w:start w:val="1"/>
      <w:numFmt w:val="bullet"/>
      <w:lvlText w:val=""/>
      <w:lvlJc w:val="left"/>
      <w:pPr>
        <w:ind w:left="2160" w:hanging="360"/>
      </w:pPr>
      <w:rPr>
        <w:rFonts w:hint="default" w:ascii="Wingdings" w:hAnsi="Wingdings"/>
      </w:rPr>
    </w:lvl>
    <w:lvl w:ilvl="3" w:tplc="09D2FEF8">
      <w:start w:val="1"/>
      <w:numFmt w:val="bullet"/>
      <w:lvlText w:val=""/>
      <w:lvlJc w:val="left"/>
      <w:pPr>
        <w:ind w:left="2880" w:hanging="360"/>
      </w:pPr>
      <w:rPr>
        <w:rFonts w:hint="default" w:ascii="Symbol" w:hAnsi="Symbol"/>
      </w:rPr>
    </w:lvl>
    <w:lvl w:ilvl="4" w:tplc="2ABAAAA0">
      <w:start w:val="1"/>
      <w:numFmt w:val="bullet"/>
      <w:lvlText w:val="o"/>
      <w:lvlJc w:val="left"/>
      <w:pPr>
        <w:ind w:left="3600" w:hanging="360"/>
      </w:pPr>
      <w:rPr>
        <w:rFonts w:hint="default" w:ascii="Courier New" w:hAnsi="Courier New"/>
      </w:rPr>
    </w:lvl>
    <w:lvl w:ilvl="5" w:tplc="626C2372">
      <w:start w:val="1"/>
      <w:numFmt w:val="bullet"/>
      <w:lvlText w:val=""/>
      <w:lvlJc w:val="left"/>
      <w:pPr>
        <w:ind w:left="4320" w:hanging="360"/>
      </w:pPr>
      <w:rPr>
        <w:rFonts w:hint="default" w:ascii="Wingdings" w:hAnsi="Wingdings"/>
      </w:rPr>
    </w:lvl>
    <w:lvl w:ilvl="6" w:tplc="21B81B24">
      <w:start w:val="1"/>
      <w:numFmt w:val="bullet"/>
      <w:lvlText w:val=""/>
      <w:lvlJc w:val="left"/>
      <w:pPr>
        <w:ind w:left="5040" w:hanging="360"/>
      </w:pPr>
      <w:rPr>
        <w:rFonts w:hint="default" w:ascii="Symbol" w:hAnsi="Symbol"/>
      </w:rPr>
    </w:lvl>
    <w:lvl w:ilvl="7" w:tplc="8C647716">
      <w:start w:val="1"/>
      <w:numFmt w:val="bullet"/>
      <w:lvlText w:val="o"/>
      <w:lvlJc w:val="left"/>
      <w:pPr>
        <w:ind w:left="5760" w:hanging="360"/>
      </w:pPr>
      <w:rPr>
        <w:rFonts w:hint="default" w:ascii="Courier New" w:hAnsi="Courier New"/>
      </w:rPr>
    </w:lvl>
    <w:lvl w:ilvl="8" w:tplc="1CFE8742">
      <w:start w:val="1"/>
      <w:numFmt w:val="bullet"/>
      <w:lvlText w:val=""/>
      <w:lvlJc w:val="left"/>
      <w:pPr>
        <w:ind w:left="6480" w:hanging="360"/>
      </w:pPr>
      <w:rPr>
        <w:rFonts w:hint="default" w:ascii="Wingdings" w:hAnsi="Wingdings"/>
      </w:rPr>
    </w:lvl>
  </w:abstractNum>
  <w:abstractNum w:abstractNumId="57" w15:restartNumberingAfterBreak="0">
    <w:nsid w:val="4A86D28A"/>
    <w:multiLevelType w:val="hybridMultilevel"/>
    <w:tmpl w:val="FFFFFFFF"/>
    <w:lvl w:ilvl="0" w:tplc="FCF4AF50">
      <w:start w:val="1"/>
      <w:numFmt w:val="bullet"/>
      <w:lvlText w:val=""/>
      <w:lvlJc w:val="left"/>
      <w:pPr>
        <w:ind w:left="720" w:hanging="360"/>
      </w:pPr>
      <w:rPr>
        <w:rFonts w:hint="default" w:ascii="Symbol" w:hAnsi="Symbol"/>
      </w:rPr>
    </w:lvl>
    <w:lvl w:ilvl="1" w:tplc="4288AE04">
      <w:start w:val="1"/>
      <w:numFmt w:val="bullet"/>
      <w:lvlText w:val="o"/>
      <w:lvlJc w:val="left"/>
      <w:pPr>
        <w:ind w:left="1440" w:hanging="360"/>
      </w:pPr>
      <w:rPr>
        <w:rFonts w:hint="default" w:ascii="Courier New" w:hAnsi="Courier New"/>
      </w:rPr>
    </w:lvl>
    <w:lvl w:ilvl="2" w:tplc="46EC30AA">
      <w:start w:val="1"/>
      <w:numFmt w:val="bullet"/>
      <w:lvlText w:val=""/>
      <w:lvlJc w:val="left"/>
      <w:pPr>
        <w:ind w:left="2160" w:hanging="360"/>
      </w:pPr>
      <w:rPr>
        <w:rFonts w:hint="default" w:ascii="Wingdings" w:hAnsi="Wingdings"/>
      </w:rPr>
    </w:lvl>
    <w:lvl w:ilvl="3" w:tplc="6568BAD2">
      <w:start w:val="1"/>
      <w:numFmt w:val="bullet"/>
      <w:lvlText w:val=""/>
      <w:lvlJc w:val="left"/>
      <w:pPr>
        <w:ind w:left="2880" w:hanging="360"/>
      </w:pPr>
      <w:rPr>
        <w:rFonts w:hint="default" w:ascii="Symbol" w:hAnsi="Symbol"/>
      </w:rPr>
    </w:lvl>
    <w:lvl w:ilvl="4" w:tplc="86226DD6">
      <w:start w:val="1"/>
      <w:numFmt w:val="bullet"/>
      <w:lvlText w:val="o"/>
      <w:lvlJc w:val="left"/>
      <w:pPr>
        <w:ind w:left="3600" w:hanging="360"/>
      </w:pPr>
      <w:rPr>
        <w:rFonts w:hint="default" w:ascii="Courier New" w:hAnsi="Courier New"/>
      </w:rPr>
    </w:lvl>
    <w:lvl w:ilvl="5" w:tplc="48902E9A">
      <w:start w:val="1"/>
      <w:numFmt w:val="bullet"/>
      <w:lvlText w:val=""/>
      <w:lvlJc w:val="left"/>
      <w:pPr>
        <w:ind w:left="4320" w:hanging="360"/>
      </w:pPr>
      <w:rPr>
        <w:rFonts w:hint="default" w:ascii="Wingdings" w:hAnsi="Wingdings"/>
      </w:rPr>
    </w:lvl>
    <w:lvl w:ilvl="6" w:tplc="488C824E">
      <w:start w:val="1"/>
      <w:numFmt w:val="bullet"/>
      <w:lvlText w:val=""/>
      <w:lvlJc w:val="left"/>
      <w:pPr>
        <w:ind w:left="5040" w:hanging="360"/>
      </w:pPr>
      <w:rPr>
        <w:rFonts w:hint="default" w:ascii="Symbol" w:hAnsi="Symbol"/>
      </w:rPr>
    </w:lvl>
    <w:lvl w:ilvl="7" w:tplc="7C34565A">
      <w:start w:val="1"/>
      <w:numFmt w:val="bullet"/>
      <w:lvlText w:val="o"/>
      <w:lvlJc w:val="left"/>
      <w:pPr>
        <w:ind w:left="5760" w:hanging="360"/>
      </w:pPr>
      <w:rPr>
        <w:rFonts w:hint="default" w:ascii="Courier New" w:hAnsi="Courier New"/>
      </w:rPr>
    </w:lvl>
    <w:lvl w:ilvl="8" w:tplc="377E638A">
      <w:start w:val="1"/>
      <w:numFmt w:val="bullet"/>
      <w:lvlText w:val=""/>
      <w:lvlJc w:val="left"/>
      <w:pPr>
        <w:ind w:left="6480" w:hanging="360"/>
      </w:pPr>
      <w:rPr>
        <w:rFonts w:hint="default" w:ascii="Wingdings" w:hAnsi="Wingdings"/>
      </w:rPr>
    </w:lvl>
  </w:abstractNum>
  <w:abstractNum w:abstractNumId="58" w15:restartNumberingAfterBreak="0">
    <w:nsid w:val="4CF0784B"/>
    <w:multiLevelType w:val="hybridMultilevel"/>
    <w:tmpl w:val="FFFFFFFF"/>
    <w:lvl w:ilvl="0" w:tplc="0F96303A">
      <w:start w:val="1"/>
      <w:numFmt w:val="bullet"/>
      <w:lvlText w:val=""/>
      <w:lvlJc w:val="left"/>
      <w:pPr>
        <w:ind w:left="720" w:hanging="360"/>
      </w:pPr>
      <w:rPr>
        <w:rFonts w:hint="default" w:ascii="Symbol" w:hAnsi="Symbol"/>
      </w:rPr>
    </w:lvl>
    <w:lvl w:ilvl="1" w:tplc="9C8E6C3E">
      <w:start w:val="1"/>
      <w:numFmt w:val="bullet"/>
      <w:lvlText w:val="o"/>
      <w:lvlJc w:val="left"/>
      <w:pPr>
        <w:ind w:left="1440" w:hanging="360"/>
      </w:pPr>
      <w:rPr>
        <w:rFonts w:hint="default" w:ascii="Courier New" w:hAnsi="Courier New"/>
      </w:rPr>
    </w:lvl>
    <w:lvl w:ilvl="2" w:tplc="03AE9AA2">
      <w:start w:val="1"/>
      <w:numFmt w:val="bullet"/>
      <w:lvlText w:val=""/>
      <w:lvlJc w:val="left"/>
      <w:pPr>
        <w:ind w:left="2160" w:hanging="360"/>
      </w:pPr>
      <w:rPr>
        <w:rFonts w:hint="default" w:ascii="Wingdings" w:hAnsi="Wingdings"/>
      </w:rPr>
    </w:lvl>
    <w:lvl w:ilvl="3" w:tplc="E1E6EEC2">
      <w:start w:val="1"/>
      <w:numFmt w:val="bullet"/>
      <w:lvlText w:val=""/>
      <w:lvlJc w:val="left"/>
      <w:pPr>
        <w:ind w:left="2880" w:hanging="360"/>
      </w:pPr>
      <w:rPr>
        <w:rFonts w:hint="default" w:ascii="Symbol" w:hAnsi="Symbol"/>
      </w:rPr>
    </w:lvl>
    <w:lvl w:ilvl="4" w:tplc="0E20454E">
      <w:start w:val="1"/>
      <w:numFmt w:val="bullet"/>
      <w:lvlText w:val="o"/>
      <w:lvlJc w:val="left"/>
      <w:pPr>
        <w:ind w:left="3600" w:hanging="360"/>
      </w:pPr>
      <w:rPr>
        <w:rFonts w:hint="default" w:ascii="Courier New" w:hAnsi="Courier New"/>
      </w:rPr>
    </w:lvl>
    <w:lvl w:ilvl="5" w:tplc="446C39E4">
      <w:start w:val="1"/>
      <w:numFmt w:val="bullet"/>
      <w:lvlText w:val=""/>
      <w:lvlJc w:val="left"/>
      <w:pPr>
        <w:ind w:left="4320" w:hanging="360"/>
      </w:pPr>
      <w:rPr>
        <w:rFonts w:hint="default" w:ascii="Wingdings" w:hAnsi="Wingdings"/>
      </w:rPr>
    </w:lvl>
    <w:lvl w:ilvl="6" w:tplc="3FF06BFC">
      <w:start w:val="1"/>
      <w:numFmt w:val="bullet"/>
      <w:lvlText w:val=""/>
      <w:lvlJc w:val="left"/>
      <w:pPr>
        <w:ind w:left="5040" w:hanging="360"/>
      </w:pPr>
      <w:rPr>
        <w:rFonts w:hint="default" w:ascii="Symbol" w:hAnsi="Symbol"/>
      </w:rPr>
    </w:lvl>
    <w:lvl w:ilvl="7" w:tplc="38686CE4">
      <w:start w:val="1"/>
      <w:numFmt w:val="bullet"/>
      <w:lvlText w:val="o"/>
      <w:lvlJc w:val="left"/>
      <w:pPr>
        <w:ind w:left="5760" w:hanging="360"/>
      </w:pPr>
      <w:rPr>
        <w:rFonts w:hint="default" w:ascii="Courier New" w:hAnsi="Courier New"/>
      </w:rPr>
    </w:lvl>
    <w:lvl w:ilvl="8" w:tplc="C8B8E04A">
      <w:start w:val="1"/>
      <w:numFmt w:val="bullet"/>
      <w:lvlText w:val=""/>
      <w:lvlJc w:val="left"/>
      <w:pPr>
        <w:ind w:left="6480" w:hanging="360"/>
      </w:pPr>
      <w:rPr>
        <w:rFonts w:hint="default" w:ascii="Wingdings" w:hAnsi="Wingdings"/>
      </w:rPr>
    </w:lvl>
  </w:abstractNum>
  <w:abstractNum w:abstractNumId="59" w15:restartNumberingAfterBreak="0">
    <w:nsid w:val="4D8522D8"/>
    <w:multiLevelType w:val="hybridMultilevel"/>
    <w:tmpl w:val="FFFFFFFF"/>
    <w:lvl w:ilvl="0" w:tplc="CD5604D4">
      <w:start w:val="1"/>
      <w:numFmt w:val="bullet"/>
      <w:lvlText w:val=""/>
      <w:lvlJc w:val="left"/>
      <w:pPr>
        <w:ind w:left="720" w:hanging="360"/>
      </w:pPr>
      <w:rPr>
        <w:rFonts w:hint="default" w:ascii="Symbol" w:hAnsi="Symbol"/>
      </w:rPr>
    </w:lvl>
    <w:lvl w:ilvl="1" w:tplc="AB1E2C6E">
      <w:start w:val="1"/>
      <w:numFmt w:val="bullet"/>
      <w:lvlText w:val="o"/>
      <w:lvlJc w:val="left"/>
      <w:pPr>
        <w:ind w:left="1440" w:hanging="360"/>
      </w:pPr>
      <w:rPr>
        <w:rFonts w:hint="default" w:ascii="Courier New" w:hAnsi="Courier New"/>
      </w:rPr>
    </w:lvl>
    <w:lvl w:ilvl="2" w:tplc="E6060C50">
      <w:start w:val="1"/>
      <w:numFmt w:val="bullet"/>
      <w:lvlText w:val=""/>
      <w:lvlJc w:val="left"/>
      <w:pPr>
        <w:ind w:left="2160" w:hanging="360"/>
      </w:pPr>
      <w:rPr>
        <w:rFonts w:hint="default" w:ascii="Wingdings" w:hAnsi="Wingdings"/>
      </w:rPr>
    </w:lvl>
    <w:lvl w:ilvl="3" w:tplc="A0AA040A">
      <w:start w:val="1"/>
      <w:numFmt w:val="bullet"/>
      <w:lvlText w:val=""/>
      <w:lvlJc w:val="left"/>
      <w:pPr>
        <w:ind w:left="2880" w:hanging="360"/>
      </w:pPr>
      <w:rPr>
        <w:rFonts w:hint="default" w:ascii="Symbol" w:hAnsi="Symbol"/>
      </w:rPr>
    </w:lvl>
    <w:lvl w:ilvl="4" w:tplc="73564C76">
      <w:start w:val="1"/>
      <w:numFmt w:val="bullet"/>
      <w:lvlText w:val="o"/>
      <w:lvlJc w:val="left"/>
      <w:pPr>
        <w:ind w:left="3600" w:hanging="360"/>
      </w:pPr>
      <w:rPr>
        <w:rFonts w:hint="default" w:ascii="Courier New" w:hAnsi="Courier New"/>
      </w:rPr>
    </w:lvl>
    <w:lvl w:ilvl="5" w:tplc="D3BA0302">
      <w:start w:val="1"/>
      <w:numFmt w:val="bullet"/>
      <w:lvlText w:val=""/>
      <w:lvlJc w:val="left"/>
      <w:pPr>
        <w:ind w:left="4320" w:hanging="360"/>
      </w:pPr>
      <w:rPr>
        <w:rFonts w:hint="default" w:ascii="Wingdings" w:hAnsi="Wingdings"/>
      </w:rPr>
    </w:lvl>
    <w:lvl w:ilvl="6" w:tplc="BB5C72AC">
      <w:start w:val="1"/>
      <w:numFmt w:val="bullet"/>
      <w:lvlText w:val=""/>
      <w:lvlJc w:val="left"/>
      <w:pPr>
        <w:ind w:left="5040" w:hanging="360"/>
      </w:pPr>
      <w:rPr>
        <w:rFonts w:hint="default" w:ascii="Symbol" w:hAnsi="Symbol"/>
      </w:rPr>
    </w:lvl>
    <w:lvl w:ilvl="7" w:tplc="C9CACA86">
      <w:start w:val="1"/>
      <w:numFmt w:val="bullet"/>
      <w:lvlText w:val="o"/>
      <w:lvlJc w:val="left"/>
      <w:pPr>
        <w:ind w:left="5760" w:hanging="360"/>
      </w:pPr>
      <w:rPr>
        <w:rFonts w:hint="default" w:ascii="Courier New" w:hAnsi="Courier New"/>
      </w:rPr>
    </w:lvl>
    <w:lvl w:ilvl="8" w:tplc="20861AD8">
      <w:start w:val="1"/>
      <w:numFmt w:val="bullet"/>
      <w:lvlText w:val=""/>
      <w:lvlJc w:val="left"/>
      <w:pPr>
        <w:ind w:left="6480" w:hanging="360"/>
      </w:pPr>
      <w:rPr>
        <w:rFonts w:hint="default" w:ascii="Wingdings" w:hAnsi="Wingdings"/>
      </w:rPr>
    </w:lvl>
  </w:abstractNum>
  <w:abstractNum w:abstractNumId="60" w15:restartNumberingAfterBreak="0">
    <w:nsid w:val="4FD999E8"/>
    <w:multiLevelType w:val="hybridMultilevel"/>
    <w:tmpl w:val="FFFFFFFF"/>
    <w:lvl w:ilvl="0" w:tplc="7C042952">
      <w:start w:val="1"/>
      <w:numFmt w:val="bullet"/>
      <w:lvlText w:val=""/>
      <w:lvlJc w:val="left"/>
      <w:pPr>
        <w:ind w:left="720" w:hanging="360"/>
      </w:pPr>
      <w:rPr>
        <w:rFonts w:hint="default" w:ascii="Symbol" w:hAnsi="Symbol"/>
      </w:rPr>
    </w:lvl>
    <w:lvl w:ilvl="1" w:tplc="952EAC84">
      <w:start w:val="1"/>
      <w:numFmt w:val="bullet"/>
      <w:lvlText w:val="o"/>
      <w:lvlJc w:val="left"/>
      <w:pPr>
        <w:ind w:left="1440" w:hanging="360"/>
      </w:pPr>
      <w:rPr>
        <w:rFonts w:hint="default" w:ascii="Courier New" w:hAnsi="Courier New"/>
      </w:rPr>
    </w:lvl>
    <w:lvl w:ilvl="2" w:tplc="B9602C56">
      <w:start w:val="1"/>
      <w:numFmt w:val="bullet"/>
      <w:lvlText w:val=""/>
      <w:lvlJc w:val="left"/>
      <w:pPr>
        <w:ind w:left="2160" w:hanging="360"/>
      </w:pPr>
      <w:rPr>
        <w:rFonts w:hint="default" w:ascii="Wingdings" w:hAnsi="Wingdings"/>
      </w:rPr>
    </w:lvl>
    <w:lvl w:ilvl="3" w:tplc="22A0C332">
      <w:start w:val="1"/>
      <w:numFmt w:val="bullet"/>
      <w:lvlText w:val=""/>
      <w:lvlJc w:val="left"/>
      <w:pPr>
        <w:ind w:left="2880" w:hanging="360"/>
      </w:pPr>
      <w:rPr>
        <w:rFonts w:hint="default" w:ascii="Symbol" w:hAnsi="Symbol"/>
      </w:rPr>
    </w:lvl>
    <w:lvl w:ilvl="4" w:tplc="C5E44540">
      <w:start w:val="1"/>
      <w:numFmt w:val="bullet"/>
      <w:lvlText w:val="o"/>
      <w:lvlJc w:val="left"/>
      <w:pPr>
        <w:ind w:left="3600" w:hanging="360"/>
      </w:pPr>
      <w:rPr>
        <w:rFonts w:hint="default" w:ascii="Courier New" w:hAnsi="Courier New"/>
      </w:rPr>
    </w:lvl>
    <w:lvl w:ilvl="5" w:tplc="3DD48216">
      <w:start w:val="1"/>
      <w:numFmt w:val="bullet"/>
      <w:lvlText w:val=""/>
      <w:lvlJc w:val="left"/>
      <w:pPr>
        <w:ind w:left="4320" w:hanging="360"/>
      </w:pPr>
      <w:rPr>
        <w:rFonts w:hint="default" w:ascii="Wingdings" w:hAnsi="Wingdings"/>
      </w:rPr>
    </w:lvl>
    <w:lvl w:ilvl="6" w:tplc="1ADA768C">
      <w:start w:val="1"/>
      <w:numFmt w:val="bullet"/>
      <w:lvlText w:val=""/>
      <w:lvlJc w:val="left"/>
      <w:pPr>
        <w:ind w:left="5040" w:hanging="360"/>
      </w:pPr>
      <w:rPr>
        <w:rFonts w:hint="default" w:ascii="Symbol" w:hAnsi="Symbol"/>
      </w:rPr>
    </w:lvl>
    <w:lvl w:ilvl="7" w:tplc="632AC732">
      <w:start w:val="1"/>
      <w:numFmt w:val="bullet"/>
      <w:lvlText w:val="o"/>
      <w:lvlJc w:val="left"/>
      <w:pPr>
        <w:ind w:left="5760" w:hanging="360"/>
      </w:pPr>
      <w:rPr>
        <w:rFonts w:hint="default" w:ascii="Courier New" w:hAnsi="Courier New"/>
      </w:rPr>
    </w:lvl>
    <w:lvl w:ilvl="8" w:tplc="80AA9DCE">
      <w:start w:val="1"/>
      <w:numFmt w:val="bullet"/>
      <w:lvlText w:val=""/>
      <w:lvlJc w:val="left"/>
      <w:pPr>
        <w:ind w:left="6480" w:hanging="360"/>
      </w:pPr>
      <w:rPr>
        <w:rFonts w:hint="default" w:ascii="Wingdings" w:hAnsi="Wingdings"/>
      </w:rPr>
    </w:lvl>
  </w:abstractNum>
  <w:abstractNum w:abstractNumId="61" w15:restartNumberingAfterBreak="0">
    <w:nsid w:val="510905F7"/>
    <w:multiLevelType w:val="hybridMultilevel"/>
    <w:tmpl w:val="FFFFFFFF"/>
    <w:lvl w:ilvl="0" w:tplc="FB36EA40">
      <w:start w:val="1"/>
      <w:numFmt w:val="bullet"/>
      <w:lvlText w:val=""/>
      <w:lvlJc w:val="left"/>
      <w:pPr>
        <w:ind w:left="720" w:hanging="360"/>
      </w:pPr>
      <w:rPr>
        <w:rFonts w:hint="default" w:ascii="Symbol" w:hAnsi="Symbol"/>
      </w:rPr>
    </w:lvl>
    <w:lvl w:ilvl="1" w:tplc="5DAC0F04">
      <w:start w:val="1"/>
      <w:numFmt w:val="bullet"/>
      <w:lvlText w:val="o"/>
      <w:lvlJc w:val="left"/>
      <w:pPr>
        <w:ind w:left="1440" w:hanging="360"/>
      </w:pPr>
      <w:rPr>
        <w:rFonts w:hint="default" w:ascii="Courier New" w:hAnsi="Courier New"/>
      </w:rPr>
    </w:lvl>
    <w:lvl w:ilvl="2" w:tplc="8F9E3656">
      <w:start w:val="1"/>
      <w:numFmt w:val="bullet"/>
      <w:lvlText w:val=""/>
      <w:lvlJc w:val="left"/>
      <w:pPr>
        <w:ind w:left="2160" w:hanging="360"/>
      </w:pPr>
      <w:rPr>
        <w:rFonts w:hint="default" w:ascii="Wingdings" w:hAnsi="Wingdings"/>
      </w:rPr>
    </w:lvl>
    <w:lvl w:ilvl="3" w:tplc="F9A24558">
      <w:start w:val="1"/>
      <w:numFmt w:val="bullet"/>
      <w:lvlText w:val=""/>
      <w:lvlJc w:val="left"/>
      <w:pPr>
        <w:ind w:left="2880" w:hanging="360"/>
      </w:pPr>
      <w:rPr>
        <w:rFonts w:hint="default" w:ascii="Symbol" w:hAnsi="Symbol"/>
      </w:rPr>
    </w:lvl>
    <w:lvl w:ilvl="4" w:tplc="C6FAEAD2">
      <w:start w:val="1"/>
      <w:numFmt w:val="bullet"/>
      <w:lvlText w:val="o"/>
      <w:lvlJc w:val="left"/>
      <w:pPr>
        <w:ind w:left="3600" w:hanging="360"/>
      </w:pPr>
      <w:rPr>
        <w:rFonts w:hint="default" w:ascii="Courier New" w:hAnsi="Courier New"/>
      </w:rPr>
    </w:lvl>
    <w:lvl w:ilvl="5" w:tplc="16D65396">
      <w:start w:val="1"/>
      <w:numFmt w:val="bullet"/>
      <w:lvlText w:val=""/>
      <w:lvlJc w:val="left"/>
      <w:pPr>
        <w:ind w:left="4320" w:hanging="360"/>
      </w:pPr>
      <w:rPr>
        <w:rFonts w:hint="default" w:ascii="Wingdings" w:hAnsi="Wingdings"/>
      </w:rPr>
    </w:lvl>
    <w:lvl w:ilvl="6" w:tplc="2A3E0DA4">
      <w:start w:val="1"/>
      <w:numFmt w:val="bullet"/>
      <w:lvlText w:val=""/>
      <w:lvlJc w:val="left"/>
      <w:pPr>
        <w:ind w:left="5040" w:hanging="360"/>
      </w:pPr>
      <w:rPr>
        <w:rFonts w:hint="default" w:ascii="Symbol" w:hAnsi="Symbol"/>
      </w:rPr>
    </w:lvl>
    <w:lvl w:ilvl="7" w:tplc="A8B80A7E">
      <w:start w:val="1"/>
      <w:numFmt w:val="bullet"/>
      <w:lvlText w:val="o"/>
      <w:lvlJc w:val="left"/>
      <w:pPr>
        <w:ind w:left="5760" w:hanging="360"/>
      </w:pPr>
      <w:rPr>
        <w:rFonts w:hint="default" w:ascii="Courier New" w:hAnsi="Courier New"/>
      </w:rPr>
    </w:lvl>
    <w:lvl w:ilvl="8" w:tplc="BF66599A">
      <w:start w:val="1"/>
      <w:numFmt w:val="bullet"/>
      <w:lvlText w:val=""/>
      <w:lvlJc w:val="left"/>
      <w:pPr>
        <w:ind w:left="6480" w:hanging="360"/>
      </w:pPr>
      <w:rPr>
        <w:rFonts w:hint="default" w:ascii="Wingdings" w:hAnsi="Wingdings"/>
      </w:rPr>
    </w:lvl>
  </w:abstractNum>
  <w:abstractNum w:abstractNumId="62" w15:restartNumberingAfterBreak="0">
    <w:nsid w:val="513DF916"/>
    <w:multiLevelType w:val="hybridMultilevel"/>
    <w:tmpl w:val="FFFFFFFF"/>
    <w:lvl w:ilvl="0" w:tplc="226626D4">
      <w:start w:val="1"/>
      <w:numFmt w:val="bullet"/>
      <w:lvlText w:val=""/>
      <w:lvlJc w:val="left"/>
      <w:pPr>
        <w:ind w:left="720" w:hanging="360"/>
      </w:pPr>
      <w:rPr>
        <w:rFonts w:hint="default" w:ascii="Symbol" w:hAnsi="Symbol"/>
      </w:rPr>
    </w:lvl>
    <w:lvl w:ilvl="1" w:tplc="01243BDA">
      <w:start w:val="1"/>
      <w:numFmt w:val="bullet"/>
      <w:lvlText w:val="o"/>
      <w:lvlJc w:val="left"/>
      <w:pPr>
        <w:ind w:left="1440" w:hanging="360"/>
      </w:pPr>
      <w:rPr>
        <w:rFonts w:hint="default" w:ascii="Courier New" w:hAnsi="Courier New"/>
      </w:rPr>
    </w:lvl>
    <w:lvl w:ilvl="2" w:tplc="74F8EB18">
      <w:start w:val="1"/>
      <w:numFmt w:val="bullet"/>
      <w:lvlText w:val=""/>
      <w:lvlJc w:val="left"/>
      <w:pPr>
        <w:ind w:left="2160" w:hanging="360"/>
      </w:pPr>
      <w:rPr>
        <w:rFonts w:hint="default" w:ascii="Wingdings" w:hAnsi="Wingdings"/>
      </w:rPr>
    </w:lvl>
    <w:lvl w:ilvl="3" w:tplc="B5AC3CEA">
      <w:start w:val="1"/>
      <w:numFmt w:val="bullet"/>
      <w:lvlText w:val=""/>
      <w:lvlJc w:val="left"/>
      <w:pPr>
        <w:ind w:left="2880" w:hanging="360"/>
      </w:pPr>
      <w:rPr>
        <w:rFonts w:hint="default" w:ascii="Symbol" w:hAnsi="Symbol"/>
      </w:rPr>
    </w:lvl>
    <w:lvl w:ilvl="4" w:tplc="6302C9E6">
      <w:start w:val="1"/>
      <w:numFmt w:val="bullet"/>
      <w:lvlText w:val="o"/>
      <w:lvlJc w:val="left"/>
      <w:pPr>
        <w:ind w:left="3600" w:hanging="360"/>
      </w:pPr>
      <w:rPr>
        <w:rFonts w:hint="default" w:ascii="Courier New" w:hAnsi="Courier New"/>
      </w:rPr>
    </w:lvl>
    <w:lvl w:ilvl="5" w:tplc="0D605958">
      <w:start w:val="1"/>
      <w:numFmt w:val="bullet"/>
      <w:lvlText w:val=""/>
      <w:lvlJc w:val="left"/>
      <w:pPr>
        <w:ind w:left="4320" w:hanging="360"/>
      </w:pPr>
      <w:rPr>
        <w:rFonts w:hint="default" w:ascii="Wingdings" w:hAnsi="Wingdings"/>
      </w:rPr>
    </w:lvl>
    <w:lvl w:ilvl="6" w:tplc="0CBCCAD6">
      <w:start w:val="1"/>
      <w:numFmt w:val="bullet"/>
      <w:lvlText w:val=""/>
      <w:lvlJc w:val="left"/>
      <w:pPr>
        <w:ind w:left="5040" w:hanging="360"/>
      </w:pPr>
      <w:rPr>
        <w:rFonts w:hint="default" w:ascii="Symbol" w:hAnsi="Symbol"/>
      </w:rPr>
    </w:lvl>
    <w:lvl w:ilvl="7" w:tplc="0074C890">
      <w:start w:val="1"/>
      <w:numFmt w:val="bullet"/>
      <w:lvlText w:val="o"/>
      <w:lvlJc w:val="left"/>
      <w:pPr>
        <w:ind w:left="5760" w:hanging="360"/>
      </w:pPr>
      <w:rPr>
        <w:rFonts w:hint="default" w:ascii="Courier New" w:hAnsi="Courier New"/>
      </w:rPr>
    </w:lvl>
    <w:lvl w:ilvl="8" w:tplc="E6C48076">
      <w:start w:val="1"/>
      <w:numFmt w:val="bullet"/>
      <w:lvlText w:val=""/>
      <w:lvlJc w:val="left"/>
      <w:pPr>
        <w:ind w:left="6480" w:hanging="360"/>
      </w:pPr>
      <w:rPr>
        <w:rFonts w:hint="default" w:ascii="Wingdings" w:hAnsi="Wingdings"/>
      </w:rPr>
    </w:lvl>
  </w:abstractNum>
  <w:abstractNum w:abstractNumId="63" w15:restartNumberingAfterBreak="0">
    <w:nsid w:val="51EE6B57"/>
    <w:multiLevelType w:val="multilevel"/>
    <w:tmpl w:val="9B4C466E"/>
    <w:name w:val="Numbered List2"/>
    <w:numStyleLink w:val="NumberedList"/>
  </w:abstractNum>
  <w:abstractNum w:abstractNumId="64" w15:restartNumberingAfterBreak="0">
    <w:nsid w:val="5391DEEE"/>
    <w:multiLevelType w:val="hybridMultilevel"/>
    <w:tmpl w:val="FFFFFFFF"/>
    <w:lvl w:ilvl="0" w:tplc="13C6F408">
      <w:start w:val="1"/>
      <w:numFmt w:val="bullet"/>
      <w:lvlText w:val=""/>
      <w:lvlJc w:val="left"/>
      <w:pPr>
        <w:ind w:left="720" w:hanging="360"/>
      </w:pPr>
      <w:rPr>
        <w:rFonts w:hint="default" w:ascii="Symbol" w:hAnsi="Symbol"/>
      </w:rPr>
    </w:lvl>
    <w:lvl w:ilvl="1" w:tplc="8806F4D6">
      <w:start w:val="1"/>
      <w:numFmt w:val="bullet"/>
      <w:lvlText w:val="o"/>
      <w:lvlJc w:val="left"/>
      <w:pPr>
        <w:ind w:left="1440" w:hanging="360"/>
      </w:pPr>
      <w:rPr>
        <w:rFonts w:hint="default" w:ascii="Courier New" w:hAnsi="Courier New"/>
      </w:rPr>
    </w:lvl>
    <w:lvl w:ilvl="2" w:tplc="6D0AB1D8">
      <w:start w:val="1"/>
      <w:numFmt w:val="bullet"/>
      <w:lvlText w:val=""/>
      <w:lvlJc w:val="left"/>
      <w:pPr>
        <w:ind w:left="2160" w:hanging="360"/>
      </w:pPr>
      <w:rPr>
        <w:rFonts w:hint="default" w:ascii="Wingdings" w:hAnsi="Wingdings"/>
      </w:rPr>
    </w:lvl>
    <w:lvl w:ilvl="3" w:tplc="3F7E4962">
      <w:start w:val="1"/>
      <w:numFmt w:val="bullet"/>
      <w:lvlText w:val=""/>
      <w:lvlJc w:val="left"/>
      <w:pPr>
        <w:ind w:left="2880" w:hanging="360"/>
      </w:pPr>
      <w:rPr>
        <w:rFonts w:hint="default" w:ascii="Symbol" w:hAnsi="Symbol"/>
      </w:rPr>
    </w:lvl>
    <w:lvl w:ilvl="4" w:tplc="BBB6DF54">
      <w:start w:val="1"/>
      <w:numFmt w:val="bullet"/>
      <w:lvlText w:val="o"/>
      <w:lvlJc w:val="left"/>
      <w:pPr>
        <w:ind w:left="3600" w:hanging="360"/>
      </w:pPr>
      <w:rPr>
        <w:rFonts w:hint="default" w:ascii="Courier New" w:hAnsi="Courier New"/>
      </w:rPr>
    </w:lvl>
    <w:lvl w:ilvl="5" w:tplc="1EAAE9A4">
      <w:start w:val="1"/>
      <w:numFmt w:val="bullet"/>
      <w:lvlText w:val=""/>
      <w:lvlJc w:val="left"/>
      <w:pPr>
        <w:ind w:left="4320" w:hanging="360"/>
      </w:pPr>
      <w:rPr>
        <w:rFonts w:hint="default" w:ascii="Wingdings" w:hAnsi="Wingdings"/>
      </w:rPr>
    </w:lvl>
    <w:lvl w:ilvl="6" w:tplc="F3A0EE00">
      <w:start w:val="1"/>
      <w:numFmt w:val="bullet"/>
      <w:lvlText w:val=""/>
      <w:lvlJc w:val="left"/>
      <w:pPr>
        <w:ind w:left="5040" w:hanging="360"/>
      </w:pPr>
      <w:rPr>
        <w:rFonts w:hint="default" w:ascii="Symbol" w:hAnsi="Symbol"/>
      </w:rPr>
    </w:lvl>
    <w:lvl w:ilvl="7" w:tplc="3682AAD4">
      <w:start w:val="1"/>
      <w:numFmt w:val="bullet"/>
      <w:lvlText w:val="o"/>
      <w:lvlJc w:val="left"/>
      <w:pPr>
        <w:ind w:left="5760" w:hanging="360"/>
      </w:pPr>
      <w:rPr>
        <w:rFonts w:hint="default" w:ascii="Courier New" w:hAnsi="Courier New"/>
      </w:rPr>
    </w:lvl>
    <w:lvl w:ilvl="8" w:tplc="22847C78">
      <w:start w:val="1"/>
      <w:numFmt w:val="bullet"/>
      <w:lvlText w:val=""/>
      <w:lvlJc w:val="left"/>
      <w:pPr>
        <w:ind w:left="6480" w:hanging="360"/>
      </w:pPr>
      <w:rPr>
        <w:rFonts w:hint="default" w:ascii="Wingdings" w:hAnsi="Wingdings"/>
      </w:rPr>
    </w:lvl>
  </w:abstractNum>
  <w:abstractNum w:abstractNumId="65" w15:restartNumberingAfterBreak="0">
    <w:nsid w:val="541968DC"/>
    <w:multiLevelType w:val="hybridMultilevel"/>
    <w:tmpl w:val="FFFFFFFF"/>
    <w:lvl w:ilvl="0" w:tplc="5C6E3E24">
      <w:start w:val="1"/>
      <w:numFmt w:val="decimal"/>
      <w:lvlText w:val="%1."/>
      <w:lvlJc w:val="left"/>
      <w:pPr>
        <w:ind w:left="720" w:hanging="360"/>
      </w:pPr>
    </w:lvl>
    <w:lvl w:ilvl="1" w:tplc="66506734">
      <w:start w:val="1"/>
      <w:numFmt w:val="lowerLetter"/>
      <w:lvlText w:val="%2."/>
      <w:lvlJc w:val="left"/>
      <w:pPr>
        <w:ind w:left="1440" w:hanging="360"/>
      </w:pPr>
    </w:lvl>
    <w:lvl w:ilvl="2" w:tplc="B2EA52A0">
      <w:start w:val="1"/>
      <w:numFmt w:val="lowerRoman"/>
      <w:lvlText w:val="%3."/>
      <w:lvlJc w:val="right"/>
      <w:pPr>
        <w:ind w:left="2160" w:hanging="180"/>
      </w:pPr>
    </w:lvl>
    <w:lvl w:ilvl="3" w:tplc="4D5C319C">
      <w:start w:val="1"/>
      <w:numFmt w:val="decimal"/>
      <w:lvlText w:val="%4."/>
      <w:lvlJc w:val="left"/>
      <w:pPr>
        <w:ind w:left="2880" w:hanging="360"/>
      </w:pPr>
    </w:lvl>
    <w:lvl w:ilvl="4" w:tplc="B170C9D2">
      <w:start w:val="1"/>
      <w:numFmt w:val="lowerLetter"/>
      <w:lvlText w:val="%5."/>
      <w:lvlJc w:val="left"/>
      <w:pPr>
        <w:ind w:left="3600" w:hanging="360"/>
      </w:pPr>
    </w:lvl>
    <w:lvl w:ilvl="5" w:tplc="1F6CE5CA">
      <w:start w:val="1"/>
      <w:numFmt w:val="lowerRoman"/>
      <w:lvlText w:val="%6."/>
      <w:lvlJc w:val="right"/>
      <w:pPr>
        <w:ind w:left="4320" w:hanging="180"/>
      </w:pPr>
    </w:lvl>
    <w:lvl w:ilvl="6" w:tplc="2C62EFA0">
      <w:start w:val="1"/>
      <w:numFmt w:val="decimal"/>
      <w:lvlText w:val="%7."/>
      <w:lvlJc w:val="left"/>
      <w:pPr>
        <w:ind w:left="5040" w:hanging="360"/>
      </w:pPr>
    </w:lvl>
    <w:lvl w:ilvl="7" w:tplc="6578039E">
      <w:start w:val="1"/>
      <w:numFmt w:val="lowerLetter"/>
      <w:lvlText w:val="%8."/>
      <w:lvlJc w:val="left"/>
      <w:pPr>
        <w:ind w:left="5760" w:hanging="360"/>
      </w:pPr>
    </w:lvl>
    <w:lvl w:ilvl="8" w:tplc="3C2EFD22">
      <w:start w:val="1"/>
      <w:numFmt w:val="lowerRoman"/>
      <w:lvlText w:val="%9."/>
      <w:lvlJc w:val="right"/>
      <w:pPr>
        <w:ind w:left="6480" w:hanging="180"/>
      </w:pPr>
    </w:lvl>
  </w:abstractNum>
  <w:abstractNum w:abstractNumId="66" w15:restartNumberingAfterBreak="0">
    <w:nsid w:val="5492A953"/>
    <w:multiLevelType w:val="hybridMultilevel"/>
    <w:tmpl w:val="FFFFFFFF"/>
    <w:lvl w:ilvl="0" w:tplc="5980F0E0">
      <w:start w:val="1"/>
      <w:numFmt w:val="bullet"/>
      <w:lvlText w:val=""/>
      <w:lvlJc w:val="left"/>
      <w:pPr>
        <w:ind w:left="720" w:hanging="360"/>
      </w:pPr>
      <w:rPr>
        <w:rFonts w:hint="default" w:ascii="Symbol" w:hAnsi="Symbol"/>
      </w:rPr>
    </w:lvl>
    <w:lvl w:ilvl="1" w:tplc="705CFA70">
      <w:start w:val="1"/>
      <w:numFmt w:val="bullet"/>
      <w:lvlText w:val="o"/>
      <w:lvlJc w:val="left"/>
      <w:pPr>
        <w:ind w:left="1440" w:hanging="360"/>
      </w:pPr>
      <w:rPr>
        <w:rFonts w:hint="default" w:ascii="Courier New" w:hAnsi="Courier New"/>
      </w:rPr>
    </w:lvl>
    <w:lvl w:ilvl="2" w:tplc="5552B262">
      <w:start w:val="1"/>
      <w:numFmt w:val="bullet"/>
      <w:lvlText w:val=""/>
      <w:lvlJc w:val="left"/>
      <w:pPr>
        <w:ind w:left="2160" w:hanging="360"/>
      </w:pPr>
      <w:rPr>
        <w:rFonts w:hint="default" w:ascii="Wingdings" w:hAnsi="Wingdings"/>
      </w:rPr>
    </w:lvl>
    <w:lvl w:ilvl="3" w:tplc="0C08E834">
      <w:start w:val="1"/>
      <w:numFmt w:val="bullet"/>
      <w:lvlText w:val=""/>
      <w:lvlJc w:val="left"/>
      <w:pPr>
        <w:ind w:left="2880" w:hanging="360"/>
      </w:pPr>
      <w:rPr>
        <w:rFonts w:hint="default" w:ascii="Symbol" w:hAnsi="Symbol"/>
      </w:rPr>
    </w:lvl>
    <w:lvl w:ilvl="4" w:tplc="B8BC732E">
      <w:start w:val="1"/>
      <w:numFmt w:val="bullet"/>
      <w:lvlText w:val="o"/>
      <w:lvlJc w:val="left"/>
      <w:pPr>
        <w:ind w:left="3600" w:hanging="360"/>
      </w:pPr>
      <w:rPr>
        <w:rFonts w:hint="default" w:ascii="Courier New" w:hAnsi="Courier New"/>
      </w:rPr>
    </w:lvl>
    <w:lvl w:ilvl="5" w:tplc="4580B5C2">
      <w:start w:val="1"/>
      <w:numFmt w:val="bullet"/>
      <w:lvlText w:val=""/>
      <w:lvlJc w:val="left"/>
      <w:pPr>
        <w:ind w:left="4320" w:hanging="360"/>
      </w:pPr>
      <w:rPr>
        <w:rFonts w:hint="default" w:ascii="Wingdings" w:hAnsi="Wingdings"/>
      </w:rPr>
    </w:lvl>
    <w:lvl w:ilvl="6" w:tplc="5D888E96">
      <w:start w:val="1"/>
      <w:numFmt w:val="bullet"/>
      <w:lvlText w:val=""/>
      <w:lvlJc w:val="left"/>
      <w:pPr>
        <w:ind w:left="5040" w:hanging="360"/>
      </w:pPr>
      <w:rPr>
        <w:rFonts w:hint="default" w:ascii="Symbol" w:hAnsi="Symbol"/>
      </w:rPr>
    </w:lvl>
    <w:lvl w:ilvl="7" w:tplc="B26C4A28">
      <w:start w:val="1"/>
      <w:numFmt w:val="bullet"/>
      <w:lvlText w:val="o"/>
      <w:lvlJc w:val="left"/>
      <w:pPr>
        <w:ind w:left="5760" w:hanging="360"/>
      </w:pPr>
      <w:rPr>
        <w:rFonts w:hint="default" w:ascii="Courier New" w:hAnsi="Courier New"/>
      </w:rPr>
    </w:lvl>
    <w:lvl w:ilvl="8" w:tplc="74C88A76">
      <w:start w:val="1"/>
      <w:numFmt w:val="bullet"/>
      <w:lvlText w:val=""/>
      <w:lvlJc w:val="left"/>
      <w:pPr>
        <w:ind w:left="6480" w:hanging="360"/>
      </w:pPr>
      <w:rPr>
        <w:rFonts w:hint="default" w:ascii="Wingdings" w:hAnsi="Wingdings"/>
      </w:rPr>
    </w:lvl>
  </w:abstractNum>
  <w:abstractNum w:abstractNumId="67" w15:restartNumberingAfterBreak="0">
    <w:nsid w:val="555DCE46"/>
    <w:multiLevelType w:val="hybridMultilevel"/>
    <w:tmpl w:val="FFFFFFFF"/>
    <w:lvl w:ilvl="0" w:tplc="62CA503C">
      <w:start w:val="1"/>
      <w:numFmt w:val="bullet"/>
      <w:lvlText w:val=""/>
      <w:lvlJc w:val="left"/>
      <w:pPr>
        <w:ind w:left="720" w:hanging="360"/>
      </w:pPr>
      <w:rPr>
        <w:rFonts w:hint="default" w:ascii="Symbol" w:hAnsi="Symbol"/>
      </w:rPr>
    </w:lvl>
    <w:lvl w:ilvl="1" w:tplc="9A9E42FE">
      <w:start w:val="1"/>
      <w:numFmt w:val="bullet"/>
      <w:lvlText w:val="o"/>
      <w:lvlJc w:val="left"/>
      <w:pPr>
        <w:ind w:left="1440" w:hanging="360"/>
      </w:pPr>
      <w:rPr>
        <w:rFonts w:hint="default" w:ascii="Courier New" w:hAnsi="Courier New"/>
      </w:rPr>
    </w:lvl>
    <w:lvl w:ilvl="2" w:tplc="64F2181C">
      <w:start w:val="1"/>
      <w:numFmt w:val="bullet"/>
      <w:lvlText w:val=""/>
      <w:lvlJc w:val="left"/>
      <w:pPr>
        <w:ind w:left="2160" w:hanging="360"/>
      </w:pPr>
      <w:rPr>
        <w:rFonts w:hint="default" w:ascii="Wingdings" w:hAnsi="Wingdings"/>
      </w:rPr>
    </w:lvl>
    <w:lvl w:ilvl="3" w:tplc="2E9ECF3E">
      <w:start w:val="1"/>
      <w:numFmt w:val="bullet"/>
      <w:lvlText w:val=""/>
      <w:lvlJc w:val="left"/>
      <w:pPr>
        <w:ind w:left="2880" w:hanging="360"/>
      </w:pPr>
      <w:rPr>
        <w:rFonts w:hint="default" w:ascii="Symbol" w:hAnsi="Symbol"/>
      </w:rPr>
    </w:lvl>
    <w:lvl w:ilvl="4" w:tplc="F4F04608">
      <w:start w:val="1"/>
      <w:numFmt w:val="bullet"/>
      <w:lvlText w:val="o"/>
      <w:lvlJc w:val="left"/>
      <w:pPr>
        <w:ind w:left="3600" w:hanging="360"/>
      </w:pPr>
      <w:rPr>
        <w:rFonts w:hint="default" w:ascii="Courier New" w:hAnsi="Courier New"/>
      </w:rPr>
    </w:lvl>
    <w:lvl w:ilvl="5" w:tplc="13AC2C80">
      <w:start w:val="1"/>
      <w:numFmt w:val="bullet"/>
      <w:lvlText w:val=""/>
      <w:lvlJc w:val="left"/>
      <w:pPr>
        <w:ind w:left="4320" w:hanging="360"/>
      </w:pPr>
      <w:rPr>
        <w:rFonts w:hint="default" w:ascii="Wingdings" w:hAnsi="Wingdings"/>
      </w:rPr>
    </w:lvl>
    <w:lvl w:ilvl="6" w:tplc="7CE8373C">
      <w:start w:val="1"/>
      <w:numFmt w:val="bullet"/>
      <w:lvlText w:val=""/>
      <w:lvlJc w:val="left"/>
      <w:pPr>
        <w:ind w:left="5040" w:hanging="360"/>
      </w:pPr>
      <w:rPr>
        <w:rFonts w:hint="default" w:ascii="Symbol" w:hAnsi="Symbol"/>
      </w:rPr>
    </w:lvl>
    <w:lvl w:ilvl="7" w:tplc="671E5F3E">
      <w:start w:val="1"/>
      <w:numFmt w:val="bullet"/>
      <w:lvlText w:val="o"/>
      <w:lvlJc w:val="left"/>
      <w:pPr>
        <w:ind w:left="5760" w:hanging="360"/>
      </w:pPr>
      <w:rPr>
        <w:rFonts w:hint="default" w:ascii="Courier New" w:hAnsi="Courier New"/>
      </w:rPr>
    </w:lvl>
    <w:lvl w:ilvl="8" w:tplc="5DFCEAC4">
      <w:start w:val="1"/>
      <w:numFmt w:val="bullet"/>
      <w:lvlText w:val=""/>
      <w:lvlJc w:val="left"/>
      <w:pPr>
        <w:ind w:left="6480" w:hanging="360"/>
      </w:pPr>
      <w:rPr>
        <w:rFonts w:hint="default" w:ascii="Wingdings" w:hAnsi="Wingdings"/>
      </w:rPr>
    </w:lvl>
  </w:abstractNum>
  <w:abstractNum w:abstractNumId="68" w15:restartNumberingAfterBreak="0">
    <w:nsid w:val="56610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6AE24BF"/>
    <w:multiLevelType w:val="hybridMultilevel"/>
    <w:tmpl w:val="C18EDF60"/>
    <w:lvl w:ilvl="0" w:tplc="908CD838">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0" w15:restartNumberingAfterBreak="0">
    <w:nsid w:val="57686A2E"/>
    <w:multiLevelType w:val="multilevel"/>
    <w:tmpl w:val="1B2AA10E"/>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648"/>
        </w:tabs>
        <w:ind w:left="0" w:firstLine="0"/>
      </w:pPr>
      <w:rPr>
        <w:rFonts w:hint="default"/>
      </w:rPr>
    </w:lvl>
    <w:lvl w:ilvl="2">
      <w:start w:val="1"/>
      <w:numFmt w:val="decimal"/>
      <w:lvlText w:val="%1.%2.%3"/>
      <w:lvlJc w:val="left"/>
      <w:pPr>
        <w:tabs>
          <w:tab w:val="num" w:pos="936"/>
        </w:tabs>
        <w:ind w:left="720" w:hanging="720"/>
      </w:pPr>
      <w:rPr>
        <w:rFonts w:hint="default"/>
      </w:rPr>
    </w:lvl>
    <w:lvl w:ilvl="3">
      <w:start w:val="1"/>
      <w:numFmt w:val="decimal"/>
      <w:lvlText w:val="%1.%2.%3.%4"/>
      <w:lvlJc w:val="left"/>
      <w:pPr>
        <w:tabs>
          <w:tab w:val="num" w:pos="1224"/>
        </w:tabs>
        <w:ind w:left="720" w:hanging="720"/>
      </w:pPr>
      <w:rPr>
        <w:rFonts w:hint="default"/>
      </w:rPr>
    </w:lvl>
    <w:lvl w:ilvl="4">
      <w:start w:val="1"/>
      <w:numFmt w:val="decimal"/>
      <w:lvlText w:val="%1.%2.%3.%4.%5"/>
      <w:lvlJc w:val="left"/>
      <w:pPr>
        <w:tabs>
          <w:tab w:val="num" w:pos="1512"/>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1" w15:restartNumberingAfterBreak="0">
    <w:nsid w:val="578E1B1E"/>
    <w:multiLevelType w:val="hybridMultilevel"/>
    <w:tmpl w:val="FFFFFFFF"/>
    <w:lvl w:ilvl="0" w:tplc="1B060FFE">
      <w:start w:val="1"/>
      <w:numFmt w:val="bullet"/>
      <w:lvlText w:val=""/>
      <w:lvlJc w:val="left"/>
      <w:pPr>
        <w:ind w:left="720" w:hanging="360"/>
      </w:pPr>
      <w:rPr>
        <w:rFonts w:hint="default" w:ascii="Symbol" w:hAnsi="Symbol"/>
      </w:rPr>
    </w:lvl>
    <w:lvl w:ilvl="1" w:tplc="04802314">
      <w:start w:val="1"/>
      <w:numFmt w:val="bullet"/>
      <w:lvlText w:val="o"/>
      <w:lvlJc w:val="left"/>
      <w:pPr>
        <w:ind w:left="1440" w:hanging="360"/>
      </w:pPr>
      <w:rPr>
        <w:rFonts w:hint="default" w:ascii="Courier New" w:hAnsi="Courier New"/>
      </w:rPr>
    </w:lvl>
    <w:lvl w:ilvl="2" w:tplc="30C2D81A">
      <w:start w:val="1"/>
      <w:numFmt w:val="bullet"/>
      <w:lvlText w:val=""/>
      <w:lvlJc w:val="left"/>
      <w:pPr>
        <w:ind w:left="2160" w:hanging="360"/>
      </w:pPr>
      <w:rPr>
        <w:rFonts w:hint="default" w:ascii="Wingdings" w:hAnsi="Wingdings"/>
      </w:rPr>
    </w:lvl>
    <w:lvl w:ilvl="3" w:tplc="070CA086">
      <w:start w:val="1"/>
      <w:numFmt w:val="bullet"/>
      <w:lvlText w:val=""/>
      <w:lvlJc w:val="left"/>
      <w:pPr>
        <w:ind w:left="2880" w:hanging="360"/>
      </w:pPr>
      <w:rPr>
        <w:rFonts w:hint="default" w:ascii="Symbol" w:hAnsi="Symbol"/>
      </w:rPr>
    </w:lvl>
    <w:lvl w:ilvl="4" w:tplc="A9A6C9A6">
      <w:start w:val="1"/>
      <w:numFmt w:val="bullet"/>
      <w:lvlText w:val="o"/>
      <w:lvlJc w:val="left"/>
      <w:pPr>
        <w:ind w:left="3600" w:hanging="360"/>
      </w:pPr>
      <w:rPr>
        <w:rFonts w:hint="default" w:ascii="Courier New" w:hAnsi="Courier New"/>
      </w:rPr>
    </w:lvl>
    <w:lvl w:ilvl="5" w:tplc="997A5B0C">
      <w:start w:val="1"/>
      <w:numFmt w:val="bullet"/>
      <w:lvlText w:val=""/>
      <w:lvlJc w:val="left"/>
      <w:pPr>
        <w:ind w:left="4320" w:hanging="360"/>
      </w:pPr>
      <w:rPr>
        <w:rFonts w:hint="default" w:ascii="Wingdings" w:hAnsi="Wingdings"/>
      </w:rPr>
    </w:lvl>
    <w:lvl w:ilvl="6" w:tplc="709810E0">
      <w:start w:val="1"/>
      <w:numFmt w:val="bullet"/>
      <w:lvlText w:val=""/>
      <w:lvlJc w:val="left"/>
      <w:pPr>
        <w:ind w:left="5040" w:hanging="360"/>
      </w:pPr>
      <w:rPr>
        <w:rFonts w:hint="default" w:ascii="Symbol" w:hAnsi="Symbol"/>
      </w:rPr>
    </w:lvl>
    <w:lvl w:ilvl="7" w:tplc="AEBE4392">
      <w:start w:val="1"/>
      <w:numFmt w:val="bullet"/>
      <w:lvlText w:val="o"/>
      <w:lvlJc w:val="left"/>
      <w:pPr>
        <w:ind w:left="5760" w:hanging="360"/>
      </w:pPr>
      <w:rPr>
        <w:rFonts w:hint="default" w:ascii="Courier New" w:hAnsi="Courier New"/>
      </w:rPr>
    </w:lvl>
    <w:lvl w:ilvl="8" w:tplc="9C1A2918">
      <w:start w:val="1"/>
      <w:numFmt w:val="bullet"/>
      <w:lvlText w:val=""/>
      <w:lvlJc w:val="left"/>
      <w:pPr>
        <w:ind w:left="6480" w:hanging="360"/>
      </w:pPr>
      <w:rPr>
        <w:rFonts w:hint="default" w:ascii="Wingdings" w:hAnsi="Wingdings"/>
      </w:rPr>
    </w:lvl>
  </w:abstractNum>
  <w:abstractNum w:abstractNumId="72" w15:restartNumberingAfterBreak="0">
    <w:nsid w:val="5AFA03AD"/>
    <w:multiLevelType w:val="multilevel"/>
    <w:tmpl w:val="A442E8DC"/>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440" w:hanging="360"/>
      </w:pPr>
      <w:rPr>
        <w:rFonts w:hint="default" w:ascii="Wingdings" w:hAnsi="Wingdings"/>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73" w15:restartNumberingAfterBreak="0">
    <w:nsid w:val="5C28C84E"/>
    <w:multiLevelType w:val="hybridMultilevel"/>
    <w:tmpl w:val="FFFFFFFF"/>
    <w:lvl w:ilvl="0" w:tplc="E452B102">
      <w:start w:val="1"/>
      <w:numFmt w:val="bullet"/>
      <w:lvlText w:val=""/>
      <w:lvlJc w:val="left"/>
      <w:pPr>
        <w:ind w:left="720" w:hanging="360"/>
      </w:pPr>
      <w:rPr>
        <w:rFonts w:hint="default" w:ascii="Symbol" w:hAnsi="Symbol"/>
      </w:rPr>
    </w:lvl>
    <w:lvl w:ilvl="1" w:tplc="36DCF4D2">
      <w:start w:val="1"/>
      <w:numFmt w:val="bullet"/>
      <w:lvlText w:val="o"/>
      <w:lvlJc w:val="left"/>
      <w:pPr>
        <w:ind w:left="1440" w:hanging="360"/>
      </w:pPr>
      <w:rPr>
        <w:rFonts w:hint="default" w:ascii="Courier New" w:hAnsi="Courier New"/>
      </w:rPr>
    </w:lvl>
    <w:lvl w:ilvl="2" w:tplc="DA14DD58">
      <w:start w:val="1"/>
      <w:numFmt w:val="bullet"/>
      <w:lvlText w:val=""/>
      <w:lvlJc w:val="left"/>
      <w:pPr>
        <w:ind w:left="2160" w:hanging="360"/>
      </w:pPr>
      <w:rPr>
        <w:rFonts w:hint="default" w:ascii="Wingdings" w:hAnsi="Wingdings"/>
      </w:rPr>
    </w:lvl>
    <w:lvl w:ilvl="3" w:tplc="053045A0">
      <w:start w:val="1"/>
      <w:numFmt w:val="bullet"/>
      <w:lvlText w:val=""/>
      <w:lvlJc w:val="left"/>
      <w:pPr>
        <w:ind w:left="2880" w:hanging="360"/>
      </w:pPr>
      <w:rPr>
        <w:rFonts w:hint="default" w:ascii="Symbol" w:hAnsi="Symbol"/>
      </w:rPr>
    </w:lvl>
    <w:lvl w:ilvl="4" w:tplc="87FC3C92">
      <w:start w:val="1"/>
      <w:numFmt w:val="bullet"/>
      <w:lvlText w:val="o"/>
      <w:lvlJc w:val="left"/>
      <w:pPr>
        <w:ind w:left="3600" w:hanging="360"/>
      </w:pPr>
      <w:rPr>
        <w:rFonts w:hint="default" w:ascii="Courier New" w:hAnsi="Courier New"/>
      </w:rPr>
    </w:lvl>
    <w:lvl w:ilvl="5" w:tplc="07FA49EE">
      <w:start w:val="1"/>
      <w:numFmt w:val="bullet"/>
      <w:lvlText w:val=""/>
      <w:lvlJc w:val="left"/>
      <w:pPr>
        <w:ind w:left="4320" w:hanging="360"/>
      </w:pPr>
      <w:rPr>
        <w:rFonts w:hint="default" w:ascii="Wingdings" w:hAnsi="Wingdings"/>
      </w:rPr>
    </w:lvl>
    <w:lvl w:ilvl="6" w:tplc="8376E70E">
      <w:start w:val="1"/>
      <w:numFmt w:val="bullet"/>
      <w:lvlText w:val=""/>
      <w:lvlJc w:val="left"/>
      <w:pPr>
        <w:ind w:left="5040" w:hanging="360"/>
      </w:pPr>
      <w:rPr>
        <w:rFonts w:hint="default" w:ascii="Symbol" w:hAnsi="Symbol"/>
      </w:rPr>
    </w:lvl>
    <w:lvl w:ilvl="7" w:tplc="C5CA4FF6">
      <w:start w:val="1"/>
      <w:numFmt w:val="bullet"/>
      <w:lvlText w:val="o"/>
      <w:lvlJc w:val="left"/>
      <w:pPr>
        <w:ind w:left="5760" w:hanging="360"/>
      </w:pPr>
      <w:rPr>
        <w:rFonts w:hint="default" w:ascii="Courier New" w:hAnsi="Courier New"/>
      </w:rPr>
    </w:lvl>
    <w:lvl w:ilvl="8" w:tplc="15DC014C">
      <w:start w:val="1"/>
      <w:numFmt w:val="bullet"/>
      <w:lvlText w:val=""/>
      <w:lvlJc w:val="left"/>
      <w:pPr>
        <w:ind w:left="6480" w:hanging="360"/>
      </w:pPr>
      <w:rPr>
        <w:rFonts w:hint="default" w:ascii="Wingdings" w:hAnsi="Wingdings"/>
      </w:rPr>
    </w:lvl>
  </w:abstractNum>
  <w:abstractNum w:abstractNumId="74" w15:restartNumberingAfterBreak="0">
    <w:nsid w:val="60018CFF"/>
    <w:multiLevelType w:val="hybridMultilevel"/>
    <w:tmpl w:val="FFFFFFFF"/>
    <w:lvl w:ilvl="0" w:tplc="827C603A">
      <w:start w:val="4"/>
      <w:numFmt w:val="decimal"/>
      <w:lvlText w:val="%1."/>
      <w:lvlJc w:val="left"/>
      <w:pPr>
        <w:ind w:left="720" w:hanging="360"/>
      </w:pPr>
    </w:lvl>
    <w:lvl w:ilvl="1" w:tplc="F6744E24">
      <w:start w:val="1"/>
      <w:numFmt w:val="lowerLetter"/>
      <w:lvlText w:val="%2."/>
      <w:lvlJc w:val="left"/>
      <w:pPr>
        <w:ind w:left="1440" w:hanging="360"/>
      </w:pPr>
    </w:lvl>
    <w:lvl w:ilvl="2" w:tplc="2D8A903C">
      <w:start w:val="1"/>
      <w:numFmt w:val="lowerRoman"/>
      <w:lvlText w:val="%3."/>
      <w:lvlJc w:val="right"/>
      <w:pPr>
        <w:ind w:left="2160" w:hanging="180"/>
      </w:pPr>
    </w:lvl>
    <w:lvl w:ilvl="3" w:tplc="E066603E">
      <w:start w:val="1"/>
      <w:numFmt w:val="decimal"/>
      <w:lvlText w:val="%4."/>
      <w:lvlJc w:val="left"/>
      <w:pPr>
        <w:ind w:left="2880" w:hanging="360"/>
      </w:pPr>
    </w:lvl>
    <w:lvl w:ilvl="4" w:tplc="BAB89B6C">
      <w:start w:val="1"/>
      <w:numFmt w:val="lowerLetter"/>
      <w:lvlText w:val="%5."/>
      <w:lvlJc w:val="left"/>
      <w:pPr>
        <w:ind w:left="3600" w:hanging="360"/>
      </w:pPr>
    </w:lvl>
    <w:lvl w:ilvl="5" w:tplc="FFD8C950">
      <w:start w:val="1"/>
      <w:numFmt w:val="lowerRoman"/>
      <w:lvlText w:val="%6."/>
      <w:lvlJc w:val="right"/>
      <w:pPr>
        <w:ind w:left="4320" w:hanging="180"/>
      </w:pPr>
    </w:lvl>
    <w:lvl w:ilvl="6" w:tplc="9EEC5878">
      <w:start w:val="1"/>
      <w:numFmt w:val="decimal"/>
      <w:lvlText w:val="%7."/>
      <w:lvlJc w:val="left"/>
      <w:pPr>
        <w:ind w:left="5040" w:hanging="360"/>
      </w:pPr>
    </w:lvl>
    <w:lvl w:ilvl="7" w:tplc="73ECAE34">
      <w:start w:val="1"/>
      <w:numFmt w:val="lowerLetter"/>
      <w:lvlText w:val="%8."/>
      <w:lvlJc w:val="left"/>
      <w:pPr>
        <w:ind w:left="5760" w:hanging="360"/>
      </w:pPr>
    </w:lvl>
    <w:lvl w:ilvl="8" w:tplc="9B2C7466">
      <w:start w:val="1"/>
      <w:numFmt w:val="lowerRoman"/>
      <w:lvlText w:val="%9."/>
      <w:lvlJc w:val="right"/>
      <w:pPr>
        <w:ind w:left="6480" w:hanging="180"/>
      </w:pPr>
    </w:lvl>
  </w:abstractNum>
  <w:abstractNum w:abstractNumId="75" w15:restartNumberingAfterBreak="0">
    <w:nsid w:val="609630CE"/>
    <w:multiLevelType w:val="multilevel"/>
    <w:tmpl w:val="6F9C502A"/>
    <w:styleLink w:val="BulletList"/>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6" w15:restartNumberingAfterBreak="0">
    <w:nsid w:val="60B42D05"/>
    <w:multiLevelType w:val="hybridMultilevel"/>
    <w:tmpl w:val="FFFFFFFF"/>
    <w:lvl w:ilvl="0" w:tplc="017073A4">
      <w:start w:val="1"/>
      <w:numFmt w:val="bullet"/>
      <w:lvlText w:val=""/>
      <w:lvlJc w:val="left"/>
      <w:pPr>
        <w:ind w:left="720" w:hanging="360"/>
      </w:pPr>
      <w:rPr>
        <w:rFonts w:hint="default" w:ascii="Symbol" w:hAnsi="Symbol"/>
      </w:rPr>
    </w:lvl>
    <w:lvl w:ilvl="1" w:tplc="CB308CCA">
      <w:start w:val="1"/>
      <w:numFmt w:val="bullet"/>
      <w:lvlText w:val="o"/>
      <w:lvlJc w:val="left"/>
      <w:pPr>
        <w:ind w:left="1440" w:hanging="360"/>
      </w:pPr>
      <w:rPr>
        <w:rFonts w:hint="default" w:ascii="Courier New" w:hAnsi="Courier New"/>
      </w:rPr>
    </w:lvl>
    <w:lvl w:ilvl="2" w:tplc="CAD27564">
      <w:start w:val="1"/>
      <w:numFmt w:val="bullet"/>
      <w:lvlText w:val=""/>
      <w:lvlJc w:val="left"/>
      <w:pPr>
        <w:ind w:left="2160" w:hanging="360"/>
      </w:pPr>
      <w:rPr>
        <w:rFonts w:hint="default" w:ascii="Wingdings" w:hAnsi="Wingdings"/>
      </w:rPr>
    </w:lvl>
    <w:lvl w:ilvl="3" w:tplc="EACE8FBC">
      <w:start w:val="1"/>
      <w:numFmt w:val="bullet"/>
      <w:lvlText w:val=""/>
      <w:lvlJc w:val="left"/>
      <w:pPr>
        <w:ind w:left="2880" w:hanging="360"/>
      </w:pPr>
      <w:rPr>
        <w:rFonts w:hint="default" w:ascii="Symbol" w:hAnsi="Symbol"/>
      </w:rPr>
    </w:lvl>
    <w:lvl w:ilvl="4" w:tplc="A53A2CCA">
      <w:start w:val="1"/>
      <w:numFmt w:val="bullet"/>
      <w:lvlText w:val="o"/>
      <w:lvlJc w:val="left"/>
      <w:pPr>
        <w:ind w:left="3600" w:hanging="360"/>
      </w:pPr>
      <w:rPr>
        <w:rFonts w:hint="default" w:ascii="Courier New" w:hAnsi="Courier New"/>
      </w:rPr>
    </w:lvl>
    <w:lvl w:ilvl="5" w:tplc="C35E5EBE">
      <w:start w:val="1"/>
      <w:numFmt w:val="bullet"/>
      <w:lvlText w:val=""/>
      <w:lvlJc w:val="left"/>
      <w:pPr>
        <w:ind w:left="4320" w:hanging="360"/>
      </w:pPr>
      <w:rPr>
        <w:rFonts w:hint="default" w:ascii="Wingdings" w:hAnsi="Wingdings"/>
      </w:rPr>
    </w:lvl>
    <w:lvl w:ilvl="6" w:tplc="1CA07CD6">
      <w:start w:val="1"/>
      <w:numFmt w:val="bullet"/>
      <w:lvlText w:val=""/>
      <w:lvlJc w:val="left"/>
      <w:pPr>
        <w:ind w:left="5040" w:hanging="360"/>
      </w:pPr>
      <w:rPr>
        <w:rFonts w:hint="default" w:ascii="Symbol" w:hAnsi="Symbol"/>
      </w:rPr>
    </w:lvl>
    <w:lvl w:ilvl="7" w:tplc="7F94CFB4">
      <w:start w:val="1"/>
      <w:numFmt w:val="bullet"/>
      <w:lvlText w:val="o"/>
      <w:lvlJc w:val="left"/>
      <w:pPr>
        <w:ind w:left="5760" w:hanging="360"/>
      </w:pPr>
      <w:rPr>
        <w:rFonts w:hint="default" w:ascii="Courier New" w:hAnsi="Courier New"/>
      </w:rPr>
    </w:lvl>
    <w:lvl w:ilvl="8" w:tplc="DD6C35FA">
      <w:start w:val="1"/>
      <w:numFmt w:val="bullet"/>
      <w:lvlText w:val=""/>
      <w:lvlJc w:val="left"/>
      <w:pPr>
        <w:ind w:left="6480" w:hanging="360"/>
      </w:pPr>
      <w:rPr>
        <w:rFonts w:hint="default" w:ascii="Wingdings" w:hAnsi="Wingdings"/>
      </w:rPr>
    </w:lvl>
  </w:abstractNum>
  <w:abstractNum w:abstractNumId="77" w15:restartNumberingAfterBreak="0">
    <w:nsid w:val="626B6EE0"/>
    <w:multiLevelType w:val="hybridMultilevel"/>
    <w:tmpl w:val="FFFFFFFF"/>
    <w:lvl w:ilvl="0" w:tplc="48207168">
      <w:start w:val="1"/>
      <w:numFmt w:val="bullet"/>
      <w:lvlText w:val=""/>
      <w:lvlJc w:val="left"/>
      <w:pPr>
        <w:ind w:left="720" w:hanging="360"/>
      </w:pPr>
      <w:rPr>
        <w:rFonts w:hint="default" w:ascii="Symbol" w:hAnsi="Symbol"/>
      </w:rPr>
    </w:lvl>
    <w:lvl w:ilvl="1" w:tplc="3BBE61C8">
      <w:start w:val="1"/>
      <w:numFmt w:val="bullet"/>
      <w:lvlText w:val="o"/>
      <w:lvlJc w:val="left"/>
      <w:pPr>
        <w:ind w:left="1440" w:hanging="360"/>
      </w:pPr>
      <w:rPr>
        <w:rFonts w:hint="default" w:ascii="Courier New" w:hAnsi="Courier New"/>
      </w:rPr>
    </w:lvl>
    <w:lvl w:ilvl="2" w:tplc="8FE6E806">
      <w:start w:val="1"/>
      <w:numFmt w:val="bullet"/>
      <w:lvlText w:val=""/>
      <w:lvlJc w:val="left"/>
      <w:pPr>
        <w:ind w:left="2160" w:hanging="360"/>
      </w:pPr>
      <w:rPr>
        <w:rFonts w:hint="default" w:ascii="Wingdings" w:hAnsi="Wingdings"/>
      </w:rPr>
    </w:lvl>
    <w:lvl w:ilvl="3" w:tplc="D1D442BE">
      <w:start w:val="1"/>
      <w:numFmt w:val="bullet"/>
      <w:lvlText w:val=""/>
      <w:lvlJc w:val="left"/>
      <w:pPr>
        <w:ind w:left="2880" w:hanging="360"/>
      </w:pPr>
      <w:rPr>
        <w:rFonts w:hint="default" w:ascii="Symbol" w:hAnsi="Symbol"/>
      </w:rPr>
    </w:lvl>
    <w:lvl w:ilvl="4" w:tplc="BFA23156">
      <w:start w:val="1"/>
      <w:numFmt w:val="bullet"/>
      <w:lvlText w:val="o"/>
      <w:lvlJc w:val="left"/>
      <w:pPr>
        <w:ind w:left="3600" w:hanging="360"/>
      </w:pPr>
      <w:rPr>
        <w:rFonts w:hint="default" w:ascii="Courier New" w:hAnsi="Courier New"/>
      </w:rPr>
    </w:lvl>
    <w:lvl w:ilvl="5" w:tplc="FE78F47E">
      <w:start w:val="1"/>
      <w:numFmt w:val="bullet"/>
      <w:lvlText w:val=""/>
      <w:lvlJc w:val="left"/>
      <w:pPr>
        <w:ind w:left="4320" w:hanging="360"/>
      </w:pPr>
      <w:rPr>
        <w:rFonts w:hint="default" w:ascii="Wingdings" w:hAnsi="Wingdings"/>
      </w:rPr>
    </w:lvl>
    <w:lvl w:ilvl="6" w:tplc="467EA810">
      <w:start w:val="1"/>
      <w:numFmt w:val="bullet"/>
      <w:lvlText w:val=""/>
      <w:lvlJc w:val="left"/>
      <w:pPr>
        <w:ind w:left="5040" w:hanging="360"/>
      </w:pPr>
      <w:rPr>
        <w:rFonts w:hint="default" w:ascii="Symbol" w:hAnsi="Symbol"/>
      </w:rPr>
    </w:lvl>
    <w:lvl w:ilvl="7" w:tplc="F1529FE0">
      <w:start w:val="1"/>
      <w:numFmt w:val="bullet"/>
      <w:lvlText w:val="o"/>
      <w:lvlJc w:val="left"/>
      <w:pPr>
        <w:ind w:left="5760" w:hanging="360"/>
      </w:pPr>
      <w:rPr>
        <w:rFonts w:hint="default" w:ascii="Courier New" w:hAnsi="Courier New"/>
      </w:rPr>
    </w:lvl>
    <w:lvl w:ilvl="8" w:tplc="C58634B0">
      <w:start w:val="1"/>
      <w:numFmt w:val="bullet"/>
      <w:lvlText w:val=""/>
      <w:lvlJc w:val="left"/>
      <w:pPr>
        <w:ind w:left="6480" w:hanging="360"/>
      </w:pPr>
      <w:rPr>
        <w:rFonts w:hint="default" w:ascii="Wingdings" w:hAnsi="Wingdings"/>
      </w:rPr>
    </w:lvl>
  </w:abstractNum>
  <w:abstractNum w:abstractNumId="78" w15:restartNumberingAfterBreak="0">
    <w:nsid w:val="6356123F"/>
    <w:multiLevelType w:val="hybridMultilevel"/>
    <w:tmpl w:val="FFFFFFFF"/>
    <w:lvl w:ilvl="0" w:tplc="87148E04">
      <w:start w:val="1"/>
      <w:numFmt w:val="bullet"/>
      <w:lvlText w:val=""/>
      <w:lvlJc w:val="left"/>
      <w:pPr>
        <w:ind w:left="720" w:hanging="360"/>
      </w:pPr>
      <w:rPr>
        <w:rFonts w:hint="default" w:ascii="Symbol" w:hAnsi="Symbol"/>
      </w:rPr>
    </w:lvl>
    <w:lvl w:ilvl="1" w:tplc="ACA499C6">
      <w:start w:val="1"/>
      <w:numFmt w:val="bullet"/>
      <w:lvlText w:val="o"/>
      <w:lvlJc w:val="left"/>
      <w:pPr>
        <w:ind w:left="1440" w:hanging="360"/>
      </w:pPr>
      <w:rPr>
        <w:rFonts w:hint="default" w:ascii="Courier New" w:hAnsi="Courier New"/>
      </w:rPr>
    </w:lvl>
    <w:lvl w:ilvl="2" w:tplc="D80CDF7A">
      <w:start w:val="1"/>
      <w:numFmt w:val="bullet"/>
      <w:lvlText w:val=""/>
      <w:lvlJc w:val="left"/>
      <w:pPr>
        <w:ind w:left="2160" w:hanging="360"/>
      </w:pPr>
      <w:rPr>
        <w:rFonts w:hint="default" w:ascii="Wingdings" w:hAnsi="Wingdings"/>
      </w:rPr>
    </w:lvl>
    <w:lvl w:ilvl="3" w:tplc="D2660FE4">
      <w:start w:val="1"/>
      <w:numFmt w:val="bullet"/>
      <w:lvlText w:val=""/>
      <w:lvlJc w:val="left"/>
      <w:pPr>
        <w:ind w:left="2880" w:hanging="360"/>
      </w:pPr>
      <w:rPr>
        <w:rFonts w:hint="default" w:ascii="Symbol" w:hAnsi="Symbol"/>
      </w:rPr>
    </w:lvl>
    <w:lvl w:ilvl="4" w:tplc="13A4C53C">
      <w:start w:val="1"/>
      <w:numFmt w:val="bullet"/>
      <w:lvlText w:val="o"/>
      <w:lvlJc w:val="left"/>
      <w:pPr>
        <w:ind w:left="3600" w:hanging="360"/>
      </w:pPr>
      <w:rPr>
        <w:rFonts w:hint="default" w:ascii="Courier New" w:hAnsi="Courier New"/>
      </w:rPr>
    </w:lvl>
    <w:lvl w:ilvl="5" w:tplc="3A8C85E6">
      <w:start w:val="1"/>
      <w:numFmt w:val="bullet"/>
      <w:lvlText w:val=""/>
      <w:lvlJc w:val="left"/>
      <w:pPr>
        <w:ind w:left="4320" w:hanging="360"/>
      </w:pPr>
      <w:rPr>
        <w:rFonts w:hint="default" w:ascii="Wingdings" w:hAnsi="Wingdings"/>
      </w:rPr>
    </w:lvl>
    <w:lvl w:ilvl="6" w:tplc="48F6575A">
      <w:start w:val="1"/>
      <w:numFmt w:val="bullet"/>
      <w:lvlText w:val=""/>
      <w:lvlJc w:val="left"/>
      <w:pPr>
        <w:ind w:left="5040" w:hanging="360"/>
      </w:pPr>
      <w:rPr>
        <w:rFonts w:hint="default" w:ascii="Symbol" w:hAnsi="Symbol"/>
      </w:rPr>
    </w:lvl>
    <w:lvl w:ilvl="7" w:tplc="6DF277B0">
      <w:start w:val="1"/>
      <w:numFmt w:val="bullet"/>
      <w:lvlText w:val="o"/>
      <w:lvlJc w:val="left"/>
      <w:pPr>
        <w:ind w:left="5760" w:hanging="360"/>
      </w:pPr>
      <w:rPr>
        <w:rFonts w:hint="default" w:ascii="Courier New" w:hAnsi="Courier New"/>
      </w:rPr>
    </w:lvl>
    <w:lvl w:ilvl="8" w:tplc="1DF0FFB8">
      <w:start w:val="1"/>
      <w:numFmt w:val="bullet"/>
      <w:lvlText w:val=""/>
      <w:lvlJc w:val="left"/>
      <w:pPr>
        <w:ind w:left="6480" w:hanging="360"/>
      </w:pPr>
      <w:rPr>
        <w:rFonts w:hint="default" w:ascii="Wingdings" w:hAnsi="Wingdings"/>
      </w:rPr>
    </w:lvl>
  </w:abstractNum>
  <w:abstractNum w:abstractNumId="79" w15:restartNumberingAfterBreak="0">
    <w:nsid w:val="6470DD8A"/>
    <w:multiLevelType w:val="hybridMultilevel"/>
    <w:tmpl w:val="FFFFFFFF"/>
    <w:lvl w:ilvl="0" w:tplc="C5865120">
      <w:start w:val="5"/>
      <w:numFmt w:val="decimal"/>
      <w:lvlText w:val="%1."/>
      <w:lvlJc w:val="left"/>
      <w:pPr>
        <w:ind w:left="720" w:hanging="360"/>
      </w:pPr>
    </w:lvl>
    <w:lvl w:ilvl="1" w:tplc="B5BC91EC">
      <w:start w:val="1"/>
      <w:numFmt w:val="lowerLetter"/>
      <w:lvlText w:val="%2."/>
      <w:lvlJc w:val="left"/>
      <w:pPr>
        <w:ind w:left="1440" w:hanging="360"/>
      </w:pPr>
    </w:lvl>
    <w:lvl w:ilvl="2" w:tplc="B8226B60">
      <w:start w:val="1"/>
      <w:numFmt w:val="lowerRoman"/>
      <w:lvlText w:val="%3."/>
      <w:lvlJc w:val="right"/>
      <w:pPr>
        <w:ind w:left="2160" w:hanging="180"/>
      </w:pPr>
    </w:lvl>
    <w:lvl w:ilvl="3" w:tplc="BA409A22">
      <w:start w:val="1"/>
      <w:numFmt w:val="decimal"/>
      <w:lvlText w:val="%4."/>
      <w:lvlJc w:val="left"/>
      <w:pPr>
        <w:ind w:left="2880" w:hanging="360"/>
      </w:pPr>
    </w:lvl>
    <w:lvl w:ilvl="4" w:tplc="9A60F0B6">
      <w:start w:val="1"/>
      <w:numFmt w:val="lowerLetter"/>
      <w:lvlText w:val="%5."/>
      <w:lvlJc w:val="left"/>
      <w:pPr>
        <w:ind w:left="3600" w:hanging="360"/>
      </w:pPr>
    </w:lvl>
    <w:lvl w:ilvl="5" w:tplc="152ECC5A">
      <w:start w:val="1"/>
      <w:numFmt w:val="lowerRoman"/>
      <w:lvlText w:val="%6."/>
      <w:lvlJc w:val="right"/>
      <w:pPr>
        <w:ind w:left="4320" w:hanging="180"/>
      </w:pPr>
    </w:lvl>
    <w:lvl w:ilvl="6" w:tplc="4168971A">
      <w:start w:val="1"/>
      <w:numFmt w:val="decimal"/>
      <w:lvlText w:val="%7."/>
      <w:lvlJc w:val="left"/>
      <w:pPr>
        <w:ind w:left="5040" w:hanging="360"/>
      </w:pPr>
    </w:lvl>
    <w:lvl w:ilvl="7" w:tplc="5DDE6DF6">
      <w:start w:val="1"/>
      <w:numFmt w:val="lowerLetter"/>
      <w:lvlText w:val="%8."/>
      <w:lvlJc w:val="left"/>
      <w:pPr>
        <w:ind w:left="5760" w:hanging="360"/>
      </w:pPr>
    </w:lvl>
    <w:lvl w:ilvl="8" w:tplc="0C603A3A">
      <w:start w:val="1"/>
      <w:numFmt w:val="lowerRoman"/>
      <w:lvlText w:val="%9."/>
      <w:lvlJc w:val="right"/>
      <w:pPr>
        <w:ind w:left="6480" w:hanging="180"/>
      </w:pPr>
    </w:lvl>
  </w:abstractNum>
  <w:abstractNum w:abstractNumId="80" w15:restartNumberingAfterBreak="0">
    <w:nsid w:val="651A63FC"/>
    <w:multiLevelType w:val="multilevel"/>
    <w:tmpl w:val="6F9C502A"/>
    <w:numStyleLink w:val="BulletList"/>
  </w:abstractNum>
  <w:abstractNum w:abstractNumId="81" w15:restartNumberingAfterBreak="0">
    <w:nsid w:val="65AB7D66"/>
    <w:multiLevelType w:val="hybridMultilevel"/>
    <w:tmpl w:val="FFFFFFFF"/>
    <w:lvl w:ilvl="0" w:tplc="55CAC150">
      <w:start w:val="1"/>
      <w:numFmt w:val="bullet"/>
      <w:lvlText w:val=""/>
      <w:lvlJc w:val="left"/>
      <w:pPr>
        <w:ind w:left="720" w:hanging="360"/>
      </w:pPr>
      <w:rPr>
        <w:rFonts w:hint="default" w:ascii="Symbol" w:hAnsi="Symbol"/>
      </w:rPr>
    </w:lvl>
    <w:lvl w:ilvl="1" w:tplc="8A44D462">
      <w:start w:val="1"/>
      <w:numFmt w:val="bullet"/>
      <w:lvlText w:val="o"/>
      <w:lvlJc w:val="left"/>
      <w:pPr>
        <w:ind w:left="1440" w:hanging="360"/>
      </w:pPr>
      <w:rPr>
        <w:rFonts w:hint="default" w:ascii="Courier New" w:hAnsi="Courier New"/>
      </w:rPr>
    </w:lvl>
    <w:lvl w:ilvl="2" w:tplc="44A6EA1A">
      <w:start w:val="1"/>
      <w:numFmt w:val="bullet"/>
      <w:lvlText w:val=""/>
      <w:lvlJc w:val="left"/>
      <w:pPr>
        <w:ind w:left="2160" w:hanging="360"/>
      </w:pPr>
      <w:rPr>
        <w:rFonts w:hint="default" w:ascii="Wingdings" w:hAnsi="Wingdings"/>
      </w:rPr>
    </w:lvl>
    <w:lvl w:ilvl="3" w:tplc="AA922234">
      <w:start w:val="1"/>
      <w:numFmt w:val="bullet"/>
      <w:lvlText w:val=""/>
      <w:lvlJc w:val="left"/>
      <w:pPr>
        <w:ind w:left="2880" w:hanging="360"/>
      </w:pPr>
      <w:rPr>
        <w:rFonts w:hint="default" w:ascii="Symbol" w:hAnsi="Symbol"/>
      </w:rPr>
    </w:lvl>
    <w:lvl w:ilvl="4" w:tplc="A9DCD2BA">
      <w:start w:val="1"/>
      <w:numFmt w:val="bullet"/>
      <w:lvlText w:val="o"/>
      <w:lvlJc w:val="left"/>
      <w:pPr>
        <w:ind w:left="3600" w:hanging="360"/>
      </w:pPr>
      <w:rPr>
        <w:rFonts w:hint="default" w:ascii="Courier New" w:hAnsi="Courier New"/>
      </w:rPr>
    </w:lvl>
    <w:lvl w:ilvl="5" w:tplc="C9B01E62">
      <w:start w:val="1"/>
      <w:numFmt w:val="bullet"/>
      <w:lvlText w:val=""/>
      <w:lvlJc w:val="left"/>
      <w:pPr>
        <w:ind w:left="4320" w:hanging="360"/>
      </w:pPr>
      <w:rPr>
        <w:rFonts w:hint="default" w:ascii="Wingdings" w:hAnsi="Wingdings"/>
      </w:rPr>
    </w:lvl>
    <w:lvl w:ilvl="6" w:tplc="074A185C">
      <w:start w:val="1"/>
      <w:numFmt w:val="bullet"/>
      <w:lvlText w:val=""/>
      <w:lvlJc w:val="left"/>
      <w:pPr>
        <w:ind w:left="5040" w:hanging="360"/>
      </w:pPr>
      <w:rPr>
        <w:rFonts w:hint="default" w:ascii="Symbol" w:hAnsi="Symbol"/>
      </w:rPr>
    </w:lvl>
    <w:lvl w:ilvl="7" w:tplc="E758A45A">
      <w:start w:val="1"/>
      <w:numFmt w:val="bullet"/>
      <w:lvlText w:val="o"/>
      <w:lvlJc w:val="left"/>
      <w:pPr>
        <w:ind w:left="5760" w:hanging="360"/>
      </w:pPr>
      <w:rPr>
        <w:rFonts w:hint="default" w:ascii="Courier New" w:hAnsi="Courier New"/>
      </w:rPr>
    </w:lvl>
    <w:lvl w:ilvl="8" w:tplc="AA4C9660">
      <w:start w:val="1"/>
      <w:numFmt w:val="bullet"/>
      <w:lvlText w:val=""/>
      <w:lvlJc w:val="left"/>
      <w:pPr>
        <w:ind w:left="6480" w:hanging="360"/>
      </w:pPr>
      <w:rPr>
        <w:rFonts w:hint="default" w:ascii="Wingdings" w:hAnsi="Wingdings"/>
      </w:rPr>
    </w:lvl>
  </w:abstractNum>
  <w:abstractNum w:abstractNumId="82" w15:restartNumberingAfterBreak="0">
    <w:nsid w:val="6682F3E0"/>
    <w:multiLevelType w:val="hybridMultilevel"/>
    <w:tmpl w:val="FFFFFFFF"/>
    <w:lvl w:ilvl="0" w:tplc="70CA8A4E">
      <w:start w:val="1"/>
      <w:numFmt w:val="bullet"/>
      <w:lvlText w:val=""/>
      <w:lvlJc w:val="left"/>
      <w:pPr>
        <w:ind w:left="720" w:hanging="360"/>
      </w:pPr>
      <w:rPr>
        <w:rFonts w:hint="default" w:ascii="Symbol" w:hAnsi="Symbol"/>
      </w:rPr>
    </w:lvl>
    <w:lvl w:ilvl="1" w:tplc="401CD4CA">
      <w:start w:val="1"/>
      <w:numFmt w:val="bullet"/>
      <w:lvlText w:val="o"/>
      <w:lvlJc w:val="left"/>
      <w:pPr>
        <w:ind w:left="1440" w:hanging="360"/>
      </w:pPr>
      <w:rPr>
        <w:rFonts w:hint="default" w:ascii="Courier New" w:hAnsi="Courier New"/>
      </w:rPr>
    </w:lvl>
    <w:lvl w:ilvl="2" w:tplc="C5F6256E">
      <w:start w:val="1"/>
      <w:numFmt w:val="bullet"/>
      <w:lvlText w:val=""/>
      <w:lvlJc w:val="left"/>
      <w:pPr>
        <w:ind w:left="2160" w:hanging="360"/>
      </w:pPr>
      <w:rPr>
        <w:rFonts w:hint="default" w:ascii="Wingdings" w:hAnsi="Wingdings"/>
      </w:rPr>
    </w:lvl>
    <w:lvl w:ilvl="3" w:tplc="70642EA8">
      <w:start w:val="1"/>
      <w:numFmt w:val="bullet"/>
      <w:lvlText w:val=""/>
      <w:lvlJc w:val="left"/>
      <w:pPr>
        <w:ind w:left="2880" w:hanging="360"/>
      </w:pPr>
      <w:rPr>
        <w:rFonts w:hint="default" w:ascii="Symbol" w:hAnsi="Symbol"/>
      </w:rPr>
    </w:lvl>
    <w:lvl w:ilvl="4" w:tplc="2C0ADA18">
      <w:start w:val="1"/>
      <w:numFmt w:val="bullet"/>
      <w:lvlText w:val="o"/>
      <w:lvlJc w:val="left"/>
      <w:pPr>
        <w:ind w:left="3600" w:hanging="360"/>
      </w:pPr>
      <w:rPr>
        <w:rFonts w:hint="default" w:ascii="Courier New" w:hAnsi="Courier New"/>
      </w:rPr>
    </w:lvl>
    <w:lvl w:ilvl="5" w:tplc="8A9E3712">
      <w:start w:val="1"/>
      <w:numFmt w:val="bullet"/>
      <w:lvlText w:val=""/>
      <w:lvlJc w:val="left"/>
      <w:pPr>
        <w:ind w:left="4320" w:hanging="360"/>
      </w:pPr>
      <w:rPr>
        <w:rFonts w:hint="default" w:ascii="Wingdings" w:hAnsi="Wingdings"/>
      </w:rPr>
    </w:lvl>
    <w:lvl w:ilvl="6" w:tplc="3B4C2B48">
      <w:start w:val="1"/>
      <w:numFmt w:val="bullet"/>
      <w:lvlText w:val=""/>
      <w:lvlJc w:val="left"/>
      <w:pPr>
        <w:ind w:left="5040" w:hanging="360"/>
      </w:pPr>
      <w:rPr>
        <w:rFonts w:hint="default" w:ascii="Symbol" w:hAnsi="Symbol"/>
      </w:rPr>
    </w:lvl>
    <w:lvl w:ilvl="7" w:tplc="EF3EB624">
      <w:start w:val="1"/>
      <w:numFmt w:val="bullet"/>
      <w:lvlText w:val="o"/>
      <w:lvlJc w:val="left"/>
      <w:pPr>
        <w:ind w:left="5760" w:hanging="360"/>
      </w:pPr>
      <w:rPr>
        <w:rFonts w:hint="default" w:ascii="Courier New" w:hAnsi="Courier New"/>
      </w:rPr>
    </w:lvl>
    <w:lvl w:ilvl="8" w:tplc="1B804E7C">
      <w:start w:val="1"/>
      <w:numFmt w:val="bullet"/>
      <w:lvlText w:val=""/>
      <w:lvlJc w:val="left"/>
      <w:pPr>
        <w:ind w:left="6480" w:hanging="360"/>
      </w:pPr>
      <w:rPr>
        <w:rFonts w:hint="default" w:ascii="Wingdings" w:hAnsi="Wingdings"/>
      </w:rPr>
    </w:lvl>
  </w:abstractNum>
  <w:abstractNum w:abstractNumId="83" w15:restartNumberingAfterBreak="0">
    <w:nsid w:val="66969959"/>
    <w:multiLevelType w:val="hybridMultilevel"/>
    <w:tmpl w:val="FFFFFFFF"/>
    <w:lvl w:ilvl="0" w:tplc="1646E952">
      <w:start w:val="1"/>
      <w:numFmt w:val="bullet"/>
      <w:lvlText w:val=""/>
      <w:lvlJc w:val="left"/>
      <w:pPr>
        <w:ind w:left="720" w:hanging="360"/>
      </w:pPr>
      <w:rPr>
        <w:rFonts w:hint="default" w:ascii="Symbol" w:hAnsi="Symbol"/>
      </w:rPr>
    </w:lvl>
    <w:lvl w:ilvl="1" w:tplc="9B72EFEA">
      <w:start w:val="1"/>
      <w:numFmt w:val="bullet"/>
      <w:lvlText w:val="o"/>
      <w:lvlJc w:val="left"/>
      <w:pPr>
        <w:ind w:left="1440" w:hanging="360"/>
      </w:pPr>
      <w:rPr>
        <w:rFonts w:hint="default" w:ascii="Courier New" w:hAnsi="Courier New"/>
      </w:rPr>
    </w:lvl>
    <w:lvl w:ilvl="2" w:tplc="A7227318">
      <w:start w:val="1"/>
      <w:numFmt w:val="bullet"/>
      <w:lvlText w:val=""/>
      <w:lvlJc w:val="left"/>
      <w:pPr>
        <w:ind w:left="2160" w:hanging="360"/>
      </w:pPr>
      <w:rPr>
        <w:rFonts w:hint="default" w:ascii="Wingdings" w:hAnsi="Wingdings"/>
      </w:rPr>
    </w:lvl>
    <w:lvl w:ilvl="3" w:tplc="C0D2D9AA">
      <w:start w:val="1"/>
      <w:numFmt w:val="bullet"/>
      <w:lvlText w:val=""/>
      <w:lvlJc w:val="left"/>
      <w:pPr>
        <w:ind w:left="2880" w:hanging="360"/>
      </w:pPr>
      <w:rPr>
        <w:rFonts w:hint="default" w:ascii="Symbol" w:hAnsi="Symbol"/>
      </w:rPr>
    </w:lvl>
    <w:lvl w:ilvl="4" w:tplc="F3D02D02">
      <w:start w:val="1"/>
      <w:numFmt w:val="bullet"/>
      <w:lvlText w:val="o"/>
      <w:lvlJc w:val="left"/>
      <w:pPr>
        <w:ind w:left="3600" w:hanging="360"/>
      </w:pPr>
      <w:rPr>
        <w:rFonts w:hint="default" w:ascii="Courier New" w:hAnsi="Courier New"/>
      </w:rPr>
    </w:lvl>
    <w:lvl w:ilvl="5" w:tplc="22CEA13E">
      <w:start w:val="1"/>
      <w:numFmt w:val="bullet"/>
      <w:lvlText w:val=""/>
      <w:lvlJc w:val="left"/>
      <w:pPr>
        <w:ind w:left="4320" w:hanging="360"/>
      </w:pPr>
      <w:rPr>
        <w:rFonts w:hint="default" w:ascii="Wingdings" w:hAnsi="Wingdings"/>
      </w:rPr>
    </w:lvl>
    <w:lvl w:ilvl="6" w:tplc="6268A23E">
      <w:start w:val="1"/>
      <w:numFmt w:val="bullet"/>
      <w:lvlText w:val=""/>
      <w:lvlJc w:val="left"/>
      <w:pPr>
        <w:ind w:left="5040" w:hanging="360"/>
      </w:pPr>
      <w:rPr>
        <w:rFonts w:hint="default" w:ascii="Symbol" w:hAnsi="Symbol"/>
      </w:rPr>
    </w:lvl>
    <w:lvl w:ilvl="7" w:tplc="B406EE82">
      <w:start w:val="1"/>
      <w:numFmt w:val="bullet"/>
      <w:lvlText w:val="o"/>
      <w:lvlJc w:val="left"/>
      <w:pPr>
        <w:ind w:left="5760" w:hanging="360"/>
      </w:pPr>
      <w:rPr>
        <w:rFonts w:hint="default" w:ascii="Courier New" w:hAnsi="Courier New"/>
      </w:rPr>
    </w:lvl>
    <w:lvl w:ilvl="8" w:tplc="9FAC2FCC">
      <w:start w:val="1"/>
      <w:numFmt w:val="bullet"/>
      <w:lvlText w:val=""/>
      <w:lvlJc w:val="left"/>
      <w:pPr>
        <w:ind w:left="6480" w:hanging="360"/>
      </w:pPr>
      <w:rPr>
        <w:rFonts w:hint="default" w:ascii="Wingdings" w:hAnsi="Wingdings"/>
      </w:rPr>
    </w:lvl>
  </w:abstractNum>
  <w:abstractNum w:abstractNumId="84" w15:restartNumberingAfterBreak="0">
    <w:nsid w:val="6A592ACD"/>
    <w:multiLevelType w:val="hybridMultilevel"/>
    <w:tmpl w:val="FFFFFFFF"/>
    <w:lvl w:ilvl="0" w:tplc="C4E62C84">
      <w:start w:val="1"/>
      <w:numFmt w:val="bullet"/>
      <w:lvlText w:val=""/>
      <w:lvlJc w:val="left"/>
      <w:pPr>
        <w:ind w:left="720" w:hanging="360"/>
      </w:pPr>
      <w:rPr>
        <w:rFonts w:hint="default" w:ascii="Symbol" w:hAnsi="Symbol"/>
      </w:rPr>
    </w:lvl>
    <w:lvl w:ilvl="1" w:tplc="15E68824">
      <w:start w:val="1"/>
      <w:numFmt w:val="bullet"/>
      <w:lvlText w:val="o"/>
      <w:lvlJc w:val="left"/>
      <w:pPr>
        <w:ind w:left="1440" w:hanging="360"/>
      </w:pPr>
      <w:rPr>
        <w:rFonts w:hint="default" w:ascii="Courier New" w:hAnsi="Courier New"/>
      </w:rPr>
    </w:lvl>
    <w:lvl w:ilvl="2" w:tplc="3C84EC88">
      <w:start w:val="1"/>
      <w:numFmt w:val="bullet"/>
      <w:lvlText w:val=""/>
      <w:lvlJc w:val="left"/>
      <w:pPr>
        <w:ind w:left="2160" w:hanging="360"/>
      </w:pPr>
      <w:rPr>
        <w:rFonts w:hint="default" w:ascii="Wingdings" w:hAnsi="Wingdings"/>
      </w:rPr>
    </w:lvl>
    <w:lvl w:ilvl="3" w:tplc="BD921918">
      <w:start w:val="1"/>
      <w:numFmt w:val="bullet"/>
      <w:lvlText w:val=""/>
      <w:lvlJc w:val="left"/>
      <w:pPr>
        <w:ind w:left="2880" w:hanging="360"/>
      </w:pPr>
      <w:rPr>
        <w:rFonts w:hint="default" w:ascii="Symbol" w:hAnsi="Symbol"/>
      </w:rPr>
    </w:lvl>
    <w:lvl w:ilvl="4" w:tplc="26E69BF8">
      <w:start w:val="1"/>
      <w:numFmt w:val="bullet"/>
      <w:lvlText w:val="o"/>
      <w:lvlJc w:val="left"/>
      <w:pPr>
        <w:ind w:left="3600" w:hanging="360"/>
      </w:pPr>
      <w:rPr>
        <w:rFonts w:hint="default" w:ascii="Courier New" w:hAnsi="Courier New"/>
      </w:rPr>
    </w:lvl>
    <w:lvl w:ilvl="5" w:tplc="DE62DEE8">
      <w:start w:val="1"/>
      <w:numFmt w:val="bullet"/>
      <w:lvlText w:val=""/>
      <w:lvlJc w:val="left"/>
      <w:pPr>
        <w:ind w:left="4320" w:hanging="360"/>
      </w:pPr>
      <w:rPr>
        <w:rFonts w:hint="default" w:ascii="Wingdings" w:hAnsi="Wingdings"/>
      </w:rPr>
    </w:lvl>
    <w:lvl w:ilvl="6" w:tplc="1B760040">
      <w:start w:val="1"/>
      <w:numFmt w:val="bullet"/>
      <w:lvlText w:val=""/>
      <w:lvlJc w:val="left"/>
      <w:pPr>
        <w:ind w:left="5040" w:hanging="360"/>
      </w:pPr>
      <w:rPr>
        <w:rFonts w:hint="default" w:ascii="Symbol" w:hAnsi="Symbol"/>
      </w:rPr>
    </w:lvl>
    <w:lvl w:ilvl="7" w:tplc="D27C5896">
      <w:start w:val="1"/>
      <w:numFmt w:val="bullet"/>
      <w:lvlText w:val="o"/>
      <w:lvlJc w:val="left"/>
      <w:pPr>
        <w:ind w:left="5760" w:hanging="360"/>
      </w:pPr>
      <w:rPr>
        <w:rFonts w:hint="default" w:ascii="Courier New" w:hAnsi="Courier New"/>
      </w:rPr>
    </w:lvl>
    <w:lvl w:ilvl="8" w:tplc="E18088F4">
      <w:start w:val="1"/>
      <w:numFmt w:val="bullet"/>
      <w:lvlText w:val=""/>
      <w:lvlJc w:val="left"/>
      <w:pPr>
        <w:ind w:left="6480" w:hanging="360"/>
      </w:pPr>
      <w:rPr>
        <w:rFonts w:hint="default" w:ascii="Wingdings" w:hAnsi="Wingdings"/>
      </w:rPr>
    </w:lvl>
  </w:abstractNum>
  <w:abstractNum w:abstractNumId="85" w15:restartNumberingAfterBreak="0">
    <w:nsid w:val="6A801AAB"/>
    <w:multiLevelType w:val="hybridMultilevel"/>
    <w:tmpl w:val="FFFFFFFF"/>
    <w:lvl w:ilvl="0" w:tplc="CC125956">
      <w:start w:val="1"/>
      <w:numFmt w:val="bullet"/>
      <w:lvlText w:val=""/>
      <w:lvlJc w:val="left"/>
      <w:pPr>
        <w:ind w:left="720" w:hanging="360"/>
      </w:pPr>
      <w:rPr>
        <w:rFonts w:hint="default" w:ascii="Symbol" w:hAnsi="Symbol"/>
      </w:rPr>
    </w:lvl>
    <w:lvl w:ilvl="1" w:tplc="AF6672C0">
      <w:start w:val="1"/>
      <w:numFmt w:val="bullet"/>
      <w:lvlText w:val="o"/>
      <w:lvlJc w:val="left"/>
      <w:pPr>
        <w:ind w:left="1440" w:hanging="360"/>
      </w:pPr>
      <w:rPr>
        <w:rFonts w:hint="default" w:ascii="Courier New" w:hAnsi="Courier New"/>
      </w:rPr>
    </w:lvl>
    <w:lvl w:ilvl="2" w:tplc="A5485932">
      <w:start w:val="1"/>
      <w:numFmt w:val="bullet"/>
      <w:lvlText w:val=""/>
      <w:lvlJc w:val="left"/>
      <w:pPr>
        <w:ind w:left="2160" w:hanging="360"/>
      </w:pPr>
      <w:rPr>
        <w:rFonts w:hint="default" w:ascii="Wingdings" w:hAnsi="Wingdings"/>
      </w:rPr>
    </w:lvl>
    <w:lvl w:ilvl="3" w:tplc="29643414">
      <w:start w:val="1"/>
      <w:numFmt w:val="bullet"/>
      <w:lvlText w:val=""/>
      <w:lvlJc w:val="left"/>
      <w:pPr>
        <w:ind w:left="2880" w:hanging="360"/>
      </w:pPr>
      <w:rPr>
        <w:rFonts w:hint="default" w:ascii="Symbol" w:hAnsi="Symbol"/>
      </w:rPr>
    </w:lvl>
    <w:lvl w:ilvl="4" w:tplc="6060AC0A">
      <w:start w:val="1"/>
      <w:numFmt w:val="bullet"/>
      <w:lvlText w:val="o"/>
      <w:lvlJc w:val="left"/>
      <w:pPr>
        <w:ind w:left="3600" w:hanging="360"/>
      </w:pPr>
      <w:rPr>
        <w:rFonts w:hint="default" w:ascii="Courier New" w:hAnsi="Courier New"/>
      </w:rPr>
    </w:lvl>
    <w:lvl w:ilvl="5" w:tplc="7638A5D8">
      <w:start w:val="1"/>
      <w:numFmt w:val="bullet"/>
      <w:lvlText w:val=""/>
      <w:lvlJc w:val="left"/>
      <w:pPr>
        <w:ind w:left="4320" w:hanging="360"/>
      </w:pPr>
      <w:rPr>
        <w:rFonts w:hint="default" w:ascii="Wingdings" w:hAnsi="Wingdings"/>
      </w:rPr>
    </w:lvl>
    <w:lvl w:ilvl="6" w:tplc="E6BC406E">
      <w:start w:val="1"/>
      <w:numFmt w:val="bullet"/>
      <w:lvlText w:val=""/>
      <w:lvlJc w:val="left"/>
      <w:pPr>
        <w:ind w:left="5040" w:hanging="360"/>
      </w:pPr>
      <w:rPr>
        <w:rFonts w:hint="default" w:ascii="Symbol" w:hAnsi="Symbol"/>
      </w:rPr>
    </w:lvl>
    <w:lvl w:ilvl="7" w:tplc="471EB7EC">
      <w:start w:val="1"/>
      <w:numFmt w:val="bullet"/>
      <w:lvlText w:val="o"/>
      <w:lvlJc w:val="left"/>
      <w:pPr>
        <w:ind w:left="5760" w:hanging="360"/>
      </w:pPr>
      <w:rPr>
        <w:rFonts w:hint="default" w:ascii="Courier New" w:hAnsi="Courier New"/>
      </w:rPr>
    </w:lvl>
    <w:lvl w:ilvl="8" w:tplc="7D98B88A">
      <w:start w:val="1"/>
      <w:numFmt w:val="bullet"/>
      <w:lvlText w:val=""/>
      <w:lvlJc w:val="left"/>
      <w:pPr>
        <w:ind w:left="6480" w:hanging="360"/>
      </w:pPr>
      <w:rPr>
        <w:rFonts w:hint="default" w:ascii="Wingdings" w:hAnsi="Wingdings"/>
      </w:rPr>
    </w:lvl>
  </w:abstractNum>
  <w:abstractNum w:abstractNumId="86" w15:restartNumberingAfterBreak="0">
    <w:nsid w:val="6B78EFDD"/>
    <w:multiLevelType w:val="hybridMultilevel"/>
    <w:tmpl w:val="FFFFFFFF"/>
    <w:lvl w:ilvl="0" w:tplc="D0FAAB04">
      <w:start w:val="1"/>
      <w:numFmt w:val="bullet"/>
      <w:lvlText w:val=""/>
      <w:lvlJc w:val="left"/>
      <w:pPr>
        <w:ind w:left="720" w:hanging="360"/>
      </w:pPr>
      <w:rPr>
        <w:rFonts w:hint="default" w:ascii="Symbol" w:hAnsi="Symbol"/>
      </w:rPr>
    </w:lvl>
    <w:lvl w:ilvl="1" w:tplc="3E42FD94">
      <w:start w:val="1"/>
      <w:numFmt w:val="bullet"/>
      <w:lvlText w:val="o"/>
      <w:lvlJc w:val="left"/>
      <w:pPr>
        <w:ind w:left="1440" w:hanging="360"/>
      </w:pPr>
      <w:rPr>
        <w:rFonts w:hint="default" w:ascii="Courier New" w:hAnsi="Courier New"/>
      </w:rPr>
    </w:lvl>
    <w:lvl w:ilvl="2" w:tplc="A57E44E2">
      <w:start w:val="1"/>
      <w:numFmt w:val="bullet"/>
      <w:lvlText w:val=""/>
      <w:lvlJc w:val="left"/>
      <w:pPr>
        <w:ind w:left="2160" w:hanging="360"/>
      </w:pPr>
      <w:rPr>
        <w:rFonts w:hint="default" w:ascii="Wingdings" w:hAnsi="Wingdings"/>
      </w:rPr>
    </w:lvl>
    <w:lvl w:ilvl="3" w:tplc="F41A4634">
      <w:start w:val="1"/>
      <w:numFmt w:val="bullet"/>
      <w:lvlText w:val=""/>
      <w:lvlJc w:val="left"/>
      <w:pPr>
        <w:ind w:left="2880" w:hanging="360"/>
      </w:pPr>
      <w:rPr>
        <w:rFonts w:hint="default" w:ascii="Symbol" w:hAnsi="Symbol"/>
      </w:rPr>
    </w:lvl>
    <w:lvl w:ilvl="4" w:tplc="8926FB1A">
      <w:start w:val="1"/>
      <w:numFmt w:val="bullet"/>
      <w:lvlText w:val="o"/>
      <w:lvlJc w:val="left"/>
      <w:pPr>
        <w:ind w:left="3600" w:hanging="360"/>
      </w:pPr>
      <w:rPr>
        <w:rFonts w:hint="default" w:ascii="Courier New" w:hAnsi="Courier New"/>
      </w:rPr>
    </w:lvl>
    <w:lvl w:ilvl="5" w:tplc="E1C8400A">
      <w:start w:val="1"/>
      <w:numFmt w:val="bullet"/>
      <w:lvlText w:val=""/>
      <w:lvlJc w:val="left"/>
      <w:pPr>
        <w:ind w:left="4320" w:hanging="360"/>
      </w:pPr>
      <w:rPr>
        <w:rFonts w:hint="default" w:ascii="Wingdings" w:hAnsi="Wingdings"/>
      </w:rPr>
    </w:lvl>
    <w:lvl w:ilvl="6" w:tplc="146853D2">
      <w:start w:val="1"/>
      <w:numFmt w:val="bullet"/>
      <w:lvlText w:val=""/>
      <w:lvlJc w:val="left"/>
      <w:pPr>
        <w:ind w:left="5040" w:hanging="360"/>
      </w:pPr>
      <w:rPr>
        <w:rFonts w:hint="default" w:ascii="Symbol" w:hAnsi="Symbol"/>
      </w:rPr>
    </w:lvl>
    <w:lvl w:ilvl="7" w:tplc="3B2EE54E">
      <w:start w:val="1"/>
      <w:numFmt w:val="bullet"/>
      <w:lvlText w:val="o"/>
      <w:lvlJc w:val="left"/>
      <w:pPr>
        <w:ind w:left="5760" w:hanging="360"/>
      </w:pPr>
      <w:rPr>
        <w:rFonts w:hint="default" w:ascii="Courier New" w:hAnsi="Courier New"/>
      </w:rPr>
    </w:lvl>
    <w:lvl w:ilvl="8" w:tplc="A26A50FE">
      <w:start w:val="1"/>
      <w:numFmt w:val="bullet"/>
      <w:lvlText w:val=""/>
      <w:lvlJc w:val="left"/>
      <w:pPr>
        <w:ind w:left="6480" w:hanging="360"/>
      </w:pPr>
      <w:rPr>
        <w:rFonts w:hint="default" w:ascii="Wingdings" w:hAnsi="Wingdings"/>
      </w:rPr>
    </w:lvl>
  </w:abstractNum>
  <w:abstractNum w:abstractNumId="87" w15:restartNumberingAfterBreak="0">
    <w:nsid w:val="6F1B3993"/>
    <w:multiLevelType w:val="multilevel"/>
    <w:tmpl w:val="E898C502"/>
    <w:name w:val="MainList"/>
    <w:lvl w:ilvl="0">
      <w:start w:val="1"/>
      <w:numFmt w:val="decimal"/>
      <w:pStyle w:val="Heading1"/>
      <w:lvlText w:val="%1"/>
      <w:lvlJc w:val="left"/>
      <w:pPr>
        <w:tabs>
          <w:tab w:val="num" w:pos="720"/>
        </w:tabs>
        <w:ind w:left="720" w:hanging="720"/>
      </w:pPr>
      <w:r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720"/>
        </w:tabs>
        <w:ind w:left="720" w:hanging="720"/>
      </w:pPr>
      <w:rPr>
        <w:rFonts w:hint="default"/>
        <w:b w:val="0"/>
        <w:i w:val="0"/>
      </w:rPr>
    </w:lvl>
    <w:lvl w:ilvl="5">
      <w:start w:val="1"/>
      <w:numFmt w:val="decimal"/>
      <w:pStyle w:val="Heading6"/>
      <w:lvlText w:val="%1.%2.%3.%4.%5.%6"/>
      <w:lvlJc w:val="left"/>
      <w:pPr>
        <w:tabs>
          <w:tab w:val="num" w:pos="720"/>
        </w:tabs>
        <w:ind w:left="720" w:hanging="720"/>
      </w:pPr>
      <w:rPr>
        <w:rFonts w:hint="default"/>
      </w:rPr>
    </w:lvl>
    <w:lvl w:ilvl="6">
      <w:start w:val="1"/>
      <w:numFmt w:val="none"/>
      <w:suff w:val="space"/>
      <w:lvlText w:val=""/>
      <w:lvlJc w:val="left"/>
      <w:pPr>
        <w:ind w:left="720" w:hanging="720"/>
      </w:pPr>
      <w:rPr>
        <w:rFonts w:hint="default"/>
        <w:b/>
        <w:i w:val="0"/>
      </w:rPr>
    </w:lvl>
    <w:lvl w:ilvl="7">
      <w:start w:val="1"/>
      <w:numFmt w:val="none"/>
      <w:suff w:val="space"/>
      <w:lvlText w:val=""/>
      <w:lvlJc w:val="left"/>
      <w:pPr>
        <w:ind w:left="720" w:hanging="720"/>
      </w:pPr>
      <w:rPr>
        <w:rFonts w:hint="default"/>
        <w:b/>
        <w:i w:val="0"/>
      </w:rPr>
    </w:lvl>
    <w:lvl w:ilvl="8">
      <w:start w:val="1"/>
      <w:numFmt w:val="none"/>
      <w:suff w:val="space"/>
      <w:lvlText w:val=""/>
      <w:lvlJc w:val="left"/>
      <w:pPr>
        <w:ind w:left="720" w:hanging="720"/>
      </w:pPr>
      <w:rPr>
        <w:rFonts w:hint="default" w:ascii="Times New Roman" w:hAnsi="Times New Roman"/>
        <w:b/>
        <w:i w:val="0"/>
        <w:sz w:val="22"/>
      </w:rPr>
    </w:lvl>
  </w:abstractNum>
  <w:abstractNum w:abstractNumId="88" w15:restartNumberingAfterBreak="0">
    <w:nsid w:val="6F886C95"/>
    <w:multiLevelType w:val="hybridMultilevel"/>
    <w:tmpl w:val="FFFFFFFF"/>
    <w:lvl w:ilvl="0" w:tplc="AEB4BEB8">
      <w:start w:val="1"/>
      <w:numFmt w:val="bullet"/>
      <w:lvlText w:val=""/>
      <w:lvlJc w:val="left"/>
      <w:pPr>
        <w:ind w:left="720" w:hanging="360"/>
      </w:pPr>
      <w:rPr>
        <w:rFonts w:hint="default" w:ascii="Symbol" w:hAnsi="Symbol"/>
      </w:rPr>
    </w:lvl>
    <w:lvl w:ilvl="1" w:tplc="09545B08">
      <w:start w:val="1"/>
      <w:numFmt w:val="bullet"/>
      <w:lvlText w:val="o"/>
      <w:lvlJc w:val="left"/>
      <w:pPr>
        <w:ind w:left="1440" w:hanging="360"/>
      </w:pPr>
      <w:rPr>
        <w:rFonts w:hint="default" w:ascii="Courier New" w:hAnsi="Courier New"/>
      </w:rPr>
    </w:lvl>
    <w:lvl w:ilvl="2" w:tplc="9C525B4C">
      <w:start w:val="1"/>
      <w:numFmt w:val="bullet"/>
      <w:lvlText w:val=""/>
      <w:lvlJc w:val="left"/>
      <w:pPr>
        <w:ind w:left="2160" w:hanging="360"/>
      </w:pPr>
      <w:rPr>
        <w:rFonts w:hint="default" w:ascii="Wingdings" w:hAnsi="Wingdings"/>
      </w:rPr>
    </w:lvl>
    <w:lvl w:ilvl="3" w:tplc="E1DEBD08">
      <w:start w:val="1"/>
      <w:numFmt w:val="bullet"/>
      <w:lvlText w:val=""/>
      <w:lvlJc w:val="left"/>
      <w:pPr>
        <w:ind w:left="2880" w:hanging="360"/>
      </w:pPr>
      <w:rPr>
        <w:rFonts w:hint="default" w:ascii="Symbol" w:hAnsi="Symbol"/>
      </w:rPr>
    </w:lvl>
    <w:lvl w:ilvl="4" w:tplc="8D5A2DA4">
      <w:start w:val="1"/>
      <w:numFmt w:val="bullet"/>
      <w:lvlText w:val="o"/>
      <w:lvlJc w:val="left"/>
      <w:pPr>
        <w:ind w:left="3600" w:hanging="360"/>
      </w:pPr>
      <w:rPr>
        <w:rFonts w:hint="default" w:ascii="Courier New" w:hAnsi="Courier New"/>
      </w:rPr>
    </w:lvl>
    <w:lvl w:ilvl="5" w:tplc="786AE038">
      <w:start w:val="1"/>
      <w:numFmt w:val="bullet"/>
      <w:lvlText w:val=""/>
      <w:lvlJc w:val="left"/>
      <w:pPr>
        <w:ind w:left="4320" w:hanging="360"/>
      </w:pPr>
      <w:rPr>
        <w:rFonts w:hint="default" w:ascii="Wingdings" w:hAnsi="Wingdings"/>
      </w:rPr>
    </w:lvl>
    <w:lvl w:ilvl="6" w:tplc="57FA7B30">
      <w:start w:val="1"/>
      <w:numFmt w:val="bullet"/>
      <w:lvlText w:val=""/>
      <w:lvlJc w:val="left"/>
      <w:pPr>
        <w:ind w:left="5040" w:hanging="360"/>
      </w:pPr>
      <w:rPr>
        <w:rFonts w:hint="default" w:ascii="Symbol" w:hAnsi="Symbol"/>
      </w:rPr>
    </w:lvl>
    <w:lvl w:ilvl="7" w:tplc="7DA24AA2">
      <w:start w:val="1"/>
      <w:numFmt w:val="bullet"/>
      <w:lvlText w:val="o"/>
      <w:lvlJc w:val="left"/>
      <w:pPr>
        <w:ind w:left="5760" w:hanging="360"/>
      </w:pPr>
      <w:rPr>
        <w:rFonts w:hint="default" w:ascii="Courier New" w:hAnsi="Courier New"/>
      </w:rPr>
    </w:lvl>
    <w:lvl w:ilvl="8" w:tplc="97A0663C">
      <w:start w:val="1"/>
      <w:numFmt w:val="bullet"/>
      <w:lvlText w:val=""/>
      <w:lvlJc w:val="left"/>
      <w:pPr>
        <w:ind w:left="6480" w:hanging="360"/>
      </w:pPr>
      <w:rPr>
        <w:rFonts w:hint="default" w:ascii="Wingdings" w:hAnsi="Wingdings"/>
      </w:rPr>
    </w:lvl>
  </w:abstractNum>
  <w:abstractNum w:abstractNumId="89" w15:restartNumberingAfterBreak="0">
    <w:nsid w:val="6FEF0AB1"/>
    <w:multiLevelType w:val="hybridMultilevel"/>
    <w:tmpl w:val="FFFFFFFF"/>
    <w:lvl w:ilvl="0" w:tplc="F3A0F6B6">
      <w:start w:val="1"/>
      <w:numFmt w:val="bullet"/>
      <w:lvlText w:val=""/>
      <w:lvlJc w:val="left"/>
      <w:pPr>
        <w:ind w:left="720" w:hanging="360"/>
      </w:pPr>
      <w:rPr>
        <w:rFonts w:hint="default" w:ascii="Symbol" w:hAnsi="Symbol"/>
      </w:rPr>
    </w:lvl>
    <w:lvl w:ilvl="1" w:tplc="60FCF980">
      <w:start w:val="1"/>
      <w:numFmt w:val="bullet"/>
      <w:lvlText w:val="o"/>
      <w:lvlJc w:val="left"/>
      <w:pPr>
        <w:ind w:left="1440" w:hanging="360"/>
      </w:pPr>
      <w:rPr>
        <w:rFonts w:hint="default" w:ascii="Courier New" w:hAnsi="Courier New"/>
      </w:rPr>
    </w:lvl>
    <w:lvl w:ilvl="2" w:tplc="2494C7E6">
      <w:start w:val="1"/>
      <w:numFmt w:val="bullet"/>
      <w:lvlText w:val=""/>
      <w:lvlJc w:val="left"/>
      <w:pPr>
        <w:ind w:left="2160" w:hanging="360"/>
      </w:pPr>
      <w:rPr>
        <w:rFonts w:hint="default" w:ascii="Wingdings" w:hAnsi="Wingdings"/>
      </w:rPr>
    </w:lvl>
    <w:lvl w:ilvl="3" w:tplc="4A0C3F70">
      <w:start w:val="1"/>
      <w:numFmt w:val="bullet"/>
      <w:lvlText w:val=""/>
      <w:lvlJc w:val="left"/>
      <w:pPr>
        <w:ind w:left="2880" w:hanging="360"/>
      </w:pPr>
      <w:rPr>
        <w:rFonts w:hint="default" w:ascii="Symbol" w:hAnsi="Symbol"/>
      </w:rPr>
    </w:lvl>
    <w:lvl w:ilvl="4" w:tplc="F6A81B80">
      <w:start w:val="1"/>
      <w:numFmt w:val="bullet"/>
      <w:lvlText w:val="o"/>
      <w:lvlJc w:val="left"/>
      <w:pPr>
        <w:ind w:left="3600" w:hanging="360"/>
      </w:pPr>
      <w:rPr>
        <w:rFonts w:hint="default" w:ascii="Courier New" w:hAnsi="Courier New"/>
      </w:rPr>
    </w:lvl>
    <w:lvl w:ilvl="5" w:tplc="4C4426E6">
      <w:start w:val="1"/>
      <w:numFmt w:val="bullet"/>
      <w:lvlText w:val=""/>
      <w:lvlJc w:val="left"/>
      <w:pPr>
        <w:ind w:left="4320" w:hanging="360"/>
      </w:pPr>
      <w:rPr>
        <w:rFonts w:hint="default" w:ascii="Wingdings" w:hAnsi="Wingdings"/>
      </w:rPr>
    </w:lvl>
    <w:lvl w:ilvl="6" w:tplc="95403FF4">
      <w:start w:val="1"/>
      <w:numFmt w:val="bullet"/>
      <w:lvlText w:val=""/>
      <w:lvlJc w:val="left"/>
      <w:pPr>
        <w:ind w:left="5040" w:hanging="360"/>
      </w:pPr>
      <w:rPr>
        <w:rFonts w:hint="default" w:ascii="Symbol" w:hAnsi="Symbol"/>
      </w:rPr>
    </w:lvl>
    <w:lvl w:ilvl="7" w:tplc="DCDECBC0">
      <w:start w:val="1"/>
      <w:numFmt w:val="bullet"/>
      <w:lvlText w:val="o"/>
      <w:lvlJc w:val="left"/>
      <w:pPr>
        <w:ind w:left="5760" w:hanging="360"/>
      </w:pPr>
      <w:rPr>
        <w:rFonts w:hint="default" w:ascii="Courier New" w:hAnsi="Courier New"/>
      </w:rPr>
    </w:lvl>
    <w:lvl w:ilvl="8" w:tplc="285A8FC6">
      <w:start w:val="1"/>
      <w:numFmt w:val="bullet"/>
      <w:lvlText w:val=""/>
      <w:lvlJc w:val="left"/>
      <w:pPr>
        <w:ind w:left="6480" w:hanging="360"/>
      </w:pPr>
      <w:rPr>
        <w:rFonts w:hint="default" w:ascii="Wingdings" w:hAnsi="Wingdings"/>
      </w:rPr>
    </w:lvl>
  </w:abstractNum>
  <w:abstractNum w:abstractNumId="90" w15:restartNumberingAfterBreak="0">
    <w:nsid w:val="7523F917"/>
    <w:multiLevelType w:val="hybridMultilevel"/>
    <w:tmpl w:val="FFFFFFFF"/>
    <w:lvl w:ilvl="0" w:tplc="3B861364">
      <w:start w:val="1"/>
      <w:numFmt w:val="bullet"/>
      <w:lvlText w:val=""/>
      <w:lvlJc w:val="left"/>
      <w:pPr>
        <w:ind w:left="720" w:hanging="360"/>
      </w:pPr>
      <w:rPr>
        <w:rFonts w:hint="default" w:ascii="Symbol" w:hAnsi="Symbol"/>
      </w:rPr>
    </w:lvl>
    <w:lvl w:ilvl="1" w:tplc="69BE2B92">
      <w:start w:val="1"/>
      <w:numFmt w:val="bullet"/>
      <w:lvlText w:val="o"/>
      <w:lvlJc w:val="left"/>
      <w:pPr>
        <w:ind w:left="1440" w:hanging="360"/>
      </w:pPr>
      <w:rPr>
        <w:rFonts w:hint="default" w:ascii="Courier New" w:hAnsi="Courier New"/>
      </w:rPr>
    </w:lvl>
    <w:lvl w:ilvl="2" w:tplc="DF78C3F4">
      <w:start w:val="1"/>
      <w:numFmt w:val="bullet"/>
      <w:lvlText w:val=""/>
      <w:lvlJc w:val="left"/>
      <w:pPr>
        <w:ind w:left="2160" w:hanging="360"/>
      </w:pPr>
      <w:rPr>
        <w:rFonts w:hint="default" w:ascii="Wingdings" w:hAnsi="Wingdings"/>
      </w:rPr>
    </w:lvl>
    <w:lvl w:ilvl="3" w:tplc="23FCFEAC">
      <w:start w:val="1"/>
      <w:numFmt w:val="bullet"/>
      <w:lvlText w:val=""/>
      <w:lvlJc w:val="left"/>
      <w:pPr>
        <w:ind w:left="2880" w:hanging="360"/>
      </w:pPr>
      <w:rPr>
        <w:rFonts w:hint="default" w:ascii="Symbol" w:hAnsi="Symbol"/>
      </w:rPr>
    </w:lvl>
    <w:lvl w:ilvl="4" w:tplc="BBCC29F8">
      <w:start w:val="1"/>
      <w:numFmt w:val="bullet"/>
      <w:lvlText w:val="o"/>
      <w:lvlJc w:val="left"/>
      <w:pPr>
        <w:ind w:left="3600" w:hanging="360"/>
      </w:pPr>
      <w:rPr>
        <w:rFonts w:hint="default" w:ascii="Courier New" w:hAnsi="Courier New"/>
      </w:rPr>
    </w:lvl>
    <w:lvl w:ilvl="5" w:tplc="68D0499C">
      <w:start w:val="1"/>
      <w:numFmt w:val="bullet"/>
      <w:lvlText w:val=""/>
      <w:lvlJc w:val="left"/>
      <w:pPr>
        <w:ind w:left="4320" w:hanging="360"/>
      </w:pPr>
      <w:rPr>
        <w:rFonts w:hint="default" w:ascii="Wingdings" w:hAnsi="Wingdings"/>
      </w:rPr>
    </w:lvl>
    <w:lvl w:ilvl="6" w:tplc="3ECC8638">
      <w:start w:val="1"/>
      <w:numFmt w:val="bullet"/>
      <w:lvlText w:val=""/>
      <w:lvlJc w:val="left"/>
      <w:pPr>
        <w:ind w:left="5040" w:hanging="360"/>
      </w:pPr>
      <w:rPr>
        <w:rFonts w:hint="default" w:ascii="Symbol" w:hAnsi="Symbol"/>
      </w:rPr>
    </w:lvl>
    <w:lvl w:ilvl="7" w:tplc="88F46860">
      <w:start w:val="1"/>
      <w:numFmt w:val="bullet"/>
      <w:lvlText w:val="o"/>
      <w:lvlJc w:val="left"/>
      <w:pPr>
        <w:ind w:left="5760" w:hanging="360"/>
      </w:pPr>
      <w:rPr>
        <w:rFonts w:hint="default" w:ascii="Courier New" w:hAnsi="Courier New"/>
      </w:rPr>
    </w:lvl>
    <w:lvl w:ilvl="8" w:tplc="92B0DF7C">
      <w:start w:val="1"/>
      <w:numFmt w:val="bullet"/>
      <w:lvlText w:val=""/>
      <w:lvlJc w:val="left"/>
      <w:pPr>
        <w:ind w:left="6480" w:hanging="360"/>
      </w:pPr>
      <w:rPr>
        <w:rFonts w:hint="default" w:ascii="Wingdings" w:hAnsi="Wingdings"/>
      </w:rPr>
    </w:lvl>
  </w:abstractNum>
  <w:abstractNum w:abstractNumId="91" w15:restartNumberingAfterBreak="0">
    <w:nsid w:val="7549473E"/>
    <w:multiLevelType w:val="hybridMultilevel"/>
    <w:tmpl w:val="F1666EE0"/>
    <w:lvl w:ilvl="0" w:tplc="11BE2BF6">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2" w15:restartNumberingAfterBreak="0">
    <w:nsid w:val="756865EC"/>
    <w:multiLevelType w:val="hybridMultilevel"/>
    <w:tmpl w:val="FFFFFFFF"/>
    <w:lvl w:ilvl="0" w:tplc="35DC9C08">
      <w:start w:val="1"/>
      <w:numFmt w:val="bullet"/>
      <w:lvlText w:val=""/>
      <w:lvlJc w:val="left"/>
      <w:pPr>
        <w:ind w:left="360" w:hanging="360"/>
      </w:pPr>
      <w:rPr>
        <w:rFonts w:hint="default" w:ascii="Symbol" w:hAnsi="Symbol"/>
      </w:rPr>
    </w:lvl>
    <w:lvl w:ilvl="1" w:tplc="89C61C2E">
      <w:start w:val="1"/>
      <w:numFmt w:val="bullet"/>
      <w:lvlText w:val="o"/>
      <w:lvlJc w:val="left"/>
      <w:pPr>
        <w:ind w:left="1080" w:hanging="360"/>
      </w:pPr>
      <w:rPr>
        <w:rFonts w:hint="default" w:ascii="Courier New" w:hAnsi="Courier New"/>
      </w:rPr>
    </w:lvl>
    <w:lvl w:ilvl="2" w:tplc="8A0E9B68">
      <w:start w:val="1"/>
      <w:numFmt w:val="bullet"/>
      <w:lvlText w:val=""/>
      <w:lvlJc w:val="left"/>
      <w:pPr>
        <w:ind w:left="1800" w:hanging="360"/>
      </w:pPr>
      <w:rPr>
        <w:rFonts w:hint="default" w:ascii="Wingdings" w:hAnsi="Wingdings"/>
      </w:rPr>
    </w:lvl>
    <w:lvl w:ilvl="3" w:tplc="86005160">
      <w:start w:val="1"/>
      <w:numFmt w:val="bullet"/>
      <w:lvlText w:val=""/>
      <w:lvlJc w:val="left"/>
      <w:pPr>
        <w:ind w:left="2520" w:hanging="360"/>
      </w:pPr>
      <w:rPr>
        <w:rFonts w:hint="default" w:ascii="Symbol" w:hAnsi="Symbol"/>
      </w:rPr>
    </w:lvl>
    <w:lvl w:ilvl="4" w:tplc="5ECC572C">
      <w:start w:val="1"/>
      <w:numFmt w:val="bullet"/>
      <w:lvlText w:val="o"/>
      <w:lvlJc w:val="left"/>
      <w:pPr>
        <w:ind w:left="3240" w:hanging="360"/>
      </w:pPr>
      <w:rPr>
        <w:rFonts w:hint="default" w:ascii="Courier New" w:hAnsi="Courier New"/>
      </w:rPr>
    </w:lvl>
    <w:lvl w:ilvl="5" w:tplc="CBBA5300">
      <w:start w:val="1"/>
      <w:numFmt w:val="bullet"/>
      <w:lvlText w:val=""/>
      <w:lvlJc w:val="left"/>
      <w:pPr>
        <w:ind w:left="3960" w:hanging="360"/>
      </w:pPr>
      <w:rPr>
        <w:rFonts w:hint="default" w:ascii="Wingdings" w:hAnsi="Wingdings"/>
      </w:rPr>
    </w:lvl>
    <w:lvl w:ilvl="6" w:tplc="A836BBAA">
      <w:start w:val="1"/>
      <w:numFmt w:val="bullet"/>
      <w:lvlText w:val=""/>
      <w:lvlJc w:val="left"/>
      <w:pPr>
        <w:ind w:left="4680" w:hanging="360"/>
      </w:pPr>
      <w:rPr>
        <w:rFonts w:hint="default" w:ascii="Symbol" w:hAnsi="Symbol"/>
      </w:rPr>
    </w:lvl>
    <w:lvl w:ilvl="7" w:tplc="E9B2CE12">
      <w:start w:val="1"/>
      <w:numFmt w:val="bullet"/>
      <w:lvlText w:val="o"/>
      <w:lvlJc w:val="left"/>
      <w:pPr>
        <w:ind w:left="5400" w:hanging="360"/>
      </w:pPr>
      <w:rPr>
        <w:rFonts w:hint="default" w:ascii="Courier New" w:hAnsi="Courier New"/>
      </w:rPr>
    </w:lvl>
    <w:lvl w:ilvl="8" w:tplc="FFA02CF0">
      <w:start w:val="1"/>
      <w:numFmt w:val="bullet"/>
      <w:lvlText w:val=""/>
      <w:lvlJc w:val="left"/>
      <w:pPr>
        <w:ind w:left="6120" w:hanging="360"/>
      </w:pPr>
      <w:rPr>
        <w:rFonts w:hint="default" w:ascii="Wingdings" w:hAnsi="Wingdings"/>
      </w:rPr>
    </w:lvl>
  </w:abstractNum>
  <w:abstractNum w:abstractNumId="93" w15:restartNumberingAfterBreak="0">
    <w:nsid w:val="7840E252"/>
    <w:multiLevelType w:val="hybridMultilevel"/>
    <w:tmpl w:val="FFFFFFFF"/>
    <w:lvl w:ilvl="0" w:tplc="95625960">
      <w:start w:val="1"/>
      <w:numFmt w:val="bullet"/>
      <w:lvlText w:val=""/>
      <w:lvlJc w:val="left"/>
      <w:pPr>
        <w:ind w:left="720" w:hanging="360"/>
      </w:pPr>
      <w:rPr>
        <w:rFonts w:hint="default" w:ascii="Symbol" w:hAnsi="Symbol"/>
      </w:rPr>
    </w:lvl>
    <w:lvl w:ilvl="1" w:tplc="3F26FF04">
      <w:start w:val="1"/>
      <w:numFmt w:val="bullet"/>
      <w:lvlText w:val="o"/>
      <w:lvlJc w:val="left"/>
      <w:pPr>
        <w:ind w:left="1440" w:hanging="360"/>
      </w:pPr>
      <w:rPr>
        <w:rFonts w:hint="default" w:ascii="Courier New" w:hAnsi="Courier New"/>
      </w:rPr>
    </w:lvl>
    <w:lvl w:ilvl="2" w:tplc="006C716E">
      <w:start w:val="1"/>
      <w:numFmt w:val="bullet"/>
      <w:lvlText w:val=""/>
      <w:lvlJc w:val="left"/>
      <w:pPr>
        <w:ind w:left="2160" w:hanging="360"/>
      </w:pPr>
      <w:rPr>
        <w:rFonts w:hint="default" w:ascii="Wingdings" w:hAnsi="Wingdings"/>
      </w:rPr>
    </w:lvl>
    <w:lvl w:ilvl="3" w:tplc="1E5AB5D4">
      <w:start w:val="1"/>
      <w:numFmt w:val="bullet"/>
      <w:lvlText w:val=""/>
      <w:lvlJc w:val="left"/>
      <w:pPr>
        <w:ind w:left="2880" w:hanging="360"/>
      </w:pPr>
      <w:rPr>
        <w:rFonts w:hint="default" w:ascii="Symbol" w:hAnsi="Symbol"/>
      </w:rPr>
    </w:lvl>
    <w:lvl w:ilvl="4" w:tplc="29842484">
      <w:start w:val="1"/>
      <w:numFmt w:val="bullet"/>
      <w:lvlText w:val="o"/>
      <w:lvlJc w:val="left"/>
      <w:pPr>
        <w:ind w:left="3600" w:hanging="360"/>
      </w:pPr>
      <w:rPr>
        <w:rFonts w:hint="default" w:ascii="Courier New" w:hAnsi="Courier New"/>
      </w:rPr>
    </w:lvl>
    <w:lvl w:ilvl="5" w:tplc="1DC8DCE8">
      <w:start w:val="1"/>
      <w:numFmt w:val="bullet"/>
      <w:lvlText w:val=""/>
      <w:lvlJc w:val="left"/>
      <w:pPr>
        <w:ind w:left="4320" w:hanging="360"/>
      </w:pPr>
      <w:rPr>
        <w:rFonts w:hint="default" w:ascii="Wingdings" w:hAnsi="Wingdings"/>
      </w:rPr>
    </w:lvl>
    <w:lvl w:ilvl="6" w:tplc="2DF8FDD4">
      <w:start w:val="1"/>
      <w:numFmt w:val="bullet"/>
      <w:lvlText w:val=""/>
      <w:lvlJc w:val="left"/>
      <w:pPr>
        <w:ind w:left="5040" w:hanging="360"/>
      </w:pPr>
      <w:rPr>
        <w:rFonts w:hint="default" w:ascii="Symbol" w:hAnsi="Symbol"/>
      </w:rPr>
    </w:lvl>
    <w:lvl w:ilvl="7" w:tplc="4F78244C">
      <w:start w:val="1"/>
      <w:numFmt w:val="bullet"/>
      <w:lvlText w:val="o"/>
      <w:lvlJc w:val="left"/>
      <w:pPr>
        <w:ind w:left="5760" w:hanging="360"/>
      </w:pPr>
      <w:rPr>
        <w:rFonts w:hint="default" w:ascii="Courier New" w:hAnsi="Courier New"/>
      </w:rPr>
    </w:lvl>
    <w:lvl w:ilvl="8" w:tplc="CCDA76D8">
      <w:start w:val="1"/>
      <w:numFmt w:val="bullet"/>
      <w:lvlText w:val=""/>
      <w:lvlJc w:val="left"/>
      <w:pPr>
        <w:ind w:left="6480" w:hanging="360"/>
      </w:pPr>
      <w:rPr>
        <w:rFonts w:hint="default" w:ascii="Wingdings" w:hAnsi="Wingdings"/>
      </w:rPr>
    </w:lvl>
  </w:abstractNum>
  <w:abstractNum w:abstractNumId="94" w15:restartNumberingAfterBreak="0">
    <w:nsid w:val="7AC25E6D"/>
    <w:multiLevelType w:val="hybridMultilevel"/>
    <w:tmpl w:val="FFFFFFFF"/>
    <w:lvl w:ilvl="0" w:tplc="B91278BE">
      <w:start w:val="1"/>
      <w:numFmt w:val="bullet"/>
      <w:lvlText w:val=""/>
      <w:lvlJc w:val="left"/>
      <w:pPr>
        <w:ind w:left="720" w:hanging="360"/>
      </w:pPr>
      <w:rPr>
        <w:rFonts w:hint="default" w:ascii="Symbol" w:hAnsi="Symbol"/>
      </w:rPr>
    </w:lvl>
    <w:lvl w:ilvl="1" w:tplc="6D7A4AB8">
      <w:start w:val="1"/>
      <w:numFmt w:val="bullet"/>
      <w:lvlText w:val="o"/>
      <w:lvlJc w:val="left"/>
      <w:pPr>
        <w:ind w:left="1440" w:hanging="360"/>
      </w:pPr>
      <w:rPr>
        <w:rFonts w:hint="default" w:ascii="Courier New" w:hAnsi="Courier New"/>
      </w:rPr>
    </w:lvl>
    <w:lvl w:ilvl="2" w:tplc="F1BC6CD6">
      <w:start w:val="1"/>
      <w:numFmt w:val="bullet"/>
      <w:lvlText w:val=""/>
      <w:lvlJc w:val="left"/>
      <w:pPr>
        <w:ind w:left="2160" w:hanging="360"/>
      </w:pPr>
      <w:rPr>
        <w:rFonts w:hint="default" w:ascii="Wingdings" w:hAnsi="Wingdings"/>
      </w:rPr>
    </w:lvl>
    <w:lvl w:ilvl="3" w:tplc="B76E8320">
      <w:start w:val="1"/>
      <w:numFmt w:val="bullet"/>
      <w:lvlText w:val=""/>
      <w:lvlJc w:val="left"/>
      <w:pPr>
        <w:ind w:left="2880" w:hanging="360"/>
      </w:pPr>
      <w:rPr>
        <w:rFonts w:hint="default" w:ascii="Symbol" w:hAnsi="Symbol"/>
      </w:rPr>
    </w:lvl>
    <w:lvl w:ilvl="4" w:tplc="CCDEF6AC">
      <w:start w:val="1"/>
      <w:numFmt w:val="bullet"/>
      <w:lvlText w:val="o"/>
      <w:lvlJc w:val="left"/>
      <w:pPr>
        <w:ind w:left="3600" w:hanging="360"/>
      </w:pPr>
      <w:rPr>
        <w:rFonts w:hint="default" w:ascii="Courier New" w:hAnsi="Courier New"/>
      </w:rPr>
    </w:lvl>
    <w:lvl w:ilvl="5" w:tplc="DA1AA1D6">
      <w:start w:val="1"/>
      <w:numFmt w:val="bullet"/>
      <w:lvlText w:val=""/>
      <w:lvlJc w:val="left"/>
      <w:pPr>
        <w:ind w:left="4320" w:hanging="360"/>
      </w:pPr>
      <w:rPr>
        <w:rFonts w:hint="default" w:ascii="Wingdings" w:hAnsi="Wingdings"/>
      </w:rPr>
    </w:lvl>
    <w:lvl w:ilvl="6" w:tplc="2662D2CE">
      <w:start w:val="1"/>
      <w:numFmt w:val="bullet"/>
      <w:lvlText w:val=""/>
      <w:lvlJc w:val="left"/>
      <w:pPr>
        <w:ind w:left="5040" w:hanging="360"/>
      </w:pPr>
      <w:rPr>
        <w:rFonts w:hint="default" w:ascii="Symbol" w:hAnsi="Symbol"/>
      </w:rPr>
    </w:lvl>
    <w:lvl w:ilvl="7" w:tplc="B4361BC0">
      <w:start w:val="1"/>
      <w:numFmt w:val="bullet"/>
      <w:lvlText w:val="o"/>
      <w:lvlJc w:val="left"/>
      <w:pPr>
        <w:ind w:left="5760" w:hanging="360"/>
      </w:pPr>
      <w:rPr>
        <w:rFonts w:hint="default" w:ascii="Courier New" w:hAnsi="Courier New"/>
      </w:rPr>
    </w:lvl>
    <w:lvl w:ilvl="8" w:tplc="16B44646">
      <w:start w:val="1"/>
      <w:numFmt w:val="bullet"/>
      <w:lvlText w:val=""/>
      <w:lvlJc w:val="left"/>
      <w:pPr>
        <w:ind w:left="6480" w:hanging="360"/>
      </w:pPr>
      <w:rPr>
        <w:rFonts w:hint="default" w:ascii="Wingdings" w:hAnsi="Wingdings"/>
      </w:rPr>
    </w:lvl>
  </w:abstractNum>
  <w:abstractNum w:abstractNumId="95" w15:restartNumberingAfterBreak="0">
    <w:nsid w:val="7B6C1A1B"/>
    <w:multiLevelType w:val="hybridMultilevel"/>
    <w:tmpl w:val="FFFFFFFF"/>
    <w:lvl w:ilvl="0" w:tplc="C0FE57A6">
      <w:start w:val="1"/>
      <w:numFmt w:val="bullet"/>
      <w:lvlText w:val=""/>
      <w:lvlJc w:val="left"/>
      <w:pPr>
        <w:ind w:left="720" w:hanging="360"/>
      </w:pPr>
      <w:rPr>
        <w:rFonts w:hint="default" w:ascii="Symbol" w:hAnsi="Symbol"/>
      </w:rPr>
    </w:lvl>
    <w:lvl w:ilvl="1" w:tplc="D59C844C">
      <w:start w:val="1"/>
      <w:numFmt w:val="bullet"/>
      <w:lvlText w:val="o"/>
      <w:lvlJc w:val="left"/>
      <w:pPr>
        <w:ind w:left="1440" w:hanging="360"/>
      </w:pPr>
      <w:rPr>
        <w:rFonts w:hint="default" w:ascii="Courier New" w:hAnsi="Courier New"/>
      </w:rPr>
    </w:lvl>
    <w:lvl w:ilvl="2" w:tplc="B900EA90">
      <w:start w:val="1"/>
      <w:numFmt w:val="bullet"/>
      <w:lvlText w:val=""/>
      <w:lvlJc w:val="left"/>
      <w:pPr>
        <w:ind w:left="2160" w:hanging="360"/>
      </w:pPr>
      <w:rPr>
        <w:rFonts w:hint="default" w:ascii="Wingdings" w:hAnsi="Wingdings"/>
      </w:rPr>
    </w:lvl>
    <w:lvl w:ilvl="3" w:tplc="198C8A2A">
      <w:start w:val="1"/>
      <w:numFmt w:val="bullet"/>
      <w:lvlText w:val=""/>
      <w:lvlJc w:val="left"/>
      <w:pPr>
        <w:ind w:left="2880" w:hanging="360"/>
      </w:pPr>
      <w:rPr>
        <w:rFonts w:hint="default" w:ascii="Symbol" w:hAnsi="Symbol"/>
      </w:rPr>
    </w:lvl>
    <w:lvl w:ilvl="4" w:tplc="F5FC4C5A">
      <w:start w:val="1"/>
      <w:numFmt w:val="bullet"/>
      <w:lvlText w:val="o"/>
      <w:lvlJc w:val="left"/>
      <w:pPr>
        <w:ind w:left="3600" w:hanging="360"/>
      </w:pPr>
      <w:rPr>
        <w:rFonts w:hint="default" w:ascii="Courier New" w:hAnsi="Courier New"/>
      </w:rPr>
    </w:lvl>
    <w:lvl w:ilvl="5" w:tplc="76F2B7FA">
      <w:start w:val="1"/>
      <w:numFmt w:val="bullet"/>
      <w:lvlText w:val=""/>
      <w:lvlJc w:val="left"/>
      <w:pPr>
        <w:ind w:left="4320" w:hanging="360"/>
      </w:pPr>
      <w:rPr>
        <w:rFonts w:hint="default" w:ascii="Wingdings" w:hAnsi="Wingdings"/>
      </w:rPr>
    </w:lvl>
    <w:lvl w:ilvl="6" w:tplc="7990E5D4">
      <w:start w:val="1"/>
      <w:numFmt w:val="bullet"/>
      <w:lvlText w:val=""/>
      <w:lvlJc w:val="left"/>
      <w:pPr>
        <w:ind w:left="5040" w:hanging="360"/>
      </w:pPr>
      <w:rPr>
        <w:rFonts w:hint="default" w:ascii="Symbol" w:hAnsi="Symbol"/>
      </w:rPr>
    </w:lvl>
    <w:lvl w:ilvl="7" w:tplc="937EED98">
      <w:start w:val="1"/>
      <w:numFmt w:val="bullet"/>
      <w:lvlText w:val="o"/>
      <w:lvlJc w:val="left"/>
      <w:pPr>
        <w:ind w:left="5760" w:hanging="360"/>
      </w:pPr>
      <w:rPr>
        <w:rFonts w:hint="default" w:ascii="Courier New" w:hAnsi="Courier New"/>
      </w:rPr>
    </w:lvl>
    <w:lvl w:ilvl="8" w:tplc="9CC00A4A">
      <w:start w:val="1"/>
      <w:numFmt w:val="bullet"/>
      <w:lvlText w:val=""/>
      <w:lvlJc w:val="left"/>
      <w:pPr>
        <w:ind w:left="6480" w:hanging="360"/>
      </w:pPr>
      <w:rPr>
        <w:rFonts w:hint="default" w:ascii="Wingdings" w:hAnsi="Wingdings"/>
      </w:rPr>
    </w:lvl>
  </w:abstractNum>
  <w:abstractNum w:abstractNumId="96" w15:restartNumberingAfterBreak="0">
    <w:nsid w:val="7F205466"/>
    <w:multiLevelType w:val="hybridMultilevel"/>
    <w:tmpl w:val="424CF23E"/>
    <w:lvl w:ilvl="0" w:tplc="908CD838">
      <w:start w:val="1"/>
      <w:numFmt w:val="bullet"/>
      <w:lvlText w:val=""/>
      <w:lvlJc w:val="left"/>
      <w:pPr>
        <w:ind w:left="25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7" w15:restartNumberingAfterBreak="0">
    <w:nsid w:val="7F5EFB8B"/>
    <w:multiLevelType w:val="hybridMultilevel"/>
    <w:tmpl w:val="FFFFFFFF"/>
    <w:lvl w:ilvl="0" w:tplc="0602C262">
      <w:start w:val="1"/>
      <w:numFmt w:val="bullet"/>
      <w:lvlText w:val=""/>
      <w:lvlJc w:val="left"/>
      <w:pPr>
        <w:ind w:left="720" w:hanging="360"/>
      </w:pPr>
      <w:rPr>
        <w:rFonts w:hint="default" w:ascii="Symbol" w:hAnsi="Symbol"/>
      </w:rPr>
    </w:lvl>
    <w:lvl w:ilvl="1" w:tplc="A31AB522">
      <w:start w:val="1"/>
      <w:numFmt w:val="bullet"/>
      <w:lvlText w:val="o"/>
      <w:lvlJc w:val="left"/>
      <w:pPr>
        <w:ind w:left="1440" w:hanging="360"/>
      </w:pPr>
      <w:rPr>
        <w:rFonts w:hint="default" w:ascii="Courier New" w:hAnsi="Courier New"/>
      </w:rPr>
    </w:lvl>
    <w:lvl w:ilvl="2" w:tplc="7E90C28A">
      <w:start w:val="1"/>
      <w:numFmt w:val="bullet"/>
      <w:lvlText w:val=""/>
      <w:lvlJc w:val="left"/>
      <w:pPr>
        <w:ind w:left="2160" w:hanging="360"/>
      </w:pPr>
      <w:rPr>
        <w:rFonts w:hint="default" w:ascii="Wingdings" w:hAnsi="Wingdings"/>
      </w:rPr>
    </w:lvl>
    <w:lvl w:ilvl="3" w:tplc="C8166CE2">
      <w:start w:val="1"/>
      <w:numFmt w:val="bullet"/>
      <w:lvlText w:val=""/>
      <w:lvlJc w:val="left"/>
      <w:pPr>
        <w:ind w:left="2880" w:hanging="360"/>
      </w:pPr>
      <w:rPr>
        <w:rFonts w:hint="default" w:ascii="Symbol" w:hAnsi="Symbol"/>
      </w:rPr>
    </w:lvl>
    <w:lvl w:ilvl="4" w:tplc="B7C0CD1E">
      <w:start w:val="1"/>
      <w:numFmt w:val="bullet"/>
      <w:lvlText w:val="o"/>
      <w:lvlJc w:val="left"/>
      <w:pPr>
        <w:ind w:left="3600" w:hanging="360"/>
      </w:pPr>
      <w:rPr>
        <w:rFonts w:hint="default" w:ascii="Courier New" w:hAnsi="Courier New"/>
      </w:rPr>
    </w:lvl>
    <w:lvl w:ilvl="5" w:tplc="6DB2BE18">
      <w:start w:val="1"/>
      <w:numFmt w:val="bullet"/>
      <w:lvlText w:val=""/>
      <w:lvlJc w:val="left"/>
      <w:pPr>
        <w:ind w:left="4320" w:hanging="360"/>
      </w:pPr>
      <w:rPr>
        <w:rFonts w:hint="default" w:ascii="Wingdings" w:hAnsi="Wingdings"/>
      </w:rPr>
    </w:lvl>
    <w:lvl w:ilvl="6" w:tplc="3AECCB7A">
      <w:start w:val="1"/>
      <w:numFmt w:val="bullet"/>
      <w:lvlText w:val=""/>
      <w:lvlJc w:val="left"/>
      <w:pPr>
        <w:ind w:left="5040" w:hanging="360"/>
      </w:pPr>
      <w:rPr>
        <w:rFonts w:hint="default" w:ascii="Symbol" w:hAnsi="Symbol"/>
      </w:rPr>
    </w:lvl>
    <w:lvl w:ilvl="7" w:tplc="C262CB34">
      <w:start w:val="1"/>
      <w:numFmt w:val="bullet"/>
      <w:lvlText w:val="o"/>
      <w:lvlJc w:val="left"/>
      <w:pPr>
        <w:ind w:left="5760" w:hanging="360"/>
      </w:pPr>
      <w:rPr>
        <w:rFonts w:hint="default" w:ascii="Courier New" w:hAnsi="Courier New"/>
      </w:rPr>
    </w:lvl>
    <w:lvl w:ilvl="8" w:tplc="1E608BF2">
      <w:start w:val="1"/>
      <w:numFmt w:val="bullet"/>
      <w:lvlText w:val=""/>
      <w:lvlJc w:val="left"/>
      <w:pPr>
        <w:ind w:left="6480" w:hanging="360"/>
      </w:pPr>
      <w:rPr>
        <w:rFonts w:hint="default" w:ascii="Wingdings" w:hAnsi="Wingdings"/>
      </w:rPr>
    </w:lvl>
  </w:abstractNum>
  <w:num w:numId="144">
    <w:abstractNumId w:val="125"/>
  </w:num>
  <w:num w:numId="143">
    <w:abstractNumId w:val="124"/>
  </w:num>
  <w:num w:numId="142">
    <w:abstractNumId w:val="123"/>
  </w:num>
  <w:num w:numId="141">
    <w:abstractNumId w:val="122"/>
  </w:num>
  <w:num w:numId="140">
    <w:abstractNumId w:val="121"/>
  </w:num>
  <w:num w:numId="139">
    <w:abstractNumId w:val="120"/>
  </w:num>
  <w:num w:numId="138">
    <w:abstractNumId w:val="119"/>
  </w:num>
  <w:num w:numId="137">
    <w:abstractNumId w:val="118"/>
  </w:num>
  <w:num w:numId="136">
    <w:abstractNumId w:val="117"/>
  </w:num>
  <w:num w:numId="135">
    <w:abstractNumId w:val="116"/>
  </w:num>
  <w:num w:numId="134">
    <w:abstractNumId w:val="115"/>
  </w:num>
  <w:num w:numId="133">
    <w:abstractNumId w:val="114"/>
  </w:num>
  <w:num w:numId="132">
    <w:abstractNumId w:val="113"/>
  </w:num>
  <w:num w:numId="131">
    <w:abstractNumId w:val="112"/>
  </w:num>
  <w:num w:numId="130">
    <w:abstractNumId w:val="111"/>
  </w:num>
  <w:num w:numId="129">
    <w:abstractNumId w:val="110"/>
  </w:num>
  <w:num w:numId="128">
    <w:abstractNumId w:val="109"/>
  </w:num>
  <w:num w:numId="127">
    <w:abstractNumId w:val="108"/>
  </w:num>
  <w:num w:numId="126">
    <w:abstractNumId w:val="107"/>
  </w:num>
  <w:num w:numId="125">
    <w:abstractNumId w:val="106"/>
  </w:num>
  <w:num w:numId="124">
    <w:abstractNumId w:val="105"/>
  </w:num>
  <w:num w:numId="123">
    <w:abstractNumId w:val="104"/>
  </w:num>
  <w:num w:numId="122">
    <w:abstractNumId w:val="103"/>
  </w:num>
  <w:num w:numId="121">
    <w:abstractNumId w:val="102"/>
  </w:num>
  <w:num w:numId="120">
    <w:abstractNumId w:val="101"/>
  </w:num>
  <w:num w:numId="119">
    <w:abstractNumId w:val="100"/>
  </w:num>
  <w:num w:numId="118">
    <w:abstractNumId w:val="99"/>
  </w:num>
  <w:num w:numId="117">
    <w:abstractNumId w:val="98"/>
  </w:num>
  <w:num w:numId="1" w16cid:durableId="1372923734">
    <w:abstractNumId w:val="7"/>
  </w:num>
  <w:num w:numId="2" w16cid:durableId="2122021279">
    <w:abstractNumId w:val="16"/>
  </w:num>
  <w:num w:numId="3" w16cid:durableId="19012374">
    <w:abstractNumId w:val="73"/>
  </w:num>
  <w:num w:numId="4" w16cid:durableId="1947813615">
    <w:abstractNumId w:val="95"/>
  </w:num>
  <w:num w:numId="5" w16cid:durableId="949311936">
    <w:abstractNumId w:val="38"/>
  </w:num>
  <w:num w:numId="6" w16cid:durableId="1908416988">
    <w:abstractNumId w:val="83"/>
  </w:num>
  <w:num w:numId="7" w16cid:durableId="1967349162">
    <w:abstractNumId w:val="58"/>
  </w:num>
  <w:num w:numId="8" w16cid:durableId="1957565121">
    <w:abstractNumId w:val="4"/>
  </w:num>
  <w:num w:numId="9" w16cid:durableId="978344469">
    <w:abstractNumId w:val="90"/>
  </w:num>
  <w:num w:numId="10" w16cid:durableId="2013605868">
    <w:abstractNumId w:val="32"/>
  </w:num>
  <w:num w:numId="11" w16cid:durableId="1148404403">
    <w:abstractNumId w:val="28"/>
  </w:num>
  <w:num w:numId="12" w16cid:durableId="622418390">
    <w:abstractNumId w:val="31"/>
  </w:num>
  <w:num w:numId="13" w16cid:durableId="1267541320">
    <w:abstractNumId w:val="93"/>
  </w:num>
  <w:num w:numId="14" w16cid:durableId="740256699">
    <w:abstractNumId w:val="21"/>
  </w:num>
  <w:num w:numId="15" w16cid:durableId="1221986205">
    <w:abstractNumId w:val="88"/>
  </w:num>
  <w:num w:numId="16" w16cid:durableId="1702045539">
    <w:abstractNumId w:val="13"/>
  </w:num>
  <w:num w:numId="17" w16cid:durableId="1525317106">
    <w:abstractNumId w:val="37"/>
  </w:num>
  <w:num w:numId="18" w16cid:durableId="1140809427">
    <w:abstractNumId w:val="78"/>
  </w:num>
  <w:num w:numId="19" w16cid:durableId="1155686821">
    <w:abstractNumId w:val="89"/>
  </w:num>
  <w:num w:numId="20" w16cid:durableId="1185024545">
    <w:abstractNumId w:val="59"/>
  </w:num>
  <w:num w:numId="21" w16cid:durableId="465242331">
    <w:abstractNumId w:val="86"/>
  </w:num>
  <w:num w:numId="22" w16cid:durableId="657658739">
    <w:abstractNumId w:val="39"/>
  </w:num>
  <w:num w:numId="23" w16cid:durableId="740758220">
    <w:abstractNumId w:val="85"/>
  </w:num>
  <w:num w:numId="24" w16cid:durableId="711996817">
    <w:abstractNumId w:val="55"/>
  </w:num>
  <w:num w:numId="25" w16cid:durableId="1974098472">
    <w:abstractNumId w:val="62"/>
  </w:num>
  <w:num w:numId="26" w16cid:durableId="473258285">
    <w:abstractNumId w:val="53"/>
  </w:num>
  <w:num w:numId="27" w16cid:durableId="1473328382">
    <w:abstractNumId w:val="3"/>
  </w:num>
  <w:num w:numId="28" w16cid:durableId="2118986674">
    <w:abstractNumId w:val="33"/>
  </w:num>
  <w:num w:numId="29" w16cid:durableId="1404982346">
    <w:abstractNumId w:val="71"/>
  </w:num>
  <w:num w:numId="30" w16cid:durableId="185873318">
    <w:abstractNumId w:val="77"/>
  </w:num>
  <w:num w:numId="31" w16cid:durableId="1990359571">
    <w:abstractNumId w:val="47"/>
  </w:num>
  <w:num w:numId="32" w16cid:durableId="794836190">
    <w:abstractNumId w:val="24"/>
  </w:num>
  <w:num w:numId="33" w16cid:durableId="1095202240">
    <w:abstractNumId w:val="10"/>
  </w:num>
  <w:num w:numId="34" w16cid:durableId="1084179314">
    <w:abstractNumId w:val="82"/>
  </w:num>
  <w:num w:numId="35" w16cid:durableId="434400376">
    <w:abstractNumId w:val="22"/>
  </w:num>
  <w:num w:numId="36" w16cid:durableId="1974675828">
    <w:abstractNumId w:val="41"/>
  </w:num>
  <w:num w:numId="37" w16cid:durableId="107238579">
    <w:abstractNumId w:val="94"/>
  </w:num>
  <w:num w:numId="38" w16cid:durableId="1727024001">
    <w:abstractNumId w:val="8"/>
  </w:num>
  <w:num w:numId="39" w16cid:durableId="1680160657">
    <w:abstractNumId w:val="11"/>
  </w:num>
  <w:num w:numId="40" w16cid:durableId="1149400707">
    <w:abstractNumId w:val="6"/>
  </w:num>
  <w:num w:numId="41" w16cid:durableId="1516729212">
    <w:abstractNumId w:val="57"/>
  </w:num>
  <w:num w:numId="42" w16cid:durableId="477847933">
    <w:abstractNumId w:val="40"/>
  </w:num>
  <w:num w:numId="43" w16cid:durableId="819811535">
    <w:abstractNumId w:val="12"/>
  </w:num>
  <w:num w:numId="44" w16cid:durableId="256331344">
    <w:abstractNumId w:val="18"/>
  </w:num>
  <w:num w:numId="45" w16cid:durableId="138883328">
    <w:abstractNumId w:val="56"/>
  </w:num>
  <w:num w:numId="46" w16cid:durableId="1709797790">
    <w:abstractNumId w:val="97"/>
  </w:num>
  <w:num w:numId="47" w16cid:durableId="2008896467">
    <w:abstractNumId w:val="42"/>
  </w:num>
  <w:num w:numId="48" w16cid:durableId="965307755">
    <w:abstractNumId w:val="34"/>
  </w:num>
  <w:num w:numId="49" w16cid:durableId="1723094659">
    <w:abstractNumId w:val="76"/>
  </w:num>
  <w:num w:numId="50" w16cid:durableId="1047990268">
    <w:abstractNumId w:val="17"/>
  </w:num>
  <w:num w:numId="51" w16cid:durableId="24409822">
    <w:abstractNumId w:val="51"/>
  </w:num>
  <w:num w:numId="52" w16cid:durableId="1200431537">
    <w:abstractNumId w:val="84"/>
  </w:num>
  <w:num w:numId="53" w16cid:durableId="909341852">
    <w:abstractNumId w:val="20"/>
  </w:num>
  <w:num w:numId="54" w16cid:durableId="1646624175">
    <w:abstractNumId w:val="44"/>
  </w:num>
  <w:num w:numId="55" w16cid:durableId="1346438664">
    <w:abstractNumId w:val="36"/>
  </w:num>
  <w:num w:numId="56" w16cid:durableId="316760781">
    <w:abstractNumId w:val="9"/>
  </w:num>
  <w:num w:numId="57" w16cid:durableId="1196043717">
    <w:abstractNumId w:val="45"/>
  </w:num>
  <w:num w:numId="58" w16cid:durableId="496457963">
    <w:abstractNumId w:val="46"/>
  </w:num>
  <w:num w:numId="59" w16cid:durableId="1645692621">
    <w:abstractNumId w:val="35"/>
  </w:num>
  <w:num w:numId="60" w16cid:durableId="1262224755">
    <w:abstractNumId w:val="5"/>
  </w:num>
  <w:num w:numId="61" w16cid:durableId="1316716216">
    <w:abstractNumId w:val="66"/>
  </w:num>
  <w:num w:numId="62" w16cid:durableId="1133981224">
    <w:abstractNumId w:val="64"/>
  </w:num>
  <w:num w:numId="63" w16cid:durableId="30615980">
    <w:abstractNumId w:val="67"/>
  </w:num>
  <w:num w:numId="64" w16cid:durableId="1639913369">
    <w:abstractNumId w:val="50"/>
  </w:num>
  <w:num w:numId="65" w16cid:durableId="1375033750">
    <w:abstractNumId w:val="79"/>
  </w:num>
  <w:num w:numId="66" w16cid:durableId="1584753896">
    <w:abstractNumId w:val="74"/>
  </w:num>
  <w:num w:numId="67" w16cid:durableId="462769839">
    <w:abstractNumId w:val="14"/>
  </w:num>
  <w:num w:numId="68" w16cid:durableId="354115898">
    <w:abstractNumId w:val="49"/>
  </w:num>
  <w:num w:numId="69" w16cid:durableId="257638929">
    <w:abstractNumId w:val="65"/>
  </w:num>
  <w:num w:numId="70" w16cid:durableId="1362588438">
    <w:abstractNumId w:val="48"/>
  </w:num>
  <w:num w:numId="71" w16cid:durableId="1074355060">
    <w:abstractNumId w:val="52"/>
  </w:num>
  <w:num w:numId="72" w16cid:durableId="2022506941">
    <w:abstractNumId w:val="81"/>
  </w:num>
  <w:num w:numId="73" w16cid:durableId="571936497">
    <w:abstractNumId w:val="54"/>
  </w:num>
  <w:num w:numId="74" w16cid:durableId="1182629547">
    <w:abstractNumId w:val="60"/>
  </w:num>
  <w:num w:numId="75" w16cid:durableId="1778593903">
    <w:abstractNumId w:val="61"/>
  </w:num>
  <w:num w:numId="76" w16cid:durableId="509485809">
    <w:abstractNumId w:val="27"/>
  </w:num>
  <w:num w:numId="77" w16cid:durableId="1593659815">
    <w:abstractNumId w:val="92"/>
  </w:num>
  <w:num w:numId="78" w16cid:durableId="327638799">
    <w:abstractNumId w:val="15"/>
  </w:num>
  <w:num w:numId="79" w16cid:durableId="25914884">
    <w:abstractNumId w:val="70"/>
  </w:num>
  <w:num w:numId="80" w16cid:durableId="1840656291">
    <w:abstractNumId w:val="91"/>
  </w:num>
  <w:num w:numId="81" w16cid:durableId="1171262158">
    <w:abstractNumId w:val="0"/>
  </w:num>
  <w:num w:numId="82" w16cid:durableId="881287768">
    <w:abstractNumId w:val="87"/>
  </w:num>
  <w:num w:numId="83" w16cid:durableId="254217967">
    <w:abstractNumId w:val="87"/>
  </w:num>
  <w:num w:numId="84" w16cid:durableId="559485136">
    <w:abstractNumId w:val="87"/>
  </w:num>
  <w:num w:numId="85" w16cid:durableId="1083724847">
    <w:abstractNumId w:val="87"/>
  </w:num>
  <w:num w:numId="86" w16cid:durableId="1492135976">
    <w:abstractNumId w:val="87"/>
  </w:num>
  <w:num w:numId="87" w16cid:durableId="452942445">
    <w:abstractNumId w:val="87"/>
  </w:num>
  <w:num w:numId="88" w16cid:durableId="963466492">
    <w:abstractNumId w:val="2"/>
  </w:num>
  <w:num w:numId="89" w16cid:durableId="96608718">
    <w:abstractNumId w:val="2"/>
  </w:num>
  <w:num w:numId="90" w16cid:durableId="147522960">
    <w:abstractNumId w:val="2"/>
  </w:num>
  <w:num w:numId="91" w16cid:durableId="328560387">
    <w:abstractNumId w:val="2"/>
  </w:num>
  <w:num w:numId="92" w16cid:durableId="1912351915">
    <w:abstractNumId w:val="2"/>
  </w:num>
  <w:num w:numId="93" w16cid:durableId="1169910203">
    <w:abstractNumId w:val="2"/>
  </w:num>
  <w:num w:numId="94" w16cid:durableId="2023700461">
    <w:abstractNumId w:val="2"/>
  </w:num>
  <w:num w:numId="95" w16cid:durableId="1131020873">
    <w:abstractNumId w:val="2"/>
  </w:num>
  <w:num w:numId="96" w16cid:durableId="1579707121">
    <w:abstractNumId w:val="2"/>
  </w:num>
  <w:num w:numId="97" w16cid:durableId="1946842656">
    <w:abstractNumId w:val="2"/>
  </w:num>
  <w:num w:numId="98" w16cid:durableId="1249269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78982026">
    <w:abstractNumId w:val="2"/>
  </w:num>
  <w:num w:numId="100" w16cid:durableId="785735794">
    <w:abstractNumId w:val="2"/>
  </w:num>
  <w:num w:numId="101" w16cid:durableId="924529414">
    <w:abstractNumId w:val="2"/>
  </w:num>
  <w:num w:numId="102" w16cid:durableId="1109852527">
    <w:abstractNumId w:val="25"/>
  </w:num>
  <w:num w:numId="103" w16cid:durableId="1230385674">
    <w:abstractNumId w:val="68"/>
  </w:num>
  <w:num w:numId="104" w16cid:durableId="108284523">
    <w:abstractNumId w:val="29"/>
  </w:num>
  <w:num w:numId="105" w16cid:durableId="1694915961">
    <w:abstractNumId w:val="26"/>
  </w:num>
  <w:num w:numId="106" w16cid:durableId="1049232225">
    <w:abstractNumId w:val="23"/>
  </w:num>
  <w:num w:numId="107" w16cid:durableId="1733849336">
    <w:abstractNumId w:val="19"/>
  </w:num>
  <w:num w:numId="108" w16cid:durableId="766117666">
    <w:abstractNumId w:val="63"/>
  </w:num>
  <w:num w:numId="109" w16cid:durableId="933517791">
    <w:abstractNumId w:val="96"/>
  </w:num>
  <w:num w:numId="110" w16cid:durableId="1349482108">
    <w:abstractNumId w:val="69"/>
  </w:num>
  <w:num w:numId="111" w16cid:durableId="804586817">
    <w:abstractNumId w:val="43"/>
  </w:num>
  <w:num w:numId="112" w16cid:durableId="40255238">
    <w:abstractNumId w:val="1"/>
  </w:num>
  <w:num w:numId="113" w16cid:durableId="1688174494">
    <w:abstractNumId w:val="30"/>
  </w:num>
  <w:num w:numId="114" w16cid:durableId="1488665569">
    <w:abstractNumId w:val="72"/>
  </w:num>
  <w:num w:numId="115" w16cid:durableId="1240409741">
    <w:abstractNumId w:val="75"/>
  </w:num>
  <w:num w:numId="116" w16cid:durableId="368384197">
    <w:abstractNumId w:val="80"/>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val="fals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No"/>
    <w:docVar w:name="varDate" w:val=" "/>
    <w:docVar w:name="varDocNum" w:val="00012"/>
    <w:docVar w:name="varDoctITLE" w:val="&lt;Document title&gt;"/>
    <w:docVar w:name="varDocTypeAbbr" w:val="DES"/>
    <w:docVar w:name="varDocTypeName" w:val="Design Report"/>
    <w:docVar w:name="varFilename" w:val="D2k-00012-DAT-DES DAT Design v1"/>
    <w:docVar w:name="varTitle" w:val="DAT Design"/>
    <w:docVar w:name="varVersion" w:val="1"/>
    <w:docVar w:name="varWbsLevel2Abbr" w:val="DAT"/>
    <w:docVar w:name="varWbsLevel2Name" w:val="Data Management"/>
    <w:docVar w:name="varWDocTypeAbbr" w:val="nnn"/>
  </w:docVars>
  <w:rsids>
    <w:rsidRoot w:val="00BC2500"/>
    <w:rsid w:val="000060D9"/>
    <w:rsid w:val="00011598"/>
    <w:rsid w:val="00015E9C"/>
    <w:rsid w:val="000164EE"/>
    <w:rsid w:val="000215A2"/>
    <w:rsid w:val="00022507"/>
    <w:rsid w:val="00024C4D"/>
    <w:rsid w:val="00024F4F"/>
    <w:rsid w:val="00034524"/>
    <w:rsid w:val="00037806"/>
    <w:rsid w:val="000429D0"/>
    <w:rsid w:val="000538E7"/>
    <w:rsid w:val="00056F7F"/>
    <w:rsid w:val="00057772"/>
    <w:rsid w:val="00057AAA"/>
    <w:rsid w:val="00067263"/>
    <w:rsid w:val="000755D7"/>
    <w:rsid w:val="00076D81"/>
    <w:rsid w:val="00085C05"/>
    <w:rsid w:val="000878CF"/>
    <w:rsid w:val="000954AC"/>
    <w:rsid w:val="00096AE5"/>
    <w:rsid w:val="000A0960"/>
    <w:rsid w:val="000A0F70"/>
    <w:rsid w:val="000A5357"/>
    <w:rsid w:val="000B1365"/>
    <w:rsid w:val="000B275A"/>
    <w:rsid w:val="000B2AE3"/>
    <w:rsid w:val="000B67D2"/>
    <w:rsid w:val="000C09BE"/>
    <w:rsid w:val="000C2C97"/>
    <w:rsid w:val="000C30ED"/>
    <w:rsid w:val="000C54B2"/>
    <w:rsid w:val="000D00AB"/>
    <w:rsid w:val="000F098D"/>
    <w:rsid w:val="000F41F8"/>
    <w:rsid w:val="000F6FDA"/>
    <w:rsid w:val="001024FE"/>
    <w:rsid w:val="00104684"/>
    <w:rsid w:val="00105F56"/>
    <w:rsid w:val="0010695F"/>
    <w:rsid w:val="00120093"/>
    <w:rsid w:val="00126D94"/>
    <w:rsid w:val="00133974"/>
    <w:rsid w:val="00133A7C"/>
    <w:rsid w:val="00133B97"/>
    <w:rsid w:val="00136C2D"/>
    <w:rsid w:val="001400CA"/>
    <w:rsid w:val="0014724C"/>
    <w:rsid w:val="0014ACB9"/>
    <w:rsid w:val="00151E02"/>
    <w:rsid w:val="00154813"/>
    <w:rsid w:val="001566E6"/>
    <w:rsid w:val="00161AD6"/>
    <w:rsid w:val="001635FE"/>
    <w:rsid w:val="00164EF2"/>
    <w:rsid w:val="001671A7"/>
    <w:rsid w:val="001717D3"/>
    <w:rsid w:val="001740D8"/>
    <w:rsid w:val="00177042"/>
    <w:rsid w:val="001828F0"/>
    <w:rsid w:val="0018307F"/>
    <w:rsid w:val="00185E5F"/>
    <w:rsid w:val="00190BD3"/>
    <w:rsid w:val="00196CB1"/>
    <w:rsid w:val="001976B4"/>
    <w:rsid w:val="001A054B"/>
    <w:rsid w:val="001A0AE8"/>
    <w:rsid w:val="001A237A"/>
    <w:rsid w:val="001A38CB"/>
    <w:rsid w:val="001A7BED"/>
    <w:rsid w:val="001B1080"/>
    <w:rsid w:val="001B2303"/>
    <w:rsid w:val="001B7425"/>
    <w:rsid w:val="001C1F2A"/>
    <w:rsid w:val="001C2348"/>
    <w:rsid w:val="001C24F1"/>
    <w:rsid w:val="001C4685"/>
    <w:rsid w:val="001C47F1"/>
    <w:rsid w:val="001C72D2"/>
    <w:rsid w:val="001D3963"/>
    <w:rsid w:val="001F2A1C"/>
    <w:rsid w:val="001F610B"/>
    <w:rsid w:val="001F7830"/>
    <w:rsid w:val="00200EA0"/>
    <w:rsid w:val="0020277E"/>
    <w:rsid w:val="002044F0"/>
    <w:rsid w:val="00204DDA"/>
    <w:rsid w:val="00210923"/>
    <w:rsid w:val="00213E4C"/>
    <w:rsid w:val="00220E09"/>
    <w:rsid w:val="00222736"/>
    <w:rsid w:val="00227ED6"/>
    <w:rsid w:val="0023072D"/>
    <w:rsid w:val="0023545A"/>
    <w:rsid w:val="0023571B"/>
    <w:rsid w:val="00243A92"/>
    <w:rsid w:val="00245447"/>
    <w:rsid w:val="0024732C"/>
    <w:rsid w:val="00252752"/>
    <w:rsid w:val="002532C8"/>
    <w:rsid w:val="00254761"/>
    <w:rsid w:val="002562F0"/>
    <w:rsid w:val="0026412E"/>
    <w:rsid w:val="00274C6C"/>
    <w:rsid w:val="00282673"/>
    <w:rsid w:val="002837D7"/>
    <w:rsid w:val="0028420A"/>
    <w:rsid w:val="00284C16"/>
    <w:rsid w:val="00287352"/>
    <w:rsid w:val="002912F6"/>
    <w:rsid w:val="00292195"/>
    <w:rsid w:val="0029438A"/>
    <w:rsid w:val="002A163C"/>
    <w:rsid w:val="002A625D"/>
    <w:rsid w:val="002B437B"/>
    <w:rsid w:val="002B4812"/>
    <w:rsid w:val="002C06AE"/>
    <w:rsid w:val="002C08DD"/>
    <w:rsid w:val="002C1E51"/>
    <w:rsid w:val="002C3E69"/>
    <w:rsid w:val="002C71A0"/>
    <w:rsid w:val="002D3EA4"/>
    <w:rsid w:val="002D4192"/>
    <w:rsid w:val="002D5539"/>
    <w:rsid w:val="002D7CE2"/>
    <w:rsid w:val="002E2946"/>
    <w:rsid w:val="002E4028"/>
    <w:rsid w:val="002F341A"/>
    <w:rsid w:val="00300C2A"/>
    <w:rsid w:val="00302F85"/>
    <w:rsid w:val="0030310A"/>
    <w:rsid w:val="00303202"/>
    <w:rsid w:val="00303E50"/>
    <w:rsid w:val="003049FB"/>
    <w:rsid w:val="0031070E"/>
    <w:rsid w:val="00311079"/>
    <w:rsid w:val="00315B88"/>
    <w:rsid w:val="0032623A"/>
    <w:rsid w:val="00330207"/>
    <w:rsid w:val="0033319F"/>
    <w:rsid w:val="003351DB"/>
    <w:rsid w:val="00343A7D"/>
    <w:rsid w:val="00350F01"/>
    <w:rsid w:val="003539EE"/>
    <w:rsid w:val="00357B39"/>
    <w:rsid w:val="00364909"/>
    <w:rsid w:val="00381131"/>
    <w:rsid w:val="003826BA"/>
    <w:rsid w:val="0038432E"/>
    <w:rsid w:val="003851DC"/>
    <w:rsid w:val="003876A4"/>
    <w:rsid w:val="003877A1"/>
    <w:rsid w:val="003879FF"/>
    <w:rsid w:val="00390FF1"/>
    <w:rsid w:val="00392C69"/>
    <w:rsid w:val="00393A4E"/>
    <w:rsid w:val="00397E1B"/>
    <w:rsid w:val="003A0332"/>
    <w:rsid w:val="003A5783"/>
    <w:rsid w:val="003A6715"/>
    <w:rsid w:val="003A769D"/>
    <w:rsid w:val="003B2887"/>
    <w:rsid w:val="003B4290"/>
    <w:rsid w:val="003C0230"/>
    <w:rsid w:val="003C3E50"/>
    <w:rsid w:val="003D790F"/>
    <w:rsid w:val="003E2833"/>
    <w:rsid w:val="003F0C46"/>
    <w:rsid w:val="003F38E5"/>
    <w:rsid w:val="003F62D0"/>
    <w:rsid w:val="0040134E"/>
    <w:rsid w:val="00405983"/>
    <w:rsid w:val="00417777"/>
    <w:rsid w:val="00421A26"/>
    <w:rsid w:val="0042726C"/>
    <w:rsid w:val="00430503"/>
    <w:rsid w:val="0043088C"/>
    <w:rsid w:val="00433420"/>
    <w:rsid w:val="0043487F"/>
    <w:rsid w:val="00435A61"/>
    <w:rsid w:val="004379CF"/>
    <w:rsid w:val="00437CEB"/>
    <w:rsid w:val="00440476"/>
    <w:rsid w:val="00441895"/>
    <w:rsid w:val="004426A1"/>
    <w:rsid w:val="00442BB0"/>
    <w:rsid w:val="00442F1E"/>
    <w:rsid w:val="004460D0"/>
    <w:rsid w:val="0044617B"/>
    <w:rsid w:val="00447002"/>
    <w:rsid w:val="00452EF7"/>
    <w:rsid w:val="0045493D"/>
    <w:rsid w:val="0045628F"/>
    <w:rsid w:val="00456C05"/>
    <w:rsid w:val="0046579E"/>
    <w:rsid w:val="00465F65"/>
    <w:rsid w:val="0047289E"/>
    <w:rsid w:val="00477553"/>
    <w:rsid w:val="004775F0"/>
    <w:rsid w:val="00481BB3"/>
    <w:rsid w:val="00485874"/>
    <w:rsid w:val="004863BC"/>
    <w:rsid w:val="00487143"/>
    <w:rsid w:val="0049066E"/>
    <w:rsid w:val="00493729"/>
    <w:rsid w:val="00494728"/>
    <w:rsid w:val="004A2B2D"/>
    <w:rsid w:val="004A323A"/>
    <w:rsid w:val="004A41B3"/>
    <w:rsid w:val="004A6D85"/>
    <w:rsid w:val="004A7DB0"/>
    <w:rsid w:val="004B17EF"/>
    <w:rsid w:val="004B4822"/>
    <w:rsid w:val="004B6F66"/>
    <w:rsid w:val="004B7BF0"/>
    <w:rsid w:val="004B7F3E"/>
    <w:rsid w:val="004C3A76"/>
    <w:rsid w:val="004C3B6E"/>
    <w:rsid w:val="004D6761"/>
    <w:rsid w:val="004E2AB2"/>
    <w:rsid w:val="004E3231"/>
    <w:rsid w:val="004E4923"/>
    <w:rsid w:val="004E7F92"/>
    <w:rsid w:val="004F06BD"/>
    <w:rsid w:val="004F272A"/>
    <w:rsid w:val="004F42C3"/>
    <w:rsid w:val="004F7253"/>
    <w:rsid w:val="005033B5"/>
    <w:rsid w:val="005041E4"/>
    <w:rsid w:val="005067C0"/>
    <w:rsid w:val="00513CFE"/>
    <w:rsid w:val="00515A95"/>
    <w:rsid w:val="0051654C"/>
    <w:rsid w:val="00520EE3"/>
    <w:rsid w:val="005235A8"/>
    <w:rsid w:val="00526EEE"/>
    <w:rsid w:val="0053433A"/>
    <w:rsid w:val="00536EC1"/>
    <w:rsid w:val="00542AF2"/>
    <w:rsid w:val="00542F77"/>
    <w:rsid w:val="005439A2"/>
    <w:rsid w:val="00544DC4"/>
    <w:rsid w:val="005514C4"/>
    <w:rsid w:val="00556160"/>
    <w:rsid w:val="005570A0"/>
    <w:rsid w:val="005576A3"/>
    <w:rsid w:val="005576B9"/>
    <w:rsid w:val="005704FE"/>
    <w:rsid w:val="00574B86"/>
    <w:rsid w:val="00575665"/>
    <w:rsid w:val="005804CC"/>
    <w:rsid w:val="00585A3F"/>
    <w:rsid w:val="00585D12"/>
    <w:rsid w:val="005A25C3"/>
    <w:rsid w:val="005A2755"/>
    <w:rsid w:val="005A5601"/>
    <w:rsid w:val="005B7F7C"/>
    <w:rsid w:val="005C0712"/>
    <w:rsid w:val="005C2249"/>
    <w:rsid w:val="005C2E74"/>
    <w:rsid w:val="005C68F8"/>
    <w:rsid w:val="005D029C"/>
    <w:rsid w:val="005D4397"/>
    <w:rsid w:val="005E0169"/>
    <w:rsid w:val="005E198F"/>
    <w:rsid w:val="005E1E48"/>
    <w:rsid w:val="005E25D5"/>
    <w:rsid w:val="005E41D0"/>
    <w:rsid w:val="005E4285"/>
    <w:rsid w:val="005F4DA0"/>
    <w:rsid w:val="005F744E"/>
    <w:rsid w:val="00600642"/>
    <w:rsid w:val="006049C8"/>
    <w:rsid w:val="00612AC4"/>
    <w:rsid w:val="006166DC"/>
    <w:rsid w:val="00621BA0"/>
    <w:rsid w:val="00623288"/>
    <w:rsid w:val="006407A8"/>
    <w:rsid w:val="006427F4"/>
    <w:rsid w:val="006443B5"/>
    <w:rsid w:val="00654808"/>
    <w:rsid w:val="00654E84"/>
    <w:rsid w:val="0065650F"/>
    <w:rsid w:val="00661779"/>
    <w:rsid w:val="0066580D"/>
    <w:rsid w:val="00670A79"/>
    <w:rsid w:val="0067332F"/>
    <w:rsid w:val="00673A6F"/>
    <w:rsid w:val="006743AB"/>
    <w:rsid w:val="006749BC"/>
    <w:rsid w:val="0067A1B1"/>
    <w:rsid w:val="006849F0"/>
    <w:rsid w:val="00687BA2"/>
    <w:rsid w:val="00690FB2"/>
    <w:rsid w:val="00692771"/>
    <w:rsid w:val="006969A3"/>
    <w:rsid w:val="00696CA7"/>
    <w:rsid w:val="006A1698"/>
    <w:rsid w:val="006A231D"/>
    <w:rsid w:val="006A28C1"/>
    <w:rsid w:val="006A462A"/>
    <w:rsid w:val="006A4D1C"/>
    <w:rsid w:val="006A5CDC"/>
    <w:rsid w:val="006A62D2"/>
    <w:rsid w:val="006A6A92"/>
    <w:rsid w:val="006A7F2D"/>
    <w:rsid w:val="006B09DB"/>
    <w:rsid w:val="006B4B82"/>
    <w:rsid w:val="006B5B6B"/>
    <w:rsid w:val="006B651D"/>
    <w:rsid w:val="006C1159"/>
    <w:rsid w:val="006C278A"/>
    <w:rsid w:val="006D5CDA"/>
    <w:rsid w:val="006D7435"/>
    <w:rsid w:val="006E0C7C"/>
    <w:rsid w:val="006E44F8"/>
    <w:rsid w:val="006E4701"/>
    <w:rsid w:val="006E645D"/>
    <w:rsid w:val="006E7541"/>
    <w:rsid w:val="006F072E"/>
    <w:rsid w:val="006F2FFE"/>
    <w:rsid w:val="006F528F"/>
    <w:rsid w:val="006F74ED"/>
    <w:rsid w:val="0070036E"/>
    <w:rsid w:val="00704881"/>
    <w:rsid w:val="00704F98"/>
    <w:rsid w:val="00712BC1"/>
    <w:rsid w:val="0071413A"/>
    <w:rsid w:val="00715A03"/>
    <w:rsid w:val="0071662E"/>
    <w:rsid w:val="00717922"/>
    <w:rsid w:val="00717BAE"/>
    <w:rsid w:val="007207F7"/>
    <w:rsid w:val="007211D3"/>
    <w:rsid w:val="007233F9"/>
    <w:rsid w:val="00724734"/>
    <w:rsid w:val="00725194"/>
    <w:rsid w:val="00725579"/>
    <w:rsid w:val="007318A8"/>
    <w:rsid w:val="0073255D"/>
    <w:rsid w:val="00740871"/>
    <w:rsid w:val="007412DD"/>
    <w:rsid w:val="00742B08"/>
    <w:rsid w:val="00746C7B"/>
    <w:rsid w:val="00752D92"/>
    <w:rsid w:val="00752E0F"/>
    <w:rsid w:val="0075501A"/>
    <w:rsid w:val="0076145B"/>
    <w:rsid w:val="00762EFF"/>
    <w:rsid w:val="00767ABB"/>
    <w:rsid w:val="007714A3"/>
    <w:rsid w:val="0077159D"/>
    <w:rsid w:val="00771660"/>
    <w:rsid w:val="00771A35"/>
    <w:rsid w:val="00791369"/>
    <w:rsid w:val="00792AA3"/>
    <w:rsid w:val="00794289"/>
    <w:rsid w:val="00794B03"/>
    <w:rsid w:val="00794FD4"/>
    <w:rsid w:val="007955F8"/>
    <w:rsid w:val="00795E6E"/>
    <w:rsid w:val="007A0898"/>
    <w:rsid w:val="007A1829"/>
    <w:rsid w:val="007A2C37"/>
    <w:rsid w:val="007A67E0"/>
    <w:rsid w:val="007A7CC8"/>
    <w:rsid w:val="007B6755"/>
    <w:rsid w:val="007B682F"/>
    <w:rsid w:val="007B7E32"/>
    <w:rsid w:val="007C64E6"/>
    <w:rsid w:val="007D29BE"/>
    <w:rsid w:val="007D3042"/>
    <w:rsid w:val="007D47E8"/>
    <w:rsid w:val="007D6F5C"/>
    <w:rsid w:val="007D7365"/>
    <w:rsid w:val="007E10EA"/>
    <w:rsid w:val="007E12F6"/>
    <w:rsid w:val="007E452A"/>
    <w:rsid w:val="007E470E"/>
    <w:rsid w:val="007F3B10"/>
    <w:rsid w:val="007F43C6"/>
    <w:rsid w:val="007F449A"/>
    <w:rsid w:val="007F463D"/>
    <w:rsid w:val="00803449"/>
    <w:rsid w:val="00815292"/>
    <w:rsid w:val="00816D3D"/>
    <w:rsid w:val="00817CA9"/>
    <w:rsid w:val="008252EF"/>
    <w:rsid w:val="00826716"/>
    <w:rsid w:val="0082729C"/>
    <w:rsid w:val="00831B29"/>
    <w:rsid w:val="00831F5A"/>
    <w:rsid w:val="00834AD7"/>
    <w:rsid w:val="0083551A"/>
    <w:rsid w:val="00841AE5"/>
    <w:rsid w:val="00846F62"/>
    <w:rsid w:val="00853AA4"/>
    <w:rsid w:val="00856899"/>
    <w:rsid w:val="00856E7E"/>
    <w:rsid w:val="008574C1"/>
    <w:rsid w:val="00857F8B"/>
    <w:rsid w:val="00862C91"/>
    <w:rsid w:val="0086384E"/>
    <w:rsid w:val="00866632"/>
    <w:rsid w:val="0087309A"/>
    <w:rsid w:val="00875315"/>
    <w:rsid w:val="0088041D"/>
    <w:rsid w:val="00881C87"/>
    <w:rsid w:val="00882A21"/>
    <w:rsid w:val="008837E8"/>
    <w:rsid w:val="008938BA"/>
    <w:rsid w:val="008A64FC"/>
    <w:rsid w:val="008A7662"/>
    <w:rsid w:val="008B3090"/>
    <w:rsid w:val="008B429E"/>
    <w:rsid w:val="008B4695"/>
    <w:rsid w:val="008B51D3"/>
    <w:rsid w:val="008C4026"/>
    <w:rsid w:val="008C4715"/>
    <w:rsid w:val="008D16F1"/>
    <w:rsid w:val="008E3265"/>
    <w:rsid w:val="008E3A64"/>
    <w:rsid w:val="008E563F"/>
    <w:rsid w:val="008E78C7"/>
    <w:rsid w:val="008F5056"/>
    <w:rsid w:val="00905262"/>
    <w:rsid w:val="00905C5F"/>
    <w:rsid w:val="009130EC"/>
    <w:rsid w:val="0091644C"/>
    <w:rsid w:val="00917E55"/>
    <w:rsid w:val="009329EC"/>
    <w:rsid w:val="009404F6"/>
    <w:rsid w:val="0094654B"/>
    <w:rsid w:val="00946D4A"/>
    <w:rsid w:val="00950C2C"/>
    <w:rsid w:val="00950D47"/>
    <w:rsid w:val="0096399C"/>
    <w:rsid w:val="009677B7"/>
    <w:rsid w:val="00971DD6"/>
    <w:rsid w:val="0097262C"/>
    <w:rsid w:val="0097383B"/>
    <w:rsid w:val="009746A8"/>
    <w:rsid w:val="00974A66"/>
    <w:rsid w:val="00977267"/>
    <w:rsid w:val="00977271"/>
    <w:rsid w:val="00980621"/>
    <w:rsid w:val="00983545"/>
    <w:rsid w:val="00984ECB"/>
    <w:rsid w:val="00986A19"/>
    <w:rsid w:val="009929DD"/>
    <w:rsid w:val="009A1B9C"/>
    <w:rsid w:val="009A4EDD"/>
    <w:rsid w:val="009B20DD"/>
    <w:rsid w:val="009B259A"/>
    <w:rsid w:val="009B45AD"/>
    <w:rsid w:val="009C4B59"/>
    <w:rsid w:val="009C778F"/>
    <w:rsid w:val="009D3CE5"/>
    <w:rsid w:val="009D6149"/>
    <w:rsid w:val="009E3437"/>
    <w:rsid w:val="009E37F9"/>
    <w:rsid w:val="009E5182"/>
    <w:rsid w:val="009E7B46"/>
    <w:rsid w:val="009F063E"/>
    <w:rsid w:val="009F4A73"/>
    <w:rsid w:val="009F7339"/>
    <w:rsid w:val="00A01AA4"/>
    <w:rsid w:val="00A07D27"/>
    <w:rsid w:val="00A07F11"/>
    <w:rsid w:val="00A139C6"/>
    <w:rsid w:val="00A17AD8"/>
    <w:rsid w:val="00A20D4E"/>
    <w:rsid w:val="00A3011A"/>
    <w:rsid w:val="00A3192F"/>
    <w:rsid w:val="00A3276D"/>
    <w:rsid w:val="00A335B4"/>
    <w:rsid w:val="00A350E1"/>
    <w:rsid w:val="00A37AD4"/>
    <w:rsid w:val="00A41C5A"/>
    <w:rsid w:val="00A573B2"/>
    <w:rsid w:val="00A60204"/>
    <w:rsid w:val="00A708A0"/>
    <w:rsid w:val="00A71066"/>
    <w:rsid w:val="00A71B50"/>
    <w:rsid w:val="00A73ED0"/>
    <w:rsid w:val="00A8351E"/>
    <w:rsid w:val="00A84B73"/>
    <w:rsid w:val="00A86DE3"/>
    <w:rsid w:val="00A91E39"/>
    <w:rsid w:val="00A92559"/>
    <w:rsid w:val="00A94670"/>
    <w:rsid w:val="00AA5BC7"/>
    <w:rsid w:val="00AB0CFF"/>
    <w:rsid w:val="00AB373B"/>
    <w:rsid w:val="00AC01CA"/>
    <w:rsid w:val="00AC4823"/>
    <w:rsid w:val="00AC543A"/>
    <w:rsid w:val="00AD10BB"/>
    <w:rsid w:val="00AD2D8E"/>
    <w:rsid w:val="00AE6C42"/>
    <w:rsid w:val="00AF0BD4"/>
    <w:rsid w:val="00AF203F"/>
    <w:rsid w:val="00AF3D10"/>
    <w:rsid w:val="00AF6B18"/>
    <w:rsid w:val="00AF774A"/>
    <w:rsid w:val="00AF7767"/>
    <w:rsid w:val="00B05632"/>
    <w:rsid w:val="00B075B0"/>
    <w:rsid w:val="00B1431A"/>
    <w:rsid w:val="00B177FB"/>
    <w:rsid w:val="00B231EF"/>
    <w:rsid w:val="00B2374A"/>
    <w:rsid w:val="00B304B5"/>
    <w:rsid w:val="00B31503"/>
    <w:rsid w:val="00B32AE8"/>
    <w:rsid w:val="00B33341"/>
    <w:rsid w:val="00B33A53"/>
    <w:rsid w:val="00B34C0B"/>
    <w:rsid w:val="00B34D8B"/>
    <w:rsid w:val="00B3507B"/>
    <w:rsid w:val="00B35B95"/>
    <w:rsid w:val="00B36C0E"/>
    <w:rsid w:val="00B41575"/>
    <w:rsid w:val="00B45ECE"/>
    <w:rsid w:val="00B4ADD9"/>
    <w:rsid w:val="00B52784"/>
    <w:rsid w:val="00B52E21"/>
    <w:rsid w:val="00B55CFA"/>
    <w:rsid w:val="00B562FE"/>
    <w:rsid w:val="00B56885"/>
    <w:rsid w:val="00B57B71"/>
    <w:rsid w:val="00B57BC9"/>
    <w:rsid w:val="00B61243"/>
    <w:rsid w:val="00B6375A"/>
    <w:rsid w:val="00B65D89"/>
    <w:rsid w:val="00B661FE"/>
    <w:rsid w:val="00B66C17"/>
    <w:rsid w:val="00B71154"/>
    <w:rsid w:val="00B73817"/>
    <w:rsid w:val="00B768B4"/>
    <w:rsid w:val="00B776CB"/>
    <w:rsid w:val="00B87F7D"/>
    <w:rsid w:val="00B901A2"/>
    <w:rsid w:val="00B9508B"/>
    <w:rsid w:val="00B9693E"/>
    <w:rsid w:val="00BA1413"/>
    <w:rsid w:val="00BA14A8"/>
    <w:rsid w:val="00BA2671"/>
    <w:rsid w:val="00BA4821"/>
    <w:rsid w:val="00BA6881"/>
    <w:rsid w:val="00BB3651"/>
    <w:rsid w:val="00BB49AA"/>
    <w:rsid w:val="00BC0DAA"/>
    <w:rsid w:val="00BC2500"/>
    <w:rsid w:val="00BC31A3"/>
    <w:rsid w:val="00BC6709"/>
    <w:rsid w:val="00BC7054"/>
    <w:rsid w:val="00BD4514"/>
    <w:rsid w:val="00BD4A36"/>
    <w:rsid w:val="00BD6F30"/>
    <w:rsid w:val="00BE1081"/>
    <w:rsid w:val="00BE2305"/>
    <w:rsid w:val="00BE2F71"/>
    <w:rsid w:val="00BE5E22"/>
    <w:rsid w:val="00BE6136"/>
    <w:rsid w:val="00BF42CE"/>
    <w:rsid w:val="00C001B7"/>
    <w:rsid w:val="00C003EE"/>
    <w:rsid w:val="00C0380E"/>
    <w:rsid w:val="00C04D86"/>
    <w:rsid w:val="00C0601E"/>
    <w:rsid w:val="00C13A02"/>
    <w:rsid w:val="00C210CD"/>
    <w:rsid w:val="00C27707"/>
    <w:rsid w:val="00C41668"/>
    <w:rsid w:val="00C4317E"/>
    <w:rsid w:val="00C4333B"/>
    <w:rsid w:val="00C471A1"/>
    <w:rsid w:val="00C47D46"/>
    <w:rsid w:val="00C509E1"/>
    <w:rsid w:val="00C512FA"/>
    <w:rsid w:val="00C608D0"/>
    <w:rsid w:val="00C6310D"/>
    <w:rsid w:val="00C66255"/>
    <w:rsid w:val="00C73714"/>
    <w:rsid w:val="00C761A8"/>
    <w:rsid w:val="00C82F0B"/>
    <w:rsid w:val="00C951C3"/>
    <w:rsid w:val="00C95AE2"/>
    <w:rsid w:val="00CA37F8"/>
    <w:rsid w:val="00CA6F59"/>
    <w:rsid w:val="00CA71F5"/>
    <w:rsid w:val="00CB462B"/>
    <w:rsid w:val="00CC0E60"/>
    <w:rsid w:val="00CC5B78"/>
    <w:rsid w:val="00CE05C7"/>
    <w:rsid w:val="00CE1E5F"/>
    <w:rsid w:val="00CE2097"/>
    <w:rsid w:val="00CE2ABD"/>
    <w:rsid w:val="00CE3A14"/>
    <w:rsid w:val="00CE3D1D"/>
    <w:rsid w:val="00CE46C7"/>
    <w:rsid w:val="00CE5C00"/>
    <w:rsid w:val="00CF0FC9"/>
    <w:rsid w:val="00CF6C62"/>
    <w:rsid w:val="00D00654"/>
    <w:rsid w:val="00D009DA"/>
    <w:rsid w:val="00D01BD5"/>
    <w:rsid w:val="00D0270A"/>
    <w:rsid w:val="00D02D7B"/>
    <w:rsid w:val="00D03539"/>
    <w:rsid w:val="00D05FB0"/>
    <w:rsid w:val="00D06135"/>
    <w:rsid w:val="00D07981"/>
    <w:rsid w:val="00D11390"/>
    <w:rsid w:val="00D116E9"/>
    <w:rsid w:val="00D11B61"/>
    <w:rsid w:val="00D11F24"/>
    <w:rsid w:val="00D1451E"/>
    <w:rsid w:val="00D15443"/>
    <w:rsid w:val="00D15FE3"/>
    <w:rsid w:val="00D1772F"/>
    <w:rsid w:val="00D27CBF"/>
    <w:rsid w:val="00D305CE"/>
    <w:rsid w:val="00D349C4"/>
    <w:rsid w:val="00D4731F"/>
    <w:rsid w:val="00D50669"/>
    <w:rsid w:val="00D5485D"/>
    <w:rsid w:val="00D56863"/>
    <w:rsid w:val="00D6217C"/>
    <w:rsid w:val="00D62DF5"/>
    <w:rsid w:val="00D73B4A"/>
    <w:rsid w:val="00D85135"/>
    <w:rsid w:val="00D85EB7"/>
    <w:rsid w:val="00D964E7"/>
    <w:rsid w:val="00D97947"/>
    <w:rsid w:val="00DA7FE2"/>
    <w:rsid w:val="00DB06EE"/>
    <w:rsid w:val="00DB69DC"/>
    <w:rsid w:val="00DC25F5"/>
    <w:rsid w:val="00DC71F3"/>
    <w:rsid w:val="00DD15F2"/>
    <w:rsid w:val="00DD1A14"/>
    <w:rsid w:val="00DD2890"/>
    <w:rsid w:val="00DE211C"/>
    <w:rsid w:val="00DE5321"/>
    <w:rsid w:val="00DE5B09"/>
    <w:rsid w:val="00DF08A4"/>
    <w:rsid w:val="00DF12D4"/>
    <w:rsid w:val="00DF215C"/>
    <w:rsid w:val="00DF33E3"/>
    <w:rsid w:val="00E008EB"/>
    <w:rsid w:val="00E0409B"/>
    <w:rsid w:val="00E04763"/>
    <w:rsid w:val="00E0543B"/>
    <w:rsid w:val="00E0788B"/>
    <w:rsid w:val="00E12C07"/>
    <w:rsid w:val="00E13BA6"/>
    <w:rsid w:val="00E13EF3"/>
    <w:rsid w:val="00E16322"/>
    <w:rsid w:val="00E215BE"/>
    <w:rsid w:val="00E2611E"/>
    <w:rsid w:val="00E30C79"/>
    <w:rsid w:val="00E3431A"/>
    <w:rsid w:val="00E41CC3"/>
    <w:rsid w:val="00E433B6"/>
    <w:rsid w:val="00E4513E"/>
    <w:rsid w:val="00E4626C"/>
    <w:rsid w:val="00E5204A"/>
    <w:rsid w:val="00E57E33"/>
    <w:rsid w:val="00E57EFF"/>
    <w:rsid w:val="00E61777"/>
    <w:rsid w:val="00E6188B"/>
    <w:rsid w:val="00E6395F"/>
    <w:rsid w:val="00E66550"/>
    <w:rsid w:val="00E702B2"/>
    <w:rsid w:val="00E70FEE"/>
    <w:rsid w:val="00E76137"/>
    <w:rsid w:val="00E80054"/>
    <w:rsid w:val="00E80986"/>
    <w:rsid w:val="00E81737"/>
    <w:rsid w:val="00E90592"/>
    <w:rsid w:val="00E90D27"/>
    <w:rsid w:val="00E93F0C"/>
    <w:rsid w:val="00E941DA"/>
    <w:rsid w:val="00E95AD9"/>
    <w:rsid w:val="00E95B2A"/>
    <w:rsid w:val="00EA3E6E"/>
    <w:rsid w:val="00EA48D4"/>
    <w:rsid w:val="00EA7703"/>
    <w:rsid w:val="00EB0DC7"/>
    <w:rsid w:val="00EB1646"/>
    <w:rsid w:val="00EB376B"/>
    <w:rsid w:val="00EB4393"/>
    <w:rsid w:val="00EC047C"/>
    <w:rsid w:val="00EC3AFB"/>
    <w:rsid w:val="00EC70E7"/>
    <w:rsid w:val="00ED04AA"/>
    <w:rsid w:val="00ED0E09"/>
    <w:rsid w:val="00ED5ADA"/>
    <w:rsid w:val="00ED7F53"/>
    <w:rsid w:val="00EE59D6"/>
    <w:rsid w:val="00EF2D54"/>
    <w:rsid w:val="00EF3D75"/>
    <w:rsid w:val="00EF4847"/>
    <w:rsid w:val="00F00D94"/>
    <w:rsid w:val="00F04ED9"/>
    <w:rsid w:val="00F07446"/>
    <w:rsid w:val="00F07824"/>
    <w:rsid w:val="00F23A55"/>
    <w:rsid w:val="00F379E2"/>
    <w:rsid w:val="00F414E5"/>
    <w:rsid w:val="00F41F07"/>
    <w:rsid w:val="00F437EF"/>
    <w:rsid w:val="00F441F1"/>
    <w:rsid w:val="00F5012D"/>
    <w:rsid w:val="00F62A64"/>
    <w:rsid w:val="00F705E4"/>
    <w:rsid w:val="00F707B5"/>
    <w:rsid w:val="00F71A65"/>
    <w:rsid w:val="00F77EBE"/>
    <w:rsid w:val="00F86588"/>
    <w:rsid w:val="00F87985"/>
    <w:rsid w:val="00F87EA2"/>
    <w:rsid w:val="00F88B9D"/>
    <w:rsid w:val="00F90E0F"/>
    <w:rsid w:val="00F913E4"/>
    <w:rsid w:val="00F94224"/>
    <w:rsid w:val="00F9547A"/>
    <w:rsid w:val="00F97699"/>
    <w:rsid w:val="00FA10AB"/>
    <w:rsid w:val="00FA20D3"/>
    <w:rsid w:val="00FB4645"/>
    <w:rsid w:val="00FC2FC6"/>
    <w:rsid w:val="00FD21A8"/>
    <w:rsid w:val="00FD528D"/>
    <w:rsid w:val="00FF2C48"/>
    <w:rsid w:val="00FF3416"/>
    <w:rsid w:val="00FF344A"/>
    <w:rsid w:val="00FF484A"/>
    <w:rsid w:val="00FF4F8B"/>
    <w:rsid w:val="00FF6C24"/>
    <w:rsid w:val="0106140A"/>
    <w:rsid w:val="0108A5BD"/>
    <w:rsid w:val="01380A30"/>
    <w:rsid w:val="0139B5A3"/>
    <w:rsid w:val="0139DCD8"/>
    <w:rsid w:val="013C600A"/>
    <w:rsid w:val="01406602"/>
    <w:rsid w:val="0140CD20"/>
    <w:rsid w:val="014CB87C"/>
    <w:rsid w:val="01592300"/>
    <w:rsid w:val="0163CFE9"/>
    <w:rsid w:val="019F28DA"/>
    <w:rsid w:val="01B4786A"/>
    <w:rsid w:val="01BCA6F9"/>
    <w:rsid w:val="01BD69A9"/>
    <w:rsid w:val="01BD8F64"/>
    <w:rsid w:val="01FC7345"/>
    <w:rsid w:val="021B5677"/>
    <w:rsid w:val="021CBDE4"/>
    <w:rsid w:val="022E68F5"/>
    <w:rsid w:val="0234D814"/>
    <w:rsid w:val="023DC2D9"/>
    <w:rsid w:val="024E0071"/>
    <w:rsid w:val="027DD5AA"/>
    <w:rsid w:val="02A0714D"/>
    <w:rsid w:val="02B5EAF1"/>
    <w:rsid w:val="02BC0804"/>
    <w:rsid w:val="02E5B211"/>
    <w:rsid w:val="02F9705B"/>
    <w:rsid w:val="02FE6485"/>
    <w:rsid w:val="030EA741"/>
    <w:rsid w:val="031432D7"/>
    <w:rsid w:val="034F2B6C"/>
    <w:rsid w:val="037AEDD0"/>
    <w:rsid w:val="03958914"/>
    <w:rsid w:val="03A5AC50"/>
    <w:rsid w:val="03AC2CF4"/>
    <w:rsid w:val="03C13CB0"/>
    <w:rsid w:val="03DFB073"/>
    <w:rsid w:val="03F703C4"/>
    <w:rsid w:val="04058BAC"/>
    <w:rsid w:val="040D911B"/>
    <w:rsid w:val="04144936"/>
    <w:rsid w:val="042F1EE0"/>
    <w:rsid w:val="04385060"/>
    <w:rsid w:val="043FAB9A"/>
    <w:rsid w:val="0448AE36"/>
    <w:rsid w:val="047533E1"/>
    <w:rsid w:val="04AD5A0A"/>
    <w:rsid w:val="04B60DD0"/>
    <w:rsid w:val="04CAA5E2"/>
    <w:rsid w:val="04D61C42"/>
    <w:rsid w:val="04ED53D4"/>
    <w:rsid w:val="04F2EFE6"/>
    <w:rsid w:val="04FC36A4"/>
    <w:rsid w:val="0504242A"/>
    <w:rsid w:val="05100AC2"/>
    <w:rsid w:val="05485AA7"/>
    <w:rsid w:val="055F0D75"/>
    <w:rsid w:val="056673DE"/>
    <w:rsid w:val="057EA2ED"/>
    <w:rsid w:val="05A9617C"/>
    <w:rsid w:val="05C7CC69"/>
    <w:rsid w:val="05D23C57"/>
    <w:rsid w:val="05DFE21D"/>
    <w:rsid w:val="05E7DCED"/>
    <w:rsid w:val="05E7F513"/>
    <w:rsid w:val="05EE010C"/>
    <w:rsid w:val="05EE4579"/>
    <w:rsid w:val="05FB473E"/>
    <w:rsid w:val="062DFECB"/>
    <w:rsid w:val="0638B5D4"/>
    <w:rsid w:val="06492A6B"/>
    <w:rsid w:val="0660148B"/>
    <w:rsid w:val="06720016"/>
    <w:rsid w:val="0681AC26"/>
    <w:rsid w:val="06910F1A"/>
    <w:rsid w:val="0698410E"/>
    <w:rsid w:val="06A98AC4"/>
    <w:rsid w:val="06ABDB23"/>
    <w:rsid w:val="06D1538F"/>
    <w:rsid w:val="06D65E1F"/>
    <w:rsid w:val="07281402"/>
    <w:rsid w:val="0731A71A"/>
    <w:rsid w:val="073D85FA"/>
    <w:rsid w:val="07575FAD"/>
    <w:rsid w:val="076F9B42"/>
    <w:rsid w:val="078868A4"/>
    <w:rsid w:val="078FBB4C"/>
    <w:rsid w:val="07A4E3C2"/>
    <w:rsid w:val="07CD9D10"/>
    <w:rsid w:val="07DCD2DA"/>
    <w:rsid w:val="07EE3924"/>
    <w:rsid w:val="07EE8CFC"/>
    <w:rsid w:val="082A8A15"/>
    <w:rsid w:val="083ACE66"/>
    <w:rsid w:val="0847358B"/>
    <w:rsid w:val="086D0D12"/>
    <w:rsid w:val="088D03B0"/>
    <w:rsid w:val="089E128A"/>
    <w:rsid w:val="08AA7F3E"/>
    <w:rsid w:val="08C5747F"/>
    <w:rsid w:val="08D71A0B"/>
    <w:rsid w:val="08DE7E1B"/>
    <w:rsid w:val="08E1D5CF"/>
    <w:rsid w:val="09022D51"/>
    <w:rsid w:val="0910D77F"/>
    <w:rsid w:val="0923CBF0"/>
    <w:rsid w:val="0949DD4F"/>
    <w:rsid w:val="09578A36"/>
    <w:rsid w:val="096F2319"/>
    <w:rsid w:val="09712B77"/>
    <w:rsid w:val="097606FF"/>
    <w:rsid w:val="0992084A"/>
    <w:rsid w:val="09BB9AB2"/>
    <w:rsid w:val="09D69EC7"/>
    <w:rsid w:val="09E1F2E6"/>
    <w:rsid w:val="0A0B5B61"/>
    <w:rsid w:val="0A0C5780"/>
    <w:rsid w:val="0A207220"/>
    <w:rsid w:val="0A743D03"/>
    <w:rsid w:val="0A7E3675"/>
    <w:rsid w:val="0A874745"/>
    <w:rsid w:val="0A88E78F"/>
    <w:rsid w:val="0A8F8F4C"/>
    <w:rsid w:val="0A990786"/>
    <w:rsid w:val="0A9E0990"/>
    <w:rsid w:val="0AB37308"/>
    <w:rsid w:val="0AB8D023"/>
    <w:rsid w:val="0ABB0E0E"/>
    <w:rsid w:val="0ABC643C"/>
    <w:rsid w:val="0AC54EE8"/>
    <w:rsid w:val="0ADF324E"/>
    <w:rsid w:val="0AE77418"/>
    <w:rsid w:val="0AED709F"/>
    <w:rsid w:val="0AF341E4"/>
    <w:rsid w:val="0AF8ECD5"/>
    <w:rsid w:val="0B119052"/>
    <w:rsid w:val="0B2FCAF2"/>
    <w:rsid w:val="0B4A8796"/>
    <w:rsid w:val="0B726F28"/>
    <w:rsid w:val="0B9834BA"/>
    <w:rsid w:val="0BC1446B"/>
    <w:rsid w:val="0BCA5955"/>
    <w:rsid w:val="0BE7B909"/>
    <w:rsid w:val="0BF778BA"/>
    <w:rsid w:val="0C161EDD"/>
    <w:rsid w:val="0C3517F0"/>
    <w:rsid w:val="0C3BD664"/>
    <w:rsid w:val="0C4827BB"/>
    <w:rsid w:val="0C4E7351"/>
    <w:rsid w:val="0C51A7DA"/>
    <w:rsid w:val="0C64065C"/>
    <w:rsid w:val="0C668E2C"/>
    <w:rsid w:val="0C894100"/>
    <w:rsid w:val="0C9BEAD4"/>
    <w:rsid w:val="0C9E1DE6"/>
    <w:rsid w:val="0CA2FA17"/>
    <w:rsid w:val="0CB27F2C"/>
    <w:rsid w:val="0CB86BEF"/>
    <w:rsid w:val="0CC5143A"/>
    <w:rsid w:val="0CCA7311"/>
    <w:rsid w:val="0CE59FF3"/>
    <w:rsid w:val="0CFDFB38"/>
    <w:rsid w:val="0D2B52C9"/>
    <w:rsid w:val="0D3E587C"/>
    <w:rsid w:val="0D46F139"/>
    <w:rsid w:val="0D588221"/>
    <w:rsid w:val="0D9CC6E3"/>
    <w:rsid w:val="0DDCF750"/>
    <w:rsid w:val="0DF2F717"/>
    <w:rsid w:val="0E025E8D"/>
    <w:rsid w:val="0E06F214"/>
    <w:rsid w:val="0E083B6D"/>
    <w:rsid w:val="0E123764"/>
    <w:rsid w:val="0E134AE8"/>
    <w:rsid w:val="0E4E4F8D"/>
    <w:rsid w:val="0E5DCE80"/>
    <w:rsid w:val="0E60E49B"/>
    <w:rsid w:val="0E790D80"/>
    <w:rsid w:val="0E80A33C"/>
    <w:rsid w:val="0EAB0670"/>
    <w:rsid w:val="0EAD12F1"/>
    <w:rsid w:val="0EAD2605"/>
    <w:rsid w:val="0EC0A8BE"/>
    <w:rsid w:val="0EC1C573"/>
    <w:rsid w:val="0EC5C3D8"/>
    <w:rsid w:val="0EE865A5"/>
    <w:rsid w:val="0F465B8F"/>
    <w:rsid w:val="0F583148"/>
    <w:rsid w:val="0F5BC047"/>
    <w:rsid w:val="0F655206"/>
    <w:rsid w:val="0F739191"/>
    <w:rsid w:val="0F78C7B1"/>
    <w:rsid w:val="0F7D2E2F"/>
    <w:rsid w:val="0FADC300"/>
    <w:rsid w:val="0FBBB8B4"/>
    <w:rsid w:val="0FEE6E82"/>
    <w:rsid w:val="10294326"/>
    <w:rsid w:val="1041EFD2"/>
    <w:rsid w:val="10565F69"/>
    <w:rsid w:val="105D95D4"/>
    <w:rsid w:val="10702C48"/>
    <w:rsid w:val="1071974F"/>
    <w:rsid w:val="108112BA"/>
    <w:rsid w:val="109EFED3"/>
    <w:rsid w:val="10B4A986"/>
    <w:rsid w:val="10DC8565"/>
    <w:rsid w:val="111B98DE"/>
    <w:rsid w:val="113E00CF"/>
    <w:rsid w:val="1158B752"/>
    <w:rsid w:val="117F3675"/>
    <w:rsid w:val="118101B1"/>
    <w:rsid w:val="1185F04F"/>
    <w:rsid w:val="11C51387"/>
    <w:rsid w:val="11CB9E6A"/>
    <w:rsid w:val="11D79CE8"/>
    <w:rsid w:val="11DA3529"/>
    <w:rsid w:val="120E9FD1"/>
    <w:rsid w:val="12166EAE"/>
    <w:rsid w:val="12180B0F"/>
    <w:rsid w:val="12571D5A"/>
    <w:rsid w:val="1266002D"/>
    <w:rsid w:val="1270F041"/>
    <w:rsid w:val="12801A90"/>
    <w:rsid w:val="12846B8B"/>
    <w:rsid w:val="128F112B"/>
    <w:rsid w:val="1291871C"/>
    <w:rsid w:val="12965FEA"/>
    <w:rsid w:val="12974016"/>
    <w:rsid w:val="12998D93"/>
    <w:rsid w:val="12A56116"/>
    <w:rsid w:val="12A5C944"/>
    <w:rsid w:val="12AE4DC4"/>
    <w:rsid w:val="12B06D43"/>
    <w:rsid w:val="12BFD197"/>
    <w:rsid w:val="12D46314"/>
    <w:rsid w:val="12EBDABF"/>
    <w:rsid w:val="12FA13D9"/>
    <w:rsid w:val="12FBAC4E"/>
    <w:rsid w:val="1330BFD2"/>
    <w:rsid w:val="13394D0A"/>
    <w:rsid w:val="13526BC9"/>
    <w:rsid w:val="1360E3E8"/>
    <w:rsid w:val="13636918"/>
    <w:rsid w:val="138B5A4A"/>
    <w:rsid w:val="138E002B"/>
    <w:rsid w:val="13C205EF"/>
    <w:rsid w:val="13D661D0"/>
    <w:rsid w:val="13E37D4D"/>
    <w:rsid w:val="14051C66"/>
    <w:rsid w:val="14189B7B"/>
    <w:rsid w:val="141FFB39"/>
    <w:rsid w:val="142E298B"/>
    <w:rsid w:val="143FE9CC"/>
    <w:rsid w:val="14524A30"/>
    <w:rsid w:val="145D0B3B"/>
    <w:rsid w:val="147710F6"/>
    <w:rsid w:val="147868F6"/>
    <w:rsid w:val="14C57E97"/>
    <w:rsid w:val="14E132AD"/>
    <w:rsid w:val="152324EE"/>
    <w:rsid w:val="153B0AC2"/>
    <w:rsid w:val="15594799"/>
    <w:rsid w:val="1564BF2E"/>
    <w:rsid w:val="15ADDA80"/>
    <w:rsid w:val="15B93571"/>
    <w:rsid w:val="15D12E55"/>
    <w:rsid w:val="15FDCA8F"/>
    <w:rsid w:val="160911BE"/>
    <w:rsid w:val="161A2557"/>
    <w:rsid w:val="165B247D"/>
    <w:rsid w:val="165F4E35"/>
    <w:rsid w:val="169152D9"/>
    <w:rsid w:val="1693E68B"/>
    <w:rsid w:val="169884AA"/>
    <w:rsid w:val="1699F7AB"/>
    <w:rsid w:val="16B61855"/>
    <w:rsid w:val="16F77270"/>
    <w:rsid w:val="16F77BA1"/>
    <w:rsid w:val="1704F0E5"/>
    <w:rsid w:val="1733E1BE"/>
    <w:rsid w:val="17356285"/>
    <w:rsid w:val="17591783"/>
    <w:rsid w:val="17675E11"/>
    <w:rsid w:val="17A104D1"/>
    <w:rsid w:val="17A31E1E"/>
    <w:rsid w:val="17C8905B"/>
    <w:rsid w:val="17D5A147"/>
    <w:rsid w:val="17E28616"/>
    <w:rsid w:val="17FA15C4"/>
    <w:rsid w:val="18135351"/>
    <w:rsid w:val="182DAEA6"/>
    <w:rsid w:val="1833D95A"/>
    <w:rsid w:val="18356DFD"/>
    <w:rsid w:val="1842D0F2"/>
    <w:rsid w:val="1851CB74"/>
    <w:rsid w:val="1859780E"/>
    <w:rsid w:val="1890E85B"/>
    <w:rsid w:val="189A21BF"/>
    <w:rsid w:val="189B79D4"/>
    <w:rsid w:val="18A6029B"/>
    <w:rsid w:val="18BFA87F"/>
    <w:rsid w:val="18DFAAFC"/>
    <w:rsid w:val="18E41D5B"/>
    <w:rsid w:val="18EDD8B7"/>
    <w:rsid w:val="18EEE189"/>
    <w:rsid w:val="18EF5DA4"/>
    <w:rsid w:val="190D8D49"/>
    <w:rsid w:val="19135AEF"/>
    <w:rsid w:val="191A0373"/>
    <w:rsid w:val="191D8F48"/>
    <w:rsid w:val="197E5677"/>
    <w:rsid w:val="19A95D64"/>
    <w:rsid w:val="19CC50B4"/>
    <w:rsid w:val="19D33C7D"/>
    <w:rsid w:val="19DEA153"/>
    <w:rsid w:val="19FEA885"/>
    <w:rsid w:val="1A085836"/>
    <w:rsid w:val="1A0AE887"/>
    <w:rsid w:val="1A0C5229"/>
    <w:rsid w:val="1A2F3B7D"/>
    <w:rsid w:val="1A310596"/>
    <w:rsid w:val="1A3BF231"/>
    <w:rsid w:val="1A49E6DF"/>
    <w:rsid w:val="1A4CA3B6"/>
    <w:rsid w:val="1A57CBF8"/>
    <w:rsid w:val="1A7738D6"/>
    <w:rsid w:val="1A7B1BBD"/>
    <w:rsid w:val="1A973A9D"/>
    <w:rsid w:val="1AA0005B"/>
    <w:rsid w:val="1AA1A8B6"/>
    <w:rsid w:val="1AA6F8DF"/>
    <w:rsid w:val="1AA7C9BD"/>
    <w:rsid w:val="1AA7C9BD"/>
    <w:rsid w:val="1AC5E5C9"/>
    <w:rsid w:val="1AD8A593"/>
    <w:rsid w:val="1AF46301"/>
    <w:rsid w:val="1B116BE7"/>
    <w:rsid w:val="1B22AD27"/>
    <w:rsid w:val="1BA1378C"/>
    <w:rsid w:val="1BA8140A"/>
    <w:rsid w:val="1BCAE81D"/>
    <w:rsid w:val="1BDD9E0A"/>
    <w:rsid w:val="1C0637CA"/>
    <w:rsid w:val="1C0733B2"/>
    <w:rsid w:val="1C3ACE25"/>
    <w:rsid w:val="1C42C940"/>
    <w:rsid w:val="1C4501F8"/>
    <w:rsid w:val="1C60B4DF"/>
    <w:rsid w:val="1C61B62A"/>
    <w:rsid w:val="1C7D6AAE"/>
    <w:rsid w:val="1C90D250"/>
    <w:rsid w:val="1CA337DF"/>
    <w:rsid w:val="1CB45E8A"/>
    <w:rsid w:val="1CBE113A"/>
    <w:rsid w:val="1CCC78BA"/>
    <w:rsid w:val="1CE5A117"/>
    <w:rsid w:val="1D0EFEFA"/>
    <w:rsid w:val="1D4AD973"/>
    <w:rsid w:val="1D4D8B97"/>
    <w:rsid w:val="1DCC1A08"/>
    <w:rsid w:val="1DDCA8FE"/>
    <w:rsid w:val="1DE81877"/>
    <w:rsid w:val="1DECA353"/>
    <w:rsid w:val="1DED27D6"/>
    <w:rsid w:val="1DEEB998"/>
    <w:rsid w:val="1DF41739"/>
    <w:rsid w:val="1DFF2B9D"/>
    <w:rsid w:val="1E02096C"/>
    <w:rsid w:val="1E2337BA"/>
    <w:rsid w:val="1E23D1FD"/>
    <w:rsid w:val="1E6C60DD"/>
    <w:rsid w:val="1E724DA0"/>
    <w:rsid w:val="1E8BE133"/>
    <w:rsid w:val="1EAA8232"/>
    <w:rsid w:val="1EAE89B2"/>
    <w:rsid w:val="1EFA9626"/>
    <w:rsid w:val="1F1378D1"/>
    <w:rsid w:val="1F561F4D"/>
    <w:rsid w:val="1F770BA3"/>
    <w:rsid w:val="1F7A299C"/>
    <w:rsid w:val="1F8E830B"/>
    <w:rsid w:val="1F906943"/>
    <w:rsid w:val="1F935BEC"/>
    <w:rsid w:val="1FC1F924"/>
    <w:rsid w:val="1FCBB4AD"/>
    <w:rsid w:val="1FEBFF4C"/>
    <w:rsid w:val="1FEECA1C"/>
    <w:rsid w:val="1FEF85A8"/>
    <w:rsid w:val="1FF63C05"/>
    <w:rsid w:val="2010253A"/>
    <w:rsid w:val="201447A2"/>
    <w:rsid w:val="2017B031"/>
    <w:rsid w:val="201AA8D1"/>
    <w:rsid w:val="2030A5D1"/>
    <w:rsid w:val="2047BA3D"/>
    <w:rsid w:val="20845265"/>
    <w:rsid w:val="208D635C"/>
    <w:rsid w:val="20A31E30"/>
    <w:rsid w:val="20C999D2"/>
    <w:rsid w:val="20EC1038"/>
    <w:rsid w:val="20F9B3A7"/>
    <w:rsid w:val="20FB7B93"/>
    <w:rsid w:val="210D31FD"/>
    <w:rsid w:val="211ABE57"/>
    <w:rsid w:val="21294C72"/>
    <w:rsid w:val="212BE91E"/>
    <w:rsid w:val="21462872"/>
    <w:rsid w:val="214A32B4"/>
    <w:rsid w:val="21638082"/>
    <w:rsid w:val="2168F435"/>
    <w:rsid w:val="216B5B45"/>
    <w:rsid w:val="216B8D1C"/>
    <w:rsid w:val="2178E472"/>
    <w:rsid w:val="21A7F9B7"/>
    <w:rsid w:val="21D6B24F"/>
    <w:rsid w:val="22187C21"/>
    <w:rsid w:val="221B2A98"/>
    <w:rsid w:val="222B6950"/>
    <w:rsid w:val="222E52C2"/>
    <w:rsid w:val="22862DA2"/>
    <w:rsid w:val="2287E099"/>
    <w:rsid w:val="228AE289"/>
    <w:rsid w:val="229608C2"/>
    <w:rsid w:val="229ED6E9"/>
    <w:rsid w:val="22A9025E"/>
    <w:rsid w:val="22B56D6D"/>
    <w:rsid w:val="22DC2D3F"/>
    <w:rsid w:val="22DF4C2A"/>
    <w:rsid w:val="22EC535A"/>
    <w:rsid w:val="23121976"/>
    <w:rsid w:val="23358399"/>
    <w:rsid w:val="2360F666"/>
    <w:rsid w:val="23651821"/>
    <w:rsid w:val="2368613C"/>
    <w:rsid w:val="236CDAB5"/>
    <w:rsid w:val="23767983"/>
    <w:rsid w:val="2377AEEE"/>
    <w:rsid w:val="237DB530"/>
    <w:rsid w:val="2395D403"/>
    <w:rsid w:val="239B9D44"/>
    <w:rsid w:val="23D49F4A"/>
    <w:rsid w:val="23D8D059"/>
    <w:rsid w:val="23DF34B7"/>
    <w:rsid w:val="23F3D65D"/>
    <w:rsid w:val="23FBEAB8"/>
    <w:rsid w:val="2406C3BF"/>
    <w:rsid w:val="241DD65A"/>
    <w:rsid w:val="241F70E7"/>
    <w:rsid w:val="24315469"/>
    <w:rsid w:val="244708C5"/>
    <w:rsid w:val="2448A58E"/>
    <w:rsid w:val="2485A1EB"/>
    <w:rsid w:val="24B812C6"/>
    <w:rsid w:val="24CED7A9"/>
    <w:rsid w:val="24D9862B"/>
    <w:rsid w:val="25019D3C"/>
    <w:rsid w:val="252303CB"/>
    <w:rsid w:val="2530691B"/>
    <w:rsid w:val="25358928"/>
    <w:rsid w:val="253CF734"/>
    <w:rsid w:val="25411826"/>
    <w:rsid w:val="2552F6FB"/>
    <w:rsid w:val="255EAB5E"/>
    <w:rsid w:val="2581A556"/>
    <w:rsid w:val="259932BF"/>
    <w:rsid w:val="25AE0AB7"/>
    <w:rsid w:val="25E0A320"/>
    <w:rsid w:val="25FA66FC"/>
    <w:rsid w:val="2601C0B8"/>
    <w:rsid w:val="26125965"/>
    <w:rsid w:val="26126698"/>
    <w:rsid w:val="26137EAE"/>
    <w:rsid w:val="26367EB8"/>
    <w:rsid w:val="265F2039"/>
    <w:rsid w:val="2670ED1F"/>
    <w:rsid w:val="26932951"/>
    <w:rsid w:val="2694B5E7"/>
    <w:rsid w:val="26975146"/>
    <w:rsid w:val="26A65B73"/>
    <w:rsid w:val="26B8FF58"/>
    <w:rsid w:val="26BAB84C"/>
    <w:rsid w:val="26C1DC36"/>
    <w:rsid w:val="26FBBABD"/>
    <w:rsid w:val="270C400C"/>
    <w:rsid w:val="2728438A"/>
    <w:rsid w:val="27338B7A"/>
    <w:rsid w:val="2750698B"/>
    <w:rsid w:val="276FEE70"/>
    <w:rsid w:val="278DAE58"/>
    <w:rsid w:val="27937937"/>
    <w:rsid w:val="27A1EE5A"/>
    <w:rsid w:val="27A8EBB2"/>
    <w:rsid w:val="27AE29C6"/>
    <w:rsid w:val="27B65F4D"/>
    <w:rsid w:val="27DFC96E"/>
    <w:rsid w:val="27FA1AC6"/>
    <w:rsid w:val="2806C94D"/>
    <w:rsid w:val="281A8E91"/>
    <w:rsid w:val="281EC45C"/>
    <w:rsid w:val="2821BB26"/>
    <w:rsid w:val="287F7FB5"/>
    <w:rsid w:val="288EBC72"/>
    <w:rsid w:val="289F8ED9"/>
    <w:rsid w:val="28A2CB3F"/>
    <w:rsid w:val="28A4CB26"/>
    <w:rsid w:val="28AB9DBF"/>
    <w:rsid w:val="28AC00E9"/>
    <w:rsid w:val="28B8B736"/>
    <w:rsid w:val="28C413EB"/>
    <w:rsid w:val="28F06A60"/>
    <w:rsid w:val="291A79E8"/>
    <w:rsid w:val="292B9E4E"/>
    <w:rsid w:val="29355840"/>
    <w:rsid w:val="29675988"/>
    <w:rsid w:val="298B83E9"/>
    <w:rsid w:val="29A48BB0"/>
    <w:rsid w:val="29D459A5"/>
    <w:rsid w:val="29DC0BCA"/>
    <w:rsid w:val="29EE2550"/>
    <w:rsid w:val="29F2590E"/>
    <w:rsid w:val="29F4C19F"/>
    <w:rsid w:val="29FF540B"/>
    <w:rsid w:val="2A0BAD25"/>
    <w:rsid w:val="2A2AF98B"/>
    <w:rsid w:val="2A38C73A"/>
    <w:rsid w:val="2A8AD53F"/>
    <w:rsid w:val="2A8DF729"/>
    <w:rsid w:val="2A94EF9E"/>
    <w:rsid w:val="2AA7BB6F"/>
    <w:rsid w:val="2AA9E813"/>
    <w:rsid w:val="2AE3BD8B"/>
    <w:rsid w:val="2AE411CC"/>
    <w:rsid w:val="2AEEE3B2"/>
    <w:rsid w:val="2AF63FB6"/>
    <w:rsid w:val="2B2EA2FB"/>
    <w:rsid w:val="2B66A3D6"/>
    <w:rsid w:val="2BA77D86"/>
    <w:rsid w:val="2BB09F36"/>
    <w:rsid w:val="2BB31854"/>
    <w:rsid w:val="2BB92339"/>
    <w:rsid w:val="2BD7BE7D"/>
    <w:rsid w:val="2BDD5859"/>
    <w:rsid w:val="2C18E2FA"/>
    <w:rsid w:val="2C2B1A21"/>
    <w:rsid w:val="2C3B9D43"/>
    <w:rsid w:val="2C535161"/>
    <w:rsid w:val="2C690D01"/>
    <w:rsid w:val="2C7560D9"/>
    <w:rsid w:val="2C7580B7"/>
    <w:rsid w:val="2C998BED"/>
    <w:rsid w:val="2C9BD680"/>
    <w:rsid w:val="2C9D151C"/>
    <w:rsid w:val="2CB55070"/>
    <w:rsid w:val="2CC848A2"/>
    <w:rsid w:val="2CDC8002"/>
    <w:rsid w:val="2CE096A0"/>
    <w:rsid w:val="2CEA8A0A"/>
    <w:rsid w:val="2CEDDFC4"/>
    <w:rsid w:val="2CFFE0A8"/>
    <w:rsid w:val="2D0773E7"/>
    <w:rsid w:val="2D098E9B"/>
    <w:rsid w:val="2D13E7ED"/>
    <w:rsid w:val="2D631423"/>
    <w:rsid w:val="2D8C82B4"/>
    <w:rsid w:val="2D91E859"/>
    <w:rsid w:val="2DA1A53E"/>
    <w:rsid w:val="2DADD8C0"/>
    <w:rsid w:val="2DBA0461"/>
    <w:rsid w:val="2DBD0FDC"/>
    <w:rsid w:val="2DBDEED2"/>
    <w:rsid w:val="2DD76DA4"/>
    <w:rsid w:val="2DDF5C31"/>
    <w:rsid w:val="2DFD533D"/>
    <w:rsid w:val="2E041F68"/>
    <w:rsid w:val="2E3C3508"/>
    <w:rsid w:val="2E6656F5"/>
    <w:rsid w:val="2E76F6EC"/>
    <w:rsid w:val="2EB1026F"/>
    <w:rsid w:val="2EBF995B"/>
    <w:rsid w:val="2ECECC83"/>
    <w:rsid w:val="2EE57D71"/>
    <w:rsid w:val="2EEADA46"/>
    <w:rsid w:val="2F076D48"/>
    <w:rsid w:val="2F0986FE"/>
    <w:rsid w:val="2F323C24"/>
    <w:rsid w:val="2F3F61DD"/>
    <w:rsid w:val="2F4E9E68"/>
    <w:rsid w:val="2F534AB9"/>
    <w:rsid w:val="2F58F5C2"/>
    <w:rsid w:val="2F7F9A0C"/>
    <w:rsid w:val="2F847636"/>
    <w:rsid w:val="2FA0ADC3"/>
    <w:rsid w:val="2FDC3A1E"/>
    <w:rsid w:val="2FF435A6"/>
    <w:rsid w:val="30106FED"/>
    <w:rsid w:val="305CCFBC"/>
    <w:rsid w:val="3061E38E"/>
    <w:rsid w:val="309405A2"/>
    <w:rsid w:val="30A04851"/>
    <w:rsid w:val="30AD2906"/>
    <w:rsid w:val="30E59B2D"/>
    <w:rsid w:val="30FA2658"/>
    <w:rsid w:val="31441936"/>
    <w:rsid w:val="316475E6"/>
    <w:rsid w:val="316DBA0C"/>
    <w:rsid w:val="318BC123"/>
    <w:rsid w:val="318E7590"/>
    <w:rsid w:val="31904239"/>
    <w:rsid w:val="31E4C50B"/>
    <w:rsid w:val="31E6804C"/>
    <w:rsid w:val="31ED2E56"/>
    <w:rsid w:val="32233389"/>
    <w:rsid w:val="3242ECF6"/>
    <w:rsid w:val="3246711F"/>
    <w:rsid w:val="3247450D"/>
    <w:rsid w:val="325C8879"/>
    <w:rsid w:val="3272D4A1"/>
    <w:rsid w:val="328904AE"/>
    <w:rsid w:val="329EAA8F"/>
    <w:rsid w:val="32BABADA"/>
    <w:rsid w:val="32CD68B2"/>
    <w:rsid w:val="32F3BD9C"/>
    <w:rsid w:val="32FFA9E7"/>
    <w:rsid w:val="330578E6"/>
    <w:rsid w:val="330B7243"/>
    <w:rsid w:val="330E6633"/>
    <w:rsid w:val="332F3589"/>
    <w:rsid w:val="332F9D46"/>
    <w:rsid w:val="33600156"/>
    <w:rsid w:val="33619C58"/>
    <w:rsid w:val="3374C110"/>
    <w:rsid w:val="33996826"/>
    <w:rsid w:val="33A69047"/>
    <w:rsid w:val="33C55572"/>
    <w:rsid w:val="33CD4BCC"/>
    <w:rsid w:val="33CE4A25"/>
    <w:rsid w:val="33E8CC15"/>
    <w:rsid w:val="33EFF3B1"/>
    <w:rsid w:val="34190411"/>
    <w:rsid w:val="349E69DB"/>
    <w:rsid w:val="34B3CB80"/>
    <w:rsid w:val="3512AEF1"/>
    <w:rsid w:val="3520DC81"/>
    <w:rsid w:val="35328495"/>
    <w:rsid w:val="35514DB0"/>
    <w:rsid w:val="3563DB5F"/>
    <w:rsid w:val="35690536"/>
    <w:rsid w:val="356F1B9B"/>
    <w:rsid w:val="35850348"/>
    <w:rsid w:val="359164A7"/>
    <w:rsid w:val="35949A97"/>
    <w:rsid w:val="35AA7563"/>
    <w:rsid w:val="35C46228"/>
    <w:rsid w:val="360AABC5"/>
    <w:rsid w:val="362DEE14"/>
    <w:rsid w:val="363B4510"/>
    <w:rsid w:val="36B13E18"/>
    <w:rsid w:val="36BACA33"/>
    <w:rsid w:val="36BCACE2"/>
    <w:rsid w:val="36E366FF"/>
    <w:rsid w:val="36EB628E"/>
    <w:rsid w:val="36F410BE"/>
    <w:rsid w:val="36F6A4AC"/>
    <w:rsid w:val="3716D13F"/>
    <w:rsid w:val="374EC970"/>
    <w:rsid w:val="375AA4D1"/>
    <w:rsid w:val="375DA94E"/>
    <w:rsid w:val="375E87B8"/>
    <w:rsid w:val="3776AC37"/>
    <w:rsid w:val="3780F59C"/>
    <w:rsid w:val="37A09184"/>
    <w:rsid w:val="37A50908"/>
    <w:rsid w:val="37A85AF9"/>
    <w:rsid w:val="37BFEEDC"/>
    <w:rsid w:val="37DAA93C"/>
    <w:rsid w:val="37DB53FD"/>
    <w:rsid w:val="37E27016"/>
    <w:rsid w:val="37E5CA33"/>
    <w:rsid w:val="37E73F2C"/>
    <w:rsid w:val="380E3417"/>
    <w:rsid w:val="387872FF"/>
    <w:rsid w:val="387F6936"/>
    <w:rsid w:val="38938470"/>
    <w:rsid w:val="38A6EAEA"/>
    <w:rsid w:val="38C3EA38"/>
    <w:rsid w:val="38D5BB79"/>
    <w:rsid w:val="38F979AF"/>
    <w:rsid w:val="38FA5819"/>
    <w:rsid w:val="392B1FD4"/>
    <w:rsid w:val="393ED752"/>
    <w:rsid w:val="393FA283"/>
    <w:rsid w:val="394988F0"/>
    <w:rsid w:val="395D8DF8"/>
    <w:rsid w:val="397AAED7"/>
    <w:rsid w:val="3980FC9E"/>
    <w:rsid w:val="399511C5"/>
    <w:rsid w:val="39A9715F"/>
    <w:rsid w:val="39CD2AAF"/>
    <w:rsid w:val="39D34671"/>
    <w:rsid w:val="39EBA5D7"/>
    <w:rsid w:val="39EF3EF2"/>
    <w:rsid w:val="3A024791"/>
    <w:rsid w:val="3A0ADAB8"/>
    <w:rsid w:val="3A11CA42"/>
    <w:rsid w:val="3A4596BD"/>
    <w:rsid w:val="3A476DCB"/>
    <w:rsid w:val="3A4AADBC"/>
    <w:rsid w:val="3A5256F2"/>
    <w:rsid w:val="3A570F9F"/>
    <w:rsid w:val="3A6324BE"/>
    <w:rsid w:val="3A658DCD"/>
    <w:rsid w:val="3A752B78"/>
    <w:rsid w:val="3A86A987"/>
    <w:rsid w:val="3A954A10"/>
    <w:rsid w:val="3A9ABD94"/>
    <w:rsid w:val="3AA36403"/>
    <w:rsid w:val="3AA83B2F"/>
    <w:rsid w:val="3AAAEC8B"/>
    <w:rsid w:val="3AAC35EC"/>
    <w:rsid w:val="3AC43E54"/>
    <w:rsid w:val="3AC7F0A0"/>
    <w:rsid w:val="3ADB86D5"/>
    <w:rsid w:val="3AE3176E"/>
    <w:rsid w:val="3AE3606A"/>
    <w:rsid w:val="3B22DAE1"/>
    <w:rsid w:val="3B8AC25F"/>
    <w:rsid w:val="3BADAE70"/>
    <w:rsid w:val="3BBD809E"/>
    <w:rsid w:val="3BC775B7"/>
    <w:rsid w:val="3BCA4ED8"/>
    <w:rsid w:val="3BCC461B"/>
    <w:rsid w:val="3BCF35D7"/>
    <w:rsid w:val="3BEB5291"/>
    <w:rsid w:val="3BF47EC1"/>
    <w:rsid w:val="3BF5CFCD"/>
    <w:rsid w:val="3BFF25B4"/>
    <w:rsid w:val="3C14B04E"/>
    <w:rsid w:val="3C16BE97"/>
    <w:rsid w:val="3C1A8F84"/>
    <w:rsid w:val="3C1DCAA2"/>
    <w:rsid w:val="3C2279E8"/>
    <w:rsid w:val="3C51A2FE"/>
    <w:rsid w:val="3C55F9D6"/>
    <w:rsid w:val="3C802911"/>
    <w:rsid w:val="3CAE1CE8"/>
    <w:rsid w:val="3CAF20A8"/>
    <w:rsid w:val="3CC4E449"/>
    <w:rsid w:val="3CC6F1DC"/>
    <w:rsid w:val="3CDBF9BA"/>
    <w:rsid w:val="3CDE8BFC"/>
    <w:rsid w:val="3D059CEB"/>
    <w:rsid w:val="3D15B0F7"/>
    <w:rsid w:val="3D1CEFDE"/>
    <w:rsid w:val="3D2A288D"/>
    <w:rsid w:val="3D30830D"/>
    <w:rsid w:val="3D480B20"/>
    <w:rsid w:val="3D4EDFCB"/>
    <w:rsid w:val="3D6D1B35"/>
    <w:rsid w:val="3D761D5D"/>
    <w:rsid w:val="3D7948B3"/>
    <w:rsid w:val="3D90152D"/>
    <w:rsid w:val="3DA1379B"/>
    <w:rsid w:val="3DB3C275"/>
    <w:rsid w:val="3DC28F1C"/>
    <w:rsid w:val="3DD772A6"/>
    <w:rsid w:val="3DE3031F"/>
    <w:rsid w:val="3DEBA3AE"/>
    <w:rsid w:val="3DF4B5CB"/>
    <w:rsid w:val="3DFCB8C7"/>
    <w:rsid w:val="3E02585F"/>
    <w:rsid w:val="3E20222D"/>
    <w:rsid w:val="3E34BE90"/>
    <w:rsid w:val="3E58EDEB"/>
    <w:rsid w:val="3E60E788"/>
    <w:rsid w:val="3E9D59FB"/>
    <w:rsid w:val="3EA96C35"/>
    <w:rsid w:val="3EAFF3DD"/>
    <w:rsid w:val="3EB022F4"/>
    <w:rsid w:val="3EC6F699"/>
    <w:rsid w:val="3ECB9176"/>
    <w:rsid w:val="3ED04945"/>
    <w:rsid w:val="3F01A11B"/>
    <w:rsid w:val="3F020E3F"/>
    <w:rsid w:val="3F08F62E"/>
    <w:rsid w:val="3F187AD6"/>
    <w:rsid w:val="3F3BC994"/>
    <w:rsid w:val="3F6311E0"/>
    <w:rsid w:val="3F792FCA"/>
    <w:rsid w:val="3F7C4E62"/>
    <w:rsid w:val="3F83A6DF"/>
    <w:rsid w:val="3F8EA45F"/>
    <w:rsid w:val="3FB3D940"/>
    <w:rsid w:val="400A2950"/>
    <w:rsid w:val="400EF98F"/>
    <w:rsid w:val="40344090"/>
    <w:rsid w:val="403B0170"/>
    <w:rsid w:val="40458900"/>
    <w:rsid w:val="405226AC"/>
    <w:rsid w:val="407EC96F"/>
    <w:rsid w:val="407FABE2"/>
    <w:rsid w:val="409D86F2"/>
    <w:rsid w:val="40B80B45"/>
    <w:rsid w:val="40BEC3B4"/>
    <w:rsid w:val="40C1D509"/>
    <w:rsid w:val="40DC6157"/>
    <w:rsid w:val="40EA2FBA"/>
    <w:rsid w:val="40ECF22B"/>
    <w:rsid w:val="4108598E"/>
    <w:rsid w:val="41118318"/>
    <w:rsid w:val="41197571"/>
    <w:rsid w:val="41265D61"/>
    <w:rsid w:val="412A74C0"/>
    <w:rsid w:val="413037CE"/>
    <w:rsid w:val="4133D7F6"/>
    <w:rsid w:val="41350E43"/>
    <w:rsid w:val="41431F00"/>
    <w:rsid w:val="41456029"/>
    <w:rsid w:val="414AB468"/>
    <w:rsid w:val="4154C183"/>
    <w:rsid w:val="41690DE6"/>
    <w:rsid w:val="4172357A"/>
    <w:rsid w:val="417D626C"/>
    <w:rsid w:val="4186FABE"/>
    <w:rsid w:val="41AC86E0"/>
    <w:rsid w:val="41D43427"/>
    <w:rsid w:val="41F45586"/>
    <w:rsid w:val="41F796AB"/>
    <w:rsid w:val="420B2CE0"/>
    <w:rsid w:val="4233FAB4"/>
    <w:rsid w:val="423B2F83"/>
    <w:rsid w:val="425A9415"/>
    <w:rsid w:val="427B7D46"/>
    <w:rsid w:val="427C7C8F"/>
    <w:rsid w:val="4282DB6F"/>
    <w:rsid w:val="42962973"/>
    <w:rsid w:val="42A14E2C"/>
    <w:rsid w:val="42B1AEBB"/>
    <w:rsid w:val="42BA3B98"/>
    <w:rsid w:val="42C276E8"/>
    <w:rsid w:val="42EA1943"/>
    <w:rsid w:val="42F23013"/>
    <w:rsid w:val="42FB6DF7"/>
    <w:rsid w:val="4319231D"/>
    <w:rsid w:val="432FB014"/>
    <w:rsid w:val="433A6BE5"/>
    <w:rsid w:val="43562494"/>
    <w:rsid w:val="4360124B"/>
    <w:rsid w:val="436D17F8"/>
    <w:rsid w:val="439EBFEE"/>
    <w:rsid w:val="439F2592"/>
    <w:rsid w:val="43B2CFCC"/>
    <w:rsid w:val="43B972D6"/>
    <w:rsid w:val="43D560BD"/>
    <w:rsid w:val="43F546B0"/>
    <w:rsid w:val="440052D0"/>
    <w:rsid w:val="442D9853"/>
    <w:rsid w:val="44340B65"/>
    <w:rsid w:val="443525BF"/>
    <w:rsid w:val="4439FF97"/>
    <w:rsid w:val="444B981B"/>
    <w:rsid w:val="4464D5A8"/>
    <w:rsid w:val="446CAF05"/>
    <w:rsid w:val="447907D9"/>
    <w:rsid w:val="448426F6"/>
    <w:rsid w:val="4486F054"/>
    <w:rsid w:val="448A42B0"/>
    <w:rsid w:val="44962948"/>
    <w:rsid w:val="4496F4B1"/>
    <w:rsid w:val="44AE0C71"/>
    <w:rsid w:val="44E427A2"/>
    <w:rsid w:val="44F784F2"/>
    <w:rsid w:val="450ABED6"/>
    <w:rsid w:val="4526DFB0"/>
    <w:rsid w:val="4539F4A8"/>
    <w:rsid w:val="454188B9"/>
    <w:rsid w:val="454F87B8"/>
    <w:rsid w:val="4550AB15"/>
    <w:rsid w:val="455D57DA"/>
    <w:rsid w:val="456035E5"/>
    <w:rsid w:val="456F119F"/>
    <w:rsid w:val="4578AC85"/>
    <w:rsid w:val="459C2331"/>
    <w:rsid w:val="45AD548D"/>
    <w:rsid w:val="45B61E81"/>
    <w:rsid w:val="45D350E2"/>
    <w:rsid w:val="46087F66"/>
    <w:rsid w:val="461392F4"/>
    <w:rsid w:val="46338A43"/>
    <w:rsid w:val="4648464D"/>
    <w:rsid w:val="46748606"/>
    <w:rsid w:val="46A01743"/>
    <w:rsid w:val="46A4394B"/>
    <w:rsid w:val="46AC8CD5"/>
    <w:rsid w:val="46E43117"/>
    <w:rsid w:val="471ECB35"/>
    <w:rsid w:val="472E0538"/>
    <w:rsid w:val="473E9D1D"/>
    <w:rsid w:val="4744A94C"/>
    <w:rsid w:val="475F3A30"/>
    <w:rsid w:val="4777D713"/>
    <w:rsid w:val="47A42413"/>
    <w:rsid w:val="47B4A1AD"/>
    <w:rsid w:val="47CF5AA4"/>
    <w:rsid w:val="47FCD7AE"/>
    <w:rsid w:val="480B7490"/>
    <w:rsid w:val="481AC25A"/>
    <w:rsid w:val="483B225E"/>
    <w:rsid w:val="485B874F"/>
    <w:rsid w:val="486FD755"/>
    <w:rsid w:val="488A2B48"/>
    <w:rsid w:val="48D72C63"/>
    <w:rsid w:val="48FC7B97"/>
    <w:rsid w:val="491F093E"/>
    <w:rsid w:val="4950EC66"/>
    <w:rsid w:val="4963AB4C"/>
    <w:rsid w:val="496FA433"/>
    <w:rsid w:val="4998BC6B"/>
    <w:rsid w:val="49AE81DE"/>
    <w:rsid w:val="49C98843"/>
    <w:rsid w:val="49D3AE5C"/>
    <w:rsid w:val="49DBB8DF"/>
    <w:rsid w:val="49E7D3A0"/>
    <w:rsid w:val="49FB73D4"/>
    <w:rsid w:val="4A0ADEAB"/>
    <w:rsid w:val="4A0DCEFE"/>
    <w:rsid w:val="4A124CB7"/>
    <w:rsid w:val="4A32E601"/>
    <w:rsid w:val="4A42D24D"/>
    <w:rsid w:val="4A4A8189"/>
    <w:rsid w:val="4A4C56BE"/>
    <w:rsid w:val="4A56C32D"/>
    <w:rsid w:val="4A7A298A"/>
    <w:rsid w:val="4ACDD986"/>
    <w:rsid w:val="4ADB74D8"/>
    <w:rsid w:val="4ADD3FC1"/>
    <w:rsid w:val="4B06FB66"/>
    <w:rsid w:val="4B429A27"/>
    <w:rsid w:val="4B6D8D89"/>
    <w:rsid w:val="4B7E63B9"/>
    <w:rsid w:val="4B7FC98F"/>
    <w:rsid w:val="4B909044"/>
    <w:rsid w:val="4BA77817"/>
    <w:rsid w:val="4BB175F5"/>
    <w:rsid w:val="4BB8BC17"/>
    <w:rsid w:val="4BDC38E3"/>
    <w:rsid w:val="4BE470B0"/>
    <w:rsid w:val="4BF21D97"/>
    <w:rsid w:val="4BFD990D"/>
    <w:rsid w:val="4C23B0BB"/>
    <w:rsid w:val="4C2D151C"/>
    <w:rsid w:val="4C31593F"/>
    <w:rsid w:val="4C3940BD"/>
    <w:rsid w:val="4C953753"/>
    <w:rsid w:val="4C955495"/>
    <w:rsid w:val="4CA0E50E"/>
    <w:rsid w:val="4CA5F2D5"/>
    <w:rsid w:val="4D11C762"/>
    <w:rsid w:val="4D1D6A16"/>
    <w:rsid w:val="4D804111"/>
    <w:rsid w:val="4D83C402"/>
    <w:rsid w:val="4D9FD68B"/>
    <w:rsid w:val="4DA312E9"/>
    <w:rsid w:val="4DC7F155"/>
    <w:rsid w:val="4DDCEE52"/>
    <w:rsid w:val="4DE5545F"/>
    <w:rsid w:val="4DF7A503"/>
    <w:rsid w:val="4E15044C"/>
    <w:rsid w:val="4E31E003"/>
    <w:rsid w:val="4E4875DF"/>
    <w:rsid w:val="4E5CDD76"/>
    <w:rsid w:val="4E894CF8"/>
    <w:rsid w:val="4E8FF980"/>
    <w:rsid w:val="4EB3472C"/>
    <w:rsid w:val="4EB4B61D"/>
    <w:rsid w:val="4EC52771"/>
    <w:rsid w:val="4EEC9D76"/>
    <w:rsid w:val="4EEF24B1"/>
    <w:rsid w:val="4F39AD84"/>
    <w:rsid w:val="4F9D721B"/>
    <w:rsid w:val="4FA5AAFD"/>
    <w:rsid w:val="4FCA253B"/>
    <w:rsid w:val="500C8908"/>
    <w:rsid w:val="50168675"/>
    <w:rsid w:val="5016A3CB"/>
    <w:rsid w:val="5037A32E"/>
    <w:rsid w:val="50496824"/>
    <w:rsid w:val="504A07DB"/>
    <w:rsid w:val="50590866"/>
    <w:rsid w:val="50769675"/>
    <w:rsid w:val="50831687"/>
    <w:rsid w:val="50BB9842"/>
    <w:rsid w:val="50E48EC4"/>
    <w:rsid w:val="510A5D23"/>
    <w:rsid w:val="511A9D3C"/>
    <w:rsid w:val="51290002"/>
    <w:rsid w:val="51350BA5"/>
    <w:rsid w:val="514B320D"/>
    <w:rsid w:val="5164A172"/>
    <w:rsid w:val="517306AB"/>
    <w:rsid w:val="518E798B"/>
    <w:rsid w:val="51957A57"/>
    <w:rsid w:val="51AC9F4A"/>
    <w:rsid w:val="51F9284E"/>
    <w:rsid w:val="5226F128"/>
    <w:rsid w:val="5236E702"/>
    <w:rsid w:val="524F46E6"/>
    <w:rsid w:val="525EA840"/>
    <w:rsid w:val="527347AE"/>
    <w:rsid w:val="5286001E"/>
    <w:rsid w:val="528C7888"/>
    <w:rsid w:val="52940DB3"/>
    <w:rsid w:val="529DE2C6"/>
    <w:rsid w:val="529F6021"/>
    <w:rsid w:val="52C4DD57"/>
    <w:rsid w:val="52E3FB13"/>
    <w:rsid w:val="52F1B39B"/>
    <w:rsid w:val="531709DC"/>
    <w:rsid w:val="5322D3E4"/>
    <w:rsid w:val="534B5275"/>
    <w:rsid w:val="536F6492"/>
    <w:rsid w:val="5374D84B"/>
    <w:rsid w:val="5396CABE"/>
    <w:rsid w:val="53A40F44"/>
    <w:rsid w:val="53B62429"/>
    <w:rsid w:val="53BA7782"/>
    <w:rsid w:val="53C718CC"/>
    <w:rsid w:val="53CF0323"/>
    <w:rsid w:val="53DA10A7"/>
    <w:rsid w:val="53E317BB"/>
    <w:rsid w:val="53EE917A"/>
    <w:rsid w:val="53F13553"/>
    <w:rsid w:val="54241F0B"/>
    <w:rsid w:val="544135DF"/>
    <w:rsid w:val="544B9D1D"/>
    <w:rsid w:val="54526247"/>
    <w:rsid w:val="5470E33E"/>
    <w:rsid w:val="54851AED"/>
    <w:rsid w:val="54930C1B"/>
    <w:rsid w:val="5496DFF1"/>
    <w:rsid w:val="54AA9ABA"/>
    <w:rsid w:val="54CC2976"/>
    <w:rsid w:val="54DB9F83"/>
    <w:rsid w:val="54E7AFB6"/>
    <w:rsid w:val="55025020"/>
    <w:rsid w:val="55085C2D"/>
    <w:rsid w:val="552CEAB6"/>
    <w:rsid w:val="553D5F4D"/>
    <w:rsid w:val="55477618"/>
    <w:rsid w:val="554A3710"/>
    <w:rsid w:val="554BF742"/>
    <w:rsid w:val="555595BE"/>
    <w:rsid w:val="555D6D65"/>
    <w:rsid w:val="5563CED8"/>
    <w:rsid w:val="5570885B"/>
    <w:rsid w:val="557DCE8E"/>
    <w:rsid w:val="5595C3AC"/>
    <w:rsid w:val="5597E1FD"/>
    <w:rsid w:val="55E6CCAC"/>
    <w:rsid w:val="5601EDC6"/>
    <w:rsid w:val="560CB39F"/>
    <w:rsid w:val="5612C798"/>
    <w:rsid w:val="5622727C"/>
    <w:rsid w:val="563D5648"/>
    <w:rsid w:val="5683ADCF"/>
    <w:rsid w:val="56A2D787"/>
    <w:rsid w:val="56CCC2AC"/>
    <w:rsid w:val="5711202A"/>
    <w:rsid w:val="5711EF14"/>
    <w:rsid w:val="57237044"/>
    <w:rsid w:val="57478282"/>
    <w:rsid w:val="574904E9"/>
    <w:rsid w:val="574B949F"/>
    <w:rsid w:val="57513689"/>
    <w:rsid w:val="57758CD6"/>
    <w:rsid w:val="578BA72A"/>
    <w:rsid w:val="57D2B2FD"/>
    <w:rsid w:val="57D9B53C"/>
    <w:rsid w:val="57DC1679"/>
    <w:rsid w:val="57F41288"/>
    <w:rsid w:val="57FF5F06"/>
    <w:rsid w:val="58275950"/>
    <w:rsid w:val="58286B82"/>
    <w:rsid w:val="584601B9"/>
    <w:rsid w:val="5847D698"/>
    <w:rsid w:val="5856CC56"/>
    <w:rsid w:val="585CE597"/>
    <w:rsid w:val="58648B78"/>
    <w:rsid w:val="58720515"/>
    <w:rsid w:val="5876A48F"/>
    <w:rsid w:val="58856A11"/>
    <w:rsid w:val="58B2A1D2"/>
    <w:rsid w:val="58CB2724"/>
    <w:rsid w:val="58CBCA2F"/>
    <w:rsid w:val="591C5A67"/>
    <w:rsid w:val="594599E4"/>
    <w:rsid w:val="5950D484"/>
    <w:rsid w:val="596253CA"/>
    <w:rsid w:val="5978F507"/>
    <w:rsid w:val="598E76BC"/>
    <w:rsid w:val="5995B7D8"/>
    <w:rsid w:val="599D0BE1"/>
    <w:rsid w:val="59A58059"/>
    <w:rsid w:val="59BB92EC"/>
    <w:rsid w:val="59D9F970"/>
    <w:rsid w:val="59E44B64"/>
    <w:rsid w:val="59FA249B"/>
    <w:rsid w:val="5A10D070"/>
    <w:rsid w:val="5A31D5F4"/>
    <w:rsid w:val="5A454F3A"/>
    <w:rsid w:val="5A498B34"/>
    <w:rsid w:val="5A53384E"/>
    <w:rsid w:val="5A5A58CB"/>
    <w:rsid w:val="5A6ECFE1"/>
    <w:rsid w:val="5A76070C"/>
    <w:rsid w:val="5A99F56E"/>
    <w:rsid w:val="5AB94211"/>
    <w:rsid w:val="5AE86E5F"/>
    <w:rsid w:val="5B0A53BF"/>
    <w:rsid w:val="5B1B1EE4"/>
    <w:rsid w:val="5B1C3374"/>
    <w:rsid w:val="5B31EAF4"/>
    <w:rsid w:val="5B334122"/>
    <w:rsid w:val="5B355BD1"/>
    <w:rsid w:val="5B56FFD3"/>
    <w:rsid w:val="5B5BA2E3"/>
    <w:rsid w:val="5B71163C"/>
    <w:rsid w:val="5B8A1603"/>
    <w:rsid w:val="5B9EE99A"/>
    <w:rsid w:val="5BAA7552"/>
    <w:rsid w:val="5BE9E31C"/>
    <w:rsid w:val="5BF80488"/>
    <w:rsid w:val="5BFF3840"/>
    <w:rsid w:val="5C475A2E"/>
    <w:rsid w:val="5C4C47C4"/>
    <w:rsid w:val="5C70C6C2"/>
    <w:rsid w:val="5C77BC47"/>
    <w:rsid w:val="5C8CFBC3"/>
    <w:rsid w:val="5CA0CC2F"/>
    <w:rsid w:val="5CAA13A9"/>
    <w:rsid w:val="5CB59CDD"/>
    <w:rsid w:val="5CC2E940"/>
    <w:rsid w:val="5CFE05A4"/>
    <w:rsid w:val="5D032ED8"/>
    <w:rsid w:val="5D077FCA"/>
    <w:rsid w:val="5D312A35"/>
    <w:rsid w:val="5D6EEB5A"/>
    <w:rsid w:val="5D90238E"/>
    <w:rsid w:val="5DA0AAAB"/>
    <w:rsid w:val="5DBC20DC"/>
    <w:rsid w:val="5DC68A42"/>
    <w:rsid w:val="5DD6091B"/>
    <w:rsid w:val="5DE5A08B"/>
    <w:rsid w:val="5DE75E9B"/>
    <w:rsid w:val="5E1D3D56"/>
    <w:rsid w:val="5E32A2E2"/>
    <w:rsid w:val="5E4C79E1"/>
    <w:rsid w:val="5E4D958F"/>
    <w:rsid w:val="5E50B565"/>
    <w:rsid w:val="5E5CAD78"/>
    <w:rsid w:val="5E79E714"/>
    <w:rsid w:val="5E7DCEFA"/>
    <w:rsid w:val="5E874CAD"/>
    <w:rsid w:val="5E89E152"/>
    <w:rsid w:val="5E92CF37"/>
    <w:rsid w:val="5EA1BF8C"/>
    <w:rsid w:val="5EA3502B"/>
    <w:rsid w:val="5EBF3A14"/>
    <w:rsid w:val="5F00F0AC"/>
    <w:rsid w:val="5F21E356"/>
    <w:rsid w:val="5F24332D"/>
    <w:rsid w:val="5F47CFA9"/>
    <w:rsid w:val="5F493C62"/>
    <w:rsid w:val="5F99E03D"/>
    <w:rsid w:val="5FAC3048"/>
    <w:rsid w:val="5FAE92D9"/>
    <w:rsid w:val="5FBE8B0C"/>
    <w:rsid w:val="5FE1B46B"/>
    <w:rsid w:val="5FE84BBB"/>
    <w:rsid w:val="5FEB17B6"/>
    <w:rsid w:val="5FF3D8C8"/>
    <w:rsid w:val="600C6B2B"/>
    <w:rsid w:val="6012112A"/>
    <w:rsid w:val="6024BF6B"/>
    <w:rsid w:val="604A36A6"/>
    <w:rsid w:val="60533FD6"/>
    <w:rsid w:val="60567014"/>
    <w:rsid w:val="605776D6"/>
    <w:rsid w:val="605886A2"/>
    <w:rsid w:val="60654B68"/>
    <w:rsid w:val="606C19A9"/>
    <w:rsid w:val="606DCEC5"/>
    <w:rsid w:val="609BBA57"/>
    <w:rsid w:val="60A3B434"/>
    <w:rsid w:val="60AC78E0"/>
    <w:rsid w:val="60B39EE9"/>
    <w:rsid w:val="60D2950A"/>
    <w:rsid w:val="60D6BED2"/>
    <w:rsid w:val="60E3BECB"/>
    <w:rsid w:val="60E87435"/>
    <w:rsid w:val="60FC5BAE"/>
    <w:rsid w:val="611798A9"/>
    <w:rsid w:val="611B2E68"/>
    <w:rsid w:val="611EBB2A"/>
    <w:rsid w:val="6147D384"/>
    <w:rsid w:val="6188F9BF"/>
    <w:rsid w:val="619410A6"/>
    <w:rsid w:val="621BA7E9"/>
    <w:rsid w:val="6272AC75"/>
    <w:rsid w:val="6276BBB2"/>
    <w:rsid w:val="62AD059B"/>
    <w:rsid w:val="62D40895"/>
    <w:rsid w:val="62DF4EA9"/>
    <w:rsid w:val="63076F45"/>
    <w:rsid w:val="631B1D1A"/>
    <w:rsid w:val="63343F8A"/>
    <w:rsid w:val="633AD7BF"/>
    <w:rsid w:val="635AB4FB"/>
    <w:rsid w:val="6369C53C"/>
    <w:rsid w:val="6370044F"/>
    <w:rsid w:val="63772CDA"/>
    <w:rsid w:val="637A0C69"/>
    <w:rsid w:val="63CD5D84"/>
    <w:rsid w:val="640D93E5"/>
    <w:rsid w:val="6410BFF6"/>
    <w:rsid w:val="64165EC9"/>
    <w:rsid w:val="642E60A2"/>
    <w:rsid w:val="643065BD"/>
    <w:rsid w:val="643E314C"/>
    <w:rsid w:val="6459255A"/>
    <w:rsid w:val="64731F8F"/>
    <w:rsid w:val="64731F8F"/>
    <w:rsid w:val="64C1208D"/>
    <w:rsid w:val="64C3BF2E"/>
    <w:rsid w:val="64C3CAA1"/>
    <w:rsid w:val="64C42EDB"/>
    <w:rsid w:val="64C45E3F"/>
    <w:rsid w:val="64C775C6"/>
    <w:rsid w:val="64F88C5C"/>
    <w:rsid w:val="64FD776F"/>
    <w:rsid w:val="652C45AE"/>
    <w:rsid w:val="653147CD"/>
    <w:rsid w:val="654F0522"/>
    <w:rsid w:val="657CACAA"/>
    <w:rsid w:val="65905952"/>
    <w:rsid w:val="65DA01AD"/>
    <w:rsid w:val="65E58E36"/>
    <w:rsid w:val="65EFF964"/>
    <w:rsid w:val="65FAF7ED"/>
    <w:rsid w:val="6629E394"/>
    <w:rsid w:val="6637AFDD"/>
    <w:rsid w:val="6647F560"/>
    <w:rsid w:val="66480B3B"/>
    <w:rsid w:val="664C9D5A"/>
    <w:rsid w:val="664E3AFD"/>
    <w:rsid w:val="665584D9"/>
    <w:rsid w:val="66636066"/>
    <w:rsid w:val="666BBF70"/>
    <w:rsid w:val="667C2866"/>
    <w:rsid w:val="668AB0EC"/>
    <w:rsid w:val="66B77F98"/>
    <w:rsid w:val="66BC2EFF"/>
    <w:rsid w:val="66C20DDA"/>
    <w:rsid w:val="67067A06"/>
    <w:rsid w:val="674F6EE3"/>
    <w:rsid w:val="67B78327"/>
    <w:rsid w:val="67C9EE0E"/>
    <w:rsid w:val="67D69659"/>
    <w:rsid w:val="67F0114F"/>
    <w:rsid w:val="68019618"/>
    <w:rsid w:val="680462DF"/>
    <w:rsid w:val="680526C8"/>
    <w:rsid w:val="68CB07CC"/>
    <w:rsid w:val="6928118E"/>
    <w:rsid w:val="696158B2"/>
    <w:rsid w:val="696F6E54"/>
    <w:rsid w:val="6985CC87"/>
    <w:rsid w:val="699332A6"/>
    <w:rsid w:val="69AA7ABE"/>
    <w:rsid w:val="69AB4DB8"/>
    <w:rsid w:val="69AC880C"/>
    <w:rsid w:val="69CF35E3"/>
    <w:rsid w:val="69E530BF"/>
    <w:rsid w:val="6A0544CC"/>
    <w:rsid w:val="6A1F4B93"/>
    <w:rsid w:val="6A241D92"/>
    <w:rsid w:val="6A487553"/>
    <w:rsid w:val="6A493812"/>
    <w:rsid w:val="6A620384"/>
    <w:rsid w:val="6A7D43B5"/>
    <w:rsid w:val="6A867EE4"/>
    <w:rsid w:val="6A8ECEB3"/>
    <w:rsid w:val="6AA04997"/>
    <w:rsid w:val="6AA0E73C"/>
    <w:rsid w:val="6AA54BEA"/>
    <w:rsid w:val="6AAD3CBF"/>
    <w:rsid w:val="6AAE54B6"/>
    <w:rsid w:val="6AB068C2"/>
    <w:rsid w:val="6AB5CF95"/>
    <w:rsid w:val="6AC01C44"/>
    <w:rsid w:val="6AC3E1EF"/>
    <w:rsid w:val="6AFB041A"/>
    <w:rsid w:val="6B02C764"/>
    <w:rsid w:val="6B1AFC20"/>
    <w:rsid w:val="6B200E7D"/>
    <w:rsid w:val="6B24B475"/>
    <w:rsid w:val="6B372698"/>
    <w:rsid w:val="6B7475AA"/>
    <w:rsid w:val="6B82F892"/>
    <w:rsid w:val="6BA1EA0E"/>
    <w:rsid w:val="6BB42CF7"/>
    <w:rsid w:val="6BBB1BF4"/>
    <w:rsid w:val="6BBF2A90"/>
    <w:rsid w:val="6BC74D2E"/>
    <w:rsid w:val="6BCD059C"/>
    <w:rsid w:val="6BCDD0B9"/>
    <w:rsid w:val="6BD6C9A5"/>
    <w:rsid w:val="6BEA2C69"/>
    <w:rsid w:val="6BFAF794"/>
    <w:rsid w:val="6C2A704F"/>
    <w:rsid w:val="6C2C8213"/>
    <w:rsid w:val="6C3843C1"/>
    <w:rsid w:val="6C3F6603"/>
    <w:rsid w:val="6C407515"/>
    <w:rsid w:val="6C47EA1E"/>
    <w:rsid w:val="6C49FE80"/>
    <w:rsid w:val="6C519FF6"/>
    <w:rsid w:val="6C6B23F6"/>
    <w:rsid w:val="6C83C9C3"/>
    <w:rsid w:val="6C9C18B6"/>
    <w:rsid w:val="6CA90499"/>
    <w:rsid w:val="6CBE787C"/>
    <w:rsid w:val="6CD20761"/>
    <w:rsid w:val="6CE17EEE"/>
    <w:rsid w:val="6CEBAC0F"/>
    <w:rsid w:val="6CEE95C4"/>
    <w:rsid w:val="6D246AA7"/>
    <w:rsid w:val="6D2C3FB8"/>
    <w:rsid w:val="6D3068A4"/>
    <w:rsid w:val="6D312F3C"/>
    <w:rsid w:val="6D3628E6"/>
    <w:rsid w:val="6D387327"/>
    <w:rsid w:val="6D6289A6"/>
    <w:rsid w:val="6D8257B1"/>
    <w:rsid w:val="6DAE6C2F"/>
    <w:rsid w:val="6DBA903D"/>
    <w:rsid w:val="6E131ACB"/>
    <w:rsid w:val="6E2E11D8"/>
    <w:rsid w:val="6E5040F0"/>
    <w:rsid w:val="6E577542"/>
    <w:rsid w:val="6E6AF41F"/>
    <w:rsid w:val="6E711CF4"/>
    <w:rsid w:val="6E7999D0"/>
    <w:rsid w:val="6E914148"/>
    <w:rsid w:val="6EBFE98F"/>
    <w:rsid w:val="6ED8B5EF"/>
    <w:rsid w:val="6ED945C4"/>
    <w:rsid w:val="6F132079"/>
    <w:rsid w:val="6F14B293"/>
    <w:rsid w:val="6F1D487E"/>
    <w:rsid w:val="6F215993"/>
    <w:rsid w:val="6F4C3600"/>
    <w:rsid w:val="6F5A2980"/>
    <w:rsid w:val="6F62E431"/>
    <w:rsid w:val="6F84663F"/>
    <w:rsid w:val="6F8940B8"/>
    <w:rsid w:val="6FB408C0"/>
    <w:rsid w:val="6FF99A35"/>
    <w:rsid w:val="700E46C4"/>
    <w:rsid w:val="701D4D4D"/>
    <w:rsid w:val="70263821"/>
    <w:rsid w:val="7026AA0B"/>
    <w:rsid w:val="70331D24"/>
    <w:rsid w:val="70773AD2"/>
    <w:rsid w:val="708B657D"/>
    <w:rsid w:val="70E3D173"/>
    <w:rsid w:val="7104BD02"/>
    <w:rsid w:val="7112D726"/>
    <w:rsid w:val="71513DB6"/>
    <w:rsid w:val="715F077D"/>
    <w:rsid w:val="71752937"/>
    <w:rsid w:val="717E4719"/>
    <w:rsid w:val="71B4F549"/>
    <w:rsid w:val="71C8544F"/>
    <w:rsid w:val="71CEED85"/>
    <w:rsid w:val="71D61420"/>
    <w:rsid w:val="720BD772"/>
    <w:rsid w:val="720CD97C"/>
    <w:rsid w:val="720D5234"/>
    <w:rsid w:val="7291CA42"/>
    <w:rsid w:val="72C1AEF2"/>
    <w:rsid w:val="72C9D8EF"/>
    <w:rsid w:val="72F761F8"/>
    <w:rsid w:val="72FBC777"/>
    <w:rsid w:val="72FC2C1E"/>
    <w:rsid w:val="730FBF4D"/>
    <w:rsid w:val="734A4278"/>
    <w:rsid w:val="738C9CC1"/>
    <w:rsid w:val="7393B89C"/>
    <w:rsid w:val="73A2741E"/>
    <w:rsid w:val="73C62DD9"/>
    <w:rsid w:val="73DA942C"/>
    <w:rsid w:val="73EED44E"/>
    <w:rsid w:val="7405070B"/>
    <w:rsid w:val="740E396D"/>
    <w:rsid w:val="7410BA60"/>
    <w:rsid w:val="743E2647"/>
    <w:rsid w:val="74520DC0"/>
    <w:rsid w:val="747D9FB2"/>
    <w:rsid w:val="748C0D67"/>
    <w:rsid w:val="748C835C"/>
    <w:rsid w:val="749F86E0"/>
    <w:rsid w:val="74A8A2AE"/>
    <w:rsid w:val="74AE2AE1"/>
    <w:rsid w:val="74AF98C9"/>
    <w:rsid w:val="74C159AC"/>
    <w:rsid w:val="74E1A78B"/>
    <w:rsid w:val="7566CA81"/>
    <w:rsid w:val="75971C27"/>
    <w:rsid w:val="75E50ECA"/>
    <w:rsid w:val="7609BD2C"/>
    <w:rsid w:val="762BCF29"/>
    <w:rsid w:val="7630B039"/>
    <w:rsid w:val="763BBA66"/>
    <w:rsid w:val="764CB27E"/>
    <w:rsid w:val="7663CF0E"/>
    <w:rsid w:val="7689364B"/>
    <w:rsid w:val="7691EC45"/>
    <w:rsid w:val="76A4506B"/>
    <w:rsid w:val="76C35F80"/>
    <w:rsid w:val="76D633FD"/>
    <w:rsid w:val="76E9783D"/>
    <w:rsid w:val="76F43C6B"/>
    <w:rsid w:val="771B834F"/>
    <w:rsid w:val="772F5FA4"/>
    <w:rsid w:val="77300C4C"/>
    <w:rsid w:val="77310708"/>
    <w:rsid w:val="77546CDE"/>
    <w:rsid w:val="77655BFB"/>
    <w:rsid w:val="7778D1B4"/>
    <w:rsid w:val="77934610"/>
    <w:rsid w:val="77AB1A81"/>
    <w:rsid w:val="77B60E11"/>
    <w:rsid w:val="77B6B035"/>
    <w:rsid w:val="77DBBF9B"/>
    <w:rsid w:val="78189393"/>
    <w:rsid w:val="78299A33"/>
    <w:rsid w:val="782FEC7A"/>
    <w:rsid w:val="7834729E"/>
    <w:rsid w:val="7836DBF8"/>
    <w:rsid w:val="784F1B64"/>
    <w:rsid w:val="78731823"/>
    <w:rsid w:val="7873CAAC"/>
    <w:rsid w:val="7875DB5B"/>
    <w:rsid w:val="7879420B"/>
    <w:rsid w:val="787E9773"/>
    <w:rsid w:val="78A6FD98"/>
    <w:rsid w:val="78ADEE90"/>
    <w:rsid w:val="78C51BEB"/>
    <w:rsid w:val="78CBDCAD"/>
    <w:rsid w:val="78E6B9AA"/>
    <w:rsid w:val="7921E57F"/>
    <w:rsid w:val="793EC445"/>
    <w:rsid w:val="7969A11F"/>
    <w:rsid w:val="797AD967"/>
    <w:rsid w:val="799156CE"/>
    <w:rsid w:val="799BF051"/>
    <w:rsid w:val="79C8F3B5"/>
    <w:rsid w:val="79D23D47"/>
    <w:rsid w:val="79F6650E"/>
    <w:rsid w:val="7A0260CF"/>
    <w:rsid w:val="7A04F4BB"/>
    <w:rsid w:val="7A231468"/>
    <w:rsid w:val="7A2AD45B"/>
    <w:rsid w:val="7A6F7AE0"/>
    <w:rsid w:val="7AA9D7C0"/>
    <w:rsid w:val="7ABA88FD"/>
    <w:rsid w:val="7AE5710A"/>
    <w:rsid w:val="7B2FD225"/>
    <w:rsid w:val="7B39BCC4"/>
    <w:rsid w:val="7B3FAE38"/>
    <w:rsid w:val="7B57695A"/>
    <w:rsid w:val="7B5D35D1"/>
    <w:rsid w:val="7B70D78F"/>
    <w:rsid w:val="7BB428E7"/>
    <w:rsid w:val="7BE75AD0"/>
    <w:rsid w:val="7C0C3ABE"/>
    <w:rsid w:val="7C23159E"/>
    <w:rsid w:val="7C277C1C"/>
    <w:rsid w:val="7C335401"/>
    <w:rsid w:val="7C3DBBC3"/>
    <w:rsid w:val="7C4EE06F"/>
    <w:rsid w:val="7C6C422F"/>
    <w:rsid w:val="7C6CDE1C"/>
    <w:rsid w:val="7C729193"/>
    <w:rsid w:val="7C856262"/>
    <w:rsid w:val="7C89AFA4"/>
    <w:rsid w:val="7C9AEA7B"/>
    <w:rsid w:val="7CABDA54"/>
    <w:rsid w:val="7CCBA286"/>
    <w:rsid w:val="7CCFB83A"/>
    <w:rsid w:val="7CDFE9E7"/>
    <w:rsid w:val="7CE8E4B8"/>
    <w:rsid w:val="7CF91244"/>
    <w:rsid w:val="7D00AD56"/>
    <w:rsid w:val="7D0A2FD9"/>
    <w:rsid w:val="7D28F1B6"/>
    <w:rsid w:val="7D5CB455"/>
    <w:rsid w:val="7D6C3314"/>
    <w:rsid w:val="7D6EA4ED"/>
    <w:rsid w:val="7D9C38B3"/>
    <w:rsid w:val="7DAEFE45"/>
    <w:rsid w:val="7DB6A43B"/>
    <w:rsid w:val="7DD98C24"/>
    <w:rsid w:val="7DDF7F49"/>
    <w:rsid w:val="7DE168B5"/>
    <w:rsid w:val="7E1FD8C9"/>
    <w:rsid w:val="7E448D22"/>
    <w:rsid w:val="7E4AAAA5"/>
    <w:rsid w:val="7E63BBC6"/>
    <w:rsid w:val="7E7084DA"/>
    <w:rsid w:val="7E75C08F"/>
    <w:rsid w:val="7E76DE38"/>
    <w:rsid w:val="7E8F0A1C"/>
    <w:rsid w:val="7EB5C1F0"/>
    <w:rsid w:val="7ECE4F3A"/>
    <w:rsid w:val="7ED6863D"/>
    <w:rsid w:val="7EDD20A3"/>
    <w:rsid w:val="7F1269C3"/>
    <w:rsid w:val="7F1845DE"/>
    <w:rsid w:val="7F577954"/>
    <w:rsid w:val="7F5BC78C"/>
    <w:rsid w:val="7F5D732D"/>
    <w:rsid w:val="7F747367"/>
    <w:rsid w:val="7F7E4A2E"/>
    <w:rsid w:val="7F94C067"/>
    <w:rsid w:val="7FA4FCBE"/>
    <w:rsid w:val="7FA68D0E"/>
    <w:rsid w:val="7FC176F5"/>
    <w:rsid w:val="7FD4C23D"/>
    <w:rsid w:val="7FE80431"/>
    <w:rsid w:val="7FFF76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E5C77"/>
  <w15:docId w15:val="{BFA28926-6654-1444-86B9-19F62BF01B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uiPriority="0" w:semiHidden="1" w:unhideWhenUsed="1"/>
    <w:lsdException w:name="Body Tex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semiHidden="1"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uiPriority="33" w:semiHidden="1" w:unhideWhenUsed="1"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5"/>
    <w:rsid w:val="00CA37F8"/>
    <w:pPr>
      <w:spacing w:after="0" w:line="240" w:lineRule="auto"/>
    </w:pPr>
    <w:rPr>
      <w:rFonts w:eastAsia="Times New Roman" w:cs="Times New Roman"/>
      <w:szCs w:val="24"/>
    </w:rPr>
  </w:style>
  <w:style w:type="paragraph" w:styleId="Heading1">
    <w:name w:val="heading 1"/>
    <w:next w:val="BodyTextFirstIndent"/>
    <w:link w:val="Heading1Char"/>
    <w:qFormat/>
    <w:rsid w:val="00792AA3"/>
    <w:pPr>
      <w:keepNext/>
      <w:numPr>
        <w:numId w:val="87"/>
      </w:numPr>
      <w:tabs>
        <w:tab w:val="left" w:pos="1080"/>
        <w:tab w:val="left" w:pos="1440"/>
        <w:tab w:val="left" w:pos="1800"/>
      </w:tabs>
      <w:spacing w:before="240" w:after="60" w:line="240" w:lineRule="auto"/>
      <w:outlineLvl w:val="0"/>
    </w:pPr>
    <w:rPr>
      <w:rFonts w:eastAsia="Times New Roman" w:cs="Times New Roman" w:asciiTheme="majorHAnsi" w:hAnsiTheme="majorHAnsi"/>
      <w:b/>
      <w:sz w:val="24"/>
      <w:szCs w:val="20"/>
    </w:rPr>
  </w:style>
  <w:style w:type="paragraph" w:styleId="Heading2">
    <w:name w:val="heading 2"/>
    <w:basedOn w:val="Heading1"/>
    <w:next w:val="BodyTextFirstIndent"/>
    <w:link w:val="Heading2Char"/>
    <w:qFormat/>
    <w:rsid w:val="00866632"/>
    <w:pPr>
      <w:numPr>
        <w:ilvl w:val="1"/>
      </w:numPr>
      <w:outlineLvl w:val="1"/>
    </w:pPr>
  </w:style>
  <w:style w:type="paragraph" w:styleId="Heading3">
    <w:name w:val="heading 3"/>
    <w:basedOn w:val="Heading2"/>
    <w:next w:val="BodyTextFirstIndent"/>
    <w:link w:val="Heading3Char"/>
    <w:qFormat/>
    <w:rsid w:val="00866632"/>
    <w:pPr>
      <w:numPr>
        <w:ilvl w:val="2"/>
      </w:numPr>
      <w:outlineLvl w:val="2"/>
    </w:pPr>
  </w:style>
  <w:style w:type="paragraph" w:styleId="Heading4">
    <w:name w:val="heading 4"/>
    <w:basedOn w:val="Heading3"/>
    <w:next w:val="BodyTextFirstIndent"/>
    <w:link w:val="Heading4Char"/>
    <w:qFormat/>
    <w:rsid w:val="00866632"/>
    <w:pPr>
      <w:numPr>
        <w:ilvl w:val="3"/>
      </w:numPr>
      <w:outlineLvl w:val="3"/>
    </w:pPr>
  </w:style>
  <w:style w:type="paragraph" w:styleId="Heading5">
    <w:name w:val="heading 5"/>
    <w:basedOn w:val="Heading4"/>
    <w:next w:val="BodyTextFirstIndent"/>
    <w:link w:val="Heading5Char"/>
    <w:rsid w:val="00866632"/>
    <w:pPr>
      <w:numPr>
        <w:ilvl w:val="4"/>
      </w:numPr>
      <w:outlineLvl w:val="4"/>
    </w:pPr>
  </w:style>
  <w:style w:type="paragraph" w:styleId="Heading6">
    <w:name w:val="heading 6"/>
    <w:basedOn w:val="Heading5"/>
    <w:next w:val="BodyTextFirstIndent"/>
    <w:link w:val="Heading6Char"/>
    <w:rsid w:val="00866632"/>
    <w:pPr>
      <w:numPr>
        <w:ilvl w:val="5"/>
      </w:numPr>
      <w:outlineLvl w:val="5"/>
    </w:pPr>
  </w:style>
  <w:style w:type="paragraph" w:styleId="Heading7">
    <w:name w:val="heading 7"/>
    <w:basedOn w:val="Normal"/>
    <w:next w:val="Normal"/>
    <w:link w:val="Heading7Char"/>
    <w:uiPriority w:val="99"/>
    <w:semiHidden/>
    <w:rsid w:val="00866632"/>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866632"/>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866632"/>
    <w:pPr>
      <w:spacing w:before="240" w:after="60"/>
      <w:outlineLvl w:val="8"/>
    </w:pPr>
    <w:rPr>
      <w:rFonts w:ascii="Arial" w:hAnsi="Arial"/>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ffiliation" w:customStyle="1">
    <w:name w:val="Affiliation"/>
    <w:basedOn w:val="Normal"/>
    <w:uiPriority w:val="2"/>
    <w:rsid w:val="00CA37F8"/>
    <w:pPr>
      <w:spacing w:before="240" w:after="240"/>
      <w:contextualSpacing/>
      <w:jc w:val="center"/>
    </w:pPr>
    <w:rPr>
      <w:sz w:val="32"/>
    </w:rPr>
  </w:style>
  <w:style w:type="paragraph" w:styleId="AbstractHeader" w:customStyle="1">
    <w:name w:val="Abstract Header"/>
    <w:basedOn w:val="Normal"/>
    <w:next w:val="AbstractBody"/>
    <w:link w:val="AbstractHeaderChar"/>
    <w:uiPriority w:val="3"/>
    <w:rsid w:val="00284C16"/>
    <w:pPr>
      <w:spacing w:after="120"/>
      <w:ind w:left="720" w:right="720"/>
      <w:jc w:val="center"/>
    </w:pPr>
    <w:rPr>
      <w:rFonts w:asciiTheme="majorHAnsi" w:hAnsiTheme="majorHAnsi"/>
      <w:b/>
      <w:sz w:val="20"/>
      <w:szCs w:val="20"/>
    </w:rPr>
  </w:style>
  <w:style w:type="character" w:styleId="AbstractHeaderChar" w:customStyle="1">
    <w:name w:val="Abstract Header Char"/>
    <w:basedOn w:val="DefaultParagraphFont"/>
    <w:link w:val="AbstractHeader"/>
    <w:uiPriority w:val="3"/>
    <w:rsid w:val="00284C16"/>
    <w:rPr>
      <w:rFonts w:eastAsia="Times New Roman" w:cs="Times New Roman" w:asciiTheme="majorHAnsi" w:hAnsiTheme="majorHAnsi"/>
      <w:b/>
      <w:sz w:val="20"/>
      <w:szCs w:val="20"/>
    </w:rPr>
  </w:style>
  <w:style w:type="paragraph" w:styleId="BodyText">
    <w:name w:val="Body Text"/>
    <w:basedOn w:val="Normal"/>
    <w:link w:val="BodyTextChar"/>
    <w:semiHidden/>
    <w:rsid w:val="00CA37F8"/>
    <w:pPr>
      <w:spacing w:after="120"/>
      <w:jc w:val="both"/>
    </w:pPr>
  </w:style>
  <w:style w:type="character" w:styleId="BodyTextChar" w:customStyle="1">
    <w:name w:val="Body Text Char"/>
    <w:basedOn w:val="DefaultParagraphFont"/>
    <w:link w:val="BodyText"/>
    <w:semiHidden/>
    <w:rsid w:val="00CA37F8"/>
    <w:rPr>
      <w:rFonts w:eastAsia="Times New Roman" w:cs="Times New Roman"/>
      <w:szCs w:val="24"/>
    </w:rPr>
  </w:style>
  <w:style w:type="paragraph" w:styleId="BodyTextFirstIndent">
    <w:name w:val="Body Text First Indent"/>
    <w:basedOn w:val="BodyText"/>
    <w:link w:val="BodyTextFirstIndentChar"/>
    <w:qFormat/>
    <w:rsid w:val="00CA37F8"/>
    <w:pPr>
      <w:spacing w:after="0"/>
      <w:ind w:firstLine="360"/>
    </w:pPr>
  </w:style>
  <w:style w:type="character" w:styleId="BodyTextFirstIndentChar" w:customStyle="1">
    <w:name w:val="Body Text First Indent Char"/>
    <w:basedOn w:val="BodyTextChar"/>
    <w:link w:val="BodyTextFirstIndent"/>
    <w:rsid w:val="009E3437"/>
    <w:rPr>
      <w:rFonts w:eastAsia="Times New Roman" w:cs="Times New Roman"/>
      <w:szCs w:val="24"/>
    </w:rPr>
  </w:style>
  <w:style w:type="character" w:styleId="WBSLevel2Abbr" w:customStyle="1">
    <w:name w:val="WBS Level 2 Abbr"/>
    <w:basedOn w:val="DefaultParagraphFont"/>
    <w:uiPriority w:val="99"/>
    <w:semiHidden/>
    <w:rsid w:val="00AF3D10"/>
  </w:style>
  <w:style w:type="character" w:styleId="DocumentTypeAbbr" w:customStyle="1">
    <w:name w:val="Document Type Abbr"/>
    <w:basedOn w:val="DefaultParagraphFont"/>
    <w:uiPriority w:val="99"/>
    <w:semiHidden/>
    <w:qFormat/>
    <w:rsid w:val="00AF3D10"/>
  </w:style>
  <w:style w:type="paragraph" w:styleId="Author" w:customStyle="1">
    <w:name w:val="Author"/>
    <w:basedOn w:val="DocumentTitleStyle"/>
    <w:next w:val="Normal"/>
    <w:link w:val="AuthorChar"/>
    <w:uiPriority w:val="2"/>
    <w:rsid w:val="00CA37F8"/>
    <w:pPr>
      <w:spacing w:after="240"/>
      <w:jc w:val="center"/>
    </w:pPr>
    <w:rPr>
      <w:sz w:val="32"/>
      <w:szCs w:val="20"/>
    </w:rPr>
  </w:style>
  <w:style w:type="character" w:styleId="AuthorChar" w:customStyle="1">
    <w:name w:val="Author Char"/>
    <w:basedOn w:val="DefaultParagraphFont"/>
    <w:link w:val="Author"/>
    <w:uiPriority w:val="2"/>
    <w:rsid w:val="00CA37F8"/>
    <w:rPr>
      <w:rFonts w:eastAsia="Times New Roman" w:cs="Times New Roman"/>
      <w:sz w:val="32"/>
      <w:szCs w:val="20"/>
    </w:rPr>
  </w:style>
  <w:style w:type="table" w:styleId="ScientificGrid" w:customStyle="1">
    <w:name w:val="Scientific Grid"/>
    <w:basedOn w:val="TableNormal"/>
    <w:uiPriority w:val="99"/>
    <w:rsid w:val="00CA37F8"/>
    <w:pPr>
      <w:spacing w:after="0" w:line="240" w:lineRule="auto"/>
      <w:jc w:val="center"/>
    </w:pPr>
    <w:rPr>
      <w:rFonts w:eastAsia="Times New Roman"/>
    </w:rPr>
    <w:tblPr>
      <w:jc w:val="center"/>
      <w:tblBorders>
        <w:top w:val="double" w:color="auto" w:sz="4" w:space="0"/>
        <w:bottom w:val="single" w:color="auto" w:sz="6" w:space="0"/>
      </w:tblBorders>
    </w:tblPr>
    <w:trPr>
      <w:jc w:val="center"/>
    </w:trPr>
    <w:tblStylePr w:type="firstRow">
      <w:pPr>
        <w:jc w:val="center"/>
      </w:pPr>
      <w:tblPr/>
      <w:tcPr>
        <w:tcBorders>
          <w:top w:val="double" w:color="auto" w:sz="6" w:space="0"/>
          <w:bottom w:val="single" w:color="auto" w:sz="6" w:space="0"/>
        </w:tcBorders>
        <w:vAlign w:val="bottom"/>
      </w:tcPr>
    </w:tblStylePr>
    <w:tblStylePr w:type="firstCol">
      <w:pPr>
        <w:wordWrap/>
        <w:jc w:val="right"/>
      </w:pPr>
    </w:tblStylePr>
  </w:style>
  <w:style w:type="character" w:styleId="Heading1Char" w:customStyle="1">
    <w:name w:val="Heading 1 Char"/>
    <w:basedOn w:val="DefaultParagraphFont"/>
    <w:link w:val="Heading1"/>
    <w:rsid w:val="00792AA3"/>
    <w:rPr>
      <w:rFonts w:eastAsia="Times New Roman" w:cs="Times New Roman" w:asciiTheme="majorHAnsi" w:hAnsiTheme="majorHAnsi"/>
      <w:b/>
      <w:sz w:val="24"/>
      <w:szCs w:val="20"/>
    </w:rPr>
  </w:style>
  <w:style w:type="paragraph" w:styleId="Title">
    <w:name w:val="Title"/>
    <w:basedOn w:val="DocumentTitleStyle"/>
    <w:next w:val="Normal"/>
    <w:link w:val="TitleChar"/>
    <w:uiPriority w:val="1"/>
    <w:qFormat/>
    <w:rsid w:val="00CA37F8"/>
    <w:pPr>
      <w:spacing w:after="240"/>
      <w:contextualSpacing/>
      <w:jc w:val="center"/>
    </w:pPr>
    <w:rPr>
      <w:rFonts w:eastAsiaTheme="majorEastAsia" w:cstheme="majorBidi"/>
      <w:b/>
      <w:spacing w:val="-10"/>
      <w:kern w:val="28"/>
      <w:sz w:val="40"/>
      <w:szCs w:val="56"/>
    </w:rPr>
  </w:style>
  <w:style w:type="character" w:styleId="TitleChar" w:customStyle="1">
    <w:name w:val="Title Char"/>
    <w:basedOn w:val="DefaultParagraphFont"/>
    <w:link w:val="Title"/>
    <w:uiPriority w:val="1"/>
    <w:rsid w:val="00815292"/>
    <w:rPr>
      <w:rFonts w:eastAsiaTheme="majorEastAsia" w:cstheme="majorBidi"/>
      <w:b/>
      <w:spacing w:val="-10"/>
      <w:kern w:val="28"/>
      <w:sz w:val="40"/>
      <w:szCs w:val="56"/>
    </w:rPr>
  </w:style>
  <w:style w:type="character" w:styleId="DocumentTypeName" w:customStyle="1">
    <w:name w:val="Document Type Name"/>
    <w:basedOn w:val="DefaultParagraphFont"/>
    <w:uiPriority w:val="99"/>
    <w:semiHidden/>
    <w:qFormat/>
    <w:rsid w:val="00AF3D10"/>
  </w:style>
  <w:style w:type="paragraph" w:styleId="DocumentTypeHeader" w:customStyle="1">
    <w:name w:val="Document Type Header"/>
    <w:basedOn w:val="Normal"/>
    <w:next w:val="Normal"/>
    <w:uiPriority w:val="39"/>
    <w:semiHidden/>
    <w:qFormat/>
    <w:rsid w:val="00AF3D10"/>
    <w:pPr>
      <w:spacing w:after="120"/>
    </w:pPr>
    <w:rPr>
      <w:rFonts w:ascii="Arial" w:hAnsi="Arial"/>
      <w:sz w:val="24"/>
    </w:rPr>
  </w:style>
  <w:style w:type="paragraph" w:styleId="VersionDate" w:customStyle="1">
    <w:name w:val="Version Date"/>
    <w:basedOn w:val="Normal"/>
    <w:uiPriority w:val="39"/>
    <w:semiHidden/>
    <w:qFormat/>
    <w:rsid w:val="00136C2D"/>
    <w:rPr>
      <w:noProof/>
      <w:szCs w:val="22"/>
    </w:rPr>
  </w:style>
  <w:style w:type="paragraph" w:styleId="LastDate" w:customStyle="1">
    <w:name w:val="Last Date"/>
    <w:basedOn w:val="Normal"/>
    <w:uiPriority w:val="29"/>
    <w:semiHidden/>
    <w:rsid w:val="00CA37F8"/>
  </w:style>
  <w:style w:type="paragraph" w:styleId="OriginalVersionDate" w:customStyle="1">
    <w:name w:val="Original Version Date"/>
    <w:basedOn w:val="Normal"/>
    <w:uiPriority w:val="39"/>
    <w:semiHidden/>
    <w:qFormat/>
    <w:rsid w:val="00136C2D"/>
    <w:rPr>
      <w:szCs w:val="22"/>
    </w:rPr>
  </w:style>
  <w:style w:type="paragraph" w:styleId="DocumentNumber" w:customStyle="1">
    <w:name w:val="Document Number"/>
    <w:basedOn w:val="DocumentTitleStyle"/>
    <w:next w:val="Normal"/>
    <w:uiPriority w:val="29"/>
    <w:semiHidden/>
    <w:rsid w:val="00CA37F8"/>
    <w:pPr>
      <w:spacing w:after="480"/>
      <w:jc w:val="center"/>
    </w:pPr>
    <w:rPr>
      <w:b/>
      <w:sz w:val="32"/>
    </w:rPr>
  </w:style>
  <w:style w:type="paragraph" w:styleId="NoSpacing">
    <w:name w:val="No Spacing"/>
    <w:link w:val="NoSpacingChar"/>
    <w:uiPriority w:val="1"/>
    <w:semiHidden/>
    <w:qFormat/>
    <w:rsid w:val="00CA37F8"/>
    <w:pPr>
      <w:spacing w:after="0" w:line="240" w:lineRule="auto"/>
    </w:pPr>
    <w:rPr>
      <w:rFonts w:eastAsiaTheme="minorEastAsia"/>
    </w:rPr>
  </w:style>
  <w:style w:type="paragraph" w:styleId="Version" w:customStyle="1">
    <w:name w:val="Version"/>
    <w:basedOn w:val="Normal"/>
    <w:link w:val="VersionChar"/>
    <w:uiPriority w:val="44"/>
    <w:semiHidden/>
    <w:rsid w:val="00CA37F8"/>
  </w:style>
  <w:style w:type="character" w:styleId="FollowedHyperlink">
    <w:name w:val="FollowedHyperlink"/>
    <w:uiPriority w:val="29"/>
    <w:semiHidden/>
    <w:rsid w:val="00CA37F8"/>
    <w:rPr>
      <w:color w:val="800080"/>
      <w:u w:val="single"/>
    </w:rPr>
  </w:style>
  <w:style w:type="paragraph" w:styleId="Footer">
    <w:name w:val="footer"/>
    <w:basedOn w:val="Normal"/>
    <w:link w:val="FooterChar"/>
    <w:uiPriority w:val="29"/>
    <w:semiHidden/>
    <w:rsid w:val="00CA37F8"/>
    <w:pPr>
      <w:tabs>
        <w:tab w:val="center" w:pos="4320"/>
        <w:tab w:val="right" w:pos="8640"/>
      </w:tabs>
    </w:pPr>
    <w:rPr>
      <w:i/>
      <w:sz w:val="20"/>
    </w:rPr>
  </w:style>
  <w:style w:type="character" w:styleId="FooterChar" w:customStyle="1">
    <w:name w:val="Footer Char"/>
    <w:basedOn w:val="DefaultParagraphFont"/>
    <w:link w:val="Footer"/>
    <w:uiPriority w:val="29"/>
    <w:semiHidden/>
    <w:rsid w:val="00CA37F8"/>
    <w:rPr>
      <w:rFonts w:eastAsia="Times New Roman" w:cs="Times New Roman"/>
      <w:i/>
      <w:sz w:val="20"/>
      <w:szCs w:val="24"/>
    </w:rPr>
  </w:style>
  <w:style w:type="paragraph" w:styleId="Header">
    <w:name w:val="header"/>
    <w:basedOn w:val="Normal"/>
    <w:link w:val="HeaderChar"/>
    <w:uiPriority w:val="29"/>
    <w:rsid w:val="00CA37F8"/>
    <w:pPr>
      <w:tabs>
        <w:tab w:val="center" w:pos="4320"/>
        <w:tab w:val="right" w:pos="8640"/>
      </w:tabs>
    </w:pPr>
    <w:rPr>
      <w:sz w:val="20"/>
    </w:rPr>
  </w:style>
  <w:style w:type="character" w:styleId="HeaderChar" w:customStyle="1">
    <w:name w:val="Header Char"/>
    <w:basedOn w:val="DefaultParagraphFont"/>
    <w:link w:val="Header"/>
    <w:uiPriority w:val="29"/>
    <w:rsid w:val="00D1451E"/>
    <w:rPr>
      <w:rFonts w:eastAsia="Times New Roman" w:cs="Times New Roman"/>
      <w:sz w:val="20"/>
      <w:szCs w:val="24"/>
    </w:rPr>
  </w:style>
  <w:style w:type="character" w:styleId="Heading2Char" w:customStyle="1">
    <w:name w:val="Heading 2 Char"/>
    <w:basedOn w:val="DefaultParagraphFont"/>
    <w:link w:val="Heading2"/>
    <w:rsid w:val="00D1451E"/>
    <w:rPr>
      <w:rFonts w:eastAsia="Times New Roman" w:cs="Times New Roman" w:asciiTheme="majorHAnsi" w:hAnsiTheme="majorHAnsi"/>
      <w:b/>
      <w:sz w:val="24"/>
      <w:szCs w:val="20"/>
    </w:rPr>
  </w:style>
  <w:style w:type="character" w:styleId="Heading3Char" w:customStyle="1">
    <w:name w:val="Heading 3 Char"/>
    <w:basedOn w:val="DefaultParagraphFont"/>
    <w:link w:val="Heading3"/>
    <w:rsid w:val="00D1451E"/>
    <w:rPr>
      <w:rFonts w:eastAsia="Times New Roman" w:cs="Times New Roman" w:asciiTheme="majorHAnsi" w:hAnsiTheme="majorHAnsi"/>
      <w:b/>
      <w:sz w:val="24"/>
      <w:szCs w:val="20"/>
    </w:rPr>
  </w:style>
  <w:style w:type="character" w:styleId="Heading4Char" w:customStyle="1">
    <w:name w:val="Heading 4 Char"/>
    <w:basedOn w:val="DefaultParagraphFont"/>
    <w:link w:val="Heading4"/>
    <w:rsid w:val="00D1451E"/>
    <w:rPr>
      <w:rFonts w:eastAsia="Times New Roman" w:cs="Times New Roman" w:asciiTheme="majorHAnsi" w:hAnsiTheme="majorHAnsi"/>
      <w:b/>
      <w:sz w:val="24"/>
      <w:szCs w:val="20"/>
    </w:rPr>
  </w:style>
  <w:style w:type="character" w:styleId="Heading5Char" w:customStyle="1">
    <w:name w:val="Heading 5 Char"/>
    <w:basedOn w:val="DefaultParagraphFont"/>
    <w:link w:val="Heading5"/>
    <w:rsid w:val="00D1451E"/>
    <w:rPr>
      <w:rFonts w:eastAsia="Times New Roman" w:cs="Times New Roman" w:asciiTheme="majorHAnsi" w:hAnsiTheme="majorHAnsi"/>
      <w:b/>
      <w:sz w:val="24"/>
      <w:szCs w:val="20"/>
    </w:rPr>
  </w:style>
  <w:style w:type="character" w:styleId="Heading6Char" w:customStyle="1">
    <w:name w:val="Heading 6 Char"/>
    <w:basedOn w:val="DefaultParagraphFont"/>
    <w:link w:val="Heading6"/>
    <w:rsid w:val="00CC0E60"/>
    <w:rPr>
      <w:rFonts w:eastAsia="Times New Roman" w:cs="Times New Roman" w:asciiTheme="majorHAnsi" w:hAnsiTheme="majorHAnsi"/>
      <w:b/>
      <w:sz w:val="24"/>
      <w:szCs w:val="20"/>
    </w:rPr>
  </w:style>
  <w:style w:type="character" w:styleId="Heading7Char" w:customStyle="1">
    <w:name w:val="Heading 7 Char"/>
    <w:basedOn w:val="DefaultParagraphFont"/>
    <w:link w:val="Heading7"/>
    <w:uiPriority w:val="99"/>
    <w:semiHidden/>
    <w:rsid w:val="00612AC4"/>
    <w:rPr>
      <w:rFonts w:ascii="Georgia" w:hAnsi="Georgia" w:eastAsia="Times New Roman" w:cs="Times New Roman"/>
      <w:sz w:val="20"/>
      <w:szCs w:val="20"/>
    </w:rPr>
  </w:style>
  <w:style w:type="character" w:styleId="Heading8Char" w:customStyle="1">
    <w:name w:val="Heading 8 Char"/>
    <w:basedOn w:val="DefaultParagraphFont"/>
    <w:link w:val="Heading8"/>
    <w:uiPriority w:val="99"/>
    <w:semiHidden/>
    <w:rsid w:val="00612AC4"/>
    <w:rPr>
      <w:rFonts w:ascii="Georgia" w:hAnsi="Georgia" w:eastAsia="Times New Roman" w:cs="Times New Roman"/>
      <w:i/>
      <w:sz w:val="20"/>
      <w:szCs w:val="20"/>
    </w:rPr>
  </w:style>
  <w:style w:type="character" w:styleId="Heading9Char" w:customStyle="1">
    <w:name w:val="Heading 9 Char"/>
    <w:basedOn w:val="DefaultParagraphFont"/>
    <w:link w:val="Heading9"/>
    <w:uiPriority w:val="99"/>
    <w:semiHidden/>
    <w:rsid w:val="00612AC4"/>
    <w:rPr>
      <w:rFonts w:ascii="Arial" w:hAnsi="Arial" w:eastAsia="Times New Roman" w:cs="Times New Roman"/>
      <w:szCs w:val="20"/>
    </w:rPr>
  </w:style>
  <w:style w:type="character" w:styleId="HTMLVariable">
    <w:name w:val="HTML Variable"/>
    <w:uiPriority w:val="29"/>
    <w:semiHidden/>
    <w:rsid w:val="00CA37F8"/>
    <w:rPr>
      <w:i/>
      <w:iCs/>
    </w:rPr>
  </w:style>
  <w:style w:type="character" w:styleId="Hyperlink">
    <w:name w:val="Hyperlink"/>
    <w:uiPriority w:val="99"/>
    <w:rsid w:val="00CA37F8"/>
    <w:rPr>
      <w:color w:val="0000FF"/>
      <w:u w:val="single"/>
    </w:rPr>
  </w:style>
  <w:style w:type="numbering" w:styleId="NumberedList" w:customStyle="1">
    <w:name w:val="Numbered List"/>
    <w:uiPriority w:val="99"/>
    <w:rsid w:val="00B45ECE"/>
    <w:pPr>
      <w:numPr>
        <w:numId w:val="107"/>
      </w:numPr>
    </w:pPr>
  </w:style>
  <w:style w:type="character" w:styleId="PageNumber">
    <w:name w:val="page number"/>
    <w:basedOn w:val="DefaultParagraphFont"/>
    <w:semiHidden/>
    <w:rsid w:val="00CA37F8"/>
  </w:style>
  <w:style w:type="paragraph" w:styleId="TOAHeading">
    <w:name w:val="toa heading"/>
    <w:basedOn w:val="Heading1"/>
    <w:next w:val="Normal"/>
    <w:uiPriority w:val="44"/>
    <w:semiHidden/>
    <w:rsid w:val="00CA37F8"/>
    <w:pPr>
      <w:spacing w:before="120"/>
    </w:pPr>
    <w:rPr>
      <w:b w:val="0"/>
      <w:bCs/>
      <w:smallCaps/>
    </w:rPr>
  </w:style>
  <w:style w:type="paragraph" w:styleId="TOC1">
    <w:name w:val="toc 1"/>
    <w:basedOn w:val="Normal"/>
    <w:next w:val="Normal"/>
    <w:uiPriority w:val="39"/>
    <w:rsid w:val="00405983"/>
    <w:pPr>
      <w:spacing w:before="60"/>
      <w:ind w:left="720" w:hanging="720"/>
    </w:pPr>
  </w:style>
  <w:style w:type="paragraph" w:styleId="TOC2">
    <w:name w:val="toc 2"/>
    <w:basedOn w:val="TOC1"/>
    <w:next w:val="Normal"/>
    <w:autoRedefine/>
    <w:uiPriority w:val="39"/>
    <w:rsid w:val="00405983"/>
  </w:style>
  <w:style w:type="paragraph" w:styleId="TOC3">
    <w:name w:val="toc 3"/>
    <w:basedOn w:val="TOC2"/>
    <w:next w:val="Normal"/>
    <w:autoRedefine/>
    <w:uiPriority w:val="39"/>
    <w:rsid w:val="00405983"/>
  </w:style>
  <w:style w:type="paragraph" w:styleId="TOC4">
    <w:name w:val="toc 4"/>
    <w:basedOn w:val="TOC3"/>
    <w:next w:val="Normal"/>
    <w:autoRedefine/>
    <w:uiPriority w:val="39"/>
    <w:rsid w:val="00CA37F8"/>
  </w:style>
  <w:style w:type="paragraph" w:styleId="TOC5">
    <w:name w:val="toc 5"/>
    <w:basedOn w:val="Normal"/>
    <w:next w:val="Normal"/>
    <w:autoRedefine/>
    <w:uiPriority w:val="44"/>
    <w:semiHidden/>
    <w:rsid w:val="00CA37F8"/>
    <w:pPr>
      <w:ind w:left="960"/>
    </w:pPr>
  </w:style>
  <w:style w:type="paragraph" w:styleId="TOC6">
    <w:name w:val="toc 6"/>
    <w:basedOn w:val="Normal"/>
    <w:next w:val="Normal"/>
    <w:autoRedefine/>
    <w:uiPriority w:val="44"/>
    <w:semiHidden/>
    <w:rsid w:val="00CA37F8"/>
    <w:pPr>
      <w:ind w:left="1200"/>
    </w:pPr>
  </w:style>
  <w:style w:type="paragraph" w:styleId="TOC7">
    <w:name w:val="toc 7"/>
    <w:basedOn w:val="Normal"/>
    <w:next w:val="Normal"/>
    <w:autoRedefine/>
    <w:uiPriority w:val="44"/>
    <w:semiHidden/>
    <w:rsid w:val="00CA37F8"/>
    <w:pPr>
      <w:ind w:left="1440"/>
    </w:pPr>
  </w:style>
  <w:style w:type="paragraph" w:styleId="TOC8">
    <w:name w:val="toc 8"/>
    <w:basedOn w:val="Normal"/>
    <w:next w:val="Normal"/>
    <w:autoRedefine/>
    <w:uiPriority w:val="44"/>
    <w:semiHidden/>
    <w:rsid w:val="00CA37F8"/>
    <w:pPr>
      <w:ind w:left="1680"/>
    </w:pPr>
  </w:style>
  <w:style w:type="paragraph" w:styleId="TOC9">
    <w:name w:val="toc 9"/>
    <w:basedOn w:val="Normal"/>
    <w:next w:val="Normal"/>
    <w:autoRedefine/>
    <w:uiPriority w:val="44"/>
    <w:semiHidden/>
    <w:rsid w:val="00CA37F8"/>
    <w:pPr>
      <w:ind w:left="1920"/>
    </w:pPr>
  </w:style>
  <w:style w:type="character" w:styleId="PlaceholderText">
    <w:name w:val="Placeholder Text"/>
    <w:basedOn w:val="DefaultParagraphFont"/>
    <w:uiPriority w:val="99"/>
    <w:semiHidden/>
    <w:rsid w:val="00CA37F8"/>
    <w:rPr>
      <w:color w:val="808080"/>
    </w:rPr>
  </w:style>
  <w:style w:type="table" w:styleId="TableGrid">
    <w:name w:val="Table Grid"/>
    <w:basedOn w:val="TableNormal"/>
    <w:uiPriority w:val="59"/>
    <w:rsid w:val="00CA37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LatestVersion" w:customStyle="1">
    <w:name w:val="Document Latest Version"/>
    <w:basedOn w:val="Version"/>
    <w:link w:val="DocumentLatestVersionChar"/>
    <w:uiPriority w:val="29"/>
    <w:semiHidden/>
    <w:qFormat/>
    <w:rsid w:val="00CA37F8"/>
    <w:rPr>
      <w:color w:val="FFFFFF" w:themeColor="background1"/>
      <w:sz w:val="18"/>
    </w:rPr>
  </w:style>
  <w:style w:type="character" w:styleId="CommentReference">
    <w:name w:val="annotation reference"/>
    <w:basedOn w:val="DefaultParagraphFont"/>
    <w:uiPriority w:val="99"/>
    <w:semiHidden/>
    <w:unhideWhenUsed/>
    <w:rsid w:val="00CA37F8"/>
    <w:rPr>
      <w:sz w:val="16"/>
      <w:szCs w:val="16"/>
    </w:rPr>
  </w:style>
  <w:style w:type="character" w:styleId="VersionChar" w:customStyle="1">
    <w:name w:val="Version Char"/>
    <w:basedOn w:val="DefaultParagraphFont"/>
    <w:link w:val="Version"/>
    <w:uiPriority w:val="44"/>
    <w:semiHidden/>
    <w:rsid w:val="00CA37F8"/>
    <w:rPr>
      <w:rFonts w:eastAsia="Times New Roman" w:cs="Times New Roman"/>
      <w:szCs w:val="24"/>
    </w:rPr>
  </w:style>
  <w:style w:type="character" w:styleId="DocumentLatestVersionChar" w:customStyle="1">
    <w:name w:val="Document Latest Version Char"/>
    <w:basedOn w:val="VersionChar"/>
    <w:link w:val="DocumentLatestVersion"/>
    <w:uiPriority w:val="29"/>
    <w:semiHidden/>
    <w:rsid w:val="00CA37F8"/>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CA37F8"/>
    <w:rPr>
      <w:sz w:val="20"/>
      <w:szCs w:val="20"/>
    </w:rPr>
  </w:style>
  <w:style w:type="character" w:styleId="CommentTextChar" w:customStyle="1">
    <w:name w:val="Comment Text Char"/>
    <w:basedOn w:val="DefaultParagraphFont"/>
    <w:link w:val="CommentText"/>
    <w:uiPriority w:val="99"/>
    <w:semiHidden/>
    <w:rsid w:val="00CA37F8"/>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37F8"/>
    <w:rPr>
      <w:b/>
      <w:bCs/>
    </w:rPr>
  </w:style>
  <w:style w:type="character" w:styleId="CommentSubjectChar" w:customStyle="1">
    <w:name w:val="Comment Subject Char"/>
    <w:basedOn w:val="CommentTextChar"/>
    <w:link w:val="CommentSubject"/>
    <w:uiPriority w:val="99"/>
    <w:semiHidden/>
    <w:rsid w:val="00CA37F8"/>
    <w:rPr>
      <w:rFonts w:eastAsia="Times New Roman" w:cs="Times New Roman"/>
      <w:b/>
      <w:bCs/>
      <w:sz w:val="20"/>
      <w:szCs w:val="20"/>
    </w:rPr>
  </w:style>
  <w:style w:type="paragraph" w:styleId="DateVersionLast" w:customStyle="1">
    <w:name w:val="Date Version Last"/>
    <w:basedOn w:val="Normal"/>
    <w:uiPriority w:val="29"/>
    <w:semiHidden/>
    <w:qFormat/>
    <w:rsid w:val="00CA37F8"/>
    <w:rPr>
      <w:sz w:val="16"/>
      <w:szCs w:val="16"/>
    </w:rPr>
  </w:style>
  <w:style w:type="paragraph" w:styleId="DocumentTitleStyle" w:customStyle="1">
    <w:name w:val="Document Title Style"/>
    <w:basedOn w:val="Normal"/>
    <w:next w:val="DocumentNumber"/>
    <w:uiPriority w:val="39"/>
    <w:semiHidden/>
    <w:qFormat/>
    <w:rsid w:val="00CA37F8"/>
  </w:style>
  <w:style w:type="character" w:styleId="Code" w:customStyle="1">
    <w:name w:val="Code"/>
    <w:basedOn w:val="DefaultParagraphFont"/>
    <w:uiPriority w:val="1"/>
    <w:qFormat/>
    <w:rsid w:val="00CA37F8"/>
    <w:rPr>
      <w:rFonts w:ascii="Courier New" w:hAnsi="Courier New"/>
    </w:rPr>
  </w:style>
  <w:style w:type="table" w:styleId="TechnicalGrid" w:customStyle="1">
    <w:name w:val="Technical Grid"/>
    <w:basedOn w:val="TableNormal"/>
    <w:uiPriority w:val="99"/>
    <w:rsid w:val="00CA37F8"/>
    <w:pPr>
      <w:spacing w:after="0" w:line="240" w:lineRule="auto"/>
    </w:p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rPr>
        <w:rFonts w:ascii="Arial" w:hAnsi="Arial"/>
        <w:b/>
      </w:rPr>
      <w:tblPr/>
      <w:tcPr>
        <w:tcBorders>
          <w:top w:val="single" w:color="auto" w:sz="12" w:space="0"/>
          <w:left w:val="single" w:color="auto" w:sz="12" w:space="0"/>
          <w:bottom w:val="single" w:color="auto" w:sz="12" w:space="0"/>
          <w:right w:val="single" w:color="auto" w:sz="12" w:space="0"/>
          <w:insideH w:val="single" w:color="auto" w:sz="6" w:space="0"/>
          <w:insideV w:val="single" w:color="auto" w:sz="6" w:space="0"/>
          <w:tl2br w:val="nil"/>
          <w:tr2bl w:val="nil"/>
        </w:tcBorders>
      </w:tcPr>
    </w:tblStylePr>
  </w:style>
  <w:style w:type="paragraph" w:styleId="Caption">
    <w:name w:val="caption"/>
    <w:basedOn w:val="Normal"/>
    <w:next w:val="Normal"/>
    <w:uiPriority w:val="35"/>
    <w:unhideWhenUsed/>
    <w:qFormat/>
    <w:rsid w:val="00CA37F8"/>
    <w:pPr>
      <w:spacing w:after="200"/>
    </w:pPr>
    <w:rPr>
      <w:iCs/>
      <w:sz w:val="18"/>
      <w:szCs w:val="18"/>
    </w:rPr>
  </w:style>
  <w:style w:type="numbering" w:styleId="BulletList" w:customStyle="1">
    <w:name w:val="Bullet List"/>
    <w:uiPriority w:val="99"/>
    <w:rsid w:val="007A0898"/>
    <w:pPr>
      <w:numPr>
        <w:numId w:val="115"/>
      </w:numPr>
    </w:pPr>
  </w:style>
  <w:style w:type="character" w:styleId="NoSpacingChar" w:customStyle="1">
    <w:name w:val="No Spacing Char"/>
    <w:basedOn w:val="DefaultParagraphFont"/>
    <w:link w:val="NoSpacing"/>
    <w:uiPriority w:val="1"/>
    <w:semiHidden/>
    <w:rsid w:val="00815292"/>
    <w:rPr>
      <w:rFonts w:eastAsiaTheme="minorEastAsia"/>
    </w:rPr>
  </w:style>
  <w:style w:type="table" w:styleId="TableGridLight">
    <w:name w:val="Grid Table Light"/>
    <w:basedOn w:val="TableNormal"/>
    <w:uiPriority w:val="40"/>
    <w:rsid w:val="00CA37F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CA37F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CA37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37F8"/>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AbstractBody" w:customStyle="1">
    <w:name w:val="Abstract Body"/>
    <w:basedOn w:val="Normal"/>
    <w:uiPriority w:val="4"/>
    <w:rsid w:val="00CA37F8"/>
    <w:pPr>
      <w:ind w:left="720" w:right="720" w:firstLine="360"/>
      <w:jc w:val="both"/>
    </w:pPr>
    <w:rPr>
      <w:bCs/>
    </w:rPr>
  </w:style>
  <w:style w:type="paragraph" w:styleId="TOCHeading">
    <w:name w:val="TOC Heading"/>
    <w:basedOn w:val="Heading1"/>
    <w:next w:val="Normal"/>
    <w:uiPriority w:val="39"/>
    <w:unhideWhenUsed/>
    <w:rsid w:val="00CA37F8"/>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CA37F8"/>
    <w:pPr>
      <w:numPr>
        <w:numId w:val="81"/>
      </w:numPr>
      <w:contextualSpacing/>
    </w:pPr>
  </w:style>
  <w:style w:type="paragraph" w:styleId="ControlledDocument" w:customStyle="1">
    <w:name w:val="Controlled Document"/>
    <w:basedOn w:val="Normal"/>
    <w:next w:val="Normal"/>
    <w:uiPriority w:val="99"/>
    <w:rsid w:val="00C951C3"/>
    <w:pPr>
      <w:framePr w:wrap="around" w:hAnchor="text" w:vAnchor="page" w:xAlign="center" w:y="5041"/>
      <w:suppressOverlap/>
    </w:pPr>
  </w:style>
  <w:style w:type="character" w:styleId="WBSLevel2Name" w:customStyle="1">
    <w:name w:val="WBS Level 2 Name"/>
    <w:basedOn w:val="DefaultParagraphFont"/>
    <w:uiPriority w:val="99"/>
    <w:semiHidden/>
    <w:rsid w:val="00AF3D10"/>
  </w:style>
  <w:style w:type="paragraph" w:styleId="Text" w:customStyle="1">
    <w:name w:val="Text"/>
    <w:basedOn w:val="Normal"/>
    <w:semiHidden/>
    <w:rsid w:val="00E95AD9"/>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815292"/>
    <w:rPr>
      <w:i/>
      <w:iCs/>
      <w:color w:val="auto"/>
    </w:rPr>
  </w:style>
  <w:style w:type="character" w:styleId="Emphasis">
    <w:name w:val="Emphasis"/>
    <w:basedOn w:val="DefaultParagraphFont"/>
    <w:uiPriority w:val="20"/>
    <w:qFormat/>
    <w:rsid w:val="00815292"/>
    <w:rPr>
      <w:b/>
      <w:i/>
      <w:iCs/>
    </w:rPr>
  </w:style>
  <w:style w:type="paragraph" w:styleId="Quote">
    <w:name w:val="Quote"/>
    <w:basedOn w:val="Normal"/>
    <w:next w:val="Normal"/>
    <w:link w:val="QuoteChar"/>
    <w:uiPriority w:val="25"/>
    <w:qFormat/>
    <w:rsid w:val="00815292"/>
    <w:pPr>
      <w:spacing w:before="200" w:after="160"/>
      <w:ind w:left="864" w:right="864"/>
      <w:jc w:val="center"/>
    </w:pPr>
    <w:rPr>
      <w:i/>
      <w:iCs/>
    </w:rPr>
  </w:style>
  <w:style w:type="character" w:styleId="QuoteChar" w:customStyle="1">
    <w:name w:val="Quote Char"/>
    <w:basedOn w:val="DefaultParagraphFont"/>
    <w:link w:val="Quote"/>
    <w:uiPriority w:val="25"/>
    <w:rsid w:val="00815292"/>
    <w:rPr>
      <w:rFonts w:eastAsia="Times New Roman" w:cs="Times New Roman"/>
      <w:i/>
      <w:iCs/>
      <w:szCs w:val="24"/>
    </w:rPr>
  </w:style>
  <w:style w:type="paragraph" w:styleId="WBSabbr" w:customStyle="1">
    <w:name w:val="WBSabbr"/>
    <w:basedOn w:val="Normal"/>
    <w:uiPriority w:val="49"/>
    <w:semiHidden/>
    <w:qFormat/>
    <w:rsid w:val="00BC7054"/>
    <w:pPr>
      <w:framePr w:wrap="around" w:hAnchor="text" w:vAnchor="page" w:xAlign="center" w:y="5041"/>
      <w:suppressOverlap/>
    </w:pPr>
  </w:style>
  <w:style w:type="paragraph" w:styleId="Requirement1" w:customStyle="1">
    <w:name w:val="Requirement 1"/>
    <w:qFormat/>
    <w:rsid w:val="00105F56"/>
    <w:pPr>
      <w:numPr>
        <w:numId w:val="101"/>
      </w:numPr>
      <w:spacing w:after="120" w:line="240" w:lineRule="auto"/>
    </w:pPr>
    <w:rPr>
      <w:rFonts w:eastAsia="Times New Roman" w:cs="Times New Roman"/>
      <w:iCs/>
      <w:szCs w:val="20"/>
    </w:rPr>
  </w:style>
  <w:style w:type="paragraph" w:styleId="Requirement2" w:customStyle="1">
    <w:name w:val="Requirement 2"/>
    <w:basedOn w:val="Requirement1"/>
    <w:qFormat/>
    <w:rsid w:val="00105F56"/>
    <w:pPr>
      <w:numPr>
        <w:ilvl w:val="1"/>
      </w:numPr>
    </w:pPr>
  </w:style>
  <w:style w:type="paragraph" w:styleId="Requirement3" w:customStyle="1">
    <w:name w:val="Requirement 3"/>
    <w:basedOn w:val="Requirement2"/>
    <w:qFormat/>
    <w:rsid w:val="00105F56"/>
    <w:pPr>
      <w:numPr>
        <w:ilvl w:val="2"/>
      </w:numPr>
    </w:pPr>
  </w:style>
  <w:style w:type="paragraph" w:styleId="BodyTextIndent">
    <w:name w:val="Body Text Indent"/>
    <w:basedOn w:val="Normal"/>
    <w:link w:val="BodyTextIndentChar"/>
    <w:uiPriority w:val="99"/>
    <w:rsid w:val="00B52E21"/>
    <w:pPr>
      <w:spacing w:after="120"/>
      <w:ind w:left="360"/>
    </w:pPr>
  </w:style>
  <w:style w:type="character" w:styleId="BodyTextIndentChar" w:customStyle="1">
    <w:name w:val="Body Text Indent Char"/>
    <w:basedOn w:val="DefaultParagraphFont"/>
    <w:link w:val="BodyTextIndent"/>
    <w:uiPriority w:val="99"/>
    <w:rsid w:val="00B52E21"/>
    <w:rPr>
      <w:rFonts w:eastAsia="Times New Roman" w:cs="Times New Roman"/>
      <w:szCs w:val="24"/>
    </w:rPr>
  </w:style>
  <w:style w:type="paragraph" w:styleId="List">
    <w:name w:val="List"/>
    <w:basedOn w:val="Normal"/>
    <w:uiPriority w:val="99"/>
    <w:unhideWhenUsed/>
    <w:qFormat/>
    <w:rsid w:val="00CC5B78"/>
    <w:pPr>
      <w:ind w:left="360" w:hanging="360"/>
      <w:contextualSpacing/>
    </w:pPr>
  </w:style>
  <w:style w:type="paragraph" w:styleId="Revision">
    <w:name w:val="Revision"/>
    <w:hidden/>
    <w:uiPriority w:val="99"/>
    <w:semiHidden/>
    <w:rsid w:val="00D116E9"/>
    <w:pPr>
      <w:spacing w:after="0" w:line="240" w:lineRule="auto"/>
    </w:pPr>
    <w:rPr>
      <w:rFonts w:eastAsia="Times New Roman" w:cs="Times New Roman"/>
      <w:szCs w:val="24"/>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caltech.sharepoint.com/sites/ovro/projects/dsa2000documents/Project/Document%20Library/Editable%20Documents/D2k-00012-DAT-DES%20v1.docx?d=wb7a822b5f97c4abab0d7e47dbeb8acaa&amp;csf=1&amp;web=1&amp;e=RAclVu&amp;nav=eyJoIjoiNjMxODI4NzYxIn0%3D" TargetMode="External" Id="Rdbe18306de484c42" /><Relationship Type="http://schemas.openxmlformats.org/officeDocument/2006/relationships/customXml" Target="ink/ink3.xml" Id="rId1406103874" /><Relationship Type="http://schemas.openxmlformats.org/officeDocument/2006/relationships/customXml" Target="ink/ink4.xml" Id="rId181447526" /><Relationship Type="http://schemas.openxmlformats.org/officeDocument/2006/relationships/customXml" Target="ink/ink5.xml" Id="rId1802591288" /><Relationship Type="http://schemas.openxmlformats.org/officeDocument/2006/relationships/customXml" Target="ink/ink6.xml" Id="rId613811126" /><Relationship Type="http://schemas.openxmlformats.org/officeDocument/2006/relationships/image" Target="/media/image3.png" Id="Rf47ec0a327d84ec5" /><Relationship Type="http://schemas.openxmlformats.org/officeDocument/2006/relationships/image" Target="/media/image5.png" Id="Rc5fe2c19f3d4455d" /><Relationship Type="http://schemas.openxmlformats.org/officeDocument/2006/relationships/image" Target="/media/image6.png" Id="R8d801206599e489f" /><Relationship Type="http://schemas.openxmlformats.org/officeDocument/2006/relationships/header" Target="header2.xml" Id="R8fec5d3aa16540ff" /><Relationship Type="http://schemas.openxmlformats.org/officeDocument/2006/relationships/footer" Target="footer2.xml" Id="R0808ae17605c4737" /><Relationship Type="http://schemas.openxmlformats.org/officeDocument/2006/relationships/image" Target="/media/image7.png" Id="Rb6f1b3d35a124a87" /><Relationship Type="http://schemas.openxmlformats.org/officeDocument/2006/relationships/hyperlink" Target="https://github.com/Radio-Camera-Initiative/DSA-2000_calculator/blob/main/DSA2000_data.ipynb" TargetMode="External" Id="Ra283438ab87e47d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altech.sharepoint.com/sites/ovro/projects/dsa2000documents/Forms/Word%20Macros%20Template/DSA-2000%20Document%20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34"/>
    <w:rsid w:val="00574C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17A899A56EE4F8F743204EEDF8856">
    <w:name w:val="54A17A899A56EE4F8F743204EEDF8856"/>
  </w:style>
  <w:style w:type="paragraph" w:customStyle="1" w:styleId="DF516FE6E289A44C8AE8AF0B7BBD2AFE">
    <w:name w:val="DF516FE6E289A44C8AE8AF0B7BBD2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30T23:26:46.188"/>
    </inkml:context>
    <inkml:brush xml:id="br0">
      <inkml:brushProperty name="width" value="0.1" units="cm"/>
      <inkml:brushProperty name="height" value="0.1" units="cm"/>
      <inkml:brushProperty name="color" value="#4472C4"/>
    </inkml:brush>
  </inkml:definitions>
  <inkml:trace contextRef="#ctx0" brushRef="#br0">0 0 16383 0 0,'0'0'0'0'0</inkml:trace>
  <inkml:trace contextRef="#ctx0" brushRef="#br0" timeOffset="36.49">0 503 16383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30T23:26:46.189"/>
    </inkml:context>
    <inkml:brush xml:id="br0">
      <inkml:brushProperty name="width" value="0.1" units="cm"/>
      <inkml:brushProperty name="height" value="0.1" units="cm"/>
      <inkml:brushProperty name="color" value="#4472C4"/>
    </inkml:brush>
  </inkml:definitions>
  <inkml:trace contextRef="#ctx0" brushRef="#br0">0 0 16383 0 0,'0'0'0'0'0</inkml:trace>
  <inkml:trace contextRef="#ctx0" brushRef="#br0" timeOffset="36.5">19 383 16383 0 0,'0'0'0'0'0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30T23:26:46.188"/>
    </inkml:context>
    <inkml:brush xml:id="br0">
      <inkml:brushProperty name="width" value="0.1" units="cm"/>
      <inkml:brushProperty name="height" value="0.1" units="cm"/>
      <inkml:brushProperty name="color" value="#4472C4"/>
    </inkml:brush>
  </inkml:definitions>
  <inkml:trace contextRef="#ctx0" brushRef="#br0">0 0 16383 0 0,'0'0'0'0'0</inkml:trace>
  <inkml:trace contextRef="#ctx0" brushRef="#br0" timeOffset="36.49">0 503 16383 0 0,'0'0'0'0'0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30T23:26:46.188"/>
    </inkml:context>
    <inkml:brush xml:id="br0">
      <inkml:brushProperty name="width" value="0.1" units="cm"/>
      <inkml:brushProperty name="height" value="0.1" units="cm"/>
      <inkml:brushProperty name="color" value="#4472C4"/>
    </inkml:brush>
  </inkml:definitions>
  <inkml:trace contextRef="#ctx0" brushRef="#br0">0 0 16383 0 0,'0'0'0'0'0</inkml:trace>
  <inkml:trace contextRef="#ctx0" brushRef="#br0" timeOffset="36.49">0 503 16383 0 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F572AF2123A438CFFFDE8DF74C02E" ma:contentTypeVersion="25" ma:contentTypeDescription="Create a new document." ma:contentTypeScope="" ma:versionID="f2c37ba58282813bd42b273e15472a55">
  <xsd:schema xmlns:xsd="http://www.w3.org/2001/XMLSchema" xmlns:xs="http://www.w3.org/2001/XMLSchema" xmlns:p="http://schemas.microsoft.com/office/2006/metadata/properties" xmlns:ns2="56c45531-4dc0-4ecf-b1f6-b3e259fe0aa2" xmlns:ns3="e531feb1-21b7-4066-943d-b3a959ba2802" xmlns:ns4="70f2d024-d81a-45b9-9f62-d57c478f1068" targetNamespace="http://schemas.microsoft.com/office/2006/metadata/properties" ma:root="true" ma:fieldsID="968184e0deff37a8171e97694bee4112" ns2:_="" ns3:_="" ns4:_="">
    <xsd:import namespace="56c45531-4dc0-4ecf-b1f6-b3e259fe0aa2"/>
    <xsd:import namespace="e531feb1-21b7-4066-943d-b3a959ba2802"/>
    <xsd:import namespace="70f2d024-d81a-45b9-9f62-d57c478f10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TaxCatchAll" minOccurs="0"/>
                <xsd:element ref="ns3:lcf76f155ced4ddcb4097134ff3c332f" minOccurs="0"/>
                <xsd:element ref="ns3:Remarks" minOccurs="0"/>
                <xsd:element ref="ns3:Controlled"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45531-4dc0-4ecf-b1f6-b3e259fe0a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31feb1-21b7-4066-943d-b3a959ba280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2113186-39af-432d-951a-a58ab5eae62d" ma:termSetId="09814cd3-568e-fe90-9814-8d621ff8fb84" ma:anchorId="fba54fb3-c3e1-fe81-a776-ca4b69148c4d" ma:open="true" ma:isKeyword="false">
      <xsd:complexType>
        <xsd:sequence>
          <xsd:element ref="pc:Terms" minOccurs="0" maxOccurs="1"/>
        </xsd:sequence>
      </xsd:complexType>
    </xsd:element>
    <xsd:element name="Remarks" ma:index="24" nillable="true" ma:displayName="Remarks" ma:description="Description of images" ma:format="Dropdown" ma:internalName="Remarks">
      <xsd:simpleType>
        <xsd:restriction base="dms:Note">
          <xsd:maxLength value="255"/>
        </xsd:restriction>
      </xsd:simpleType>
    </xsd:element>
    <xsd:element name="Controlled" ma:index="25" nillable="true" ma:displayName="Controlled" ma:default="0" ma:description="Check if document needs to be signed off" ma:format="Dropdown" ma:internalName="Controlled">
      <xsd:simpleType>
        <xsd:restriction base="dms:Boolea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f2d024-d81a-45b9-9f62-d57c478f106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5398c31-5223-4349-8b41-8c08a389ef39}" ma:internalName="TaxCatchAll" ma:showField="CatchAllData" ma:web="70f2d024-d81a-45b9-9f62-d57c478f10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ntrolled xmlns="e531feb1-21b7-4066-943d-b3a959ba2802">false</Controlled>
    <TaxCatchAll xmlns="70f2d024-d81a-45b9-9f62-d57c478f1068" xsi:nil="true"/>
    <Remarks xmlns="e531feb1-21b7-4066-943d-b3a959ba2802" xsi:nil="true"/>
    <lcf76f155ced4ddcb4097134ff3c332f xmlns="e531feb1-21b7-4066-943d-b3a959ba280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294BFD-B064-475D-8083-95DE04EC2CC1}"/>
</file>

<file path=customXml/itemProps2.xml><?xml version="1.0" encoding="utf-8"?>
<ds:datastoreItem xmlns:ds="http://schemas.openxmlformats.org/officeDocument/2006/customXml" ds:itemID="{CF7EEEF4-596F-48B2-8D8D-30E295B620E0}">
  <ds:schemaRefs>
    <ds:schemaRef ds:uri="http://schemas.openxmlformats.org/officeDocument/2006/bibliography"/>
  </ds:schemaRefs>
</ds:datastoreItem>
</file>

<file path=customXml/itemProps3.xml><?xml version="1.0" encoding="utf-8"?>
<ds:datastoreItem xmlns:ds="http://schemas.openxmlformats.org/officeDocument/2006/customXml" ds:itemID="{8EFB8FF1-12B2-4D42-97C7-88E041A2C391}">
  <ds:schemaRefs>
    <ds:schemaRef ds:uri="http://schemas.microsoft.com/office/2006/metadata/properties"/>
    <ds:schemaRef ds:uri="http://schemas.microsoft.com/office/infopath/2007/PartnerControls"/>
    <ds:schemaRef ds:uri="e531feb1-21b7-4066-943d-b3a959ba2802"/>
    <ds:schemaRef ds:uri="70f2d024-d81a-45b9-9f62-d57c478f1068"/>
  </ds:schemaRefs>
</ds:datastoreItem>
</file>

<file path=customXml/itemProps4.xml><?xml version="1.0" encoding="utf-8"?>
<ds:datastoreItem xmlns:ds="http://schemas.openxmlformats.org/officeDocument/2006/customXml" ds:itemID="{9470904B-3C26-48FC-B753-9E081A6934F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DSA-2000%20Document%20template.dotm</ap:Template>
  <ap:Application>Microsoft Word for the web</ap:Application>
  <ap:DocSecurity>0</ap:DocSecurity>
  <ap:ScaleCrop>false</ap:ScaleCrop>
  <ap:Manager>lamb@caltech.edu</ap:Manager>
  <ap:Company>California Institute of Technology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Microsoft Office User</dc:creator>
  <cp:keywords/>
  <dc:description/>
  <cp:lastModifiedBy>Law, Casey</cp:lastModifiedBy>
  <cp:revision>7</cp:revision>
  <dcterms:created xsi:type="dcterms:W3CDTF">2023-09-18T18:02:00Z</dcterms:created>
  <dcterms:modified xsi:type="dcterms:W3CDTF">2023-10-29T00:05:29Z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0x010100F75F572AF2123A438CFFFDE8DF74C02E</vt:lpwstr>
  </property>
  <property fmtid="{D5CDD505-2E9C-101B-9397-08002B2CF9AE}" pid="3" name="MediaServiceImageTags">
    <vt:lpwstr/>
  </property>
  <property fmtid="{D5CDD505-2E9C-101B-9397-08002B2CF9AE}" pid="4" name="Controlled">
    <vt:bool>false</vt:bool>
  </property>
  <property fmtid="{D5CDD505-2E9C-101B-9397-08002B2CF9AE}" pid="5" name="Order">
    <vt:r8>900</vt:r8>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ies>
</file>
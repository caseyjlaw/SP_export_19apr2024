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E5321" w:rsidR="00C471A1" w:rsidP="00E13EF3" w:rsidRDefault="006407A8" w14:paraId="19C54A5D" w14:textId="640B1CD2">
      <w:pPr>
        <w:pStyle w:val="DocumentNumber"/>
      </w:pPr>
      <w:r w:rsidRPr="00DE5321">
        <w:t xml:space="preserve">DSA-2000 Document No. </w:t>
      </w:r>
      <w:r>
        <w:fldChar w:fldCharType="begin"/>
      </w:r>
      <w:r>
        <w:instrText> DOCVARIABLE  varDocNum  \* MERGEFORMAT </w:instrText>
      </w:r>
      <w:r>
        <w:fldChar w:fldCharType="separate"/>
      </w:r>
      <w:r w:rsidR="00621110">
        <w:t>00002</w:t>
      </w:r>
      <w:r>
        <w:fldChar w:fldCharType="end"/>
      </w:r>
    </w:p>
    <w:p w:rsidRPr="00F77EBE" w:rsidR="00C471A1" w:rsidP="00E3431A" w:rsidRDefault="002B437B" w14:paraId="40C29E96" w14:textId="338B805A">
      <w:pPr>
        <w:pStyle w:val="Title"/>
      </w:pPr>
      <w:r>
        <w:fldChar w:fldCharType="begin"/>
      </w:r>
      <w:r>
        <w:instrText xml:space="preserve"> DOCVARIABLE  varTitle </w:instrText>
      </w:r>
      <w:r w:rsidR="005E198F">
        <w:instrText>\*MERGEFORMAT</w:instrText>
      </w:r>
      <w:r>
        <w:fldChar w:fldCharType="separate"/>
      </w:r>
      <w:r w:rsidR="00621110">
        <w:t>Common DSA-2000 Acronyms and Initialisms</w:t>
      </w:r>
      <w:r>
        <w:fldChar w:fldCharType="end"/>
      </w:r>
    </w:p>
    <w:p w:rsidR="00C471A1" w:rsidP="00CE05C7" w:rsidRDefault="00877BE3" w14:paraId="054AC14E" w14:textId="11BB6FCC">
      <w:pPr>
        <w:pStyle w:val="Author"/>
      </w:pPr>
      <w:r>
        <w:t>James W. Lamb</w:t>
      </w:r>
      <w:r w:rsidR="00C471A1">
        <w:t xml:space="preserve"> </w:t>
      </w:r>
    </w:p>
    <w:p w:rsidRPr="005E41D0" w:rsidR="00862C91" w:rsidP="00725579" w:rsidRDefault="00512307" w14:paraId="1FE67487" w14:textId="401CCB3F">
      <w:pPr>
        <w:pStyle w:val="Affiliation"/>
      </w:pPr>
      <w:r>
        <w:t>California Institute of Tech</w:t>
      </w:r>
      <w:r w:rsidR="00433094">
        <w:t>nology</w:t>
      </w:r>
    </w:p>
    <w:tbl>
      <w:tblPr>
        <w:tblStyle w:val="TableGrid"/>
        <w:tblpPr w:vertAnchor="page" w:tblpXSpec="center" w:tblpY="5041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8252EF" w:rsidTr="00D11B61" w14:paraId="72B5279B" w14:textId="77777777">
        <w:trPr>
          <w:cantSplit/>
          <w:trHeight w:val="4320" w:hRule="exact"/>
        </w:trPr>
        <w:tc>
          <w:tcPr>
            <w:tcW w:w="9350" w:type="dxa"/>
          </w:tcPr>
          <w:tbl>
            <w:tblPr>
              <w:tblpPr w:leftFromText="180" w:rightFromText="180" w:vertAnchor="text" w:horzAnchor="margin" w:tblpXSpec="center" w:tblpY="141"/>
              <w:tblW w:w="8640" w:type="dxa"/>
              <w:tblLayout w:type="fixed"/>
              <w:tblCellMar>
                <w:left w:w="72" w:type="dxa"/>
                <w:bottom w:w="72" w:type="dxa"/>
                <w:right w:w="72" w:type="dxa"/>
              </w:tblCellMar>
              <w:tblLook w:val="0000" w:firstRow="0" w:lastRow="0" w:firstColumn="0" w:lastColumn="0" w:noHBand="0" w:noVBand="0"/>
            </w:tblPr>
            <w:tblGrid>
              <w:gridCol w:w="4320"/>
              <w:gridCol w:w="4320"/>
            </w:tblGrid>
            <w:tr w:rsidR="008252EF" w:rsidTr="008252EF" w14:paraId="58DCDE68" w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252EF" w:rsidP="00BC0DAA" w:rsidRDefault="008252EF" w14:paraId="67111271" w14:textId="77777777">
                  <w:pPr>
                    <w:jc w:val="right"/>
                  </w:pPr>
                  <w:bookmarkStart w:name="bm_version" w:colFirst="1" w:colLast="1" w:id="0"/>
                  <w:r>
                    <w:t>Version:</w:t>
                  </w:r>
                </w:p>
              </w:tc>
              <w:tc>
                <w:tcPr>
                  <w:tcW w:w="4320" w:type="dxa"/>
                </w:tcPr>
                <w:p w:rsidRPr="00A86DE3" w:rsidR="008252EF" w:rsidP="00A86DE3" w:rsidRDefault="00621110" w14:paraId="14FD6A1F" w14:textId="5AA8853B">
                  <w:pPr>
                    <w:pStyle w:val="Version"/>
                  </w:pPr>
                  <w:r>
                    <w:t>2</w:t>
                  </w:r>
                </w:p>
              </w:tc>
            </w:tr>
            <w:tr w:rsidR="008252EF" w:rsidTr="008252EF" w14:paraId="64C3833A" w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252EF" w:rsidP="00BC0DAA" w:rsidRDefault="008252EF" w14:paraId="2C4D2FFF" w14:textId="77777777">
                  <w:pPr>
                    <w:jc w:val="right"/>
                  </w:pPr>
                  <w:bookmarkStart w:name="bm_version_date" w:colFirst="1" w:colLast="1" w:id="1"/>
                  <w:bookmarkEnd w:id="0"/>
                  <w:r>
                    <w:t>Version date:</w:t>
                  </w:r>
                </w:p>
              </w:tc>
              <w:tc>
                <w:tcPr>
                  <w:tcW w:w="4320" w:type="dxa"/>
                </w:tcPr>
                <w:p w:rsidRPr="00841AE5" w:rsidR="008252EF" w:rsidP="00BC0DAA" w:rsidRDefault="00E762CF" w14:paraId="283718EA" w14:textId="39FA02B4">
                  <w:pPr>
                    <w:pStyle w:val="VersionDate"/>
                  </w:pPr>
                  <w:r>
                    <w:t>2023-0</w:t>
                  </w:r>
                  <w:r w:rsidR="00621110">
                    <w:t>6</w:t>
                  </w:r>
                  <w:r>
                    <w:t>-</w:t>
                  </w:r>
                  <w:r w:rsidR="00621110">
                    <w:t>13</w:t>
                  </w:r>
                </w:p>
              </w:tc>
            </w:tr>
            <w:bookmarkEnd w:id="1"/>
            <w:tr w:rsidR="008252EF" w:rsidTr="008252EF" w14:paraId="1A47BC46" w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252EF" w:rsidP="00BC0DAA" w:rsidRDefault="008252EF" w14:paraId="3B8E2714" w14:textId="77777777">
                  <w:pPr>
                    <w:jc w:val="right"/>
                  </w:pPr>
                  <w:r>
                    <w:t>Original date:</w:t>
                  </w:r>
                </w:p>
              </w:tc>
              <w:tc>
                <w:tcPr>
                  <w:tcW w:w="4320" w:type="dxa"/>
                </w:tcPr>
                <w:p w:rsidRPr="00841AE5" w:rsidR="008252EF" w:rsidP="00BC0DAA" w:rsidRDefault="001717D3" w14:paraId="577E1064" w14:textId="3E7057A7">
                  <w:pPr>
                    <w:pStyle w:val="OriginalVersionDate"/>
                    <w:rPr>
                      <w:szCs w:val="24"/>
                    </w:rPr>
                  </w:pPr>
                  <w:r>
                    <w:rPr>
                      <w:szCs w:val="24"/>
                    </w:rPr>
                    <w:fldChar w:fldCharType="begin"/>
                  </w:r>
                  <w:r>
                    <w:rPr>
                      <w:szCs w:val="24"/>
                    </w:rPr>
                    <w:instrText xml:space="preserve"> CREATEDATE  \@ "yyyy-MM-dd" </w:instrText>
                  </w:r>
                  <w:r>
                    <w:rPr>
                      <w:szCs w:val="24"/>
                    </w:rPr>
                    <w:fldChar w:fldCharType="separate"/>
                  </w:r>
                  <w:r w:rsidR="00621110">
                    <w:rPr>
                      <w:noProof/>
                      <w:szCs w:val="24"/>
                    </w:rPr>
                    <w:t>2023-05-09</w:t>
                  </w:r>
                  <w:r>
                    <w:rPr>
                      <w:szCs w:val="24"/>
                    </w:rPr>
                    <w:fldChar w:fldCharType="end"/>
                  </w:r>
                </w:p>
              </w:tc>
            </w:tr>
            <w:tr w:rsidR="008252EF" w:rsidTr="00FD528D" w14:paraId="19C67E42" w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252EF" w:rsidP="00FD528D" w:rsidRDefault="00FD528D" w14:paraId="4D0E8B24" w14:textId="77777777">
                  <w:pPr>
                    <w:tabs>
                      <w:tab w:val="center" w:pos="2088"/>
                      <w:tab w:val="right" w:pos="4176"/>
                    </w:tabs>
                  </w:pPr>
                  <w:r>
                    <w:tab/>
                  </w:r>
                  <w:r>
                    <w:tab/>
                  </w:r>
                  <w:r w:rsidR="008252EF">
                    <w:t>Controlled document:</w:t>
                  </w:r>
                </w:p>
              </w:tc>
              <w:tc>
                <w:tcPr>
                  <w:tcW w:w="4320" w:type="dxa"/>
                </w:tcPr>
                <w:p w:rsidR="008252EF" w:rsidP="00C951C3" w:rsidRDefault="00000000" w14:paraId="41FCC962" w14:textId="74EB6EE8">
                  <w:pPr>
                    <w:pStyle w:val="ControlledDocument"/>
                    <w:framePr w:wrap="auto" w:vAnchor="margin" w:xAlign="left" w:yAlign="inline"/>
                    <w:suppressOverlap w:val="0"/>
                  </w:pPr>
                  <w:r>
                    <w:fldChar w:fldCharType="begin"/>
                  </w:r>
                  <w:r>
                    <w:instrText> DOCVARIABLE  varControlledDoc \*MERGEFORMAT </w:instrText>
                  </w:r>
                  <w:r>
                    <w:fldChar w:fldCharType="separate"/>
                  </w:r>
                  <w:r w:rsidR="00621110">
                    <w:t>No</w:t>
                  </w:r>
                  <w:r>
                    <w:fldChar w:fldCharType="end"/>
                  </w:r>
                </w:p>
              </w:tc>
            </w:tr>
            <w:tr w:rsidR="00831B29" w:rsidTr="00797F90" w14:paraId="6115A015" w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31B29" w:rsidP="00BC0DAA" w:rsidRDefault="00831B29" w14:paraId="6EE672A8" w14:textId="77777777">
                  <w:pPr>
                    <w:jc w:val="right"/>
                  </w:pPr>
                  <w:r>
                    <w:t>WBS Level 2:</w:t>
                  </w:r>
                </w:p>
              </w:tc>
              <w:tc>
                <w:tcPr>
                  <w:tcW w:w="4320" w:type="dxa"/>
                  <w:tcMar>
                    <w:right w:w="0" w:type="dxa"/>
                  </w:tcMar>
                </w:tcPr>
                <w:p w:rsidR="00831B29" w:rsidP="00BC7054" w:rsidRDefault="005D029C" w14:paraId="19C97837" w14:textId="5C2B1334">
                  <w:pPr>
                    <w:pStyle w:val="WBSabbr"/>
                    <w:framePr w:wrap="auto" w:vAnchor="margin" w:xAlign="left" w:yAlign="inline"/>
                    <w:suppressOverlap w:val="0"/>
                  </w:pPr>
                  <w:r w:rsidRPr="00AF3D10">
                    <w:rPr>
                      <w:rStyle w:val="WBSLevel2Abbr"/>
                    </w:rPr>
                    <w:fldChar w:fldCharType="begin"/>
                  </w:r>
                  <w:r w:rsidRPr="00AF3D10">
                    <w:rPr>
                      <w:rStyle w:val="WBSLevel2Abbr"/>
                    </w:rPr>
                    <w:instrText xml:space="preserve"> DOCVARIABLE  varWbsLevel2Abbr  \* MERGEFORMAT </w:instrText>
                  </w:r>
                  <w:r w:rsidRPr="00AF3D10">
                    <w:rPr>
                      <w:rStyle w:val="WBSLevel2Abbr"/>
                    </w:rPr>
                    <w:fldChar w:fldCharType="separate"/>
                  </w:r>
                  <w:r w:rsidR="00621110">
                    <w:rPr>
                      <w:rStyle w:val="WBSLevel2Abbr"/>
                    </w:rPr>
                    <w:t>PRJ</w:t>
                  </w:r>
                  <w:r w:rsidRPr="00AF3D10">
                    <w:rPr>
                      <w:rStyle w:val="WBSLevel2Abbr"/>
                    </w:rPr>
                    <w:fldChar w:fldCharType="end"/>
                  </w:r>
                  <w:r w:rsidR="004B7F3E">
                    <w:rPr>
                      <w:rFonts w:cstheme="minorHAnsi"/>
                    </w:rPr>
                    <w:t>–</w:t>
                  </w:r>
                  <w:r w:rsidRPr="00AF3D10">
                    <w:rPr>
                      <w:rStyle w:val="WBSLevel2Name"/>
                    </w:rPr>
                    <w:fldChar w:fldCharType="begin"/>
                  </w:r>
                  <w:r w:rsidRPr="00AF3D10">
                    <w:rPr>
                      <w:rStyle w:val="WBSLevel2Name"/>
                    </w:rPr>
                    <w:instrText xml:space="preserve"> DOCVARIABLE  varWbsLevel2Name  \* MERGEFORMAT </w:instrText>
                  </w:r>
                  <w:r w:rsidRPr="00AF3D10">
                    <w:rPr>
                      <w:rStyle w:val="WBSLevel2Name"/>
                    </w:rPr>
                    <w:fldChar w:fldCharType="separate"/>
                  </w:r>
                  <w:r w:rsidR="00621110">
                    <w:rPr>
                      <w:rStyle w:val="WBSLevel2Name"/>
                    </w:rPr>
                    <w:t>Project</w:t>
                  </w:r>
                  <w:r w:rsidRPr="00AF3D10">
                    <w:rPr>
                      <w:rStyle w:val="WBSLevel2Name"/>
                    </w:rPr>
                    <w:fldChar w:fldCharType="end"/>
                  </w:r>
                </w:p>
              </w:tc>
            </w:tr>
            <w:tr w:rsidR="00831B29" w:rsidTr="00E405D9" w14:paraId="4015ABA8" w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31B29" w:rsidP="00BC0DAA" w:rsidRDefault="00831B29" w14:paraId="15AB381F" w14:textId="77777777">
                  <w:pPr>
                    <w:jc w:val="right"/>
                  </w:pPr>
                  <w:r>
                    <w:t>Document type:</w:t>
                  </w:r>
                </w:p>
              </w:tc>
              <w:tc>
                <w:tcPr>
                  <w:tcW w:w="4320" w:type="dxa"/>
                  <w:tcMar>
                    <w:right w:w="0" w:type="dxa"/>
                  </w:tcMar>
                </w:tcPr>
                <w:p w:rsidRPr="00CE5C00" w:rsidR="00831B29" w:rsidP="00136C2D" w:rsidRDefault="005D029C" w14:paraId="6494C5B7" w14:textId="7B99B636">
                  <w:pPr>
                    <w:pStyle w:val="DocumentTitleStyle"/>
                  </w:pPr>
                  <w:r w:rsidRPr="00AF3D10">
                    <w:rPr>
                      <w:rStyle w:val="DocumentTypeAbbr"/>
                    </w:rPr>
                    <w:fldChar w:fldCharType="begin"/>
                  </w:r>
                  <w:r w:rsidRPr="00AF3D10">
                    <w:rPr>
                      <w:rStyle w:val="DocumentTypeAbbr"/>
                    </w:rPr>
                    <w:instrText xml:space="preserve"> DOCVARIABLE  varDocTypeAbbr  \* MERGEFORMAT </w:instrText>
                  </w:r>
                  <w:r w:rsidRPr="00AF3D10">
                    <w:rPr>
                      <w:rStyle w:val="DocumentTypeAbbr"/>
                    </w:rPr>
                    <w:fldChar w:fldCharType="separate"/>
                  </w:r>
                  <w:r w:rsidR="00621110">
                    <w:rPr>
                      <w:rStyle w:val="DocumentTypeAbbr"/>
                    </w:rPr>
                    <w:t>OTH</w:t>
                  </w:r>
                  <w:r w:rsidRPr="00AF3D10">
                    <w:rPr>
                      <w:rStyle w:val="DocumentTypeAbbr"/>
                    </w:rPr>
                    <w:fldChar w:fldCharType="end"/>
                  </w:r>
                  <w:r w:rsidRPr="00CE5C00" w:rsidR="004B7F3E">
                    <w:rPr>
                      <w:rFonts w:cstheme="minorHAnsi"/>
                    </w:rPr>
                    <w:t>–</w:t>
                  </w:r>
                  <w:r w:rsidRPr="00AF3D10">
                    <w:rPr>
                      <w:rStyle w:val="DocumentTypeName"/>
                    </w:rPr>
                    <w:fldChar w:fldCharType="begin"/>
                  </w:r>
                  <w:r w:rsidRPr="00AF3D10">
                    <w:rPr>
                      <w:rStyle w:val="DocumentTypeName"/>
                    </w:rPr>
                    <w:instrText xml:space="preserve"> DOCVARIABLE  varDocTypeName  \* MERGEFORMAT </w:instrText>
                  </w:r>
                  <w:r w:rsidRPr="00AF3D10">
                    <w:rPr>
                      <w:rStyle w:val="DocumentTypeName"/>
                    </w:rPr>
                    <w:fldChar w:fldCharType="separate"/>
                  </w:r>
                  <w:r w:rsidR="00621110">
                    <w:rPr>
                      <w:rStyle w:val="DocumentTypeName"/>
                    </w:rPr>
                    <w:t>Other</w:t>
                  </w:r>
                  <w:r w:rsidRPr="00AF3D10">
                    <w:rPr>
                      <w:rStyle w:val="DocumentTypeName"/>
                    </w:rPr>
                    <w:fldChar w:fldCharType="end"/>
                  </w:r>
                </w:p>
                <w:p w:rsidRPr="00CE5C00" w:rsidR="00831B29" w:rsidP="00BC0DAA" w:rsidRDefault="00000000" w14:paraId="3A71F01F" w14:textId="64E8C40D">
                  <w:r>
                    <w:fldChar w:fldCharType="begin"/>
                  </w:r>
                  <w:r>
                    <w:instrText> DOCVARIABLE  varDocTypeName  \* MERGEFORMAT </w:instrText>
                  </w:r>
                  <w:r>
                    <w:fldChar w:fldCharType="separate"/>
                  </w:r>
                  <w:r w:rsidR="00621110">
                    <w:t>Other</w:t>
                  </w:r>
                  <w:r>
                    <w:fldChar w:fldCharType="end"/>
                  </w:r>
                </w:p>
              </w:tc>
            </w:tr>
          </w:tbl>
          <w:p w:rsidR="008252EF" w:rsidP="00BC0DAA" w:rsidRDefault="008252EF" w14:paraId="1A671012" w14:textId="77777777"/>
          <w:p w:rsidRPr="000C09BE" w:rsidR="000C09BE" w:rsidP="000C09BE" w:rsidRDefault="000C09BE" w14:paraId="7EE03350" w14:textId="77777777">
            <w:pPr>
              <w:tabs>
                <w:tab w:val="left" w:pos="6385"/>
              </w:tabs>
            </w:pPr>
            <w:r>
              <w:tab/>
            </w:r>
          </w:p>
          <w:p w:rsidRPr="000C09BE" w:rsidR="000C09BE" w:rsidP="000C09BE" w:rsidRDefault="000C09BE" w14:paraId="7A1D8DC7" w14:textId="77777777"/>
          <w:p w:rsidRPr="000C09BE" w:rsidR="000C09BE" w:rsidP="000C09BE" w:rsidRDefault="000C09BE" w14:paraId="5AD50619" w14:textId="77777777"/>
          <w:p w:rsidRPr="000C09BE" w:rsidR="000C09BE" w:rsidP="000C09BE" w:rsidRDefault="000C09BE" w14:paraId="3957E232" w14:textId="77777777"/>
          <w:p w:rsidRPr="000C09BE" w:rsidR="000C09BE" w:rsidP="000C09BE" w:rsidRDefault="000C09BE" w14:paraId="7B8D6E54" w14:textId="77777777"/>
          <w:p w:rsidRPr="000C09BE" w:rsidR="000C09BE" w:rsidP="000C09BE" w:rsidRDefault="000C09BE" w14:paraId="7BCE885E" w14:textId="77777777"/>
          <w:p w:rsidRPr="000C09BE" w:rsidR="000C09BE" w:rsidP="000C09BE" w:rsidRDefault="000C09BE" w14:paraId="3D528818" w14:textId="77777777"/>
          <w:p w:rsidRPr="000C09BE" w:rsidR="000C09BE" w:rsidP="000C09BE" w:rsidRDefault="000C09BE" w14:paraId="223BC3A2" w14:textId="77777777"/>
          <w:p w:rsidRPr="000C09BE" w:rsidR="000C09BE" w:rsidP="000C09BE" w:rsidRDefault="000C09BE" w14:paraId="69CCD931" w14:textId="77777777"/>
        </w:tc>
      </w:tr>
      <w:tr w:rsidR="008252EF" w:rsidTr="001F610B" w14:paraId="3D3FD7AE" w14:textId="77777777">
        <w:trPr>
          <w:cantSplit/>
          <w:trHeight w:val="3600" w:hRule="exact"/>
        </w:trPr>
        <w:tc>
          <w:tcPr>
            <w:tcW w:w="9350" w:type="dxa"/>
          </w:tcPr>
          <w:p w:rsidR="008252EF" w:rsidP="001A7BED" w:rsidRDefault="008252EF" w14:paraId="2ABD5A59" w14:textId="77777777"/>
        </w:tc>
      </w:tr>
    </w:tbl>
    <w:p w:rsidR="00C0380E" w:rsidP="00C471A1" w:rsidRDefault="00C0380E" w14:paraId="554215C3" w14:textId="77777777"/>
    <w:p w:rsidR="00C66255" w:rsidP="00B901A2" w:rsidRDefault="00C66255" w14:paraId="6349B4BA" w14:textId="77777777">
      <w:r>
        <w:br w:type="page"/>
      </w:r>
    </w:p>
    <w:p w:rsidR="00C471A1" w:rsidP="00B52784" w:rsidRDefault="00C471A1" w14:paraId="1DA72A13" w14:textId="77777777">
      <w:pPr>
        <w:pStyle w:val="List"/>
      </w:pPr>
      <w:r>
        <w:t>Revision History</w:t>
      </w:r>
    </w:p>
    <w:p w:rsidR="00C471A1" w:rsidP="00C471A1" w:rsidRDefault="00C471A1" w14:paraId="3105E0F6" w14:textId="77777777"/>
    <w:tbl>
      <w:tblPr>
        <w:tblW w:w="9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743"/>
        <w:gridCol w:w="2394"/>
        <w:gridCol w:w="4266"/>
      </w:tblGrid>
      <w:tr w:rsidR="00C471A1" w:rsidTr="63A52A8D" w14:paraId="0D4A119B" w14:textId="77777777">
        <w:trPr>
          <w:tblHeader/>
        </w:trPr>
        <w:tc>
          <w:tcPr>
            <w:tcW w:w="1065" w:type="dxa"/>
            <w:tcMar/>
            <w:vAlign w:val="bottom"/>
          </w:tcPr>
          <w:p w:rsidRPr="0026412E" w:rsidR="00C471A1" w:rsidP="00C210CD" w:rsidRDefault="00C471A1" w14:paraId="499410D6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Version</w:t>
            </w:r>
          </w:p>
        </w:tc>
        <w:tc>
          <w:tcPr>
            <w:tcW w:w="1743" w:type="dxa"/>
            <w:tcMar/>
            <w:vAlign w:val="bottom"/>
          </w:tcPr>
          <w:p w:rsidRPr="0026412E" w:rsidR="00C471A1" w:rsidP="00C210CD" w:rsidRDefault="00C471A1" w14:paraId="5056C8EB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2394" w:type="dxa"/>
            <w:tcMar/>
            <w:vAlign w:val="bottom"/>
          </w:tcPr>
          <w:p w:rsidRPr="0026412E" w:rsidR="00C471A1" w:rsidP="00C210CD" w:rsidRDefault="00C471A1" w14:paraId="2C66BDC8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Sections Affected</w:t>
            </w:r>
          </w:p>
        </w:tc>
        <w:tc>
          <w:tcPr>
            <w:tcW w:w="4266" w:type="dxa"/>
            <w:tcMar/>
            <w:vAlign w:val="bottom"/>
          </w:tcPr>
          <w:p w:rsidRPr="0026412E" w:rsidR="00C471A1" w:rsidP="00C210CD" w:rsidRDefault="00C471A1" w14:paraId="7C8B7666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Reasons / Remarks</w:t>
            </w:r>
          </w:p>
        </w:tc>
      </w:tr>
      <w:tr w:rsidR="005A25C3" w:rsidTr="63A52A8D" w14:paraId="5A38B745" w14:textId="77777777">
        <w:trPr>
          <w:trHeight w:val="9720" w:hRule="exact"/>
          <w:tblHeader/>
        </w:trPr>
        <w:tc>
          <w:tcPr>
            <w:tcW w:w="1065" w:type="dxa"/>
            <w:tcBorders>
              <w:bottom w:val="single" w:color="auto" w:sz="12" w:space="0"/>
            </w:tcBorders>
            <w:tcMar/>
          </w:tcPr>
          <w:p w:rsidR="005A25C3" w:rsidP="005A25C3" w:rsidRDefault="005A25C3" w14:paraId="6D92262C" w14:textId="77777777">
            <w:r>
              <w:t>1</w:t>
            </w:r>
          </w:p>
          <w:p w:rsidR="00621110" w:rsidP="005A25C3" w:rsidRDefault="00621110" w14:paraId="1F26E374" w14:textId="366E65F4">
            <w:r>
              <w:t>2</w:t>
            </w:r>
          </w:p>
          <w:p w:rsidRPr="00717922" w:rsidR="005A25C3" w:rsidP="005A25C3" w:rsidRDefault="005A25C3" w14:paraId="1ACF4F09" w14:textId="77777777"/>
        </w:tc>
        <w:tc>
          <w:tcPr>
            <w:tcW w:w="1743" w:type="dxa"/>
            <w:tcBorders>
              <w:bottom w:val="single" w:color="auto" w:sz="12" w:space="0"/>
            </w:tcBorders>
            <w:tcMar/>
          </w:tcPr>
          <w:p w:rsidR="005A25C3" w:rsidP="005A25C3" w:rsidRDefault="0069274B" w14:paraId="1009C8FA" w14:textId="77777777">
            <w:r>
              <w:t>2023-05-09</w:t>
            </w:r>
          </w:p>
          <w:p w:rsidRPr="00717922" w:rsidR="00621110" w:rsidP="005A25C3" w:rsidRDefault="00621110" w14:paraId="1E17D939" w14:textId="5629E276">
            <w:r>
              <w:t>2023-06-13</w:t>
            </w:r>
          </w:p>
        </w:tc>
        <w:tc>
          <w:tcPr>
            <w:tcW w:w="2394" w:type="dxa"/>
            <w:tcBorders>
              <w:bottom w:val="single" w:color="auto" w:sz="12" w:space="0"/>
            </w:tcBorders>
            <w:tcMar/>
          </w:tcPr>
          <w:p w:rsidR="005A25C3" w:rsidP="005A25C3" w:rsidRDefault="005A25C3" w14:paraId="6FBC4446" w14:textId="77777777">
            <w:pPr>
              <w:rPr>
                <w:szCs w:val="22"/>
              </w:rPr>
            </w:pPr>
            <w:r w:rsidRPr="00717922">
              <w:rPr>
                <w:szCs w:val="22"/>
              </w:rPr>
              <w:t>All</w:t>
            </w:r>
          </w:p>
          <w:p w:rsidRPr="00E4626C" w:rsidR="00621110" w:rsidP="005A25C3" w:rsidRDefault="00621110" w14:paraId="13F52817" w14:textId="2EDCF9F3">
            <w:pPr>
              <w:rPr>
                <w:rFonts w:asciiTheme="majorHAnsi" w:hAnsiTheme="majorHAnsi"/>
                <w:szCs w:val="22"/>
              </w:rPr>
            </w:pPr>
            <w:r>
              <w:rPr>
                <w:szCs w:val="22"/>
              </w:rPr>
              <w:t>All</w:t>
            </w:r>
          </w:p>
        </w:tc>
        <w:tc>
          <w:tcPr>
            <w:tcW w:w="4266" w:type="dxa"/>
            <w:tcBorders>
              <w:bottom w:val="single" w:color="auto" w:sz="12" w:space="0"/>
            </w:tcBorders>
            <w:tcMar/>
          </w:tcPr>
          <w:p w:rsidR="005A25C3" w:rsidP="005A25C3" w:rsidRDefault="005A25C3" w14:paraId="0C1977C9" w14:textId="77777777">
            <w:pPr>
              <w:rPr>
                <w:szCs w:val="22"/>
              </w:rPr>
            </w:pPr>
            <w:r w:rsidRPr="00717922">
              <w:rPr>
                <w:szCs w:val="22"/>
              </w:rPr>
              <w:t>Original</w:t>
            </w:r>
          </w:p>
          <w:p w:rsidRPr="00717922" w:rsidR="00621110" w:rsidP="63A52A8D" w:rsidRDefault="00621110" w14:paraId="3F0FBFAA" w14:textId="49580A6E">
            <w:pPr/>
            <w:r w:rsidR="00621110">
              <w:rPr/>
              <w:t xml:space="preserve">Updated to new </w:t>
            </w:r>
            <w:r w:rsidR="00621110">
              <w:rPr/>
              <w:t>templa</w:t>
            </w:r>
            <w:r w:rsidR="7A7186EA">
              <w:rPr/>
              <w:t>t</w:t>
            </w:r>
            <w:r w:rsidR="00621110">
              <w:rPr/>
              <w:t>e</w:t>
            </w:r>
          </w:p>
        </w:tc>
      </w:tr>
    </w:tbl>
    <w:p w:rsidR="00024F4F" w:rsidP="007318A8" w:rsidRDefault="00C471A1" w14:paraId="4CDBBC17" w14:textId="77777777">
      <w:pPr>
        <w:pStyle w:val="TOCHeading"/>
      </w:pPr>
      <w:r>
        <w:br w:type="page"/>
      </w:r>
      <w:r w:rsidR="00585A3F">
        <w:t xml:space="preserve"> </w:t>
      </w:r>
    </w:p>
    <w:sdt>
      <w:sdtPr>
        <w:rPr>
          <w:rFonts w:eastAsia="Times New Roman" w:cs="Times New Roman" w:asciiTheme="minorHAnsi" w:hAnsiTheme="minorHAnsi"/>
          <w:b w:val="0"/>
          <w:sz w:val="22"/>
          <w:szCs w:val="24"/>
        </w:rPr>
        <w:id w:val="-4137053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24F4F" w:rsidRDefault="00024F4F" w14:paraId="24CB9905" w14:textId="77777777">
          <w:pPr>
            <w:pStyle w:val="TOCHeading"/>
          </w:pPr>
          <w:r>
            <w:t>Table of Contents</w:t>
          </w:r>
        </w:p>
        <w:p w:rsidR="00621110" w:rsidRDefault="00CE2ABD" w14:paraId="6F0761F0" w14:textId="14814F0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r>
            <w:rPr>
              <w:rFonts w:asciiTheme="majorHAnsi" w:hAnsiTheme="majorHAnsi"/>
              <w:b/>
              <w:bCs/>
            </w:rPr>
            <w:fldChar w:fldCharType="begin"/>
          </w:r>
          <w:r>
            <w:rPr>
              <w:rFonts w:asciiTheme="majorHAnsi" w:hAnsiTheme="majorHAnsi"/>
              <w:b/>
            </w:rPr>
            <w:instrText xml:space="preserve"> TOC \o "1-6" \h \z \t "Abstract Header,1" </w:instrText>
          </w:r>
          <w:r>
            <w:rPr>
              <w:rFonts w:asciiTheme="majorHAnsi" w:hAnsiTheme="majorHAnsi"/>
              <w:b/>
              <w:bCs/>
            </w:rPr>
            <w:fldChar w:fldCharType="separate"/>
          </w:r>
          <w:hyperlink w:history="1" w:anchor="_Toc137553037">
            <w:r w:rsidRPr="00E80030" w:rsidR="00621110">
              <w:rPr>
                <w:rStyle w:val="Hyperlink"/>
                <w:noProof/>
              </w:rPr>
              <w:t>Abstract</w:t>
            </w:r>
            <w:r w:rsidR="00621110">
              <w:rPr>
                <w:noProof/>
                <w:webHidden/>
              </w:rPr>
              <w:tab/>
            </w:r>
            <w:r w:rsidR="00621110">
              <w:rPr>
                <w:noProof/>
                <w:webHidden/>
              </w:rPr>
              <w:fldChar w:fldCharType="begin"/>
            </w:r>
            <w:r w:rsidR="00621110">
              <w:rPr>
                <w:noProof/>
                <w:webHidden/>
              </w:rPr>
              <w:instrText xml:space="preserve"> PAGEREF _Toc137553037 \h </w:instrText>
            </w:r>
            <w:r w:rsidR="00621110">
              <w:rPr>
                <w:noProof/>
                <w:webHidden/>
              </w:rPr>
            </w:r>
            <w:r w:rsidR="00621110">
              <w:rPr>
                <w:noProof/>
                <w:webHidden/>
              </w:rPr>
              <w:fldChar w:fldCharType="separate"/>
            </w:r>
            <w:r w:rsidR="00621110">
              <w:rPr>
                <w:noProof/>
                <w:webHidden/>
              </w:rPr>
              <w:t>4</w:t>
            </w:r>
            <w:r w:rsidR="00621110">
              <w:rPr>
                <w:noProof/>
                <w:webHidden/>
              </w:rPr>
              <w:fldChar w:fldCharType="end"/>
            </w:r>
          </w:hyperlink>
        </w:p>
        <w:p w:rsidR="00621110" w:rsidRDefault="00621110" w14:paraId="09453598" w14:textId="4404059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history="1" w:anchor="_Toc137553038">
            <w:r w:rsidRPr="00E80030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E80030">
              <w:rPr>
                <w:rStyle w:val="Hyperlink"/>
                <w:noProof/>
              </w:rPr>
              <w:t>DSA-2000 Project-specific acronyms and initialisms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110" w:rsidRDefault="00621110" w14:paraId="3F25B002" w14:textId="5F67D45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history="1" w:anchor="_Toc137553039">
            <w:r w:rsidRPr="00E80030">
              <w:rPr>
                <w:rStyle w:val="Hyperlink"/>
                <w:rFonts w:cstheme="minorHAnsi"/>
                <w:noProof/>
              </w:rPr>
              <w:t>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E80030">
              <w:rPr>
                <w:rStyle w:val="Hyperlink"/>
                <w:rFonts w:cstheme="minorHAnsi"/>
                <w:noProof/>
              </w:rPr>
              <w:t>General acronyms, initialisms,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_Toc137553039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F4F" w:rsidRDefault="00CE2ABD" w14:paraId="63FD1E51" w14:textId="23DE0183">
          <w:r>
            <w:rPr>
              <w:rFonts w:cs="Arial" w:asciiTheme="majorHAnsi" w:hAnsiTheme="majorHAnsi"/>
              <w:b/>
              <w:sz w:val="24"/>
              <w:szCs w:val="32"/>
            </w:rPr>
            <w:fldChar w:fldCharType="end"/>
          </w:r>
        </w:p>
      </w:sdtContent>
    </w:sdt>
    <w:p w:rsidRPr="00B65D89" w:rsidR="0082729C" w:rsidP="0042726C" w:rsidRDefault="0082729C" w14:paraId="0081006B" w14:textId="77777777">
      <w:pPr>
        <w:pStyle w:val="AbstractBody"/>
        <w:ind w:left="0" w:firstLine="0"/>
        <w:rPr>
          <w:bCs w:val="0"/>
          <w:color w:val="FF0000"/>
        </w:rPr>
      </w:pPr>
    </w:p>
    <w:p w:rsidR="0042726C" w:rsidRDefault="0042726C" w14:paraId="6FF9A711" w14:textId="77777777">
      <w:pPr>
        <w:spacing w:after="160" w:line="259" w:lineRule="auto"/>
        <w:rPr>
          <w:rFonts w:asciiTheme="majorHAnsi" w:hAnsiTheme="majorHAnsi"/>
          <w:b/>
          <w:sz w:val="20"/>
          <w:szCs w:val="20"/>
        </w:rPr>
      </w:pPr>
      <w:bookmarkStart w:name="_Toc130991888" w:id="2"/>
      <w:r>
        <w:br w:type="page"/>
      </w:r>
    </w:p>
    <w:p w:rsidR="00EA48D4" w:rsidP="00417777" w:rsidRDefault="001717D3" w14:paraId="578B18BC" w14:textId="77777777">
      <w:pPr>
        <w:pStyle w:val="AbstractHeader"/>
      </w:pPr>
      <w:bookmarkStart w:name="_Toc137553037" w:id="3"/>
      <w:r w:rsidRPr="001717D3">
        <w:t>Abstract</w:t>
      </w:r>
      <w:bookmarkEnd w:id="2"/>
      <w:bookmarkEnd w:id="3"/>
    </w:p>
    <w:p w:rsidR="001717D3" w:rsidP="0043487F" w:rsidRDefault="001D52C7" w14:paraId="0E40B659" w14:textId="20E02121">
      <w:pPr>
        <w:pStyle w:val="AbstractBody"/>
      </w:pPr>
      <w:r>
        <w:t>A list of acronyms used by DSA-200 is given with definitions. Some of these are specific to DSA-200, while others are more general. These may be cut-and-pasted into other documents as needed.</w:t>
      </w:r>
    </w:p>
    <w:p w:rsidR="004B1109" w:rsidP="004B1109" w:rsidRDefault="004B1109" w14:paraId="24604EB9" w14:textId="77777777">
      <w:pPr>
        <w:pStyle w:val="Heading1"/>
      </w:pPr>
      <w:bookmarkStart w:name="_Toc132790530" w:id="4"/>
      <w:bookmarkStart w:name="_Toc137553038" w:id="5"/>
      <w:r>
        <w:t xml:space="preserve">DSA-2000 Project-specific acronyms and </w:t>
      </w:r>
      <w:proofErr w:type="gramStart"/>
      <w:r>
        <w:t>initialisms</w:t>
      </w:r>
      <w:bookmarkEnd w:id="4"/>
      <w:bookmarkEnd w:id="5"/>
      <w:proofErr w:type="gramEnd"/>
    </w:p>
    <w:p w:rsidRPr="00D14147" w:rsidR="004B1109" w:rsidP="004B1109" w:rsidRDefault="004B1109" w14:paraId="1DB8DC16" w14:textId="77777777">
      <w:pPr>
        <w:pStyle w:val="BodyTextFirstIndent"/>
      </w:pPr>
    </w:p>
    <w:tbl>
      <w:tblPr>
        <w:tblStyle w:val="ScientificGrid"/>
        <w:tblW w:w="5000" w:type="pct"/>
        <w:tblCellMar>
          <w:left w:w="86" w:type="dxa"/>
          <w:right w:w="86" w:type="dxa"/>
        </w:tblCellMar>
        <w:tblLook w:val="0420" w:firstRow="1" w:lastRow="0" w:firstColumn="0" w:lastColumn="0" w:noHBand="0" w:noVBand="1"/>
      </w:tblPr>
      <w:tblGrid>
        <w:gridCol w:w="1555"/>
        <w:gridCol w:w="1970"/>
        <w:gridCol w:w="5835"/>
      </w:tblGrid>
      <w:tr w:rsidR="004B1109" w:rsidTr="00736BA5" w14:paraId="16DCDAA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4B1109" w:rsidP="00736BA5" w:rsidRDefault="004B1109" w14:paraId="57DFF967" w14:textId="77777777">
            <w:r>
              <w:t>Group</w:t>
            </w:r>
          </w:p>
        </w:tc>
        <w:tc>
          <w:tcPr>
            <w:tcW w:w="1970" w:type="dxa"/>
          </w:tcPr>
          <w:p w:rsidRPr="00161AD6" w:rsidR="004B1109" w:rsidP="00736BA5" w:rsidRDefault="004B1109" w14:paraId="466FD436" w14:textId="77777777">
            <w:r>
              <w:t>Acronym/initialism</w:t>
            </w:r>
          </w:p>
        </w:tc>
        <w:tc>
          <w:tcPr>
            <w:tcW w:w="5835" w:type="dxa"/>
          </w:tcPr>
          <w:p w:rsidRPr="00161AD6" w:rsidR="004B1109" w:rsidP="00736BA5" w:rsidRDefault="004B1109" w14:paraId="4B2CF5C1" w14:textId="77777777">
            <w:pPr>
              <w:jc w:val="left"/>
            </w:pPr>
            <w:r>
              <w:t>Meaning</w:t>
            </w:r>
          </w:p>
        </w:tc>
      </w:tr>
      <w:tr w:rsidR="004B1109" w:rsidTr="00736BA5" w14:paraId="265C29F3" w14:textId="77777777">
        <w:tc>
          <w:tcPr>
            <w:tcW w:w="1555" w:type="dxa"/>
            <w:vMerge w:val="restart"/>
            <w:tcBorders>
              <w:top w:val="single" w:color="auto" w:sz="6" w:space="0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31BD4E4D" w14:textId="77777777">
            <w:pPr>
              <w:pStyle w:val="BodyTextFirstIndent"/>
              <w:ind w:firstLine="0"/>
              <w:jc w:val="center"/>
            </w:pPr>
            <w:r>
              <w:t>Subsystem (WBS Level 2)</w:t>
            </w:r>
          </w:p>
        </w:tc>
        <w:tc>
          <w:tcPr>
            <w:tcW w:w="1970" w:type="dxa"/>
            <w:tcBorders>
              <w:top w:val="single" w:color="auto" w:sz="6" w:space="0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:rsidR="004B1109" w:rsidP="00736BA5" w:rsidRDefault="004B1109" w14:paraId="4671AFB2" w14:textId="77777777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ANT</w:t>
            </w:r>
          </w:p>
        </w:tc>
        <w:tc>
          <w:tcPr>
            <w:tcW w:w="5835" w:type="dxa"/>
            <w:tcBorders>
              <w:top w:val="single" w:color="auto" w:sz="6" w:space="0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126E23B2" w14:textId="77777777">
            <w:pPr>
              <w:pStyle w:val="BodyTextFirstIndent"/>
              <w:ind w:firstLine="0"/>
              <w:jc w:val="left"/>
            </w:pPr>
            <w:r>
              <w:t>Antenna Station</w:t>
            </w:r>
          </w:p>
        </w:tc>
      </w:tr>
      <w:tr w:rsidR="004B1109" w:rsidTr="00736BA5" w14:paraId="5505D8B5" w14:textId="77777777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38C2114A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:rsidR="004B1109" w:rsidP="00736BA5" w:rsidRDefault="004B1109" w14:paraId="081E1EB3" w14:textId="77777777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ASP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068C7234" w14:textId="77777777">
            <w:pPr>
              <w:pStyle w:val="BodyTextFirstIndent"/>
              <w:ind w:firstLine="0"/>
              <w:jc w:val="left"/>
            </w:pPr>
            <w:r>
              <w:t>Analog Signal Path</w:t>
            </w:r>
          </w:p>
        </w:tc>
      </w:tr>
      <w:tr w:rsidR="004B1109" w:rsidTr="00736BA5" w14:paraId="0C150153" w14:textId="77777777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5C576AD9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:rsidR="004B1109" w:rsidP="00736BA5" w:rsidRDefault="004B1109" w14:paraId="20AAF188" w14:textId="77777777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CNW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5900BB0F" w14:textId="77777777">
            <w:pPr>
              <w:pStyle w:val="BodyTextFirstIndent"/>
              <w:ind w:firstLine="0"/>
              <w:jc w:val="left"/>
            </w:pPr>
            <w:r>
              <w:t>Central Control Network</w:t>
            </w:r>
          </w:p>
        </w:tc>
      </w:tr>
      <w:tr w:rsidR="004B1109" w:rsidTr="00736BA5" w14:paraId="29A79BDF" w14:textId="77777777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1CE07C96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:rsidR="004B1109" w:rsidP="00736BA5" w:rsidRDefault="004B1109" w14:paraId="6B183924" w14:textId="77777777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DAT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1B551231" w14:textId="77777777">
            <w:pPr>
              <w:pStyle w:val="BodyTextFirstIndent"/>
              <w:ind w:firstLine="0"/>
              <w:jc w:val="left"/>
            </w:pPr>
            <w:r>
              <w:t>Timing and Synchronization</w:t>
            </w:r>
          </w:p>
        </w:tc>
      </w:tr>
      <w:tr w:rsidR="004B1109" w:rsidTr="00736BA5" w14:paraId="4ADEC722" w14:textId="77777777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1E138B16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:rsidR="004B1109" w:rsidP="00736BA5" w:rsidRDefault="004B1109" w14:paraId="6ECB92FF" w14:textId="77777777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EPO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12D32FD5" w14:textId="77777777">
            <w:pPr>
              <w:pStyle w:val="BodyTextFirstIndent"/>
              <w:ind w:firstLine="0"/>
              <w:jc w:val="left"/>
            </w:pPr>
            <w:r>
              <w:t>Education and Public Outreach</w:t>
            </w:r>
          </w:p>
        </w:tc>
      </w:tr>
      <w:tr w:rsidR="004B1109" w:rsidTr="00736BA5" w14:paraId="65018C49" w14:textId="77777777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5F8A4B80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:rsidR="004B1109" w:rsidP="00736BA5" w:rsidRDefault="004B1109" w14:paraId="577F59C5" w14:textId="77777777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FAC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4BA3C676" w14:textId="77777777">
            <w:pPr>
              <w:pStyle w:val="BodyTextFirstIndent"/>
              <w:ind w:firstLine="0"/>
              <w:jc w:val="left"/>
            </w:pPr>
            <w:r>
              <w:t>Facilities</w:t>
            </w:r>
          </w:p>
        </w:tc>
      </w:tr>
      <w:tr w:rsidR="004B1109" w:rsidTr="00736BA5" w14:paraId="4B5B55BD" w14:textId="77777777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076FAA2F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:rsidR="004B1109" w:rsidP="00736BA5" w:rsidRDefault="004B1109" w14:paraId="61E0827F" w14:textId="77777777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MNC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7CFB2F87" w14:textId="77777777">
            <w:pPr>
              <w:pStyle w:val="BodyTextFirstIndent"/>
              <w:ind w:firstLine="0"/>
              <w:jc w:val="left"/>
            </w:pPr>
            <w:r>
              <w:t>Monitor and Control</w:t>
            </w:r>
          </w:p>
        </w:tc>
      </w:tr>
      <w:tr w:rsidR="004B1109" w:rsidTr="00736BA5" w14:paraId="4BDAFA3C" w14:textId="77777777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09F50BB4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:rsidR="004B1109" w:rsidP="00736BA5" w:rsidRDefault="004B1109" w14:paraId="18CEBC47" w14:textId="77777777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OPL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4E19B8FF" w14:textId="77777777">
            <w:pPr>
              <w:pStyle w:val="BodyTextFirstIndent"/>
              <w:ind w:firstLine="0"/>
              <w:jc w:val="left"/>
            </w:pPr>
            <w:r>
              <w:t>Observation Planner</w:t>
            </w:r>
          </w:p>
        </w:tc>
      </w:tr>
      <w:tr w:rsidR="004B1109" w:rsidTr="00736BA5" w14:paraId="00BC92D5" w14:textId="77777777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2ABEA358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:rsidR="004B1109" w:rsidP="00736BA5" w:rsidRDefault="004B1109" w14:paraId="6E8D2EBF" w14:textId="77777777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PRJ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3947560A" w14:textId="77777777">
            <w:pPr>
              <w:pStyle w:val="BodyTextFirstIndent"/>
              <w:ind w:firstLine="0"/>
              <w:jc w:val="left"/>
            </w:pPr>
            <w:r>
              <w:t>Project</w:t>
            </w:r>
          </w:p>
        </w:tc>
      </w:tr>
      <w:tr w:rsidR="004B1109" w:rsidTr="00736BA5" w14:paraId="05A14AD3" w14:textId="77777777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5D5996A5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:rsidR="004B1109" w:rsidP="00736BA5" w:rsidRDefault="004B1109" w14:paraId="50F52AA8" w14:textId="77777777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QAS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687257DB" w14:textId="77777777">
            <w:pPr>
              <w:pStyle w:val="BodyTextFirstIndent"/>
              <w:ind w:firstLine="0"/>
              <w:jc w:val="left"/>
            </w:pPr>
            <w:r>
              <w:t>Quality Assurance</w:t>
            </w:r>
          </w:p>
        </w:tc>
      </w:tr>
      <w:tr w:rsidR="004B1109" w:rsidTr="00736BA5" w14:paraId="332374BE" w14:textId="77777777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17C02119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:rsidR="004B1109" w:rsidP="00736BA5" w:rsidRDefault="004B1109" w14:paraId="40C28882" w14:textId="77777777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RCF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01FBC78F" w14:textId="77777777">
            <w:pPr>
              <w:pStyle w:val="BodyTextFirstIndent"/>
              <w:ind w:firstLine="0"/>
              <w:jc w:val="left"/>
            </w:pPr>
            <w:r>
              <w:t>Radio Camera Frontend</w:t>
            </w:r>
          </w:p>
        </w:tc>
      </w:tr>
      <w:tr w:rsidR="004B1109" w:rsidTr="00736BA5" w14:paraId="3B30ED06" w14:textId="77777777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724274EA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:rsidR="004B1109" w:rsidP="00736BA5" w:rsidRDefault="004B1109" w14:paraId="7A8C2852" w14:textId="77777777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RCP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6DF3C09B" w14:textId="77777777">
            <w:pPr>
              <w:pStyle w:val="BodyTextFirstIndent"/>
              <w:ind w:firstLine="0"/>
              <w:jc w:val="left"/>
            </w:pPr>
            <w:r>
              <w:t>Radio Camera Processor</w:t>
            </w:r>
          </w:p>
        </w:tc>
      </w:tr>
      <w:tr w:rsidR="004B1109" w:rsidTr="00736BA5" w14:paraId="5C306A6E" w14:textId="77777777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5F01DC9D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:rsidR="004B1109" w:rsidP="00736BA5" w:rsidRDefault="004B1109" w14:paraId="65796047" w14:textId="77777777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SEQ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7C6F7D8C" w14:textId="77777777">
            <w:pPr>
              <w:pStyle w:val="BodyTextFirstIndent"/>
              <w:ind w:firstLine="0"/>
              <w:jc w:val="left"/>
            </w:pPr>
            <w:r>
              <w:t>Support Equipment</w:t>
            </w:r>
          </w:p>
        </w:tc>
      </w:tr>
      <w:tr w:rsidR="004B1109" w:rsidTr="00736BA5" w14:paraId="197FF221" w14:textId="77777777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486FE07E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:rsidR="004B1109" w:rsidP="00736BA5" w:rsidRDefault="004B1109" w14:paraId="07041626" w14:textId="77777777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SFT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42D25126" w14:textId="77777777">
            <w:pPr>
              <w:pStyle w:val="BodyTextFirstIndent"/>
              <w:ind w:firstLine="0"/>
              <w:jc w:val="left"/>
            </w:pPr>
            <w:r>
              <w:t>Safety</w:t>
            </w:r>
          </w:p>
        </w:tc>
      </w:tr>
      <w:tr w:rsidR="004B1109" w:rsidTr="00736BA5" w14:paraId="0D4F7F4E" w14:textId="77777777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5C788EDD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:rsidR="004B1109" w:rsidP="00736BA5" w:rsidRDefault="004B1109" w14:paraId="180D9AF1" w14:textId="77777777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SNW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5CFDBD2E" w14:textId="77777777">
            <w:pPr>
              <w:pStyle w:val="BodyTextFirstIndent"/>
              <w:ind w:firstLine="0"/>
              <w:jc w:val="left"/>
            </w:pPr>
            <w:r>
              <w:t>Signal Network</w:t>
            </w:r>
          </w:p>
        </w:tc>
      </w:tr>
      <w:tr w:rsidR="004B1109" w:rsidTr="00736BA5" w14:paraId="161C43DC" w14:textId="77777777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3DD394E6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:rsidR="004B1109" w:rsidP="00736BA5" w:rsidRDefault="004B1109" w14:paraId="790412EB" w14:textId="77777777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SYS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2C56B9A2" w14:textId="77777777">
            <w:pPr>
              <w:pStyle w:val="BodyTextFirstIndent"/>
              <w:ind w:firstLine="0"/>
              <w:jc w:val="left"/>
            </w:pPr>
            <w:r>
              <w:t>System Level Engineering</w:t>
            </w:r>
          </w:p>
        </w:tc>
      </w:tr>
      <w:tr w:rsidR="004B1109" w:rsidTr="00736BA5" w14:paraId="11084189" w14:textId="77777777">
        <w:tc>
          <w:tcPr>
            <w:tcW w:w="1555" w:type="dxa"/>
            <w:vMerge/>
            <w:tcBorders>
              <w:top w:val="nil"/>
              <w:bottom w:val="single" w:color="auto" w:sz="4" w:space="0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556417C0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single" w:color="auto" w:sz="4" w:space="0"/>
            </w:tcBorders>
            <w:tcMar>
              <w:top w:w="29" w:type="dxa"/>
              <w:bottom w:w="29" w:type="dxa"/>
            </w:tcMar>
            <w:vAlign w:val="center"/>
          </w:tcPr>
          <w:p w:rsidR="004B1109" w:rsidP="00736BA5" w:rsidRDefault="004B1109" w14:paraId="7BF00FDE" w14:textId="77777777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TNS</w:t>
            </w:r>
          </w:p>
        </w:tc>
        <w:tc>
          <w:tcPr>
            <w:tcW w:w="5835" w:type="dxa"/>
            <w:tcBorders>
              <w:top w:val="nil"/>
              <w:bottom w:val="single" w:color="auto" w:sz="4" w:space="0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439D9FCD" w14:textId="77777777">
            <w:pPr>
              <w:pStyle w:val="BodyTextFirstIndent"/>
              <w:ind w:firstLine="0"/>
              <w:jc w:val="left"/>
            </w:pPr>
            <w:r>
              <w:t>Timing and Synchronization</w:t>
            </w:r>
          </w:p>
        </w:tc>
      </w:tr>
      <w:tr w:rsidR="004B1109" w:rsidTr="00736BA5" w14:paraId="5E970B98" w14:textId="77777777">
        <w:tc>
          <w:tcPr>
            <w:tcW w:w="1555" w:type="dxa"/>
            <w:vMerge w:val="restart"/>
            <w:tcBorders>
              <w:top w:val="single" w:color="auto" w:sz="4" w:space="0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04C6D1E1" w14:textId="77777777">
            <w:pPr>
              <w:pStyle w:val="BodyTextFirstIndent"/>
              <w:ind w:firstLine="0"/>
              <w:jc w:val="center"/>
            </w:pPr>
            <w:r>
              <w:t>Document Type</w:t>
            </w:r>
          </w:p>
        </w:tc>
        <w:tc>
          <w:tcPr>
            <w:tcW w:w="1970" w:type="dxa"/>
            <w:tcBorders>
              <w:top w:val="single" w:color="auto" w:sz="4" w:space="0"/>
            </w:tcBorders>
            <w:tcMar>
              <w:top w:w="29" w:type="dxa"/>
              <w:bottom w:w="29" w:type="dxa"/>
            </w:tcMar>
            <w:vAlign w:val="bottom"/>
          </w:tcPr>
          <w:p w:rsidR="004B1109" w:rsidP="00736BA5" w:rsidRDefault="004B1109" w14:paraId="5A6E658D" w14:textId="77777777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DES</w:t>
            </w:r>
          </w:p>
        </w:tc>
        <w:tc>
          <w:tcPr>
            <w:tcW w:w="5835" w:type="dxa"/>
            <w:tcBorders>
              <w:top w:val="single" w:color="auto" w:sz="4" w:space="0"/>
            </w:tcBorders>
            <w:tcMar>
              <w:top w:w="29" w:type="dxa"/>
              <w:bottom w:w="29" w:type="dxa"/>
            </w:tcMar>
          </w:tcPr>
          <w:p w:rsidR="004B1109" w:rsidP="00736BA5" w:rsidRDefault="004B1109" w14:paraId="583AB0A2" w14:textId="77777777">
            <w:pPr>
              <w:pStyle w:val="BodyTextFirstIndent"/>
              <w:ind w:firstLine="0"/>
              <w:jc w:val="left"/>
            </w:pPr>
            <w:r>
              <w:t>Design Report</w:t>
            </w:r>
          </w:p>
        </w:tc>
      </w:tr>
      <w:tr w:rsidR="004B1109" w:rsidTr="00736BA5" w14:paraId="6546F11C" w14:textId="77777777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:rsidR="004B1109" w:rsidP="00736BA5" w:rsidRDefault="004B1109" w14:paraId="63A4B0C4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:rsidR="004B1109" w:rsidP="00736BA5" w:rsidRDefault="004B1109" w14:paraId="401E3448" w14:textId="77777777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DWG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:rsidR="004B1109" w:rsidP="00736BA5" w:rsidRDefault="004B1109" w14:paraId="61C88944" w14:textId="77777777">
            <w:pPr>
              <w:pStyle w:val="BodyTextFirstIndent"/>
              <w:ind w:firstLine="0"/>
              <w:jc w:val="left"/>
            </w:pPr>
            <w:r>
              <w:t>Drawing</w:t>
            </w:r>
          </w:p>
        </w:tc>
      </w:tr>
      <w:tr w:rsidR="004B1109" w:rsidTr="00736BA5" w14:paraId="2500715C" w14:textId="77777777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:rsidR="004B1109" w:rsidP="00736BA5" w:rsidRDefault="004B1109" w14:paraId="6D9C9F3A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:rsidR="004B1109" w:rsidP="00736BA5" w:rsidRDefault="004B1109" w14:paraId="2C956F07" w14:textId="77777777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EIS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:rsidR="004B1109" w:rsidP="00736BA5" w:rsidRDefault="004B1109" w14:paraId="7BD13C3A" w14:textId="77777777">
            <w:pPr>
              <w:pStyle w:val="BodyTextFirstIndent"/>
              <w:ind w:firstLine="0"/>
              <w:jc w:val="left"/>
            </w:pPr>
            <w:r>
              <w:t>Environmental Impact Study</w:t>
            </w:r>
          </w:p>
        </w:tc>
      </w:tr>
      <w:tr w:rsidR="004B1109" w:rsidTr="00736BA5" w14:paraId="45FBFB2D" w14:textId="77777777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:rsidR="004B1109" w:rsidP="00736BA5" w:rsidRDefault="004B1109" w14:paraId="1D09ACAB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:rsidR="004B1109" w:rsidP="00736BA5" w:rsidRDefault="004B1109" w14:paraId="1731D239" w14:textId="77777777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EXT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:rsidR="004B1109" w:rsidP="00736BA5" w:rsidRDefault="004B1109" w14:paraId="6D5A8DBA" w14:textId="77777777">
            <w:pPr>
              <w:pStyle w:val="BodyTextFirstIndent"/>
              <w:ind w:firstLine="0"/>
              <w:jc w:val="left"/>
            </w:pPr>
            <w:r>
              <w:t>External Document</w:t>
            </w:r>
          </w:p>
        </w:tc>
      </w:tr>
      <w:tr w:rsidR="004B1109" w:rsidTr="00736BA5" w14:paraId="02B5A357" w14:textId="77777777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:rsidR="004B1109" w:rsidP="00736BA5" w:rsidRDefault="004B1109" w14:paraId="6EDFC8AF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:rsidR="004B1109" w:rsidP="00736BA5" w:rsidRDefault="004B1109" w14:paraId="1A22CB87" w14:textId="77777777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ICD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:rsidR="004B1109" w:rsidP="00736BA5" w:rsidRDefault="004B1109" w14:paraId="43E6A786" w14:textId="77777777">
            <w:pPr>
              <w:pStyle w:val="BodyTextFirstIndent"/>
              <w:ind w:firstLine="0"/>
              <w:jc w:val="left"/>
            </w:pPr>
            <w:r>
              <w:t>Interface Control Document</w:t>
            </w:r>
          </w:p>
        </w:tc>
      </w:tr>
      <w:tr w:rsidR="004B1109" w:rsidTr="00736BA5" w14:paraId="3A3B78F1" w14:textId="77777777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:rsidR="004B1109" w:rsidP="00736BA5" w:rsidRDefault="004B1109" w14:paraId="0D47E40D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:rsidR="004B1109" w:rsidP="00736BA5" w:rsidRDefault="004B1109" w14:paraId="1A0476FB" w14:textId="77777777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MAN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:rsidR="004B1109" w:rsidP="00736BA5" w:rsidRDefault="004B1109" w14:paraId="385544C1" w14:textId="77777777">
            <w:pPr>
              <w:pStyle w:val="BodyTextFirstIndent"/>
              <w:ind w:firstLine="0"/>
              <w:jc w:val="left"/>
            </w:pPr>
            <w:r>
              <w:t>Manual</w:t>
            </w:r>
          </w:p>
        </w:tc>
      </w:tr>
      <w:tr w:rsidR="004B1109" w:rsidTr="00736BA5" w14:paraId="16528752" w14:textId="77777777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:rsidR="004B1109" w:rsidP="00736BA5" w:rsidRDefault="004B1109" w14:paraId="169B8906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:rsidR="004B1109" w:rsidP="00736BA5" w:rsidRDefault="004B1109" w14:paraId="67E46BFE" w14:textId="77777777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MGT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:rsidR="004B1109" w:rsidP="00736BA5" w:rsidRDefault="004B1109" w14:paraId="410FCDAF" w14:textId="77777777">
            <w:pPr>
              <w:pStyle w:val="BodyTextFirstIndent"/>
              <w:ind w:firstLine="0"/>
              <w:jc w:val="left"/>
            </w:pPr>
            <w:r>
              <w:t>Management Document</w:t>
            </w:r>
          </w:p>
        </w:tc>
      </w:tr>
      <w:tr w:rsidR="004B1109" w:rsidTr="00736BA5" w14:paraId="7FC14203" w14:textId="77777777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:rsidR="004B1109" w:rsidP="00736BA5" w:rsidRDefault="004B1109" w14:paraId="771E18F9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:rsidR="004B1109" w:rsidP="00736BA5" w:rsidRDefault="004B1109" w14:paraId="58B0ED89" w14:textId="77777777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OTH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:rsidR="004B1109" w:rsidP="00736BA5" w:rsidRDefault="004B1109" w14:paraId="16957BF6" w14:textId="77777777">
            <w:pPr>
              <w:pStyle w:val="BodyTextFirstIndent"/>
              <w:ind w:firstLine="0"/>
              <w:jc w:val="left"/>
            </w:pPr>
            <w:r>
              <w:t>Other Document</w:t>
            </w:r>
          </w:p>
        </w:tc>
      </w:tr>
      <w:tr w:rsidR="004B1109" w:rsidTr="00736BA5" w14:paraId="034825A3" w14:textId="77777777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:rsidR="004B1109" w:rsidP="00736BA5" w:rsidRDefault="004B1109" w14:paraId="340E6F64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:rsidR="004B1109" w:rsidP="00736BA5" w:rsidRDefault="004B1109" w14:paraId="28D42460" w14:textId="77777777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PRG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:rsidR="004B1109" w:rsidP="00736BA5" w:rsidRDefault="004B1109" w14:paraId="6D843091" w14:textId="77777777">
            <w:pPr>
              <w:pStyle w:val="BodyTextFirstIndent"/>
              <w:ind w:firstLine="0"/>
              <w:jc w:val="left"/>
            </w:pPr>
            <w:r>
              <w:t>Progress Report</w:t>
            </w:r>
          </w:p>
        </w:tc>
      </w:tr>
      <w:tr w:rsidR="004B1109" w:rsidTr="00736BA5" w14:paraId="72E38E33" w14:textId="77777777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:rsidR="004B1109" w:rsidP="00736BA5" w:rsidRDefault="004B1109" w14:paraId="01D8948B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:rsidR="004B1109" w:rsidP="00736BA5" w:rsidRDefault="004B1109" w14:paraId="6CC7400F" w14:textId="77777777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REC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:rsidR="004B1109" w:rsidP="00736BA5" w:rsidRDefault="004B1109" w14:paraId="32F16CB1" w14:textId="77777777">
            <w:pPr>
              <w:pStyle w:val="BodyTextFirstIndent"/>
              <w:ind w:firstLine="0"/>
              <w:jc w:val="left"/>
            </w:pPr>
            <w:r>
              <w:t>Recommendation(s)</w:t>
            </w:r>
          </w:p>
        </w:tc>
      </w:tr>
      <w:tr w:rsidR="004B1109" w:rsidTr="00736BA5" w14:paraId="259CC975" w14:textId="77777777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:rsidR="004B1109" w:rsidP="00736BA5" w:rsidRDefault="004B1109" w14:paraId="1ED33ACF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:rsidR="004B1109" w:rsidP="00736BA5" w:rsidRDefault="004B1109" w14:paraId="2883C97A" w14:textId="77777777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REQ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:rsidR="004B1109" w:rsidP="00736BA5" w:rsidRDefault="004B1109" w14:paraId="62D52296" w14:textId="77777777">
            <w:pPr>
              <w:pStyle w:val="BodyTextFirstIndent"/>
              <w:ind w:firstLine="0"/>
              <w:jc w:val="left"/>
            </w:pPr>
            <w:r>
              <w:t>Requirements Document</w:t>
            </w:r>
          </w:p>
        </w:tc>
      </w:tr>
      <w:tr w:rsidR="004B1109" w:rsidTr="00736BA5" w14:paraId="2BF360AC" w14:textId="77777777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:rsidR="004B1109" w:rsidP="00736BA5" w:rsidRDefault="004B1109" w14:paraId="0AE955BD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:rsidR="004B1109" w:rsidP="00736BA5" w:rsidRDefault="004B1109" w14:paraId="348AEB08" w14:textId="77777777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REV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:rsidR="004B1109" w:rsidP="00736BA5" w:rsidRDefault="004B1109" w14:paraId="506774A9" w14:textId="77777777">
            <w:pPr>
              <w:pStyle w:val="BodyTextFirstIndent"/>
              <w:ind w:firstLine="0"/>
              <w:jc w:val="left"/>
            </w:pPr>
            <w:r>
              <w:t>Review Document</w:t>
            </w:r>
          </w:p>
        </w:tc>
      </w:tr>
      <w:tr w:rsidR="004B1109" w:rsidTr="00736BA5" w14:paraId="229612D9" w14:textId="77777777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:rsidR="004B1109" w:rsidP="00736BA5" w:rsidRDefault="004B1109" w14:paraId="32D061D4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:rsidR="004B1109" w:rsidP="00736BA5" w:rsidRDefault="004B1109" w14:paraId="7F45D675" w14:textId="77777777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SPC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:rsidR="004B1109" w:rsidP="00736BA5" w:rsidRDefault="004B1109" w14:paraId="35413B8B" w14:textId="77777777">
            <w:pPr>
              <w:pStyle w:val="BodyTextFirstIndent"/>
              <w:ind w:firstLine="0"/>
              <w:jc w:val="left"/>
            </w:pPr>
            <w:r>
              <w:t>Specification Document</w:t>
            </w:r>
          </w:p>
        </w:tc>
      </w:tr>
      <w:tr w:rsidR="004B1109" w:rsidTr="00736BA5" w14:paraId="087CF420" w14:textId="77777777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:rsidR="004B1109" w:rsidP="00736BA5" w:rsidRDefault="004B1109" w14:paraId="725DD004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:rsidR="004B1109" w:rsidP="00736BA5" w:rsidRDefault="004B1109" w14:paraId="14022AB5" w14:textId="77777777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TST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:rsidR="004B1109" w:rsidP="00736BA5" w:rsidRDefault="004B1109" w14:paraId="322D21F8" w14:textId="77777777">
            <w:pPr>
              <w:pStyle w:val="BodyTextFirstIndent"/>
              <w:ind w:firstLine="0"/>
              <w:jc w:val="left"/>
            </w:pPr>
            <w:r>
              <w:t>Test Report</w:t>
            </w:r>
          </w:p>
        </w:tc>
      </w:tr>
      <w:tr w:rsidR="004B1109" w:rsidTr="00736BA5" w14:paraId="69B25ECB" w14:textId="77777777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:rsidR="004B1109" w:rsidP="00736BA5" w:rsidRDefault="004B1109" w14:paraId="3CAE189C" w14:textId="77777777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</w:tcPr>
          <w:p w:rsidR="004B1109" w:rsidP="00736BA5" w:rsidRDefault="004B1109" w14:paraId="7DF30038" w14:textId="77777777">
            <w:pPr>
              <w:pStyle w:val="BodyTextFirstIndent"/>
              <w:jc w:val="center"/>
            </w:pP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:rsidR="004B1109" w:rsidP="00736BA5" w:rsidRDefault="004B1109" w14:paraId="6E5C6598" w14:textId="77777777">
            <w:pPr>
              <w:pStyle w:val="BodyTextFirstIndent"/>
              <w:ind w:firstLine="0"/>
              <w:jc w:val="left"/>
            </w:pPr>
          </w:p>
        </w:tc>
      </w:tr>
    </w:tbl>
    <w:p w:rsidRPr="00B4682E" w:rsidR="004B1109" w:rsidP="004B1109" w:rsidRDefault="004B1109" w14:paraId="7AEB8535" w14:textId="77777777">
      <w:pPr>
        <w:pStyle w:val="BodyTextFirstIndent"/>
        <w:ind w:left="360" w:firstLine="0"/>
        <w:rPr>
          <w:rFonts w:cstheme="minorHAnsi"/>
        </w:rPr>
      </w:pPr>
    </w:p>
    <w:p w:rsidRPr="00B4682E" w:rsidR="004B1109" w:rsidP="004B1109" w:rsidRDefault="004B1109" w14:paraId="38623EEF" w14:textId="77777777">
      <w:pPr>
        <w:pStyle w:val="Heading1"/>
        <w:rPr>
          <w:rFonts w:cstheme="minorHAnsi"/>
        </w:rPr>
      </w:pPr>
      <w:bookmarkStart w:name="_Toc132790531" w:id="6"/>
      <w:bookmarkStart w:name="_Toc137553039" w:id="7"/>
      <w:r w:rsidRPr="63A52A8D" w:rsidR="004B1109">
        <w:rPr>
          <w:rFonts w:cs="Times New Roman" w:cstheme="minorAscii"/>
        </w:rPr>
        <w:t>General acronyms, initialisms, and abbreviations</w:t>
      </w:r>
      <w:bookmarkEnd w:id="6"/>
      <w:bookmarkEnd w:id="7"/>
    </w:p>
    <w:p w:rsidR="63A52A8D" w:rsidRDefault="63A52A8D" w14:paraId="1859ACAC" w14:textId="6093C01E"/>
    <w:p w:rsidR="63A52A8D" w:rsidRDefault="63A52A8D" w14:paraId="23DE5EEB" w14:textId="172F8E48"/>
    <w:tbl>
      <w:tblPr>
        <w:tblW w:w="8370" w:type="dxa"/>
        <w:tblLook w:val="04A0" w:firstRow="1" w:lastRow="0" w:firstColumn="1" w:lastColumn="0" w:noHBand="0" w:noVBand="1"/>
      </w:tblPr>
      <w:tblGrid>
        <w:gridCol w:w="1035"/>
        <w:gridCol w:w="7335"/>
      </w:tblGrid>
      <w:tr w:rsidRPr="00B4682E" w:rsidR="004B1109" w:rsidTr="211101E8" w14:paraId="7AE218DF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63A52A8D" w:rsidRDefault="004B1109" w14:paraId="2C153A41" w14:textId="4080E99E">
            <w:pPr>
              <w:rPr>
                <w:rFonts w:cs="Times New Roman" w:cstheme="minorAscii"/>
                <w:color w:val="000000"/>
              </w:rPr>
            </w:pPr>
            <w:r w:rsidRPr="63A52A8D" w:rsidR="7AE04F94">
              <w:rPr>
                <w:rFonts w:cs="Times New Roman" w:cstheme="minorAscii"/>
                <w:color w:val="000000" w:themeColor="text1" w:themeTint="FF" w:themeShade="FF"/>
              </w:rPr>
              <w:t>AC</w:t>
            </w:r>
          </w:p>
          <w:p w:rsidRPr="00B4682E" w:rsidR="004B1109" w:rsidP="00736BA5" w:rsidRDefault="004B1109" w14:paraId="4568AAE0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ADC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1EBA0BA1" w:rsidP="63A52A8D" w:rsidRDefault="1EBA0BA1" w14:paraId="714AA8F9" w14:textId="6EDF00F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Times New Roman" w:cstheme="minorAscii"/>
                <w:color w:val="000000" w:themeColor="text1" w:themeTint="FF" w:themeShade="FF"/>
              </w:rPr>
            </w:pPr>
            <w:r w:rsidRPr="211101E8" w:rsidR="1EBA0BA1">
              <w:rPr>
                <w:rFonts w:cs="Times New Roman" w:cstheme="minorAscii"/>
                <w:color w:val="000000" w:themeColor="text1" w:themeTint="FF" w:themeShade="FF"/>
              </w:rPr>
              <w:t>R</w:t>
            </w:r>
            <w:r w:rsidRPr="211101E8" w:rsidR="44DDCD05">
              <w:rPr>
                <w:rFonts w:cs="Times New Roman" w:cstheme="minorAscii"/>
                <w:color w:val="000000" w:themeColor="text1" w:themeTint="FF" w:themeShade="FF"/>
              </w:rPr>
              <w:t xml:space="preserve">CF </w:t>
            </w:r>
            <w:r w:rsidRPr="211101E8" w:rsidR="1EBA0BA1">
              <w:rPr>
                <w:rFonts w:cs="Times New Roman" w:cstheme="minorAscii"/>
                <w:color w:val="000000" w:themeColor="text1" w:themeTint="FF" w:themeShade="FF"/>
              </w:rPr>
              <w:t xml:space="preserve">channel output for </w:t>
            </w:r>
            <w:r w:rsidRPr="211101E8" w:rsidR="7EFF7905">
              <w:rPr>
                <w:rFonts w:cs="Times New Roman" w:cstheme="minorAscii"/>
                <w:color w:val="000000" w:themeColor="text1" w:themeTint="FF" w:themeShade="FF"/>
              </w:rPr>
              <w:t xml:space="preserve">zoom </w:t>
            </w:r>
            <w:r w:rsidRPr="211101E8" w:rsidR="7EFF7905">
              <w:rPr>
                <w:rFonts w:cs="Times New Roman" w:cstheme="minorAscii"/>
                <w:color w:val="000000" w:themeColor="text1" w:themeTint="FF" w:themeShade="FF"/>
              </w:rPr>
              <w:t>a</w:t>
            </w:r>
            <w:r w:rsidRPr="211101E8" w:rsidR="1EBA0BA1">
              <w:rPr>
                <w:rFonts w:cs="Times New Roman" w:cstheme="minorAscii"/>
                <w:color w:val="000000" w:themeColor="text1" w:themeTint="FF" w:themeShade="FF"/>
              </w:rPr>
              <w:t xml:space="preserve"> </w:t>
            </w:r>
            <w:r w:rsidRPr="211101E8" w:rsidR="1EBA0BA1">
              <w:rPr>
                <w:rFonts w:cs="Times New Roman" w:cstheme="minorAscii"/>
                <w:color w:val="000000" w:themeColor="text1" w:themeTint="FF" w:themeShade="FF"/>
              </w:rPr>
              <w:t>RCP processing</w:t>
            </w:r>
          </w:p>
          <w:p w:rsidRPr="00B4682E" w:rsidR="004B1109" w:rsidP="63A52A8D" w:rsidRDefault="004B1109" w14:paraId="5B70365B" w14:textId="36F14B08">
            <w:pPr>
              <w:rPr>
                <w:rFonts w:cs="Times New Roman" w:cstheme="minorAscii"/>
                <w:color w:val="000000"/>
              </w:rPr>
            </w:pPr>
            <w:r w:rsidRPr="63A52A8D" w:rsidR="004B1109">
              <w:rPr>
                <w:rFonts w:cs="Times New Roman" w:cstheme="minorAscii"/>
                <w:color w:val="000000" w:themeColor="text1" w:themeTint="FF" w:themeShade="FF"/>
              </w:rPr>
              <w:t>Analog-to-digital converter</w:t>
            </w:r>
          </w:p>
        </w:tc>
      </w:tr>
      <w:tr w:rsidRPr="00B4682E" w:rsidR="004B1109" w:rsidTr="211101E8" w14:paraId="7C23DC7C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63A52A8D" w:rsidRDefault="004B1109" w14:paraId="4EE11EB8" w14:textId="5A978ECF">
            <w:pPr>
              <w:pStyle w:val="Normal"/>
              <w:rPr>
                <w:rFonts w:cs="Times New Roman" w:cstheme="minorAscii"/>
                <w:color w:val="000000"/>
              </w:rPr>
            </w:pPr>
            <w:r w:rsidRPr="63A52A8D" w:rsidR="004B1109">
              <w:rPr>
                <w:rFonts w:cs="Times New Roman" w:cstheme="minorAscii"/>
                <w:color w:val="000000" w:themeColor="text1" w:themeTint="FF" w:themeShade="FF"/>
              </w:rPr>
              <w:t>API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2D644E7D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Application programming interface</w:t>
            </w:r>
          </w:p>
        </w:tc>
      </w:tr>
      <w:tr w:rsidRPr="00B4682E" w:rsidR="004B1109" w:rsidTr="211101E8" w14:paraId="2EB3FBC7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3CB1636B" w:rsidP="63A52A8D" w:rsidRDefault="3CB1636B" w14:paraId="75C19289" w14:textId="7BA0ED22">
            <w:pPr>
              <w:rPr>
                <w:rFonts w:cs="Times New Roman" w:cstheme="minorAscii"/>
                <w:color w:val="000000" w:themeColor="text1" w:themeTint="FF" w:themeShade="FF"/>
              </w:rPr>
            </w:pPr>
            <w:r w:rsidRPr="63A52A8D" w:rsidR="3CB1636B">
              <w:rPr>
                <w:rFonts w:cs="Times New Roman" w:cstheme="minorAscii"/>
                <w:color w:val="000000" w:themeColor="text1" w:themeTint="FF" w:themeShade="FF"/>
              </w:rPr>
              <w:t>BC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3CB1636B" w:rsidP="211101E8" w:rsidRDefault="3CB1636B" w14:paraId="3866223D" w14:textId="462D102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Times New Roman" w:cstheme="minorAscii"/>
                <w:color w:val="000000" w:themeColor="text1" w:themeTint="FF" w:themeShade="FF"/>
              </w:rPr>
            </w:pPr>
            <w:r w:rsidRPr="211101E8" w:rsidR="2751A77D">
              <w:rPr>
                <w:rFonts w:cs="Times New Roman" w:cstheme="minorAscii"/>
                <w:color w:val="000000" w:themeColor="text1" w:themeTint="FF" w:themeShade="FF"/>
              </w:rPr>
              <w:t xml:space="preserve">RCF </w:t>
            </w:r>
            <w:r w:rsidRPr="211101E8" w:rsidR="3CB1636B">
              <w:rPr>
                <w:rFonts w:cs="Times New Roman" w:cstheme="minorAscii"/>
                <w:color w:val="000000" w:themeColor="text1" w:themeTint="FF" w:themeShade="FF"/>
              </w:rPr>
              <w:t>channel output for zoom b RCP processing</w:t>
            </w:r>
          </w:p>
        </w:tc>
      </w:tr>
      <w:tr w:rsidRPr="00B4682E" w:rsidR="004B1109" w:rsidTr="211101E8" w14:paraId="0261FA71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49CECC25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CNC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1D7A92E4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Computer numerical control</w:t>
            </w:r>
          </w:p>
        </w:tc>
      </w:tr>
      <w:tr w:rsidRPr="00B4682E" w:rsidR="004B1109" w:rsidTr="211101E8" w14:paraId="1E019D30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03D16AB7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CAD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13F7A1A9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Computer-aided design</w:t>
            </w:r>
          </w:p>
        </w:tc>
      </w:tr>
      <w:tr w:rsidRPr="00B4682E" w:rsidR="004B1109" w:rsidTr="211101E8" w14:paraId="58292EAA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3EF80BFF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CAM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4CF117C1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Computer-aided machining</w:t>
            </w:r>
          </w:p>
        </w:tc>
      </w:tr>
      <w:tr w:rsidRPr="00B4682E" w:rsidR="004B1109" w:rsidTr="211101E8" w14:paraId="2562D579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3EF00AA5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CDR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19D54272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Conceptual Design Review</w:t>
            </w:r>
          </w:p>
        </w:tc>
      </w:tr>
      <w:tr w:rsidRPr="00B4682E" w:rsidR="004B1109" w:rsidTr="211101E8" w14:paraId="3D36DC57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5BA4566D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CMB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4A947AC6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Cosmic Microwave Background</w:t>
            </w:r>
          </w:p>
        </w:tc>
      </w:tr>
      <w:tr w:rsidRPr="00B4682E" w:rsidR="004B1109" w:rsidTr="211101E8" w14:paraId="3D5F76F8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7CAFCA59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DSA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7EF2A2E0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Deep Synoptic Array</w:t>
            </w:r>
          </w:p>
        </w:tc>
      </w:tr>
      <w:tr w:rsidRPr="00B4682E" w:rsidR="004B1109" w:rsidTr="211101E8" w14:paraId="13A7FE34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1263CADC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DUT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196A0755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Device under test</w:t>
            </w:r>
          </w:p>
        </w:tc>
      </w:tr>
      <w:tr w:rsidRPr="00B4682E" w:rsidR="004B1109" w:rsidTr="211101E8" w14:paraId="62292415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2ECFDED1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DSP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77A3CE2A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Digital signal processing</w:t>
            </w:r>
          </w:p>
        </w:tc>
      </w:tr>
      <w:tr w:rsidRPr="00B4682E" w:rsidR="004B1109" w:rsidTr="211101E8" w14:paraId="4F5CDDC8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5F5A1929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DAC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1E842A70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Digital-to-analog converter</w:t>
            </w:r>
          </w:p>
        </w:tc>
      </w:tr>
      <w:tr w:rsidRPr="00B4682E" w:rsidR="004B1109" w:rsidTr="211101E8" w14:paraId="7BF7F7FC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38B52C5B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DM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19736BB7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Dispersion measure</w:t>
            </w:r>
          </w:p>
        </w:tc>
      </w:tr>
      <w:tr w:rsidRPr="00B4682E" w:rsidR="004B1109" w:rsidTr="211101E8" w14:paraId="6E6D5B79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72F17AB3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EMC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34FD247B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Electromagnetic compatibility</w:t>
            </w:r>
          </w:p>
        </w:tc>
      </w:tr>
      <w:tr w:rsidRPr="00B4682E" w:rsidR="004B1109" w:rsidTr="211101E8" w14:paraId="4ADE5774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745B1429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EMI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6521559D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Electromagnetic interference</w:t>
            </w:r>
          </w:p>
        </w:tc>
      </w:tr>
      <w:tr w:rsidRPr="00B4682E" w:rsidR="004B1109" w:rsidTr="211101E8" w14:paraId="7175BF5F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4ECDDACD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EIR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4A4FC642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Environmental Impact Report</w:t>
            </w:r>
          </w:p>
        </w:tc>
      </w:tr>
      <w:tr w:rsidRPr="00B4682E" w:rsidR="004B1109" w:rsidTr="211101E8" w14:paraId="41C8837A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4D3B80D8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EIS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7ECAB682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Environmental Impact Statement</w:t>
            </w:r>
          </w:p>
        </w:tc>
      </w:tr>
      <w:tr w:rsidRPr="00B4682E" w:rsidR="004B1109" w:rsidTr="211101E8" w14:paraId="0AD5331F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4468A8AD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EIS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7E1BC804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Environmental Impact Study</w:t>
            </w:r>
          </w:p>
        </w:tc>
      </w:tr>
      <w:tr w:rsidRPr="00B4682E" w:rsidR="004B1109" w:rsidTr="211101E8" w14:paraId="138C6670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3016F4DE" w14:textId="77777777">
            <w:pPr>
              <w:rPr>
                <w:rFonts w:cstheme="minorHAnsi"/>
                <w:color w:val="000000"/>
                <w:szCs w:val="22"/>
              </w:rPr>
            </w:pPr>
            <w:proofErr w:type="spellStart"/>
            <w:r w:rsidRPr="00B4682E">
              <w:rPr>
                <w:rFonts w:cstheme="minorHAnsi"/>
                <w:color w:val="000000"/>
                <w:szCs w:val="22"/>
              </w:rPr>
              <w:t>EoR</w:t>
            </w:r>
            <w:proofErr w:type="spellEnd"/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7BBCC2DC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Epoch of Re-ionization</w:t>
            </w:r>
          </w:p>
        </w:tc>
      </w:tr>
      <w:tr w:rsidRPr="00B4682E" w:rsidR="004B1109" w:rsidTr="211101E8" w14:paraId="6D3A007B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0C429B8D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XML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725620EC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Extensible Markup Language</w:t>
            </w:r>
          </w:p>
        </w:tc>
      </w:tr>
      <w:tr w:rsidRPr="00B4682E" w:rsidR="004B1109" w:rsidTr="211101E8" w14:paraId="31EEA1F2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0AF87E2C" w:rsidP="63A52A8D" w:rsidRDefault="0AF87E2C" w14:paraId="5DC6AB6D" w14:textId="4D5DF0D8">
            <w:pPr>
              <w:rPr>
                <w:rFonts w:cs="Times New Roman" w:cstheme="minorAscii"/>
                <w:color w:val="000000" w:themeColor="text1" w:themeTint="FF" w:themeShade="FF"/>
              </w:rPr>
            </w:pPr>
            <w:r w:rsidRPr="63A52A8D" w:rsidR="0AF87E2C">
              <w:rPr>
                <w:rFonts w:cs="Times New Roman" w:cstheme="minorAscii"/>
                <w:color w:val="000000" w:themeColor="text1" w:themeTint="FF" w:themeShade="FF"/>
              </w:rPr>
              <w:t>FC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63A52A8D" w:rsidP="63A52A8D" w:rsidRDefault="63A52A8D" w14:paraId="5167F9E6" w14:textId="62FF6B26">
            <w:pPr>
              <w:rPr>
                <w:rFonts w:cs="Times New Roman" w:cstheme="minorAscii"/>
                <w:color w:val="000000" w:themeColor="text1" w:themeTint="FF" w:themeShade="FF"/>
              </w:rPr>
            </w:pPr>
            <w:r w:rsidRPr="63A52A8D" w:rsidR="63A52A8D">
              <w:rPr>
                <w:rFonts w:cs="Times New Roman" w:cstheme="minorAscii"/>
                <w:color w:val="000000" w:themeColor="text1" w:themeTint="FF" w:themeShade="FF"/>
              </w:rPr>
              <w:t xml:space="preserve">RCP and DAT </w:t>
            </w:r>
            <w:r w:rsidRPr="63A52A8D" w:rsidR="56F7A6E0">
              <w:rPr>
                <w:rFonts w:cs="Times New Roman" w:cstheme="minorAscii"/>
                <w:color w:val="000000" w:themeColor="text1" w:themeTint="FF" w:themeShade="FF"/>
              </w:rPr>
              <w:t>full-band</w:t>
            </w:r>
            <w:r w:rsidRPr="63A52A8D" w:rsidR="63A52A8D">
              <w:rPr>
                <w:rFonts w:cs="Times New Roman" w:cstheme="minorAscii"/>
                <w:color w:val="000000" w:themeColor="text1" w:themeTint="FF" w:themeShade="FF"/>
              </w:rPr>
              <w:t xml:space="preserve"> output channel</w:t>
            </w:r>
          </w:p>
        </w:tc>
      </w:tr>
      <w:tr w:rsidRPr="00B4682E" w:rsidR="004B1109" w:rsidTr="211101E8" w14:paraId="4A487436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2AC78447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FRB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432A5695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Fast radio burst</w:t>
            </w:r>
          </w:p>
        </w:tc>
      </w:tr>
      <w:tr w:rsidRPr="00B4682E" w:rsidR="004B1109" w:rsidTr="211101E8" w14:paraId="66238DBF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589F0C8A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FPGA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68B0EA90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field-programmable gate array</w:t>
            </w:r>
          </w:p>
        </w:tc>
      </w:tr>
      <w:tr w:rsidRPr="00B4682E" w:rsidR="004B1109" w:rsidTr="211101E8" w14:paraId="5F61A474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7D01C6C1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FDR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4832C94F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Final Design Review</w:t>
            </w:r>
          </w:p>
        </w:tc>
      </w:tr>
      <w:tr w:rsidRPr="00B4682E" w:rsidR="004B1109" w:rsidTr="211101E8" w14:paraId="31B02911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3FEEDE4B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FEA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49D2A927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Finite-element analysis</w:t>
            </w:r>
          </w:p>
        </w:tc>
      </w:tr>
      <w:tr w:rsidRPr="00B4682E" w:rsidR="004B1109" w:rsidTr="211101E8" w14:paraId="0A14BF82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4E243A3B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FT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5EDAC718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Fourier Transform</w:t>
            </w:r>
          </w:p>
        </w:tc>
      </w:tr>
      <w:tr w:rsidRPr="00B4682E" w:rsidR="004B1109" w:rsidTr="211101E8" w14:paraId="0349CCAB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5903A542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FT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63A52A8D" w:rsidRDefault="004B1109" w14:paraId="7BE7B64E" w14:textId="452922D5">
            <w:pPr>
              <w:rPr>
                <w:rFonts w:cs="Times New Roman" w:cstheme="minorAscii"/>
                <w:color w:val="000000"/>
              </w:rPr>
            </w:pPr>
            <w:r w:rsidRPr="63A52A8D" w:rsidR="004B1109">
              <w:rPr>
                <w:rFonts w:cs="Times New Roman" w:cstheme="minorAscii"/>
                <w:color w:val="000000" w:themeColor="text1" w:themeTint="FF" w:themeShade="FF"/>
              </w:rPr>
              <w:t>Full time</w:t>
            </w:r>
          </w:p>
        </w:tc>
      </w:tr>
      <w:tr w:rsidRPr="00B4682E" w:rsidR="004B1109" w:rsidTr="211101E8" w14:paraId="4DD12A03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63A52A8D" w:rsidRDefault="004B1109" w14:paraId="413D7930" w14:textId="07846B5E">
            <w:pPr>
              <w:pStyle w:val="Normal"/>
              <w:rPr>
                <w:rFonts w:cs="Times New Roman" w:cstheme="minorAscii"/>
                <w:color w:val="000000"/>
              </w:rPr>
            </w:pPr>
            <w:r w:rsidRPr="63A52A8D" w:rsidR="004B1109">
              <w:rPr>
                <w:rFonts w:cs="Times New Roman" w:cstheme="minorAscii"/>
                <w:color w:val="000000" w:themeColor="text1" w:themeTint="FF" w:themeShade="FF"/>
              </w:rPr>
              <w:t>FWHM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6E5F01B3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Full width half maximum</w:t>
            </w:r>
          </w:p>
        </w:tc>
      </w:tr>
      <w:tr w:rsidRPr="00B4682E" w:rsidR="004B1109" w:rsidTr="211101E8" w14:paraId="3BD44413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6C4583D6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GUI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41DFA546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Graphical user interface</w:t>
            </w:r>
          </w:p>
        </w:tc>
      </w:tr>
      <w:tr w:rsidRPr="00B4682E" w:rsidR="004B1109" w:rsidTr="211101E8" w14:paraId="6DF60197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594457FB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GPU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2DF0122D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Graphics processing unit</w:t>
            </w:r>
          </w:p>
        </w:tc>
      </w:tr>
      <w:tr w:rsidRPr="00B4682E" w:rsidR="004B1109" w:rsidTr="211101E8" w14:paraId="1997FE35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11A7F55F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IF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737CE632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Intermediate frequency</w:t>
            </w:r>
          </w:p>
        </w:tc>
      </w:tr>
      <w:tr w:rsidRPr="00B4682E" w:rsidR="004B1109" w:rsidTr="211101E8" w14:paraId="267E870C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76FFFC69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JVLA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55833B15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Jansky Very Large Array</w:t>
            </w:r>
          </w:p>
        </w:tc>
      </w:tr>
      <w:tr w:rsidRPr="00B4682E" w:rsidR="004B1109" w:rsidTr="211101E8" w14:paraId="43A1E674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5F0F98D8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LWA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74678D3A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Long-Wavelength Array</w:t>
            </w:r>
          </w:p>
        </w:tc>
      </w:tr>
      <w:tr w:rsidRPr="00B4682E" w:rsidR="004B1109" w:rsidTr="211101E8" w14:paraId="5EDB84A0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3512B7B3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LNA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2A1E136A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Low-noise amplifier</w:t>
            </w:r>
          </w:p>
        </w:tc>
      </w:tr>
      <w:tr w:rsidRPr="00B4682E" w:rsidR="004B1109" w:rsidTr="211101E8" w14:paraId="4E378134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2DB23328" w:rsidP="63A52A8D" w:rsidRDefault="2DB23328" w14:paraId="2DFE8F15" w14:textId="3D6D6A87">
            <w:pPr>
              <w:rPr>
                <w:rFonts w:cs="Times New Roman" w:cstheme="minorAscii"/>
                <w:color w:val="000000" w:themeColor="text1" w:themeTint="FF" w:themeShade="FF"/>
              </w:rPr>
            </w:pPr>
            <w:r w:rsidRPr="63A52A8D" w:rsidR="2DB23328">
              <w:rPr>
                <w:rFonts w:cs="Times New Roman" w:cstheme="minorAscii"/>
                <w:color w:val="000000" w:themeColor="text1" w:themeTint="FF" w:themeShade="FF"/>
              </w:rPr>
              <w:t>MP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63A52A8D" w:rsidP="63A52A8D" w:rsidRDefault="63A52A8D" w14:paraId="30E27684" w14:textId="722413AB">
            <w:pPr>
              <w:rPr>
                <w:rFonts w:cs="Times New Roman" w:cstheme="minorAscii"/>
                <w:color w:val="000000" w:themeColor="text1" w:themeTint="FF" w:themeShade="FF"/>
              </w:rPr>
            </w:pPr>
            <w:r w:rsidRPr="63A52A8D" w:rsidR="63A52A8D">
              <w:rPr>
                <w:rFonts w:cs="Times New Roman" w:cstheme="minorAscii"/>
                <w:color w:val="000000" w:themeColor="text1" w:themeTint="FF" w:themeShade="FF"/>
              </w:rPr>
              <w:t xml:space="preserve">RCP and DATA </w:t>
            </w:r>
            <w:r w:rsidRPr="63A52A8D" w:rsidR="35156615">
              <w:rPr>
                <w:rFonts w:cs="Times New Roman" w:cstheme="minorAscii"/>
                <w:color w:val="000000" w:themeColor="text1" w:themeTint="FF" w:themeShade="FF"/>
              </w:rPr>
              <w:t>medium polarimetric</w:t>
            </w:r>
            <w:r w:rsidRPr="63A52A8D" w:rsidR="63A52A8D">
              <w:rPr>
                <w:rFonts w:cs="Times New Roman" w:cstheme="minorAscii"/>
                <w:color w:val="000000" w:themeColor="text1" w:themeTint="FF" w:themeShade="FF"/>
              </w:rPr>
              <w:t xml:space="preserve"> output channel</w:t>
            </w:r>
          </w:p>
        </w:tc>
      </w:tr>
      <w:tr w:rsidRPr="00B4682E" w:rsidR="004B1109" w:rsidTr="211101E8" w14:paraId="6A8C6063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42648C38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MTTF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26642280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Mean time to failure</w:t>
            </w:r>
          </w:p>
        </w:tc>
      </w:tr>
      <w:tr w:rsidRPr="00B4682E" w:rsidR="004B1109" w:rsidTr="211101E8" w14:paraId="63B3FA07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265AB8A4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MTTR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016A3D08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Mean time to repair</w:t>
            </w:r>
          </w:p>
        </w:tc>
      </w:tr>
      <w:tr w:rsidRPr="00B4682E" w:rsidR="004B1109" w:rsidTr="211101E8" w14:paraId="103E9AF1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4886C1B6" w:rsidP="63A52A8D" w:rsidRDefault="4886C1B6" w14:paraId="17DEEA29" w14:textId="5BA77A3D">
            <w:pPr>
              <w:rPr>
                <w:rFonts w:cs="Times New Roman" w:cstheme="minorAscii"/>
                <w:color w:val="000000" w:themeColor="text1" w:themeTint="FF" w:themeShade="FF"/>
              </w:rPr>
            </w:pPr>
            <w:r w:rsidRPr="63A52A8D" w:rsidR="4886C1B6">
              <w:rPr>
                <w:rFonts w:cs="Times New Roman" w:cstheme="minorAscii"/>
                <w:color w:val="000000" w:themeColor="text1" w:themeTint="FF" w:themeShade="FF"/>
              </w:rPr>
              <w:t>N</w:t>
            </w:r>
            <w:r w:rsidRPr="63A52A8D" w:rsidR="63A52A8D">
              <w:rPr>
                <w:rFonts w:cs="Times New Roman" w:cstheme="minorAscii"/>
                <w:color w:val="000000" w:themeColor="text1" w:themeTint="FF" w:themeShade="FF"/>
              </w:rPr>
              <w:t>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079F4343" w:rsidP="63A52A8D" w:rsidRDefault="079F4343" w14:paraId="5417EC2E" w14:textId="0EF526F1">
            <w:pPr>
              <w:rPr>
                <w:rFonts w:cs="Times New Roman" w:cstheme="minorAscii"/>
                <w:color w:val="000000" w:themeColor="text1" w:themeTint="FF" w:themeShade="FF"/>
              </w:rPr>
            </w:pPr>
            <w:r w:rsidRPr="63A52A8D" w:rsidR="079F4343">
              <w:rPr>
                <w:rFonts w:cs="Times New Roman" w:cstheme="minorAscii"/>
                <w:color w:val="000000" w:themeColor="text1" w:themeTint="FF" w:themeShade="FF"/>
              </w:rPr>
              <w:t>RCF channel output for narrow, polarimetric, and continuum RCP processing</w:t>
            </w:r>
          </w:p>
        </w:tc>
      </w:tr>
      <w:tr w:rsidRPr="00B4682E" w:rsidR="004B1109" w:rsidTr="211101E8" w14:paraId="3AD8F441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63A52A8D" w:rsidP="63A52A8D" w:rsidRDefault="63A52A8D" w14:paraId="6BC23433" w14:textId="4C1E4CA5">
            <w:pPr>
              <w:rPr>
                <w:rFonts w:cs="Times New Roman" w:cstheme="minorAscii"/>
                <w:color w:val="000000" w:themeColor="text1" w:themeTint="FF" w:themeShade="FF"/>
              </w:rPr>
            </w:pPr>
            <w:r w:rsidRPr="63A52A8D" w:rsidR="63A52A8D">
              <w:rPr>
                <w:rFonts w:cs="Times New Roman" w:cstheme="minorAscii"/>
                <w:color w:val="000000" w:themeColor="text1" w:themeTint="FF" w:themeShade="FF"/>
              </w:rPr>
              <w:t>N</w:t>
            </w:r>
            <w:r w:rsidRPr="63A52A8D" w:rsidR="01BCDF01">
              <w:rPr>
                <w:rFonts w:cs="Times New Roman" w:cstheme="minorAscii"/>
                <w:color w:val="000000" w:themeColor="text1" w:themeTint="FF" w:themeShade="FF"/>
              </w:rPr>
              <w:t>L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63A52A8D" w:rsidP="63A52A8D" w:rsidRDefault="63A52A8D" w14:paraId="61AE4A4E" w14:textId="3C868319">
            <w:pPr>
              <w:rPr>
                <w:rFonts w:cs="Times New Roman" w:cstheme="minorAscii"/>
                <w:color w:val="000000" w:themeColor="text1" w:themeTint="FF" w:themeShade="FF"/>
              </w:rPr>
            </w:pPr>
            <w:r w:rsidRPr="63A52A8D" w:rsidR="63A52A8D">
              <w:rPr>
                <w:rFonts w:cs="Times New Roman" w:cstheme="minorAscii"/>
                <w:color w:val="000000" w:themeColor="text1" w:themeTint="FF" w:themeShade="FF"/>
              </w:rPr>
              <w:t>RC</w:t>
            </w:r>
            <w:r w:rsidRPr="63A52A8D" w:rsidR="30A118D9">
              <w:rPr>
                <w:rFonts w:cs="Times New Roman" w:cstheme="minorAscii"/>
                <w:color w:val="000000" w:themeColor="text1" w:themeTint="FF" w:themeShade="FF"/>
              </w:rPr>
              <w:t>P and DATA</w:t>
            </w:r>
            <w:r w:rsidRPr="63A52A8D" w:rsidR="63A52A8D">
              <w:rPr>
                <w:rFonts w:cs="Times New Roman" w:cstheme="minorAscii"/>
                <w:color w:val="000000" w:themeColor="text1" w:themeTint="FF" w:themeShade="FF"/>
              </w:rPr>
              <w:t xml:space="preserve"> </w:t>
            </w:r>
            <w:r w:rsidRPr="63A52A8D" w:rsidR="36E76C5D">
              <w:rPr>
                <w:rFonts w:cs="Times New Roman" w:cstheme="minorAscii"/>
                <w:color w:val="000000" w:themeColor="text1" w:themeTint="FF" w:themeShade="FF"/>
              </w:rPr>
              <w:t xml:space="preserve">narrow line output </w:t>
            </w:r>
            <w:r w:rsidRPr="63A52A8D" w:rsidR="63A52A8D">
              <w:rPr>
                <w:rFonts w:cs="Times New Roman" w:cstheme="minorAscii"/>
                <w:color w:val="000000" w:themeColor="text1" w:themeTint="FF" w:themeShade="FF"/>
              </w:rPr>
              <w:t>channel</w:t>
            </w:r>
          </w:p>
        </w:tc>
      </w:tr>
      <w:tr w:rsidRPr="00B4682E" w:rsidR="004B1109" w:rsidTr="211101E8" w14:paraId="3B8DBD45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301F280C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NJIT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3650244F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New Jersey Institute of Technology</w:t>
            </w:r>
          </w:p>
        </w:tc>
      </w:tr>
      <w:tr w:rsidRPr="00B4682E" w:rsidR="004B1109" w:rsidTr="211101E8" w14:paraId="77517EA0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47A2E059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NAU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4E859FD5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Northern Arizona University</w:t>
            </w:r>
          </w:p>
        </w:tc>
      </w:tr>
      <w:tr w:rsidRPr="00B4682E" w:rsidR="004B1109" w:rsidTr="211101E8" w14:paraId="1D364A7C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0C73AE93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OVRO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4CFCE6FD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Owens Valley Radio Observatory</w:t>
            </w:r>
          </w:p>
        </w:tc>
      </w:tr>
      <w:tr w:rsidRPr="00B4682E" w:rsidR="004B1109" w:rsidTr="211101E8" w14:paraId="797070AE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46D430F7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 xml:space="preserve">PT 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55675D3B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Part time</w:t>
            </w:r>
          </w:p>
        </w:tc>
      </w:tr>
      <w:tr w:rsidRPr="00B4682E" w:rsidR="004B1109" w:rsidTr="211101E8" w14:paraId="7E75F4C0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699FB1A7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PSF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2E6F49FB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Point-spread function</w:t>
            </w:r>
          </w:p>
        </w:tc>
      </w:tr>
      <w:tr w:rsidRPr="00B4682E" w:rsidR="004B1109" w:rsidTr="211101E8" w14:paraId="3C6A53EC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0E3B7066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PFB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1953BC45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 xml:space="preserve">Polyphase </w:t>
            </w:r>
            <w:proofErr w:type="spellStart"/>
            <w:r w:rsidRPr="00B4682E">
              <w:rPr>
                <w:rFonts w:cstheme="minorHAnsi"/>
                <w:color w:val="000000"/>
                <w:szCs w:val="22"/>
              </w:rPr>
              <w:t>filterbank</w:t>
            </w:r>
            <w:proofErr w:type="spellEnd"/>
          </w:p>
        </w:tc>
      </w:tr>
      <w:tr w:rsidRPr="00B4682E" w:rsidR="004B1109" w:rsidTr="211101E8" w14:paraId="7CFF8D37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562248B1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PDR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7C4BA4D5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Preliminary Design Review</w:t>
            </w:r>
          </w:p>
        </w:tc>
      </w:tr>
      <w:tr w:rsidRPr="00B4682E" w:rsidR="004B1109" w:rsidTr="211101E8" w14:paraId="4D307040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72D97156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PEP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1ADDE1E9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Project Execution Plan</w:t>
            </w:r>
          </w:p>
        </w:tc>
      </w:tr>
      <w:tr w:rsidRPr="00B4682E" w:rsidR="004B1109" w:rsidTr="211101E8" w14:paraId="4FEC9463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564F2176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QA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34C3A062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Quality assurance</w:t>
            </w:r>
          </w:p>
        </w:tc>
      </w:tr>
      <w:tr w:rsidRPr="00B4682E" w:rsidR="004B1109" w:rsidTr="211101E8" w14:paraId="1F8BC9D5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42056A10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QC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64C2C851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Quality control</w:t>
            </w:r>
          </w:p>
        </w:tc>
      </w:tr>
      <w:tr w:rsidRPr="00B4682E" w:rsidR="004B1109" w:rsidTr="211101E8" w14:paraId="3D8978E1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50CAB443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P1dB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0B725DE9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1-dB intercept point</w:t>
            </w:r>
          </w:p>
        </w:tc>
      </w:tr>
      <w:tr w:rsidRPr="00B4682E" w:rsidR="004B1109" w:rsidTr="211101E8" w14:paraId="629FB742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5DEF2348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RCI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3A296F4D" w14:textId="77777777">
            <w:pPr>
              <w:rPr>
                <w:rFonts w:cstheme="minorHAnsi"/>
                <w:color w:val="000000"/>
                <w:szCs w:val="22"/>
              </w:rPr>
            </w:pPr>
            <w:proofErr w:type="spellStart"/>
            <w:r w:rsidRPr="00B4682E">
              <w:rPr>
                <w:rFonts w:cstheme="minorHAnsi"/>
                <w:color w:val="000000"/>
                <w:szCs w:val="22"/>
              </w:rPr>
              <w:t>Raddo</w:t>
            </w:r>
            <w:proofErr w:type="spellEnd"/>
            <w:r w:rsidRPr="00B4682E">
              <w:rPr>
                <w:rFonts w:cstheme="minorHAnsi"/>
                <w:color w:val="000000"/>
                <w:szCs w:val="22"/>
              </w:rPr>
              <w:t xml:space="preserve"> Camera Initiative</w:t>
            </w:r>
          </w:p>
        </w:tc>
      </w:tr>
      <w:tr w:rsidRPr="00B4682E" w:rsidR="004B1109" w:rsidTr="211101E8" w14:paraId="0B582EE2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24465A76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RF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3A092188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Radio frequency</w:t>
            </w:r>
          </w:p>
        </w:tc>
      </w:tr>
      <w:tr w:rsidRPr="00B4682E" w:rsidR="004B1109" w:rsidTr="211101E8" w14:paraId="2E81637C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510B4AB9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RFI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393E8502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Radio -frequency interference</w:t>
            </w:r>
          </w:p>
        </w:tc>
      </w:tr>
      <w:tr w:rsidRPr="00B4682E" w:rsidR="004B1109" w:rsidTr="211101E8" w14:paraId="48BCE317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34D26A02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RFSoC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0739A007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Radio-frequency system on a chip</w:t>
            </w:r>
          </w:p>
        </w:tc>
      </w:tr>
      <w:tr w:rsidRPr="00B4682E" w:rsidR="004B1109" w:rsidTr="211101E8" w14:paraId="38395C03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1160CC30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RAM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49861751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Random-access memory</w:t>
            </w:r>
          </w:p>
        </w:tc>
      </w:tr>
      <w:tr w:rsidRPr="00B4682E" w:rsidR="004B1109" w:rsidTr="211101E8" w14:paraId="5134BF11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0B8BB3EA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ROM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0981BCCD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Read-only memory</w:t>
            </w:r>
          </w:p>
        </w:tc>
      </w:tr>
      <w:tr w:rsidRPr="00B4682E" w:rsidR="004B1109" w:rsidTr="211101E8" w14:paraId="56856E9C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6F92CAA9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RTS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6D75AD47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Real-time system</w:t>
            </w:r>
          </w:p>
        </w:tc>
      </w:tr>
      <w:tr w:rsidRPr="00B4682E" w:rsidR="004B1109" w:rsidTr="211101E8" w14:paraId="3FA7278A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57F12D37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RFI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5A6068F3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Request for Information</w:t>
            </w:r>
          </w:p>
        </w:tc>
      </w:tr>
      <w:tr w:rsidRPr="00B4682E" w:rsidR="004B1109" w:rsidTr="211101E8" w14:paraId="31BC9266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0AA4BD3E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RFQ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6CFC9A69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Request for Quotation</w:t>
            </w:r>
          </w:p>
        </w:tc>
      </w:tr>
      <w:tr w:rsidRPr="00B4682E" w:rsidR="004B1109" w:rsidTr="211101E8" w14:paraId="24C9237D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2A492E65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RIG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54859C47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Research Infrastructure Guide</w:t>
            </w:r>
          </w:p>
        </w:tc>
      </w:tr>
      <w:tr w:rsidRPr="00B4682E" w:rsidR="004B1109" w:rsidTr="211101E8" w14:paraId="10B5EB24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53634821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RMS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22D2EC09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Root-mean-square</w:t>
            </w:r>
          </w:p>
        </w:tc>
      </w:tr>
      <w:tr w:rsidRPr="00B4682E" w:rsidR="004B1109" w:rsidTr="211101E8" w14:paraId="01D02C68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2E0A7DB3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SKA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638509A7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Square Kilometer Array</w:t>
            </w:r>
          </w:p>
        </w:tc>
      </w:tr>
      <w:tr w:rsidRPr="00B4682E" w:rsidR="004B1109" w:rsidTr="211101E8" w14:paraId="2E1E70CC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2A443201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TAC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153F07E4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Technical Advisory Committee</w:t>
            </w:r>
          </w:p>
        </w:tc>
      </w:tr>
      <w:tr w:rsidR="211101E8" w:rsidTr="211101E8" w14:paraId="70C29BC0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0FCBACDD" w:rsidP="211101E8" w:rsidRDefault="0FCBACDD" w14:paraId="014EAB8C" w14:textId="18069057">
            <w:pPr>
              <w:pStyle w:val="Normal"/>
              <w:rPr>
                <w:rFonts w:cs="Times New Roman" w:cstheme="minorAscii"/>
                <w:color w:val="000000" w:themeColor="text1" w:themeTint="FF" w:themeShade="FF"/>
              </w:rPr>
            </w:pPr>
            <w:r w:rsidRPr="211101E8" w:rsidR="0FCBACDD">
              <w:rPr>
                <w:rFonts w:cs="Times New Roman" w:cstheme="minorAscii"/>
                <w:color w:val="000000" w:themeColor="text1" w:themeTint="FF" w:themeShade="FF"/>
              </w:rPr>
              <w:t>TC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0FCBACDD" w:rsidP="211101E8" w:rsidRDefault="0FCBACDD" w14:paraId="4475A4EE" w14:textId="2A1A4D74">
            <w:pPr>
              <w:pStyle w:val="Normal"/>
              <w:rPr>
                <w:rFonts w:cs="Times New Roman" w:cstheme="minorAscii"/>
                <w:color w:val="000000" w:themeColor="text1" w:themeTint="FF" w:themeShade="FF"/>
              </w:rPr>
            </w:pPr>
            <w:r w:rsidRPr="211101E8" w:rsidR="0FCBACDD">
              <w:rPr>
                <w:rFonts w:cs="Times New Roman" w:cstheme="minorAscii"/>
                <w:color w:val="000000" w:themeColor="text1" w:themeTint="FF" w:themeShade="FF"/>
              </w:rPr>
              <w:t>RCF channel output for pulsar timing</w:t>
            </w:r>
          </w:p>
        </w:tc>
      </w:tr>
      <w:tr w:rsidRPr="00B4682E" w:rsidR="004B1109" w:rsidTr="211101E8" w14:paraId="3C238E67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60DA1A13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TCPIP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2A272E2F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Transmission Control Protocol Internet Protocol</w:t>
            </w:r>
          </w:p>
        </w:tc>
      </w:tr>
      <w:tr w:rsidRPr="00B4682E" w:rsidR="004B1109" w:rsidTr="211101E8" w14:paraId="53FBC04F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3B1ACA47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UA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0DCEDCDD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University of Arizona</w:t>
            </w:r>
          </w:p>
        </w:tc>
      </w:tr>
      <w:tr w:rsidRPr="00B4682E" w:rsidR="004B1109" w:rsidTr="211101E8" w14:paraId="2233EF61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7C0D6F1C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UNM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2A6C9243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University of New Mexico</w:t>
            </w:r>
          </w:p>
        </w:tc>
      </w:tr>
      <w:tr w:rsidRPr="00B4682E" w:rsidR="004B1109" w:rsidTr="211101E8" w14:paraId="3FF3D5BE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3D732A50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UDP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062B233F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User Datagram Protocol</w:t>
            </w:r>
          </w:p>
        </w:tc>
      </w:tr>
      <w:tr w:rsidRPr="00B4682E" w:rsidR="004B1109" w:rsidTr="211101E8" w14:paraId="4B9CAD35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085BBA29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VLA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B4682E" w:rsidR="004B1109" w:rsidP="00736BA5" w:rsidRDefault="004B1109" w14:paraId="42016C18" w14:textId="77777777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Very Large Array</w:t>
            </w:r>
          </w:p>
        </w:tc>
      </w:tr>
      <w:tr w:rsidRPr="00B4682E" w:rsidR="004B1109" w:rsidTr="211101E8" w14:paraId="111BB8BF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57F28598" w:rsidP="63A52A8D" w:rsidRDefault="57F28598" w14:paraId="11046849" w14:textId="60DEE838">
            <w:pPr>
              <w:rPr>
                <w:rFonts w:cs="Times New Roman" w:cstheme="minorAscii"/>
                <w:color w:val="000000" w:themeColor="text1" w:themeTint="FF" w:themeShade="FF"/>
              </w:rPr>
            </w:pPr>
            <w:r w:rsidRPr="63A52A8D" w:rsidR="57F28598">
              <w:rPr>
                <w:rFonts w:cs="Times New Roman" w:cstheme="minorAscii"/>
                <w:color w:val="000000" w:themeColor="text1" w:themeTint="FF" w:themeShade="FF"/>
              </w:rPr>
              <w:t>WC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63A52A8D" w:rsidP="63A52A8D" w:rsidRDefault="63A52A8D" w14:paraId="074FC9B6" w14:textId="795EA04A">
            <w:pPr>
              <w:rPr>
                <w:rFonts w:cs="Times New Roman" w:cstheme="minorAscii"/>
                <w:color w:val="000000" w:themeColor="text1" w:themeTint="FF" w:themeShade="FF"/>
              </w:rPr>
            </w:pPr>
            <w:r w:rsidRPr="63A52A8D" w:rsidR="63A52A8D">
              <w:rPr>
                <w:rFonts w:cs="Times New Roman" w:cstheme="minorAscii"/>
                <w:color w:val="000000" w:themeColor="text1" w:themeTint="FF" w:themeShade="FF"/>
              </w:rPr>
              <w:t xml:space="preserve">RCP and DAT </w:t>
            </w:r>
            <w:r w:rsidRPr="63A52A8D" w:rsidR="5233A0B2">
              <w:rPr>
                <w:rFonts w:cs="Times New Roman" w:cstheme="minorAscii"/>
                <w:color w:val="000000" w:themeColor="text1" w:themeTint="FF" w:themeShade="FF"/>
              </w:rPr>
              <w:t>wide-band</w:t>
            </w:r>
            <w:r w:rsidRPr="63A52A8D" w:rsidR="63A52A8D">
              <w:rPr>
                <w:rFonts w:cs="Times New Roman" w:cstheme="minorAscii"/>
                <w:color w:val="000000" w:themeColor="text1" w:themeTint="FF" w:themeShade="FF"/>
              </w:rPr>
              <w:t xml:space="preserve"> output channel</w:t>
            </w:r>
          </w:p>
        </w:tc>
      </w:tr>
      <w:tr w:rsidRPr="00B4682E" w:rsidR="004B1109" w:rsidTr="211101E8" w14:paraId="58C9C16E" w14:textId="77777777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63A52A8D" w:rsidP="63A52A8D" w:rsidRDefault="63A52A8D" w14:noSpellErr="1" w14:paraId="57C88D47">
            <w:pPr>
              <w:rPr>
                <w:rFonts w:cs="Times New Roman" w:cstheme="minorAscii"/>
                <w:color w:val="000000" w:themeColor="text1" w:themeTint="FF" w:themeShade="FF"/>
              </w:rPr>
            </w:pPr>
            <w:r w:rsidRPr="63A52A8D" w:rsidR="63A52A8D">
              <w:rPr>
                <w:rFonts w:cs="Times New Roman" w:cstheme="minorAscii"/>
                <w:color w:val="000000" w:themeColor="text1" w:themeTint="FF" w:themeShade="FF"/>
              </w:rPr>
              <w:t>WBS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63A52A8D" w:rsidP="63A52A8D" w:rsidRDefault="63A52A8D" w14:noSpellErr="1" w14:paraId="24254723">
            <w:pPr>
              <w:rPr>
                <w:rFonts w:cs="Times New Roman" w:cstheme="minorAscii"/>
                <w:color w:val="000000" w:themeColor="text1" w:themeTint="FF" w:themeShade="FF"/>
              </w:rPr>
            </w:pPr>
            <w:r w:rsidRPr="63A52A8D" w:rsidR="63A52A8D">
              <w:rPr>
                <w:rFonts w:cs="Times New Roman" w:cstheme="minorAscii"/>
                <w:color w:val="000000" w:themeColor="text1" w:themeTint="FF" w:themeShade="FF"/>
              </w:rPr>
              <w:t>Work breakdown structure</w:t>
            </w:r>
          </w:p>
        </w:tc>
      </w:tr>
      <w:tr w:rsidR="63A52A8D" w:rsidTr="211101E8" w14:paraId="0AACA61B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63A52A8D" w:rsidP="63A52A8D" w:rsidRDefault="63A52A8D" w14:paraId="701B343B" w14:textId="62B58A81">
            <w:pPr>
              <w:rPr>
                <w:rFonts w:cs="Times New Roman" w:cstheme="minorAscii"/>
                <w:color w:val="000000" w:themeColor="text1" w:themeTint="FF" w:themeShade="FF"/>
              </w:rPr>
            </w:pPr>
            <w:r w:rsidRPr="63A52A8D" w:rsidR="63A52A8D">
              <w:rPr>
                <w:rFonts w:cs="Times New Roman" w:cstheme="minorAscii"/>
                <w:color w:val="000000" w:themeColor="text1" w:themeTint="FF" w:themeShade="FF"/>
              </w:rPr>
              <w:t>ZA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63A52A8D" w:rsidP="63A52A8D" w:rsidRDefault="63A52A8D" w14:paraId="2E30D91D" w14:textId="14EDEE71">
            <w:pPr>
              <w:rPr>
                <w:rFonts w:cs="Times New Roman" w:cstheme="minorAscii"/>
                <w:color w:val="000000" w:themeColor="text1" w:themeTint="FF" w:themeShade="FF"/>
              </w:rPr>
            </w:pPr>
            <w:r w:rsidRPr="63A52A8D" w:rsidR="63A52A8D">
              <w:rPr>
                <w:rFonts w:cs="Times New Roman" w:cstheme="minorAscii"/>
                <w:color w:val="000000" w:themeColor="text1" w:themeTint="FF" w:themeShade="FF"/>
              </w:rPr>
              <w:t xml:space="preserve">RCP and DAT </w:t>
            </w:r>
            <w:r w:rsidRPr="63A52A8D" w:rsidR="78A012FF">
              <w:rPr>
                <w:rFonts w:cs="Times New Roman" w:cstheme="minorAscii"/>
                <w:color w:val="000000" w:themeColor="text1" w:themeTint="FF" w:themeShade="FF"/>
              </w:rPr>
              <w:t xml:space="preserve">zoom </w:t>
            </w:r>
            <w:r w:rsidRPr="63A52A8D" w:rsidR="0FB0BFBB">
              <w:rPr>
                <w:rFonts w:cs="Times New Roman" w:cstheme="minorAscii"/>
                <w:color w:val="000000" w:themeColor="text1" w:themeTint="FF" w:themeShade="FF"/>
              </w:rPr>
              <w:t>a</w:t>
            </w:r>
            <w:r w:rsidRPr="63A52A8D" w:rsidR="63A52A8D">
              <w:rPr>
                <w:rFonts w:cs="Times New Roman" w:cstheme="minorAscii"/>
                <w:color w:val="000000" w:themeColor="text1" w:themeTint="FF" w:themeShade="FF"/>
              </w:rPr>
              <w:t xml:space="preserve"> </w:t>
            </w:r>
            <w:r w:rsidRPr="63A52A8D" w:rsidR="63A52A8D">
              <w:rPr>
                <w:rFonts w:cs="Times New Roman" w:cstheme="minorAscii"/>
                <w:color w:val="000000" w:themeColor="text1" w:themeTint="FF" w:themeShade="FF"/>
              </w:rPr>
              <w:t>output channel</w:t>
            </w:r>
          </w:p>
        </w:tc>
      </w:tr>
      <w:tr w:rsidR="63A52A8D" w:rsidTr="211101E8" w14:paraId="354DDF55">
        <w:trPr>
          <w:trHeight w:val="285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7F72EBDD" w:rsidP="63A52A8D" w:rsidRDefault="7F72EBDD" w14:paraId="02FB3F36" w14:textId="6722E300">
            <w:pPr>
              <w:rPr>
                <w:rFonts w:cs="Times New Roman" w:cstheme="minorAscii"/>
                <w:color w:val="000000" w:themeColor="text1" w:themeTint="FF" w:themeShade="FF"/>
              </w:rPr>
            </w:pPr>
            <w:r w:rsidRPr="63A52A8D" w:rsidR="7F72EBDD">
              <w:rPr>
                <w:rFonts w:cs="Times New Roman" w:cstheme="minorAscii"/>
                <w:color w:val="000000" w:themeColor="text1" w:themeTint="FF" w:themeShade="FF"/>
              </w:rPr>
              <w:t>ZB</w:t>
            </w:r>
          </w:p>
        </w:tc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7F72EBDD" w:rsidP="63A52A8D" w:rsidRDefault="7F72EBDD" w14:paraId="589BDDC3" w14:textId="08133395">
            <w:pPr>
              <w:rPr>
                <w:rFonts w:cs="Times New Roman" w:cstheme="minorAscii"/>
                <w:color w:val="000000" w:themeColor="text1" w:themeTint="FF" w:themeShade="FF"/>
              </w:rPr>
            </w:pPr>
            <w:r w:rsidRPr="63A52A8D" w:rsidR="7F72EBDD">
              <w:rPr>
                <w:rFonts w:cs="Times New Roman" w:cstheme="minorAscii"/>
                <w:color w:val="000000" w:themeColor="text1" w:themeTint="FF" w:themeShade="FF"/>
              </w:rPr>
              <w:t xml:space="preserve">RCP and DAT </w:t>
            </w:r>
            <w:r w:rsidRPr="63A52A8D" w:rsidR="4AC71D3F">
              <w:rPr>
                <w:rFonts w:cs="Times New Roman" w:cstheme="minorAscii"/>
                <w:color w:val="000000" w:themeColor="text1" w:themeTint="FF" w:themeShade="FF"/>
              </w:rPr>
              <w:t>zoom b</w:t>
            </w:r>
            <w:r w:rsidRPr="63A52A8D" w:rsidR="7F72EBDD">
              <w:rPr>
                <w:rFonts w:cs="Times New Roman" w:cstheme="minorAscii"/>
                <w:color w:val="000000" w:themeColor="text1" w:themeTint="FF" w:themeShade="FF"/>
              </w:rPr>
              <w:t xml:space="preserve"> output channel</w:t>
            </w:r>
          </w:p>
        </w:tc>
      </w:tr>
    </w:tbl>
    <w:p w:rsidRPr="0043487F" w:rsidR="004B1109" w:rsidP="63A52A8D" w:rsidRDefault="004B1109" w14:paraId="5163A35D" w14:textId="77777777" w14:noSpellErr="1">
      <w:pPr>
        <w:pStyle w:val="AbstractBody"/>
        <w:ind w:left="0" w:firstLine="0"/>
      </w:pPr>
    </w:p>
    <w:sectPr w:rsidRPr="0043487F" w:rsidR="004B1109" w:rsidSect="00B52784">
      <w:headerReference w:type="default" r:id="rId11"/>
      <w:pgSz w:w="12240" w:h="15840" w:orient="portrait"/>
      <w:pgMar w:top="2016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0928" w:rsidP="00C471A1" w:rsidRDefault="00F10928" w14:paraId="1133B357" w14:textId="77777777">
      <w:r>
        <w:separator/>
      </w:r>
    </w:p>
    <w:p w:rsidR="00F10928" w:rsidRDefault="00F10928" w14:paraId="0773CD87" w14:textId="77777777"/>
    <w:p w:rsidR="00F10928" w:rsidRDefault="00F10928" w14:paraId="00A05B03" w14:textId="77777777"/>
  </w:endnote>
  <w:endnote w:type="continuationSeparator" w:id="0">
    <w:p w:rsidR="00F10928" w:rsidP="00C471A1" w:rsidRDefault="00F10928" w14:paraId="257EF190" w14:textId="77777777">
      <w:r>
        <w:continuationSeparator/>
      </w:r>
    </w:p>
    <w:p w:rsidR="00F10928" w:rsidRDefault="00F10928" w14:paraId="1205E2D7" w14:textId="77777777"/>
    <w:p w:rsidR="00F10928" w:rsidRDefault="00F10928" w14:paraId="06DC12C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0928" w:rsidP="00C471A1" w:rsidRDefault="00F10928" w14:paraId="6D732B11" w14:textId="77777777">
      <w:r>
        <w:separator/>
      </w:r>
    </w:p>
    <w:p w:rsidR="00F10928" w:rsidRDefault="00F10928" w14:paraId="76480F34" w14:textId="77777777"/>
    <w:p w:rsidR="00F10928" w:rsidRDefault="00F10928" w14:paraId="457C2A9D" w14:textId="77777777"/>
  </w:footnote>
  <w:footnote w:type="continuationSeparator" w:id="0">
    <w:p w:rsidR="00F10928" w:rsidP="00C471A1" w:rsidRDefault="00F10928" w14:paraId="6AA05A03" w14:textId="77777777">
      <w:r>
        <w:continuationSeparator/>
      </w:r>
    </w:p>
    <w:p w:rsidR="00F10928" w:rsidRDefault="00F10928" w14:paraId="24AA273E" w14:textId="77777777"/>
    <w:p w:rsidR="00F10928" w:rsidRDefault="00F10928" w14:paraId="2EB03C8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tbl>
    <w:tblPr>
      <w:tblW w:w="9288" w:type="dxa"/>
      <w:tblBorders>
        <w:top w:val="single" w:color="auto" w:sz="8" w:space="0"/>
        <w:bottom w:val="single" w:color="auto" w:sz="8" w:space="0"/>
        <w:right w:val="single" w:color="auto" w:sz="8" w:space="0"/>
        <w:insideV w:val="single" w:color="auto" w:sz="8" w:space="0"/>
      </w:tblBorders>
      <w:tblLayout w:type="fixed"/>
      <w:tblLook w:val="0000" w:firstRow="0" w:lastRow="0" w:firstColumn="0" w:lastColumn="0" w:noHBand="0" w:noVBand="0"/>
    </w:tblPr>
    <w:tblGrid>
      <w:gridCol w:w="1545"/>
      <w:gridCol w:w="4604"/>
      <w:gridCol w:w="804"/>
      <w:gridCol w:w="2335"/>
    </w:tblGrid>
    <w:tr w:rsidR="00B57BC9" w:rsidTr="003F62D0" w14:paraId="23CA607B" w14:textId="77777777">
      <w:trPr>
        <w:cantSplit/>
        <w:trHeight w:val="288"/>
      </w:trPr>
      <w:tc>
        <w:tcPr>
          <w:tcW w:w="1545" w:type="dxa"/>
          <w:vMerge w:val="restart"/>
          <w:tcBorders>
            <w:left w:val="single" w:color="auto" w:sz="8" w:space="0"/>
          </w:tcBorders>
          <w:tcMar>
            <w:top w:w="0" w:type="dxa"/>
            <w:left w:w="29" w:type="dxa"/>
            <w:bottom w:w="0" w:type="dxa"/>
            <w:right w:w="29" w:type="dxa"/>
          </w:tcMar>
          <w:vAlign w:val="center"/>
        </w:tcPr>
        <w:p w:rsidR="00574B86" w:rsidP="003F62D0" w:rsidRDefault="003F62D0" w14:paraId="20FA4918" w14:textId="77777777">
          <w:pPr>
            <w:pStyle w:val="Header"/>
            <w:tabs>
              <w:tab w:val="clear" w:pos="4320"/>
            </w:tabs>
            <w:jc w:val="center"/>
            <w:rPr>
              <w:rFonts w:ascii="Arial" w:hAnsi="Arial" w:cs="Arial"/>
              <w:b/>
              <w:smallCaps/>
              <w:sz w:val="28"/>
              <w:szCs w:val="28"/>
            </w:rPr>
          </w:pPr>
          <w:r>
            <w:rPr>
              <w:rFonts w:ascii="Arial" w:hAnsi="Arial" w:cs="Arial"/>
              <w:b/>
              <w:smallCaps/>
              <w:noProof/>
              <w:sz w:val="28"/>
              <w:szCs w:val="28"/>
            </w:rPr>
            <w:drawing>
              <wp:inline distT="0" distB="0" distL="0" distR="0" wp14:anchorId="086E7F78" wp14:editId="7227CBC3">
                <wp:extent cx="944245" cy="128270"/>
                <wp:effectExtent l="0" t="0" r="8255" b="5080"/>
                <wp:docPr id="2" name="Pictur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4245" cy="128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3F62D0" w:rsidR="003F62D0" w:rsidP="003F62D0" w:rsidRDefault="003F62D0" w14:paraId="3CD2D637" w14:textId="77777777">
          <w:pPr>
            <w:pStyle w:val="Header"/>
            <w:tabs>
              <w:tab w:val="clear" w:pos="4320"/>
            </w:tabs>
            <w:jc w:val="center"/>
            <w:rPr>
              <w:rFonts w:ascii="Arial" w:hAnsi="Arial" w:cs="Arial"/>
              <w:b/>
              <w:smallCaps/>
              <w:sz w:val="6"/>
              <w:szCs w:val="6"/>
            </w:rPr>
          </w:pPr>
        </w:p>
      </w:tc>
      <w:tc>
        <w:tcPr>
          <w:tcW w:w="4604" w:type="dxa"/>
          <w:vMerge w:val="restart"/>
          <w:vAlign w:val="center"/>
        </w:tcPr>
        <w:p w:rsidR="00C0380E" w:rsidP="00C0380E" w:rsidRDefault="00000000" w14:paraId="7F70D42B" w14:textId="39177E0A">
          <w:pPr>
            <w:pStyle w:val="Header"/>
            <w:tabs>
              <w:tab w:val="clear" w:pos="4320"/>
            </w:tabs>
            <w:jc w:val="center"/>
          </w:pPr>
          <w:r>
            <w:fldChar w:fldCharType="begin"/>
          </w:r>
          <w:r>
            <w:instrText> STYLEREF  "Document Number"  \* MERGEFORMAT </w:instrText>
          </w:r>
          <w:r>
            <w:fldChar w:fldCharType="separate"/>
          </w:r>
          <w:r w:rsidRPr="00621110" w:rsidR="00621110">
            <w:rPr>
              <w:b/>
              <w:bCs/>
              <w:noProof/>
            </w:rPr>
            <w:t>DSA-2000 Document No.</w:t>
          </w:r>
          <w:r w:rsidR="00621110">
            <w:rPr>
              <w:noProof/>
            </w:rPr>
            <w:t xml:space="preserve"> 00002</w:t>
          </w:r>
          <w:r>
            <w:fldChar w:fldCharType="end"/>
          </w:r>
        </w:p>
        <w:p w:rsidR="00C0380E" w:rsidP="00C0380E" w:rsidRDefault="00000000" w14:paraId="26886DCF" w14:textId="3C3FEAEF">
          <w:pPr>
            <w:pStyle w:val="Header"/>
            <w:jc w:val="center"/>
            <w:rPr>
              <w:noProof/>
            </w:rPr>
          </w:pPr>
          <w:r>
            <w:fldChar w:fldCharType="begin"/>
          </w:r>
          <w:r>
            <w:instrText> STYLEREF  Title  \* MERGEFORMAT </w:instrText>
          </w:r>
          <w:r>
            <w:fldChar w:fldCharType="separate"/>
          </w:r>
          <w:r w:rsidR="00621110">
            <w:rPr>
              <w:noProof/>
            </w:rPr>
            <w:t>Common DSA-2000 Acronyms and Initialisms</w:t>
          </w:r>
          <w:r>
            <w:fldChar w:fldCharType="end"/>
          </w:r>
        </w:p>
        <w:p w:rsidR="004D6761" w:rsidP="00C0380E" w:rsidRDefault="00213E4C" w14:paraId="5AE95F29" w14:textId="358ECB96">
          <w:pPr>
            <w:pStyle w:val="Header"/>
            <w:jc w:val="center"/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STYLEREF  "WBS Level 2 Abbr"  \* MERGEFORMAT </w:instrText>
          </w:r>
          <w:r>
            <w:rPr>
              <w:rFonts w:cstheme="minorHAnsi"/>
            </w:rPr>
            <w:fldChar w:fldCharType="separate"/>
          </w:r>
          <w:r w:rsidR="00621110">
            <w:rPr>
              <w:rFonts w:cstheme="minorHAnsi"/>
              <w:noProof/>
            </w:rPr>
            <w:t>PRJ</w:t>
          </w:r>
          <w:r>
            <w:rPr>
              <w:rFonts w:cstheme="minorHAnsi"/>
            </w:rPr>
            <w:fldChar w:fldCharType="end"/>
          </w:r>
          <w:r w:rsidR="004D6761">
            <w:rPr>
              <w:rFonts w:cstheme="minorHAnsi"/>
            </w:rPr>
            <w:t>–</w:t>
          </w: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STYLEREF  "Document Type Abbr"  \* MERGEFORMAT </w:instrText>
          </w:r>
          <w:r>
            <w:rPr>
              <w:rFonts w:cstheme="minorHAnsi"/>
            </w:rPr>
            <w:fldChar w:fldCharType="separate"/>
          </w:r>
          <w:r w:rsidR="00621110">
            <w:rPr>
              <w:rFonts w:cstheme="minorHAnsi"/>
              <w:noProof/>
            </w:rPr>
            <w:t>OTH</w:t>
          </w:r>
          <w:r>
            <w:rPr>
              <w:rFonts w:cstheme="minorHAnsi"/>
            </w:rPr>
            <w:fldChar w:fldCharType="end"/>
          </w:r>
        </w:p>
      </w:tc>
      <w:tc>
        <w:tcPr>
          <w:tcW w:w="804" w:type="dxa"/>
          <w:tcBorders>
            <w:right w:val="nil"/>
          </w:tcBorders>
          <w:tcMar>
            <w:left w:w="115" w:type="dxa"/>
            <w:right w:w="0" w:type="dxa"/>
          </w:tcMar>
          <w:vAlign w:val="center"/>
        </w:tcPr>
        <w:p w:rsidR="00C0380E" w:rsidP="00C0380E" w:rsidRDefault="00C0380E" w14:paraId="45F4943E" w14:textId="77777777">
          <w:pPr>
            <w:pStyle w:val="Header"/>
            <w:jc w:val="right"/>
          </w:pPr>
          <w:r>
            <w:t xml:space="preserve">Version: </w:t>
          </w:r>
        </w:p>
      </w:tc>
      <w:tc>
        <w:tcPr>
          <w:tcW w:w="2335" w:type="dxa"/>
          <w:tcBorders>
            <w:left w:val="nil"/>
          </w:tcBorders>
          <w:vAlign w:val="center"/>
        </w:tcPr>
        <w:p w:rsidR="00C0380E" w:rsidP="00C0380E" w:rsidRDefault="00000000" w14:paraId="52E7DB06" w14:textId="20051C5A">
          <w:pPr>
            <w:pStyle w:val="Header"/>
          </w:pPr>
          <w:r>
            <w:fldChar w:fldCharType="begin"/>
          </w:r>
          <w:r>
            <w:instrText> STYLEREF  "Version"  \* MERGEFORMAT </w:instrText>
          </w:r>
          <w:r>
            <w:fldChar w:fldCharType="separate"/>
          </w:r>
          <w:r w:rsidR="00621110">
            <w:rPr>
              <w:noProof/>
            </w:rPr>
            <w:t>2</w:t>
          </w:r>
          <w:r>
            <w:fldChar w:fldCharType="end"/>
          </w:r>
        </w:p>
      </w:tc>
    </w:tr>
    <w:tr w:rsidR="00B57BC9" w:rsidTr="005704FE" w14:paraId="7127ADD5" w14:textId="77777777">
      <w:trPr>
        <w:cantSplit/>
        <w:trHeight w:val="288"/>
      </w:trPr>
      <w:tc>
        <w:tcPr>
          <w:tcW w:w="1545" w:type="dxa"/>
          <w:vMerge/>
          <w:tcBorders>
            <w:left w:val="single" w:color="auto" w:sz="8" w:space="0"/>
          </w:tcBorders>
        </w:tcPr>
        <w:p w:rsidR="00C0380E" w:rsidP="00C0380E" w:rsidRDefault="00C0380E" w14:paraId="25E4065B" w14:textId="77777777">
          <w:pPr>
            <w:pStyle w:val="Header"/>
            <w:jc w:val="center"/>
          </w:pPr>
        </w:p>
      </w:tc>
      <w:tc>
        <w:tcPr>
          <w:tcW w:w="4604" w:type="dxa"/>
          <w:vMerge/>
        </w:tcPr>
        <w:p w:rsidR="00C0380E" w:rsidP="00C0380E" w:rsidRDefault="00C0380E" w14:paraId="37D4A953" w14:textId="77777777">
          <w:pPr>
            <w:pStyle w:val="Header"/>
            <w:jc w:val="center"/>
          </w:pPr>
        </w:p>
      </w:tc>
      <w:tc>
        <w:tcPr>
          <w:tcW w:w="804" w:type="dxa"/>
          <w:tcBorders>
            <w:right w:val="nil"/>
          </w:tcBorders>
          <w:tcMar>
            <w:left w:w="115" w:type="dxa"/>
            <w:right w:w="0" w:type="dxa"/>
          </w:tcMar>
          <w:vAlign w:val="center"/>
        </w:tcPr>
        <w:p w:rsidR="00C0380E" w:rsidP="00C0380E" w:rsidRDefault="00C0380E" w14:paraId="7470ADF1" w14:textId="77777777">
          <w:pPr>
            <w:pStyle w:val="Header"/>
            <w:jc w:val="right"/>
          </w:pPr>
          <w:r>
            <w:t>Date:</w:t>
          </w:r>
        </w:p>
      </w:tc>
      <w:tc>
        <w:tcPr>
          <w:tcW w:w="2335" w:type="dxa"/>
          <w:tcBorders>
            <w:left w:val="nil"/>
          </w:tcBorders>
          <w:vAlign w:val="center"/>
        </w:tcPr>
        <w:p w:rsidR="00C0380E" w:rsidP="00C0380E" w:rsidRDefault="00000000" w14:paraId="21CDD9C2" w14:textId="25A2076F">
          <w:pPr>
            <w:pStyle w:val="Header"/>
          </w:pPr>
          <w:r>
            <w:fldChar w:fldCharType="begin"/>
          </w:r>
          <w:r>
            <w:instrText> STYLEREF  "Version Date"  \* MERGEFORMAT </w:instrText>
          </w:r>
          <w:r>
            <w:fldChar w:fldCharType="separate"/>
          </w:r>
          <w:r w:rsidR="00621110">
            <w:rPr>
              <w:noProof/>
            </w:rPr>
            <w:t>2023-06-13</w:t>
          </w:r>
          <w:r>
            <w:fldChar w:fldCharType="end"/>
          </w:r>
        </w:p>
      </w:tc>
    </w:tr>
    <w:tr w:rsidR="00B57BC9" w:rsidTr="005704FE" w14:paraId="45EC15B9" w14:textId="77777777">
      <w:trPr>
        <w:cantSplit/>
        <w:trHeight w:val="288"/>
      </w:trPr>
      <w:tc>
        <w:tcPr>
          <w:tcW w:w="1545" w:type="dxa"/>
          <w:vMerge/>
          <w:tcBorders>
            <w:left w:val="single" w:color="auto" w:sz="8" w:space="0"/>
          </w:tcBorders>
        </w:tcPr>
        <w:p w:rsidR="00C0380E" w:rsidP="00C0380E" w:rsidRDefault="00C0380E" w14:paraId="1A44B3BA" w14:textId="77777777">
          <w:pPr>
            <w:pStyle w:val="Header"/>
            <w:jc w:val="center"/>
          </w:pPr>
        </w:p>
      </w:tc>
      <w:tc>
        <w:tcPr>
          <w:tcW w:w="4604" w:type="dxa"/>
          <w:vMerge/>
        </w:tcPr>
        <w:p w:rsidR="00C0380E" w:rsidP="00C0380E" w:rsidRDefault="00C0380E" w14:paraId="58AF970C" w14:textId="77777777">
          <w:pPr>
            <w:pStyle w:val="Header"/>
            <w:jc w:val="center"/>
          </w:pPr>
        </w:p>
      </w:tc>
      <w:tc>
        <w:tcPr>
          <w:tcW w:w="804" w:type="dxa"/>
          <w:tcBorders>
            <w:right w:val="nil"/>
          </w:tcBorders>
          <w:tcMar>
            <w:left w:w="115" w:type="dxa"/>
            <w:right w:w="0" w:type="dxa"/>
          </w:tcMar>
          <w:vAlign w:val="center"/>
        </w:tcPr>
        <w:p w:rsidR="00C0380E" w:rsidP="00C0380E" w:rsidRDefault="00C0380E" w14:paraId="63429534" w14:textId="77777777">
          <w:pPr>
            <w:pStyle w:val="Header"/>
            <w:jc w:val="right"/>
          </w:pPr>
          <w:r>
            <w:t>Page:</w:t>
          </w:r>
        </w:p>
      </w:tc>
      <w:tc>
        <w:tcPr>
          <w:tcW w:w="2335" w:type="dxa"/>
          <w:tcBorders>
            <w:left w:val="nil"/>
          </w:tcBorders>
          <w:vAlign w:val="center"/>
        </w:tcPr>
        <w:p w:rsidR="00C0380E" w:rsidP="00C0380E" w:rsidRDefault="00C0380E" w14:paraId="0C62D0AC" w14:textId="77777777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C210CD" w:rsidRDefault="00C210CD" w14:paraId="0D0A3FBD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CDAAA53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E326DB"/>
    <w:multiLevelType w:val="multilevel"/>
    <w:tmpl w:val="0B040BD2"/>
    <w:name w:val="RequirementsList"/>
    <w:lvl w:ilvl="0">
      <w:start w:val="1"/>
      <w:numFmt w:val="decimal"/>
      <w:pStyle w:val="Requirement1"/>
      <w:lvlText w:val="[R-%1]"/>
      <w:lvlJc w:val="right"/>
      <w:pPr>
        <w:tabs>
          <w:tab w:val="num" w:pos="1440"/>
        </w:tabs>
        <w:ind w:left="1440" w:hanging="144"/>
      </w:pPr>
      <w:rPr>
        <w:rFonts w:hint="default" w:asciiTheme="minorHAnsi" w:hAnsiTheme="minorHAnsi"/>
        <w:b/>
        <w:i w:val="0"/>
        <w:sz w:val="22"/>
      </w:rPr>
    </w:lvl>
    <w:lvl w:ilvl="1">
      <w:start w:val="1"/>
      <w:numFmt w:val="decimal"/>
      <w:pStyle w:val="Requirement2"/>
      <w:lvlText w:val="[R-%1.%2]"/>
      <w:lvlJc w:val="right"/>
      <w:pPr>
        <w:tabs>
          <w:tab w:val="num" w:pos="1440"/>
        </w:tabs>
        <w:ind w:left="1440" w:hanging="144"/>
      </w:pPr>
      <w:rPr>
        <w:rFonts w:hint="default" w:asciiTheme="minorHAnsi" w:hAnsiTheme="minorHAnsi"/>
        <w:b/>
        <w:i w:val="0"/>
        <w:sz w:val="22"/>
      </w:rPr>
    </w:lvl>
    <w:lvl w:ilvl="2">
      <w:start w:val="1"/>
      <w:numFmt w:val="decimal"/>
      <w:pStyle w:val="Requirement3"/>
      <w:lvlText w:val="[R-%1.%2.%3]"/>
      <w:lvlJc w:val="right"/>
      <w:pPr>
        <w:tabs>
          <w:tab w:val="num" w:pos="1440"/>
        </w:tabs>
        <w:ind w:left="1440" w:hanging="144"/>
      </w:pPr>
      <w:rPr>
        <w:rFonts w:hint="default" w:asciiTheme="minorHAnsi" w:hAnsiTheme="minorHAnsi"/>
        <w:b/>
        <w:i w:val="0"/>
        <w:sz w:val="22"/>
      </w:rPr>
    </w:lvl>
    <w:lvl w:ilvl="3">
      <w:start w:val="1"/>
      <w:numFmt w:val="none"/>
      <w:lvlRestart w:val="1"/>
      <w:suff w:val="nothing"/>
      <w:lvlText w:val=""/>
      <w:lvlJc w:val="left"/>
      <w:pPr>
        <w:ind w:left="1440" w:hanging="144"/>
      </w:pPr>
      <w:rPr>
        <w:rFonts w:hint="default" w:asciiTheme="majorHAnsi" w:hAnsiTheme="majorHAnsi"/>
        <w:b w:val="0"/>
        <w:i/>
        <w:sz w:val="22"/>
      </w:rPr>
    </w:lvl>
    <w:lvl w:ilvl="4">
      <w:start w:val="1"/>
      <w:numFmt w:val="none"/>
      <w:lvlRestart w:val="2"/>
      <w:suff w:val="space"/>
      <w:lvlText w:val=""/>
      <w:lvlJc w:val="left"/>
      <w:pPr>
        <w:ind w:left="1440" w:hanging="144"/>
      </w:pPr>
      <w:rPr>
        <w:rFonts w:hint="default" w:asciiTheme="majorHAnsi" w:hAnsiTheme="majorHAnsi"/>
        <w:b/>
        <w:i w:val="0"/>
      </w:rPr>
    </w:lvl>
    <w:lvl w:ilvl="5">
      <w:start w:val="1"/>
      <w:numFmt w:val="none"/>
      <w:lvlRestart w:val="3"/>
      <w:suff w:val="space"/>
      <w:lvlText w:val=""/>
      <w:lvlJc w:val="left"/>
      <w:pPr>
        <w:ind w:left="1440" w:hanging="144"/>
      </w:pPr>
      <w:rPr>
        <w:rFonts w:hint="default" w:asciiTheme="majorHAnsi" w:hAnsiTheme="majorHAnsi"/>
        <w:b/>
        <w:i w:val="0"/>
      </w:rPr>
    </w:lvl>
    <w:lvl w:ilvl="6">
      <w:start w:val="1"/>
      <w:numFmt w:val="none"/>
      <w:lvlRestart w:val="4"/>
      <w:suff w:val="space"/>
      <w:lvlText w:val=""/>
      <w:lvlJc w:val="left"/>
      <w:pPr>
        <w:ind w:left="1440" w:hanging="144"/>
      </w:pPr>
      <w:rPr>
        <w:rFonts w:hint="default"/>
        <w:b/>
        <w:i w:val="0"/>
      </w:rPr>
    </w:lvl>
    <w:lvl w:ilvl="7">
      <w:start w:val="1"/>
      <w:numFmt w:val="none"/>
      <w:lvlRestart w:val="2"/>
      <w:suff w:val="space"/>
      <w:lvlText w:val=""/>
      <w:lvlJc w:val="left"/>
      <w:pPr>
        <w:ind w:left="1440" w:hanging="144"/>
      </w:pPr>
      <w:rPr>
        <w:rFonts w:hint="default"/>
        <w:b/>
        <w:i w:val="0"/>
      </w:rPr>
    </w:lvl>
    <w:lvl w:ilvl="8">
      <w:start w:val="1"/>
      <w:numFmt w:val="none"/>
      <w:lvlRestart w:val="2"/>
      <w:suff w:val="space"/>
      <w:lvlText w:val=""/>
      <w:lvlJc w:val="left"/>
      <w:pPr>
        <w:ind w:left="1440" w:hanging="144"/>
      </w:pPr>
      <w:rPr>
        <w:rFonts w:hint="default" w:ascii="Times New Roman" w:hAnsi="Times New Roman"/>
        <w:b/>
        <w:i w:val="0"/>
        <w:sz w:val="22"/>
      </w:rPr>
    </w:lvl>
  </w:abstractNum>
  <w:abstractNum w:abstractNumId="2" w15:restartNumberingAfterBreak="0">
    <w:nsid w:val="57686A2E"/>
    <w:multiLevelType w:val="multilevel"/>
    <w:tmpl w:val="1B2AA10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48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12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F1B3993"/>
    <w:multiLevelType w:val="multilevel"/>
    <w:tmpl w:val="E898C502"/>
    <w:name w:val="MainList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720" w:hanging="720"/>
      </w:pPr>
      <w:rPr>
        <w:rFonts w:hint="default"/>
        <w:b/>
        <w:i w:val="0"/>
      </w:rPr>
    </w:lvl>
    <w:lvl w:ilvl="7">
      <w:start w:val="1"/>
      <w:numFmt w:val="none"/>
      <w:suff w:val="space"/>
      <w:lvlText w:val=""/>
      <w:lvlJc w:val="left"/>
      <w:pPr>
        <w:ind w:left="720" w:hanging="720"/>
      </w:pPr>
      <w:rPr>
        <w:rFonts w:hint="default"/>
        <w:b/>
        <w:i w:val="0"/>
      </w:rPr>
    </w:lvl>
    <w:lvl w:ilvl="8">
      <w:start w:val="1"/>
      <w:numFmt w:val="none"/>
      <w:suff w:val="space"/>
      <w:lvlText w:val=""/>
      <w:lvlJc w:val="left"/>
      <w:pPr>
        <w:ind w:left="720" w:hanging="720"/>
      </w:pPr>
      <w:rPr>
        <w:rFonts w:hint="default" w:ascii="Times New Roman" w:hAnsi="Times New Roman"/>
        <w:b/>
        <w:i w:val="0"/>
        <w:sz w:val="22"/>
      </w:rPr>
    </w:lvl>
  </w:abstractNum>
  <w:abstractNum w:abstractNumId="4" w15:restartNumberingAfterBreak="0">
    <w:nsid w:val="7549473E"/>
    <w:multiLevelType w:val="hybridMultilevel"/>
    <w:tmpl w:val="B912877E"/>
    <w:lvl w:ilvl="0" w:tplc="11BE2BF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25914884">
    <w:abstractNumId w:val="2"/>
  </w:num>
  <w:num w:numId="2" w16cid:durableId="1840656291">
    <w:abstractNumId w:val="4"/>
  </w:num>
  <w:num w:numId="3" w16cid:durableId="1171262158">
    <w:abstractNumId w:val="0"/>
  </w:num>
  <w:num w:numId="4" w16cid:durableId="721100984">
    <w:abstractNumId w:val="3"/>
  </w:num>
  <w:num w:numId="5" w16cid:durableId="1981956898">
    <w:abstractNumId w:val="3"/>
  </w:num>
  <w:num w:numId="6" w16cid:durableId="1154373545">
    <w:abstractNumId w:val="3"/>
  </w:num>
  <w:num w:numId="7" w16cid:durableId="1205750954">
    <w:abstractNumId w:val="3"/>
  </w:num>
  <w:num w:numId="8" w16cid:durableId="1256137466">
    <w:abstractNumId w:val="3"/>
  </w:num>
  <w:num w:numId="9" w16cid:durableId="223108834">
    <w:abstractNumId w:val="3"/>
  </w:num>
  <w:num w:numId="10" w16cid:durableId="1170177184">
    <w:abstractNumId w:val="0"/>
  </w:num>
  <w:num w:numId="11" w16cid:durableId="440761851">
    <w:abstractNumId w:val="4"/>
  </w:num>
  <w:num w:numId="12" w16cid:durableId="789203772">
    <w:abstractNumId w:val="1"/>
  </w:num>
  <w:num w:numId="13" w16cid:durableId="173081713">
    <w:abstractNumId w:val="1"/>
  </w:num>
  <w:num w:numId="14" w16cid:durableId="296498340">
    <w:abstractNumId w:val="1"/>
  </w:num>
  <w:num w:numId="15" w16cid:durableId="818955966">
    <w:abstractNumId w:val="3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trackRevisions w:val="false"/>
  <w:styleLockTheme/>
  <w:styleLockQFSet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varControlled" w:val="Yes!"/>
    <w:docVar w:name="varControlledDoc" w:val="No"/>
    <w:docVar w:name="varDate" w:val=" "/>
    <w:docVar w:name="varDocNum" w:val="00002"/>
    <w:docVar w:name="varDoctITLE" w:val="&lt;Document title&gt;"/>
    <w:docVar w:name="varDocTypeAbbr" w:val="OTH"/>
    <w:docVar w:name="varDocTypeName" w:val="Other"/>
    <w:docVar w:name="varFilename" w:val="D2k-00002-PRJ-OTH Acronym v1"/>
    <w:docVar w:name="varTitle" w:val="Common DSA-2000 Acronyms and Initialisms"/>
    <w:docVar w:name="varVersion" w:val="1"/>
    <w:docVar w:name="varWbsLevel2Abbr" w:val="PRJ"/>
    <w:docVar w:name="varWbsLevel2Name" w:val="Project"/>
    <w:docVar w:name="varWDocTypeAbbr" w:val="nnn"/>
  </w:docVars>
  <w:rsids>
    <w:rsidRoot w:val="00E762CF"/>
    <w:rsid w:val="00011598"/>
    <w:rsid w:val="00015E9C"/>
    <w:rsid w:val="000164EE"/>
    <w:rsid w:val="000215A2"/>
    <w:rsid w:val="00022507"/>
    <w:rsid w:val="00024C4D"/>
    <w:rsid w:val="00024F4F"/>
    <w:rsid w:val="0002762B"/>
    <w:rsid w:val="00034524"/>
    <w:rsid w:val="00037806"/>
    <w:rsid w:val="000429D0"/>
    <w:rsid w:val="000538E7"/>
    <w:rsid w:val="00056F7F"/>
    <w:rsid w:val="00057772"/>
    <w:rsid w:val="00057AAA"/>
    <w:rsid w:val="00067263"/>
    <w:rsid w:val="000755D7"/>
    <w:rsid w:val="00076D81"/>
    <w:rsid w:val="00085C05"/>
    <w:rsid w:val="000954AC"/>
    <w:rsid w:val="00096AE5"/>
    <w:rsid w:val="000A0960"/>
    <w:rsid w:val="000A0F70"/>
    <w:rsid w:val="000A5357"/>
    <w:rsid w:val="000B1365"/>
    <w:rsid w:val="000B275A"/>
    <w:rsid w:val="000B2AE3"/>
    <w:rsid w:val="000C09BE"/>
    <w:rsid w:val="000C2C97"/>
    <w:rsid w:val="000C54B2"/>
    <w:rsid w:val="000D00AB"/>
    <w:rsid w:val="000F098D"/>
    <w:rsid w:val="000F41F8"/>
    <w:rsid w:val="001024FE"/>
    <w:rsid w:val="00104684"/>
    <w:rsid w:val="0010695F"/>
    <w:rsid w:val="00120093"/>
    <w:rsid w:val="0012649C"/>
    <w:rsid w:val="00126D94"/>
    <w:rsid w:val="00133974"/>
    <w:rsid w:val="00133A7C"/>
    <w:rsid w:val="00133B97"/>
    <w:rsid w:val="00136C2D"/>
    <w:rsid w:val="001400CA"/>
    <w:rsid w:val="0014724C"/>
    <w:rsid w:val="00151E02"/>
    <w:rsid w:val="001566E6"/>
    <w:rsid w:val="00161AD6"/>
    <w:rsid w:val="001635FE"/>
    <w:rsid w:val="00164EF2"/>
    <w:rsid w:val="001671A7"/>
    <w:rsid w:val="001717D3"/>
    <w:rsid w:val="001740D8"/>
    <w:rsid w:val="00177042"/>
    <w:rsid w:val="001828F0"/>
    <w:rsid w:val="0018307F"/>
    <w:rsid w:val="00185E5F"/>
    <w:rsid w:val="00190BD3"/>
    <w:rsid w:val="00196CB1"/>
    <w:rsid w:val="001A054B"/>
    <w:rsid w:val="001A0AE8"/>
    <w:rsid w:val="001A237A"/>
    <w:rsid w:val="001A38CB"/>
    <w:rsid w:val="001A7BED"/>
    <w:rsid w:val="001B2303"/>
    <w:rsid w:val="001B7425"/>
    <w:rsid w:val="001C2348"/>
    <w:rsid w:val="001C24F1"/>
    <w:rsid w:val="001C4685"/>
    <w:rsid w:val="001C47F1"/>
    <w:rsid w:val="001C72D2"/>
    <w:rsid w:val="001D3963"/>
    <w:rsid w:val="001D52C7"/>
    <w:rsid w:val="001F2A1C"/>
    <w:rsid w:val="001F610B"/>
    <w:rsid w:val="00200EA0"/>
    <w:rsid w:val="0020277E"/>
    <w:rsid w:val="00204DDA"/>
    <w:rsid w:val="00210923"/>
    <w:rsid w:val="00213E4C"/>
    <w:rsid w:val="00220E09"/>
    <w:rsid w:val="00227ED6"/>
    <w:rsid w:val="0023072D"/>
    <w:rsid w:val="0023545A"/>
    <w:rsid w:val="0023571B"/>
    <w:rsid w:val="00243A92"/>
    <w:rsid w:val="00245447"/>
    <w:rsid w:val="0024732C"/>
    <w:rsid w:val="00252752"/>
    <w:rsid w:val="002532C8"/>
    <w:rsid w:val="00254761"/>
    <w:rsid w:val="002562F0"/>
    <w:rsid w:val="0026412E"/>
    <w:rsid w:val="00274C6C"/>
    <w:rsid w:val="00282673"/>
    <w:rsid w:val="002837D7"/>
    <w:rsid w:val="00284C16"/>
    <w:rsid w:val="002912F6"/>
    <w:rsid w:val="00292195"/>
    <w:rsid w:val="0029438A"/>
    <w:rsid w:val="002A163C"/>
    <w:rsid w:val="002A625D"/>
    <w:rsid w:val="002B437B"/>
    <w:rsid w:val="002B4812"/>
    <w:rsid w:val="002C06AE"/>
    <w:rsid w:val="002C08DD"/>
    <w:rsid w:val="002C1E51"/>
    <w:rsid w:val="002C3E69"/>
    <w:rsid w:val="002C71A0"/>
    <w:rsid w:val="002D3EA4"/>
    <w:rsid w:val="002D4192"/>
    <w:rsid w:val="002D5539"/>
    <w:rsid w:val="002D7CE2"/>
    <w:rsid w:val="002E2946"/>
    <w:rsid w:val="002F341A"/>
    <w:rsid w:val="00300C2A"/>
    <w:rsid w:val="00302F85"/>
    <w:rsid w:val="0030310A"/>
    <w:rsid w:val="00303202"/>
    <w:rsid w:val="00303E50"/>
    <w:rsid w:val="003049FB"/>
    <w:rsid w:val="0031070E"/>
    <w:rsid w:val="00315B88"/>
    <w:rsid w:val="0032623A"/>
    <w:rsid w:val="00330207"/>
    <w:rsid w:val="0033319F"/>
    <w:rsid w:val="003351DB"/>
    <w:rsid w:val="00343A7D"/>
    <w:rsid w:val="00350F01"/>
    <w:rsid w:val="003539EE"/>
    <w:rsid w:val="00364909"/>
    <w:rsid w:val="00381131"/>
    <w:rsid w:val="003826BA"/>
    <w:rsid w:val="0038432E"/>
    <w:rsid w:val="003851DC"/>
    <w:rsid w:val="003876A4"/>
    <w:rsid w:val="003877A1"/>
    <w:rsid w:val="003879FF"/>
    <w:rsid w:val="00390FF1"/>
    <w:rsid w:val="00392C69"/>
    <w:rsid w:val="00393A4E"/>
    <w:rsid w:val="00397E1B"/>
    <w:rsid w:val="003A0332"/>
    <w:rsid w:val="003A5783"/>
    <w:rsid w:val="003A6715"/>
    <w:rsid w:val="003A769D"/>
    <w:rsid w:val="003B2887"/>
    <w:rsid w:val="003B4290"/>
    <w:rsid w:val="003C0230"/>
    <w:rsid w:val="003C1993"/>
    <w:rsid w:val="003C3E50"/>
    <w:rsid w:val="003D790F"/>
    <w:rsid w:val="003E2833"/>
    <w:rsid w:val="003F0C46"/>
    <w:rsid w:val="003F38E5"/>
    <w:rsid w:val="003F62D0"/>
    <w:rsid w:val="0040134E"/>
    <w:rsid w:val="00417777"/>
    <w:rsid w:val="00421A26"/>
    <w:rsid w:val="0042726C"/>
    <w:rsid w:val="0043088C"/>
    <w:rsid w:val="00433094"/>
    <w:rsid w:val="00433420"/>
    <w:rsid w:val="0043487F"/>
    <w:rsid w:val="00435A61"/>
    <w:rsid w:val="004379CF"/>
    <w:rsid w:val="00437CEB"/>
    <w:rsid w:val="00440476"/>
    <w:rsid w:val="00441895"/>
    <w:rsid w:val="004426A1"/>
    <w:rsid w:val="00442BB0"/>
    <w:rsid w:val="00442F1E"/>
    <w:rsid w:val="004460D0"/>
    <w:rsid w:val="0044617B"/>
    <w:rsid w:val="00447002"/>
    <w:rsid w:val="00452EF7"/>
    <w:rsid w:val="0045628F"/>
    <w:rsid w:val="00456C05"/>
    <w:rsid w:val="0046579E"/>
    <w:rsid w:val="00465F65"/>
    <w:rsid w:val="00477553"/>
    <w:rsid w:val="004775F0"/>
    <w:rsid w:val="00481BB3"/>
    <w:rsid w:val="00485874"/>
    <w:rsid w:val="004863BC"/>
    <w:rsid w:val="00487143"/>
    <w:rsid w:val="0049066E"/>
    <w:rsid w:val="00493729"/>
    <w:rsid w:val="004A2B2D"/>
    <w:rsid w:val="004A323A"/>
    <w:rsid w:val="004A41B3"/>
    <w:rsid w:val="004A6D85"/>
    <w:rsid w:val="004B1109"/>
    <w:rsid w:val="004B17EF"/>
    <w:rsid w:val="004B4822"/>
    <w:rsid w:val="004B6F66"/>
    <w:rsid w:val="004B7BF0"/>
    <w:rsid w:val="004B7F3E"/>
    <w:rsid w:val="004C3A76"/>
    <w:rsid w:val="004C3B6E"/>
    <w:rsid w:val="004D6761"/>
    <w:rsid w:val="004E2AB2"/>
    <w:rsid w:val="004E4923"/>
    <w:rsid w:val="004F06BD"/>
    <w:rsid w:val="004F272A"/>
    <w:rsid w:val="005033B5"/>
    <w:rsid w:val="005041E4"/>
    <w:rsid w:val="005067C0"/>
    <w:rsid w:val="00512307"/>
    <w:rsid w:val="00513CFE"/>
    <w:rsid w:val="00515A95"/>
    <w:rsid w:val="0051654C"/>
    <w:rsid w:val="00520EE3"/>
    <w:rsid w:val="005235A8"/>
    <w:rsid w:val="00526EEE"/>
    <w:rsid w:val="0053433A"/>
    <w:rsid w:val="00536EC1"/>
    <w:rsid w:val="00542F77"/>
    <w:rsid w:val="005439A2"/>
    <w:rsid w:val="00544DC4"/>
    <w:rsid w:val="005514C4"/>
    <w:rsid w:val="005570A0"/>
    <w:rsid w:val="005576B9"/>
    <w:rsid w:val="005704FE"/>
    <w:rsid w:val="00574B86"/>
    <w:rsid w:val="00575665"/>
    <w:rsid w:val="005804CC"/>
    <w:rsid w:val="00585A3F"/>
    <w:rsid w:val="00585D12"/>
    <w:rsid w:val="005A25C3"/>
    <w:rsid w:val="005A2755"/>
    <w:rsid w:val="005A5601"/>
    <w:rsid w:val="005B7F7C"/>
    <w:rsid w:val="005C0712"/>
    <w:rsid w:val="005C2E74"/>
    <w:rsid w:val="005C68F8"/>
    <w:rsid w:val="005D029C"/>
    <w:rsid w:val="005D4397"/>
    <w:rsid w:val="005E198F"/>
    <w:rsid w:val="005E25D5"/>
    <w:rsid w:val="005E41D0"/>
    <w:rsid w:val="005E4285"/>
    <w:rsid w:val="005F4DA0"/>
    <w:rsid w:val="005F744E"/>
    <w:rsid w:val="00600642"/>
    <w:rsid w:val="006049C8"/>
    <w:rsid w:val="006166DC"/>
    <w:rsid w:val="00621110"/>
    <w:rsid w:val="00621BA0"/>
    <w:rsid w:val="00623288"/>
    <w:rsid w:val="006407A8"/>
    <w:rsid w:val="006427F4"/>
    <w:rsid w:val="006443B5"/>
    <w:rsid w:val="00654808"/>
    <w:rsid w:val="00654E84"/>
    <w:rsid w:val="00661779"/>
    <w:rsid w:val="0066580D"/>
    <w:rsid w:val="00670A79"/>
    <w:rsid w:val="0067332F"/>
    <w:rsid w:val="006743AB"/>
    <w:rsid w:val="006749BC"/>
    <w:rsid w:val="006849F0"/>
    <w:rsid w:val="00687BA2"/>
    <w:rsid w:val="0069274B"/>
    <w:rsid w:val="00692771"/>
    <w:rsid w:val="006969A3"/>
    <w:rsid w:val="00696CA7"/>
    <w:rsid w:val="006A1698"/>
    <w:rsid w:val="006A231D"/>
    <w:rsid w:val="006A28C1"/>
    <w:rsid w:val="006A5CDC"/>
    <w:rsid w:val="006A62D2"/>
    <w:rsid w:val="006A6A92"/>
    <w:rsid w:val="006A7F2D"/>
    <w:rsid w:val="006B4B82"/>
    <w:rsid w:val="006B5B6B"/>
    <w:rsid w:val="006B651D"/>
    <w:rsid w:val="006C1159"/>
    <w:rsid w:val="006C278A"/>
    <w:rsid w:val="006D5CDA"/>
    <w:rsid w:val="006D7435"/>
    <w:rsid w:val="006E0C7C"/>
    <w:rsid w:val="006E44F8"/>
    <w:rsid w:val="006E645D"/>
    <w:rsid w:val="006E7541"/>
    <w:rsid w:val="006F072E"/>
    <w:rsid w:val="006F2FFE"/>
    <w:rsid w:val="006F528F"/>
    <w:rsid w:val="006F74ED"/>
    <w:rsid w:val="0070036E"/>
    <w:rsid w:val="00704881"/>
    <w:rsid w:val="00704F98"/>
    <w:rsid w:val="00712BC1"/>
    <w:rsid w:val="0071413A"/>
    <w:rsid w:val="00715A03"/>
    <w:rsid w:val="0071662E"/>
    <w:rsid w:val="00717922"/>
    <w:rsid w:val="00717BAE"/>
    <w:rsid w:val="007207F7"/>
    <w:rsid w:val="007211D3"/>
    <w:rsid w:val="00724734"/>
    <w:rsid w:val="00725194"/>
    <w:rsid w:val="00725579"/>
    <w:rsid w:val="007318A8"/>
    <w:rsid w:val="0073255D"/>
    <w:rsid w:val="00740871"/>
    <w:rsid w:val="007412DD"/>
    <w:rsid w:val="00742B08"/>
    <w:rsid w:val="00746C7B"/>
    <w:rsid w:val="00752D92"/>
    <w:rsid w:val="00752E0F"/>
    <w:rsid w:val="0075501A"/>
    <w:rsid w:val="0076145B"/>
    <w:rsid w:val="00762EFF"/>
    <w:rsid w:val="00767ABB"/>
    <w:rsid w:val="007714A3"/>
    <w:rsid w:val="0077159D"/>
    <w:rsid w:val="00771660"/>
    <w:rsid w:val="00771A35"/>
    <w:rsid w:val="00791369"/>
    <w:rsid w:val="00794289"/>
    <w:rsid w:val="00794B03"/>
    <w:rsid w:val="00794FD4"/>
    <w:rsid w:val="007955F8"/>
    <w:rsid w:val="00795E6E"/>
    <w:rsid w:val="007A1829"/>
    <w:rsid w:val="007A2C37"/>
    <w:rsid w:val="007A67E0"/>
    <w:rsid w:val="007A7CC8"/>
    <w:rsid w:val="007B6755"/>
    <w:rsid w:val="007B682F"/>
    <w:rsid w:val="007B7E32"/>
    <w:rsid w:val="007C64E6"/>
    <w:rsid w:val="007D29BE"/>
    <w:rsid w:val="007D47E8"/>
    <w:rsid w:val="007D6F5C"/>
    <w:rsid w:val="007D7365"/>
    <w:rsid w:val="007E10EA"/>
    <w:rsid w:val="007E12F6"/>
    <w:rsid w:val="007E452A"/>
    <w:rsid w:val="007E470E"/>
    <w:rsid w:val="007F3B10"/>
    <w:rsid w:val="007F449A"/>
    <w:rsid w:val="007F463D"/>
    <w:rsid w:val="00803449"/>
    <w:rsid w:val="00815292"/>
    <w:rsid w:val="00816D3D"/>
    <w:rsid w:val="00817CA9"/>
    <w:rsid w:val="008252EF"/>
    <w:rsid w:val="00826716"/>
    <w:rsid w:val="0082729C"/>
    <w:rsid w:val="00831B29"/>
    <w:rsid w:val="00831F5A"/>
    <w:rsid w:val="00834AD7"/>
    <w:rsid w:val="00841AE5"/>
    <w:rsid w:val="00846F62"/>
    <w:rsid w:val="00853AA4"/>
    <w:rsid w:val="00856E7E"/>
    <w:rsid w:val="008574C1"/>
    <w:rsid w:val="00857F8B"/>
    <w:rsid w:val="00862C91"/>
    <w:rsid w:val="0086384E"/>
    <w:rsid w:val="0087309A"/>
    <w:rsid w:val="00875315"/>
    <w:rsid w:val="00877BE3"/>
    <w:rsid w:val="0088041D"/>
    <w:rsid w:val="00881C87"/>
    <w:rsid w:val="00882A21"/>
    <w:rsid w:val="008837E8"/>
    <w:rsid w:val="008938BA"/>
    <w:rsid w:val="008A64FC"/>
    <w:rsid w:val="008B3090"/>
    <w:rsid w:val="008B429E"/>
    <w:rsid w:val="008B4695"/>
    <w:rsid w:val="008B51D3"/>
    <w:rsid w:val="008C4026"/>
    <w:rsid w:val="008C4715"/>
    <w:rsid w:val="008D16F1"/>
    <w:rsid w:val="008E3265"/>
    <w:rsid w:val="008E3A64"/>
    <w:rsid w:val="008E78C7"/>
    <w:rsid w:val="008F5056"/>
    <w:rsid w:val="00905262"/>
    <w:rsid w:val="00905C5F"/>
    <w:rsid w:val="009130EC"/>
    <w:rsid w:val="0091644C"/>
    <w:rsid w:val="00917E55"/>
    <w:rsid w:val="009404F6"/>
    <w:rsid w:val="0094654B"/>
    <w:rsid w:val="00946D4A"/>
    <w:rsid w:val="00950C2C"/>
    <w:rsid w:val="0096399C"/>
    <w:rsid w:val="009677B7"/>
    <w:rsid w:val="00971DD6"/>
    <w:rsid w:val="0097262C"/>
    <w:rsid w:val="0097383B"/>
    <w:rsid w:val="009746A8"/>
    <w:rsid w:val="00974A66"/>
    <w:rsid w:val="00977267"/>
    <w:rsid w:val="00977271"/>
    <w:rsid w:val="00980621"/>
    <w:rsid w:val="00983545"/>
    <w:rsid w:val="00984ECB"/>
    <w:rsid w:val="00986A19"/>
    <w:rsid w:val="009929DD"/>
    <w:rsid w:val="009A1B9C"/>
    <w:rsid w:val="009A4EDD"/>
    <w:rsid w:val="009B20DD"/>
    <w:rsid w:val="009B259A"/>
    <w:rsid w:val="009C4B59"/>
    <w:rsid w:val="009C778F"/>
    <w:rsid w:val="009D3CE5"/>
    <w:rsid w:val="009D6149"/>
    <w:rsid w:val="009E3437"/>
    <w:rsid w:val="009E37F9"/>
    <w:rsid w:val="009E5182"/>
    <w:rsid w:val="009E7B46"/>
    <w:rsid w:val="009F063E"/>
    <w:rsid w:val="009F4A73"/>
    <w:rsid w:val="00A01AA4"/>
    <w:rsid w:val="00A07D27"/>
    <w:rsid w:val="00A17AD8"/>
    <w:rsid w:val="00A20D4E"/>
    <w:rsid w:val="00A3011A"/>
    <w:rsid w:val="00A3192F"/>
    <w:rsid w:val="00A3276D"/>
    <w:rsid w:val="00A335B4"/>
    <w:rsid w:val="00A350E1"/>
    <w:rsid w:val="00A37AD4"/>
    <w:rsid w:val="00A41C5A"/>
    <w:rsid w:val="00A573B2"/>
    <w:rsid w:val="00A708A0"/>
    <w:rsid w:val="00A71066"/>
    <w:rsid w:val="00A71B50"/>
    <w:rsid w:val="00A73ED0"/>
    <w:rsid w:val="00A8351E"/>
    <w:rsid w:val="00A84B73"/>
    <w:rsid w:val="00A86DE3"/>
    <w:rsid w:val="00A91E39"/>
    <w:rsid w:val="00A92559"/>
    <w:rsid w:val="00A94670"/>
    <w:rsid w:val="00AA5BC7"/>
    <w:rsid w:val="00AB0CFF"/>
    <w:rsid w:val="00AB373B"/>
    <w:rsid w:val="00AC01CA"/>
    <w:rsid w:val="00AC4823"/>
    <w:rsid w:val="00AC543A"/>
    <w:rsid w:val="00AD10BB"/>
    <w:rsid w:val="00AD2D8E"/>
    <w:rsid w:val="00AE6C42"/>
    <w:rsid w:val="00AF0BD4"/>
    <w:rsid w:val="00AF3D10"/>
    <w:rsid w:val="00AF6B18"/>
    <w:rsid w:val="00AF774A"/>
    <w:rsid w:val="00AF7767"/>
    <w:rsid w:val="00B05632"/>
    <w:rsid w:val="00B075B0"/>
    <w:rsid w:val="00B1431A"/>
    <w:rsid w:val="00B177FB"/>
    <w:rsid w:val="00B231EF"/>
    <w:rsid w:val="00B2374A"/>
    <w:rsid w:val="00B304B5"/>
    <w:rsid w:val="00B31503"/>
    <w:rsid w:val="00B33341"/>
    <w:rsid w:val="00B33A53"/>
    <w:rsid w:val="00B34C0B"/>
    <w:rsid w:val="00B34D8B"/>
    <w:rsid w:val="00B3507B"/>
    <w:rsid w:val="00B35B95"/>
    <w:rsid w:val="00B36C0E"/>
    <w:rsid w:val="00B41575"/>
    <w:rsid w:val="00B52784"/>
    <w:rsid w:val="00B55CFA"/>
    <w:rsid w:val="00B562FE"/>
    <w:rsid w:val="00B56885"/>
    <w:rsid w:val="00B57B71"/>
    <w:rsid w:val="00B57BC9"/>
    <w:rsid w:val="00B61243"/>
    <w:rsid w:val="00B65D89"/>
    <w:rsid w:val="00B661FE"/>
    <w:rsid w:val="00B768B4"/>
    <w:rsid w:val="00B776CB"/>
    <w:rsid w:val="00B87F7D"/>
    <w:rsid w:val="00B901A2"/>
    <w:rsid w:val="00B9508B"/>
    <w:rsid w:val="00BA1413"/>
    <w:rsid w:val="00BA14A8"/>
    <w:rsid w:val="00BA2671"/>
    <w:rsid w:val="00BA4821"/>
    <w:rsid w:val="00BA6881"/>
    <w:rsid w:val="00BB3651"/>
    <w:rsid w:val="00BB49AA"/>
    <w:rsid w:val="00BC0DAA"/>
    <w:rsid w:val="00BC6709"/>
    <w:rsid w:val="00BC7054"/>
    <w:rsid w:val="00BD4514"/>
    <w:rsid w:val="00BD4A36"/>
    <w:rsid w:val="00BD6F30"/>
    <w:rsid w:val="00BE1081"/>
    <w:rsid w:val="00BE2305"/>
    <w:rsid w:val="00BE2F71"/>
    <w:rsid w:val="00BE6136"/>
    <w:rsid w:val="00BF42CE"/>
    <w:rsid w:val="00C001B7"/>
    <w:rsid w:val="00C003EE"/>
    <w:rsid w:val="00C0380E"/>
    <w:rsid w:val="00C04D86"/>
    <w:rsid w:val="00C0601E"/>
    <w:rsid w:val="00C13A02"/>
    <w:rsid w:val="00C210CD"/>
    <w:rsid w:val="00C27707"/>
    <w:rsid w:val="00C41668"/>
    <w:rsid w:val="00C4317E"/>
    <w:rsid w:val="00C471A1"/>
    <w:rsid w:val="00C47D46"/>
    <w:rsid w:val="00C509E1"/>
    <w:rsid w:val="00C608D0"/>
    <w:rsid w:val="00C6310D"/>
    <w:rsid w:val="00C66255"/>
    <w:rsid w:val="00C73714"/>
    <w:rsid w:val="00C761A8"/>
    <w:rsid w:val="00C82F0B"/>
    <w:rsid w:val="00C951C3"/>
    <w:rsid w:val="00CA37F8"/>
    <w:rsid w:val="00CA6F59"/>
    <w:rsid w:val="00CA71F5"/>
    <w:rsid w:val="00CC0E60"/>
    <w:rsid w:val="00CE05C7"/>
    <w:rsid w:val="00CE1E5F"/>
    <w:rsid w:val="00CE2097"/>
    <w:rsid w:val="00CE2ABD"/>
    <w:rsid w:val="00CE3A14"/>
    <w:rsid w:val="00CE3D1D"/>
    <w:rsid w:val="00CE46C7"/>
    <w:rsid w:val="00CE5C00"/>
    <w:rsid w:val="00CF6C62"/>
    <w:rsid w:val="00D00654"/>
    <w:rsid w:val="00D009DA"/>
    <w:rsid w:val="00D01BD5"/>
    <w:rsid w:val="00D02D7B"/>
    <w:rsid w:val="00D03539"/>
    <w:rsid w:val="00D05FB0"/>
    <w:rsid w:val="00D06135"/>
    <w:rsid w:val="00D07981"/>
    <w:rsid w:val="00D11390"/>
    <w:rsid w:val="00D11B61"/>
    <w:rsid w:val="00D11F24"/>
    <w:rsid w:val="00D1451E"/>
    <w:rsid w:val="00D15443"/>
    <w:rsid w:val="00D15FE3"/>
    <w:rsid w:val="00D1772F"/>
    <w:rsid w:val="00D27CBF"/>
    <w:rsid w:val="00D305CE"/>
    <w:rsid w:val="00D349C4"/>
    <w:rsid w:val="00D50669"/>
    <w:rsid w:val="00D5485D"/>
    <w:rsid w:val="00D56863"/>
    <w:rsid w:val="00D6217C"/>
    <w:rsid w:val="00D73B4A"/>
    <w:rsid w:val="00D85135"/>
    <w:rsid w:val="00D85EB7"/>
    <w:rsid w:val="00D964E7"/>
    <w:rsid w:val="00D97947"/>
    <w:rsid w:val="00DA7FE2"/>
    <w:rsid w:val="00DB06EE"/>
    <w:rsid w:val="00DB69DC"/>
    <w:rsid w:val="00DC25F5"/>
    <w:rsid w:val="00DC71F3"/>
    <w:rsid w:val="00DD15F2"/>
    <w:rsid w:val="00DD1A14"/>
    <w:rsid w:val="00DD2890"/>
    <w:rsid w:val="00DE211C"/>
    <w:rsid w:val="00DE5321"/>
    <w:rsid w:val="00DE5B09"/>
    <w:rsid w:val="00DF08A4"/>
    <w:rsid w:val="00DF12D4"/>
    <w:rsid w:val="00DF215C"/>
    <w:rsid w:val="00DF33E3"/>
    <w:rsid w:val="00E008EB"/>
    <w:rsid w:val="00E0409B"/>
    <w:rsid w:val="00E04763"/>
    <w:rsid w:val="00E0543B"/>
    <w:rsid w:val="00E0788B"/>
    <w:rsid w:val="00E12C07"/>
    <w:rsid w:val="00E13BA6"/>
    <w:rsid w:val="00E13EF3"/>
    <w:rsid w:val="00E16322"/>
    <w:rsid w:val="00E2611E"/>
    <w:rsid w:val="00E30C79"/>
    <w:rsid w:val="00E3431A"/>
    <w:rsid w:val="00E41CC3"/>
    <w:rsid w:val="00E433B6"/>
    <w:rsid w:val="00E4513E"/>
    <w:rsid w:val="00E4626C"/>
    <w:rsid w:val="00E5204A"/>
    <w:rsid w:val="00E57E33"/>
    <w:rsid w:val="00E57EFF"/>
    <w:rsid w:val="00E61777"/>
    <w:rsid w:val="00E6188B"/>
    <w:rsid w:val="00E6395F"/>
    <w:rsid w:val="00E66550"/>
    <w:rsid w:val="00E702B2"/>
    <w:rsid w:val="00E70FEE"/>
    <w:rsid w:val="00E76137"/>
    <w:rsid w:val="00E762CF"/>
    <w:rsid w:val="00E80054"/>
    <w:rsid w:val="00E80986"/>
    <w:rsid w:val="00E81737"/>
    <w:rsid w:val="00E90592"/>
    <w:rsid w:val="00E90D27"/>
    <w:rsid w:val="00E93F0C"/>
    <w:rsid w:val="00E941DA"/>
    <w:rsid w:val="00E95AD9"/>
    <w:rsid w:val="00E95B2A"/>
    <w:rsid w:val="00EA3E6E"/>
    <w:rsid w:val="00EA48D4"/>
    <w:rsid w:val="00EA7703"/>
    <w:rsid w:val="00EB1646"/>
    <w:rsid w:val="00EB376B"/>
    <w:rsid w:val="00EC047C"/>
    <w:rsid w:val="00EC3AFB"/>
    <w:rsid w:val="00EC70E7"/>
    <w:rsid w:val="00ED04AA"/>
    <w:rsid w:val="00ED5ADA"/>
    <w:rsid w:val="00ED7F53"/>
    <w:rsid w:val="00EE59D6"/>
    <w:rsid w:val="00EF2D54"/>
    <w:rsid w:val="00EF3D75"/>
    <w:rsid w:val="00EF4847"/>
    <w:rsid w:val="00F00D94"/>
    <w:rsid w:val="00F07446"/>
    <w:rsid w:val="00F07824"/>
    <w:rsid w:val="00F10928"/>
    <w:rsid w:val="00F23A55"/>
    <w:rsid w:val="00F379E2"/>
    <w:rsid w:val="00F414E5"/>
    <w:rsid w:val="00F437EF"/>
    <w:rsid w:val="00F62A64"/>
    <w:rsid w:val="00F705E4"/>
    <w:rsid w:val="00F71A65"/>
    <w:rsid w:val="00F77EBE"/>
    <w:rsid w:val="00F86588"/>
    <w:rsid w:val="00F87985"/>
    <w:rsid w:val="00F87EA2"/>
    <w:rsid w:val="00F90E0F"/>
    <w:rsid w:val="00F913E4"/>
    <w:rsid w:val="00F94224"/>
    <w:rsid w:val="00F9547A"/>
    <w:rsid w:val="00F97699"/>
    <w:rsid w:val="00FA10AB"/>
    <w:rsid w:val="00FB4645"/>
    <w:rsid w:val="00FC2FC6"/>
    <w:rsid w:val="00FD21A8"/>
    <w:rsid w:val="00FD528D"/>
    <w:rsid w:val="00FF2C48"/>
    <w:rsid w:val="00FF3416"/>
    <w:rsid w:val="00FF344A"/>
    <w:rsid w:val="00FF484A"/>
    <w:rsid w:val="00FF4F8B"/>
    <w:rsid w:val="00FF6C24"/>
    <w:rsid w:val="0146E5F9"/>
    <w:rsid w:val="01BCDF01"/>
    <w:rsid w:val="079F4343"/>
    <w:rsid w:val="0AF87E2C"/>
    <w:rsid w:val="0E6B4ACA"/>
    <w:rsid w:val="0FB0BFBB"/>
    <w:rsid w:val="0FCBACDD"/>
    <w:rsid w:val="142707CD"/>
    <w:rsid w:val="1EBA0BA1"/>
    <w:rsid w:val="211101E8"/>
    <w:rsid w:val="2751A77D"/>
    <w:rsid w:val="2A9EBBD1"/>
    <w:rsid w:val="2AB45AA1"/>
    <w:rsid w:val="2DB23328"/>
    <w:rsid w:val="30A118D9"/>
    <w:rsid w:val="35156615"/>
    <w:rsid w:val="36E76C5D"/>
    <w:rsid w:val="381087E3"/>
    <w:rsid w:val="386D783F"/>
    <w:rsid w:val="3A0948A0"/>
    <w:rsid w:val="3CB1636B"/>
    <w:rsid w:val="3D40E962"/>
    <w:rsid w:val="41FB3228"/>
    <w:rsid w:val="44DDCD05"/>
    <w:rsid w:val="454BFB47"/>
    <w:rsid w:val="454BFB47"/>
    <w:rsid w:val="46E7CBA8"/>
    <w:rsid w:val="48839C09"/>
    <w:rsid w:val="4886C1B6"/>
    <w:rsid w:val="4AC71D3F"/>
    <w:rsid w:val="5233A0B2"/>
    <w:rsid w:val="56F7A6E0"/>
    <w:rsid w:val="57F28598"/>
    <w:rsid w:val="59745A69"/>
    <w:rsid w:val="63A52A8D"/>
    <w:rsid w:val="6E4CB47F"/>
    <w:rsid w:val="6FEC0E6D"/>
    <w:rsid w:val="74BBF603"/>
    <w:rsid w:val="78A012FF"/>
    <w:rsid w:val="7A7186EA"/>
    <w:rsid w:val="7AE04F94"/>
    <w:rsid w:val="7EA6A048"/>
    <w:rsid w:val="7EA6A048"/>
    <w:rsid w:val="7EFF7905"/>
    <w:rsid w:val="7F72E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DBED0"/>
  <w15:docId w15:val="{B782BB28-311A-46A7-AE14-CCB9CB3E71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/>
    <w:lsdException w:name="heading 6" w:uiPriority="0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uiPriority="0" w:semiHidden="1" w:unhideWhenUsed="1"/>
    <w:lsdException w:name="Body Tex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4" w:semiHidden="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uiPriority="0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8" w:qFormat="1"/>
    <w:lsdException w:name="Quote" w:uiPriority="25" w:qFormat="1"/>
    <w:lsdException w:name="Intense Quote" w:uiPriority="26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27" w:qFormat="1"/>
    <w:lsdException w:name="Intense Reference" w:uiPriority="28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5"/>
    <w:qFormat/>
    <w:rsid w:val="00621110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next w:val="BodyTextFirstIndent"/>
    <w:link w:val="Heading1Char"/>
    <w:qFormat/>
    <w:rsid w:val="00621110"/>
    <w:pPr>
      <w:keepNext/>
      <w:numPr>
        <w:numId w:val="15"/>
      </w:numPr>
      <w:tabs>
        <w:tab w:val="left" w:pos="1080"/>
        <w:tab w:val="left" w:pos="1440"/>
        <w:tab w:val="left" w:pos="1800"/>
      </w:tabs>
      <w:spacing w:before="240" w:after="60" w:line="240" w:lineRule="auto"/>
      <w:outlineLvl w:val="0"/>
    </w:pPr>
    <w:rPr>
      <w:rFonts w:eastAsia="Times New Roman" w:cs="Times New Roman" w:asciiTheme="majorHAnsi" w:hAnsiTheme="majorHAnsi"/>
      <w:b/>
      <w:sz w:val="24"/>
      <w:szCs w:val="20"/>
    </w:rPr>
  </w:style>
  <w:style w:type="paragraph" w:styleId="Heading2">
    <w:name w:val="heading 2"/>
    <w:basedOn w:val="Heading1"/>
    <w:next w:val="BodyTextFirstIndent"/>
    <w:link w:val="Heading2Char"/>
    <w:qFormat/>
    <w:rsid w:val="00621110"/>
    <w:pPr>
      <w:numPr>
        <w:ilvl w:val="1"/>
      </w:numPr>
      <w:outlineLvl w:val="1"/>
    </w:pPr>
  </w:style>
  <w:style w:type="paragraph" w:styleId="Heading3">
    <w:name w:val="heading 3"/>
    <w:basedOn w:val="Heading2"/>
    <w:next w:val="BodyTextFirstIndent"/>
    <w:link w:val="Heading3Char"/>
    <w:qFormat/>
    <w:rsid w:val="00621110"/>
    <w:pPr>
      <w:numPr>
        <w:ilvl w:val="2"/>
      </w:numPr>
      <w:outlineLvl w:val="2"/>
    </w:pPr>
  </w:style>
  <w:style w:type="paragraph" w:styleId="Heading4">
    <w:name w:val="heading 4"/>
    <w:basedOn w:val="Heading3"/>
    <w:next w:val="BodyTextFirstIndent"/>
    <w:link w:val="Heading4Char"/>
    <w:qFormat/>
    <w:rsid w:val="00621110"/>
    <w:pPr>
      <w:numPr>
        <w:ilvl w:val="3"/>
      </w:numPr>
      <w:outlineLvl w:val="3"/>
    </w:pPr>
  </w:style>
  <w:style w:type="paragraph" w:styleId="Heading5">
    <w:name w:val="heading 5"/>
    <w:basedOn w:val="Heading4"/>
    <w:next w:val="BodyTextFirstIndent"/>
    <w:link w:val="Heading5Char"/>
    <w:rsid w:val="00621110"/>
    <w:pPr>
      <w:numPr>
        <w:ilvl w:val="4"/>
      </w:numPr>
      <w:outlineLvl w:val="4"/>
    </w:pPr>
  </w:style>
  <w:style w:type="paragraph" w:styleId="Heading6">
    <w:name w:val="heading 6"/>
    <w:basedOn w:val="Heading5"/>
    <w:next w:val="BodyTextFirstIndent"/>
    <w:link w:val="Heading6Char"/>
    <w:rsid w:val="00621110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rsid w:val="00621110"/>
    <w:pPr>
      <w:spacing w:before="240" w:after="60"/>
      <w:outlineLvl w:val="6"/>
    </w:pPr>
    <w:rPr>
      <w:rFonts w:ascii="Georgia" w:hAnsi="Georgi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rsid w:val="00621110"/>
    <w:pPr>
      <w:spacing w:before="240" w:after="60"/>
      <w:outlineLvl w:val="7"/>
    </w:pPr>
    <w:rPr>
      <w:rFonts w:ascii="Georgia" w:hAnsi="Georgia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rsid w:val="00621110"/>
    <w:pPr>
      <w:spacing w:before="240" w:after="60"/>
      <w:outlineLvl w:val="8"/>
    </w:pPr>
    <w:rPr>
      <w:rFonts w:ascii="Arial" w:hAnsi="Arial"/>
      <w:szCs w:val="20"/>
    </w:rPr>
  </w:style>
  <w:style w:type="character" w:styleId="DefaultParagraphFont" w:default="1">
    <w:name w:val="Default Paragraph Font"/>
    <w:uiPriority w:val="1"/>
    <w:semiHidden/>
    <w:unhideWhenUsed/>
    <w:rsid w:val="00621110"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  <w:rsid w:val="00621110"/>
  </w:style>
  <w:style w:type="paragraph" w:styleId="Affiliation" w:customStyle="1">
    <w:name w:val="Affiliation"/>
    <w:basedOn w:val="Normal"/>
    <w:uiPriority w:val="2"/>
    <w:rsid w:val="00621110"/>
    <w:pPr>
      <w:spacing w:before="240" w:after="240"/>
      <w:contextualSpacing/>
      <w:jc w:val="center"/>
    </w:pPr>
    <w:rPr>
      <w:sz w:val="32"/>
    </w:rPr>
  </w:style>
  <w:style w:type="paragraph" w:styleId="AbstractHeader" w:customStyle="1">
    <w:name w:val="Abstract Header"/>
    <w:basedOn w:val="Normal"/>
    <w:next w:val="AbstractBody"/>
    <w:link w:val="AbstractHeaderChar"/>
    <w:uiPriority w:val="3"/>
    <w:rsid w:val="00621110"/>
    <w:pPr>
      <w:spacing w:after="120"/>
      <w:ind w:left="720" w:right="720"/>
      <w:jc w:val="center"/>
    </w:pPr>
    <w:rPr>
      <w:rFonts w:asciiTheme="majorHAnsi" w:hAnsiTheme="majorHAnsi"/>
      <w:b/>
      <w:sz w:val="20"/>
      <w:szCs w:val="20"/>
    </w:rPr>
  </w:style>
  <w:style w:type="character" w:styleId="AbstractHeaderChar" w:customStyle="1">
    <w:name w:val="Abstract Header Char"/>
    <w:basedOn w:val="DefaultParagraphFont"/>
    <w:link w:val="AbstractHeader"/>
    <w:uiPriority w:val="3"/>
    <w:rsid w:val="00621110"/>
    <w:rPr>
      <w:rFonts w:eastAsia="Times New Roman" w:cs="Times New Roman" w:asciiTheme="majorHAnsi" w:hAnsiTheme="majorHAnsi"/>
      <w:b/>
      <w:sz w:val="20"/>
      <w:szCs w:val="20"/>
    </w:rPr>
  </w:style>
  <w:style w:type="paragraph" w:styleId="BodyText">
    <w:name w:val="Body Text"/>
    <w:basedOn w:val="Normal"/>
    <w:link w:val="BodyTextChar"/>
    <w:semiHidden/>
    <w:rsid w:val="00621110"/>
    <w:pPr>
      <w:spacing w:after="120"/>
      <w:jc w:val="both"/>
    </w:pPr>
  </w:style>
  <w:style w:type="character" w:styleId="BodyTextChar" w:customStyle="1">
    <w:name w:val="Body Text Char"/>
    <w:basedOn w:val="DefaultParagraphFont"/>
    <w:link w:val="BodyText"/>
    <w:semiHidden/>
    <w:rsid w:val="00621110"/>
    <w:rPr>
      <w:rFonts w:eastAsia="Times New Roman" w:cs="Times New Roman"/>
      <w:szCs w:val="24"/>
    </w:rPr>
  </w:style>
  <w:style w:type="paragraph" w:styleId="BodyTextFirstIndent">
    <w:name w:val="Body Text First Indent"/>
    <w:basedOn w:val="BodyText"/>
    <w:link w:val="BodyTextFirstIndentChar"/>
    <w:qFormat/>
    <w:rsid w:val="00621110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rsid w:val="00621110"/>
    <w:rPr>
      <w:rFonts w:eastAsia="Times New Roman" w:cs="Times New Roman"/>
      <w:szCs w:val="24"/>
    </w:rPr>
  </w:style>
  <w:style w:type="character" w:styleId="WBSLevel2Abbr" w:customStyle="1">
    <w:name w:val="WBS Level 2 Abbr"/>
    <w:basedOn w:val="DefaultParagraphFont"/>
    <w:uiPriority w:val="99"/>
    <w:semiHidden/>
    <w:rsid w:val="00621110"/>
  </w:style>
  <w:style w:type="character" w:styleId="DocumentTypeAbbr" w:customStyle="1">
    <w:name w:val="Document Type Abbr"/>
    <w:basedOn w:val="DefaultParagraphFont"/>
    <w:uiPriority w:val="99"/>
    <w:semiHidden/>
    <w:qFormat/>
    <w:rsid w:val="00621110"/>
  </w:style>
  <w:style w:type="paragraph" w:styleId="Author" w:customStyle="1">
    <w:name w:val="Author"/>
    <w:basedOn w:val="DocumentTitleStyle"/>
    <w:next w:val="Normal"/>
    <w:link w:val="AuthorChar"/>
    <w:uiPriority w:val="2"/>
    <w:rsid w:val="00621110"/>
    <w:pPr>
      <w:spacing w:after="240"/>
      <w:jc w:val="center"/>
    </w:pPr>
    <w:rPr>
      <w:sz w:val="32"/>
      <w:szCs w:val="20"/>
    </w:rPr>
  </w:style>
  <w:style w:type="character" w:styleId="AuthorChar" w:customStyle="1">
    <w:name w:val="Author Char"/>
    <w:basedOn w:val="DefaultParagraphFont"/>
    <w:link w:val="Author"/>
    <w:uiPriority w:val="2"/>
    <w:rsid w:val="00621110"/>
    <w:rPr>
      <w:rFonts w:eastAsia="Times New Roman" w:cs="Times New Roman"/>
      <w:sz w:val="32"/>
      <w:szCs w:val="20"/>
    </w:rPr>
  </w:style>
  <w:style w:type="table" w:styleId="ScientificGrid" w:customStyle="1">
    <w:name w:val="Scientific Grid"/>
    <w:basedOn w:val="TableNormal"/>
    <w:uiPriority w:val="99"/>
    <w:rsid w:val="00621110"/>
    <w:pPr>
      <w:spacing w:after="0" w:line="240" w:lineRule="auto"/>
      <w:jc w:val="center"/>
    </w:pPr>
    <w:rPr>
      <w:rFonts w:eastAsia="Times New Roman"/>
    </w:rPr>
    <w:tblPr>
      <w:jc w:val="center"/>
      <w:tblBorders>
        <w:top w:val="double" w:color="auto" w:sz="4" w:space="0"/>
        <w:bottom w:val="single" w:color="auto" w:sz="6" w:space="0"/>
      </w:tblBorders>
    </w:tblPr>
    <w:trPr>
      <w:jc w:val="center"/>
    </w:trPr>
    <w:tblStylePr w:type="firstRow">
      <w:pPr>
        <w:jc w:val="center"/>
      </w:pPr>
      <w:tblPr/>
      <w:tcPr>
        <w:tcBorders>
          <w:top w:val="double" w:color="auto" w:sz="6" w:space="0"/>
          <w:bottom w:val="single" w:color="auto" w:sz="6" w:space="0"/>
        </w:tcBorders>
        <w:vAlign w:val="bottom"/>
      </w:tcPr>
    </w:tblStylePr>
    <w:tblStylePr w:type="firstCol">
      <w:pPr>
        <w:wordWrap/>
        <w:jc w:val="right"/>
      </w:pPr>
    </w:tblStylePr>
  </w:style>
  <w:style w:type="character" w:styleId="Heading1Char" w:customStyle="1">
    <w:name w:val="Heading 1 Char"/>
    <w:basedOn w:val="DefaultParagraphFont"/>
    <w:link w:val="Heading1"/>
    <w:rsid w:val="00621110"/>
    <w:rPr>
      <w:rFonts w:eastAsia="Times New Roman" w:cs="Times New Roman" w:asciiTheme="majorHAnsi" w:hAnsiTheme="majorHAnsi"/>
      <w:b/>
      <w:sz w:val="24"/>
      <w:szCs w:val="20"/>
    </w:rPr>
  </w:style>
  <w:style w:type="paragraph" w:styleId="Title">
    <w:name w:val="Title"/>
    <w:basedOn w:val="DocumentTitleStyle"/>
    <w:next w:val="Normal"/>
    <w:link w:val="TitleChar"/>
    <w:uiPriority w:val="1"/>
    <w:qFormat/>
    <w:rsid w:val="00621110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621110"/>
    <w:rPr>
      <w:rFonts w:eastAsiaTheme="majorEastAsia" w:cstheme="majorBidi"/>
      <w:b/>
      <w:spacing w:val="-10"/>
      <w:kern w:val="28"/>
      <w:sz w:val="40"/>
      <w:szCs w:val="56"/>
    </w:rPr>
  </w:style>
  <w:style w:type="character" w:styleId="DocumentTypeName" w:customStyle="1">
    <w:name w:val="Document Type Name"/>
    <w:basedOn w:val="DefaultParagraphFont"/>
    <w:uiPriority w:val="99"/>
    <w:semiHidden/>
    <w:qFormat/>
    <w:rsid w:val="00621110"/>
  </w:style>
  <w:style w:type="paragraph" w:styleId="DocumentTypeHeader" w:customStyle="1">
    <w:name w:val="Document Type Header"/>
    <w:basedOn w:val="Normal"/>
    <w:next w:val="Normal"/>
    <w:uiPriority w:val="39"/>
    <w:semiHidden/>
    <w:qFormat/>
    <w:rsid w:val="00621110"/>
    <w:pPr>
      <w:spacing w:after="120"/>
    </w:pPr>
    <w:rPr>
      <w:rFonts w:ascii="Arial" w:hAnsi="Arial"/>
      <w:sz w:val="24"/>
    </w:rPr>
  </w:style>
  <w:style w:type="paragraph" w:styleId="VersionDate" w:customStyle="1">
    <w:name w:val="Version Date"/>
    <w:basedOn w:val="Normal"/>
    <w:uiPriority w:val="39"/>
    <w:semiHidden/>
    <w:qFormat/>
    <w:rsid w:val="00621110"/>
    <w:rPr>
      <w:noProof/>
      <w:szCs w:val="22"/>
    </w:rPr>
  </w:style>
  <w:style w:type="paragraph" w:styleId="LastDate" w:customStyle="1">
    <w:name w:val="Last Date"/>
    <w:basedOn w:val="Normal"/>
    <w:uiPriority w:val="29"/>
    <w:semiHidden/>
    <w:rsid w:val="00621110"/>
  </w:style>
  <w:style w:type="paragraph" w:styleId="OriginalVersionDate" w:customStyle="1">
    <w:name w:val="Original Version Date"/>
    <w:basedOn w:val="Normal"/>
    <w:uiPriority w:val="39"/>
    <w:semiHidden/>
    <w:qFormat/>
    <w:rsid w:val="00621110"/>
    <w:rPr>
      <w:szCs w:val="22"/>
    </w:rPr>
  </w:style>
  <w:style w:type="paragraph" w:styleId="DocumentNumber" w:customStyle="1">
    <w:name w:val="Document Number"/>
    <w:basedOn w:val="DocumentTitleStyle"/>
    <w:next w:val="Normal"/>
    <w:uiPriority w:val="29"/>
    <w:semiHidden/>
    <w:rsid w:val="00621110"/>
    <w:pPr>
      <w:spacing w:after="480"/>
      <w:jc w:val="center"/>
    </w:pPr>
    <w:rPr>
      <w:b/>
      <w:sz w:val="32"/>
    </w:rPr>
  </w:style>
  <w:style w:type="paragraph" w:styleId="NoSpacing">
    <w:name w:val="No Spacing"/>
    <w:link w:val="NoSpacingChar"/>
    <w:uiPriority w:val="1"/>
    <w:semiHidden/>
    <w:qFormat/>
    <w:rsid w:val="00621110"/>
    <w:pPr>
      <w:spacing w:after="0" w:line="240" w:lineRule="auto"/>
    </w:pPr>
    <w:rPr>
      <w:rFonts w:eastAsiaTheme="minorEastAsia"/>
    </w:rPr>
  </w:style>
  <w:style w:type="paragraph" w:styleId="Version" w:customStyle="1">
    <w:name w:val="Version"/>
    <w:basedOn w:val="Normal"/>
    <w:link w:val="VersionChar"/>
    <w:uiPriority w:val="44"/>
    <w:semiHidden/>
    <w:rsid w:val="00621110"/>
  </w:style>
  <w:style w:type="character" w:styleId="FollowedHyperlink">
    <w:name w:val="FollowedHyperlink"/>
    <w:uiPriority w:val="29"/>
    <w:semiHidden/>
    <w:rsid w:val="00621110"/>
    <w:rPr>
      <w:color w:val="800080"/>
      <w:u w:val="single"/>
    </w:rPr>
  </w:style>
  <w:style w:type="paragraph" w:styleId="Footer">
    <w:name w:val="footer"/>
    <w:basedOn w:val="Normal"/>
    <w:link w:val="FooterChar"/>
    <w:uiPriority w:val="29"/>
    <w:semiHidden/>
    <w:rsid w:val="00621110"/>
    <w:pPr>
      <w:tabs>
        <w:tab w:val="center" w:pos="4320"/>
        <w:tab w:val="right" w:pos="8640"/>
      </w:tabs>
    </w:pPr>
    <w:rPr>
      <w:i/>
      <w:sz w:val="20"/>
    </w:rPr>
  </w:style>
  <w:style w:type="character" w:styleId="FooterChar" w:customStyle="1">
    <w:name w:val="Footer Char"/>
    <w:basedOn w:val="DefaultParagraphFont"/>
    <w:link w:val="Footer"/>
    <w:uiPriority w:val="29"/>
    <w:semiHidden/>
    <w:rsid w:val="00621110"/>
    <w:rPr>
      <w:rFonts w:eastAsia="Times New Roman" w:cs="Times New Roman"/>
      <w:i/>
      <w:sz w:val="20"/>
      <w:szCs w:val="24"/>
    </w:rPr>
  </w:style>
  <w:style w:type="paragraph" w:styleId="Header">
    <w:name w:val="header"/>
    <w:basedOn w:val="Normal"/>
    <w:link w:val="HeaderChar"/>
    <w:uiPriority w:val="29"/>
    <w:rsid w:val="00621110"/>
    <w:pPr>
      <w:tabs>
        <w:tab w:val="center" w:pos="4320"/>
        <w:tab w:val="right" w:pos="8640"/>
      </w:tabs>
    </w:pPr>
    <w:rPr>
      <w:sz w:val="20"/>
    </w:rPr>
  </w:style>
  <w:style w:type="character" w:styleId="HeaderChar" w:customStyle="1">
    <w:name w:val="Header Char"/>
    <w:basedOn w:val="DefaultParagraphFont"/>
    <w:link w:val="Header"/>
    <w:uiPriority w:val="29"/>
    <w:rsid w:val="00621110"/>
    <w:rPr>
      <w:rFonts w:eastAsia="Times New Roman" w:cs="Times New Roman"/>
      <w:sz w:val="20"/>
      <w:szCs w:val="24"/>
    </w:rPr>
  </w:style>
  <w:style w:type="character" w:styleId="Heading2Char" w:customStyle="1">
    <w:name w:val="Heading 2 Char"/>
    <w:basedOn w:val="DefaultParagraphFont"/>
    <w:link w:val="Heading2"/>
    <w:rsid w:val="00621110"/>
    <w:rPr>
      <w:rFonts w:eastAsia="Times New Roman" w:cs="Times New Roman" w:asciiTheme="majorHAnsi" w:hAnsiTheme="majorHAnsi"/>
      <w:b/>
      <w:sz w:val="24"/>
      <w:szCs w:val="20"/>
    </w:rPr>
  </w:style>
  <w:style w:type="character" w:styleId="Heading3Char" w:customStyle="1">
    <w:name w:val="Heading 3 Char"/>
    <w:basedOn w:val="DefaultParagraphFont"/>
    <w:link w:val="Heading3"/>
    <w:rsid w:val="00621110"/>
    <w:rPr>
      <w:rFonts w:eastAsia="Times New Roman" w:cs="Times New Roman" w:asciiTheme="majorHAnsi" w:hAnsiTheme="majorHAnsi"/>
      <w:b/>
      <w:sz w:val="24"/>
      <w:szCs w:val="20"/>
    </w:rPr>
  </w:style>
  <w:style w:type="character" w:styleId="Heading4Char" w:customStyle="1">
    <w:name w:val="Heading 4 Char"/>
    <w:basedOn w:val="DefaultParagraphFont"/>
    <w:link w:val="Heading4"/>
    <w:rsid w:val="00621110"/>
    <w:rPr>
      <w:rFonts w:eastAsia="Times New Roman" w:cs="Times New Roman" w:asciiTheme="majorHAnsi" w:hAnsiTheme="majorHAnsi"/>
      <w:b/>
      <w:sz w:val="24"/>
      <w:szCs w:val="20"/>
    </w:rPr>
  </w:style>
  <w:style w:type="character" w:styleId="Heading5Char" w:customStyle="1">
    <w:name w:val="Heading 5 Char"/>
    <w:basedOn w:val="DefaultParagraphFont"/>
    <w:link w:val="Heading5"/>
    <w:rsid w:val="00621110"/>
    <w:rPr>
      <w:rFonts w:eastAsia="Times New Roman" w:cs="Times New Roman" w:asciiTheme="majorHAnsi" w:hAnsiTheme="majorHAnsi"/>
      <w:b/>
      <w:sz w:val="24"/>
      <w:szCs w:val="20"/>
    </w:rPr>
  </w:style>
  <w:style w:type="character" w:styleId="Heading6Char" w:customStyle="1">
    <w:name w:val="Heading 6 Char"/>
    <w:basedOn w:val="DefaultParagraphFont"/>
    <w:link w:val="Heading6"/>
    <w:rsid w:val="00621110"/>
    <w:rPr>
      <w:rFonts w:eastAsia="Times New Roman" w:cs="Times New Roman" w:asciiTheme="majorHAnsi" w:hAnsiTheme="majorHAnsi"/>
      <w:b/>
      <w:sz w:val="24"/>
      <w:szCs w:val="20"/>
    </w:rPr>
  </w:style>
  <w:style w:type="character" w:styleId="Heading7Char" w:customStyle="1">
    <w:name w:val="Heading 7 Char"/>
    <w:basedOn w:val="DefaultParagraphFont"/>
    <w:link w:val="Heading7"/>
    <w:uiPriority w:val="99"/>
    <w:rsid w:val="00621110"/>
    <w:rPr>
      <w:rFonts w:ascii="Georgia" w:hAnsi="Georgia" w:eastAsia="Times New Roman" w:cs="Times New Roman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9"/>
    <w:rsid w:val="00621110"/>
    <w:rPr>
      <w:rFonts w:ascii="Georgia" w:hAnsi="Georgia" w:eastAsia="Times New Roman" w:cs="Times New Roman"/>
      <w:i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9"/>
    <w:rsid w:val="00621110"/>
    <w:rPr>
      <w:rFonts w:ascii="Arial" w:hAnsi="Arial" w:eastAsia="Times New Roman" w:cs="Times New Roman"/>
      <w:szCs w:val="20"/>
    </w:rPr>
  </w:style>
  <w:style w:type="character" w:styleId="HTMLVariable">
    <w:name w:val="HTML Variable"/>
    <w:uiPriority w:val="29"/>
    <w:semiHidden/>
    <w:rsid w:val="00621110"/>
    <w:rPr>
      <w:i/>
      <w:iCs/>
    </w:rPr>
  </w:style>
  <w:style w:type="character" w:styleId="Hyperlink">
    <w:name w:val="Hyperlink"/>
    <w:uiPriority w:val="99"/>
    <w:rsid w:val="00621110"/>
    <w:rPr>
      <w:color w:val="0000FF"/>
      <w:u w:val="single"/>
    </w:rPr>
  </w:style>
  <w:style w:type="paragraph" w:styleId="NumberedList" w:customStyle="1">
    <w:name w:val="Numbered List"/>
    <w:basedOn w:val="Normal"/>
    <w:uiPriority w:val="12"/>
    <w:rsid w:val="00621110"/>
    <w:pPr>
      <w:numPr>
        <w:numId w:val="11"/>
      </w:numPr>
    </w:pPr>
  </w:style>
  <w:style w:type="character" w:styleId="PageNumber">
    <w:name w:val="page number"/>
    <w:basedOn w:val="DefaultParagraphFont"/>
    <w:semiHidden/>
    <w:rsid w:val="00621110"/>
  </w:style>
  <w:style w:type="paragraph" w:styleId="TOAHeading">
    <w:name w:val="toa heading"/>
    <w:basedOn w:val="Heading1"/>
    <w:next w:val="Normal"/>
    <w:uiPriority w:val="44"/>
    <w:semiHidden/>
    <w:rsid w:val="00621110"/>
    <w:pPr>
      <w:spacing w:before="120"/>
    </w:pPr>
    <w:rPr>
      <w:b w:val="0"/>
      <w:bCs/>
      <w:smallCaps/>
    </w:rPr>
  </w:style>
  <w:style w:type="paragraph" w:styleId="TOC1">
    <w:name w:val="toc 1"/>
    <w:basedOn w:val="Normal"/>
    <w:next w:val="Normal"/>
    <w:uiPriority w:val="39"/>
    <w:rsid w:val="00621110"/>
    <w:pPr>
      <w:spacing w:before="60"/>
      <w:ind w:left="720" w:hanging="720"/>
    </w:pPr>
  </w:style>
  <w:style w:type="paragraph" w:styleId="TOC2">
    <w:name w:val="toc 2"/>
    <w:basedOn w:val="TOC1"/>
    <w:next w:val="Normal"/>
    <w:autoRedefine/>
    <w:uiPriority w:val="39"/>
    <w:rsid w:val="00621110"/>
  </w:style>
  <w:style w:type="paragraph" w:styleId="TOC3">
    <w:name w:val="toc 3"/>
    <w:basedOn w:val="TOC2"/>
    <w:next w:val="Normal"/>
    <w:autoRedefine/>
    <w:uiPriority w:val="39"/>
    <w:rsid w:val="00621110"/>
  </w:style>
  <w:style w:type="paragraph" w:styleId="TOC4">
    <w:name w:val="toc 4"/>
    <w:basedOn w:val="TOC3"/>
    <w:next w:val="Normal"/>
    <w:autoRedefine/>
    <w:uiPriority w:val="39"/>
    <w:rsid w:val="00621110"/>
  </w:style>
  <w:style w:type="paragraph" w:styleId="TOC5">
    <w:name w:val="toc 5"/>
    <w:basedOn w:val="Normal"/>
    <w:next w:val="Normal"/>
    <w:autoRedefine/>
    <w:uiPriority w:val="44"/>
    <w:semiHidden/>
    <w:rsid w:val="00621110"/>
    <w:pPr>
      <w:ind w:left="960"/>
    </w:pPr>
  </w:style>
  <w:style w:type="paragraph" w:styleId="TOC6">
    <w:name w:val="toc 6"/>
    <w:basedOn w:val="Normal"/>
    <w:next w:val="Normal"/>
    <w:autoRedefine/>
    <w:uiPriority w:val="44"/>
    <w:semiHidden/>
    <w:rsid w:val="00621110"/>
    <w:pPr>
      <w:ind w:left="1200"/>
    </w:pPr>
  </w:style>
  <w:style w:type="paragraph" w:styleId="TOC7">
    <w:name w:val="toc 7"/>
    <w:basedOn w:val="Normal"/>
    <w:next w:val="Normal"/>
    <w:autoRedefine/>
    <w:uiPriority w:val="44"/>
    <w:semiHidden/>
    <w:rsid w:val="00621110"/>
    <w:pPr>
      <w:ind w:left="1440"/>
    </w:pPr>
  </w:style>
  <w:style w:type="paragraph" w:styleId="TOC8">
    <w:name w:val="toc 8"/>
    <w:basedOn w:val="Normal"/>
    <w:next w:val="Normal"/>
    <w:autoRedefine/>
    <w:uiPriority w:val="44"/>
    <w:semiHidden/>
    <w:rsid w:val="00621110"/>
    <w:pPr>
      <w:ind w:left="1680"/>
    </w:pPr>
  </w:style>
  <w:style w:type="paragraph" w:styleId="TOC9">
    <w:name w:val="toc 9"/>
    <w:basedOn w:val="Normal"/>
    <w:next w:val="Normal"/>
    <w:autoRedefine/>
    <w:uiPriority w:val="44"/>
    <w:semiHidden/>
    <w:rsid w:val="00621110"/>
    <w:pPr>
      <w:ind w:left="1920"/>
    </w:pPr>
  </w:style>
  <w:style w:type="character" w:styleId="PlaceholderText">
    <w:name w:val="Placeholder Text"/>
    <w:basedOn w:val="DefaultParagraphFont"/>
    <w:uiPriority w:val="99"/>
    <w:semiHidden/>
    <w:rsid w:val="00621110"/>
    <w:rPr>
      <w:color w:val="808080"/>
    </w:rPr>
  </w:style>
  <w:style w:type="table" w:styleId="TableGrid">
    <w:name w:val="Table Grid"/>
    <w:basedOn w:val="TableNormal"/>
    <w:uiPriority w:val="59"/>
    <w:rsid w:val="006211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ocumentLatestVersion" w:customStyle="1">
    <w:name w:val="Document Latest Version"/>
    <w:basedOn w:val="Version"/>
    <w:link w:val="DocumentLatestVersionChar"/>
    <w:uiPriority w:val="29"/>
    <w:semiHidden/>
    <w:qFormat/>
    <w:rsid w:val="00621110"/>
    <w:rPr>
      <w:color w:val="FFFFFF" w:themeColor="background1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21110"/>
    <w:rPr>
      <w:sz w:val="16"/>
      <w:szCs w:val="16"/>
    </w:rPr>
  </w:style>
  <w:style w:type="character" w:styleId="VersionChar" w:customStyle="1">
    <w:name w:val="Version Char"/>
    <w:basedOn w:val="DefaultParagraphFont"/>
    <w:link w:val="Version"/>
    <w:uiPriority w:val="44"/>
    <w:semiHidden/>
    <w:rsid w:val="00621110"/>
    <w:rPr>
      <w:rFonts w:eastAsia="Times New Roman" w:cs="Times New Roman"/>
      <w:szCs w:val="24"/>
    </w:rPr>
  </w:style>
  <w:style w:type="character" w:styleId="DocumentLatestVersionChar" w:customStyle="1">
    <w:name w:val="Document Latest Version Char"/>
    <w:basedOn w:val="VersionChar"/>
    <w:link w:val="DocumentLatestVersion"/>
    <w:uiPriority w:val="29"/>
    <w:semiHidden/>
    <w:rsid w:val="00621110"/>
    <w:rPr>
      <w:rFonts w:eastAsia="Times New Roman" w:cs="Times New Roman"/>
      <w:color w:val="FFFFFF" w:themeColor="background1"/>
      <w:sz w:val="18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11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21110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11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21110"/>
    <w:rPr>
      <w:rFonts w:eastAsia="Times New Roman" w:cs="Times New Roman"/>
      <w:b/>
      <w:bCs/>
      <w:sz w:val="20"/>
      <w:szCs w:val="20"/>
    </w:rPr>
  </w:style>
  <w:style w:type="paragraph" w:styleId="DateVersionLast" w:customStyle="1">
    <w:name w:val="Date Version Last"/>
    <w:basedOn w:val="Normal"/>
    <w:uiPriority w:val="29"/>
    <w:semiHidden/>
    <w:qFormat/>
    <w:rsid w:val="00621110"/>
    <w:rPr>
      <w:sz w:val="16"/>
      <w:szCs w:val="16"/>
    </w:rPr>
  </w:style>
  <w:style w:type="paragraph" w:styleId="DocumentTitleStyle" w:customStyle="1">
    <w:name w:val="Document Title Style"/>
    <w:basedOn w:val="Normal"/>
    <w:next w:val="DocumentNumber"/>
    <w:uiPriority w:val="39"/>
    <w:semiHidden/>
    <w:qFormat/>
    <w:rsid w:val="00621110"/>
  </w:style>
  <w:style w:type="character" w:styleId="Code" w:customStyle="1">
    <w:name w:val="Code"/>
    <w:basedOn w:val="DefaultParagraphFont"/>
    <w:uiPriority w:val="1"/>
    <w:qFormat/>
    <w:rsid w:val="00621110"/>
    <w:rPr>
      <w:rFonts w:ascii="Courier New" w:hAnsi="Courier New"/>
    </w:rPr>
  </w:style>
  <w:style w:type="table" w:styleId="TechnicalGrid" w:customStyle="1">
    <w:name w:val="Technical Grid"/>
    <w:basedOn w:val="TableNormal"/>
    <w:uiPriority w:val="99"/>
    <w:rsid w:val="00621110"/>
    <w:pPr>
      <w:spacing w:after="0" w:line="240" w:lineRule="auto"/>
    </w:p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rPr>
        <w:rFonts w:ascii="Arial" w:hAnsi="Arial"/>
        <w:b/>
      </w:rPr>
      <w:tblPr/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21110"/>
    <w:pPr>
      <w:spacing w:after="200"/>
    </w:pPr>
    <w:rPr>
      <w:iCs/>
      <w:sz w:val="18"/>
      <w:szCs w:val="18"/>
    </w:rPr>
  </w:style>
  <w:style w:type="paragraph" w:styleId="List">
    <w:name w:val="List"/>
    <w:basedOn w:val="Normal"/>
    <w:uiPriority w:val="99"/>
    <w:unhideWhenUsed/>
    <w:qFormat/>
    <w:rsid w:val="00621110"/>
    <w:pPr>
      <w:ind w:left="360" w:hanging="360"/>
      <w:contextualSpacing/>
    </w:pPr>
  </w:style>
  <w:style w:type="character" w:styleId="NoSpacingChar" w:customStyle="1">
    <w:name w:val="No Spacing Char"/>
    <w:basedOn w:val="DefaultParagraphFont"/>
    <w:link w:val="NoSpacing"/>
    <w:uiPriority w:val="1"/>
    <w:semiHidden/>
    <w:rsid w:val="00621110"/>
    <w:rPr>
      <w:rFonts w:eastAsiaTheme="minorEastAsia"/>
    </w:rPr>
  </w:style>
  <w:style w:type="table" w:styleId="TableGridLight">
    <w:name w:val="Grid Table Light"/>
    <w:basedOn w:val="TableNormal"/>
    <w:uiPriority w:val="40"/>
    <w:rsid w:val="0062111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2">
    <w:name w:val="Plain Table 2"/>
    <w:basedOn w:val="TableNormal"/>
    <w:uiPriority w:val="42"/>
    <w:rsid w:val="0062111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GridTable1Light">
    <w:name w:val="Grid Table 1 Light"/>
    <w:basedOn w:val="TableNormal"/>
    <w:uiPriority w:val="46"/>
    <w:rsid w:val="0062111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21110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stractBody" w:customStyle="1">
    <w:name w:val="Abstract Body"/>
    <w:basedOn w:val="Normal"/>
    <w:uiPriority w:val="4"/>
    <w:rsid w:val="00621110"/>
    <w:pPr>
      <w:ind w:left="720" w:right="720" w:firstLine="360"/>
      <w:jc w:val="both"/>
    </w:pPr>
    <w:rPr>
      <w:bCs/>
    </w:rPr>
  </w:style>
  <w:style w:type="paragraph" w:styleId="TOCHeading">
    <w:name w:val="TOC Heading"/>
    <w:basedOn w:val="Heading1"/>
    <w:next w:val="Normal"/>
    <w:uiPriority w:val="39"/>
    <w:unhideWhenUsed/>
    <w:rsid w:val="00621110"/>
    <w:pPr>
      <w:keepLines/>
      <w:numPr>
        <w:numId w:val="0"/>
      </w:numPr>
      <w:spacing w:after="0" w:line="259" w:lineRule="auto"/>
      <w:outlineLvl w:val="9"/>
    </w:pPr>
    <w:rPr>
      <w:rFonts w:eastAsiaTheme="majorEastAsia" w:cstheme="majorBidi"/>
      <w:bCs/>
    </w:rPr>
  </w:style>
  <w:style w:type="paragraph" w:styleId="ListNumber2">
    <w:name w:val="List Number 2"/>
    <w:basedOn w:val="Normal"/>
    <w:uiPriority w:val="99"/>
    <w:semiHidden/>
    <w:rsid w:val="00621110"/>
    <w:pPr>
      <w:numPr>
        <w:numId w:val="10"/>
      </w:numPr>
      <w:contextualSpacing/>
    </w:pPr>
  </w:style>
  <w:style w:type="paragraph" w:styleId="ControlledDocument" w:customStyle="1">
    <w:name w:val="Controlled Document"/>
    <w:basedOn w:val="Normal"/>
    <w:next w:val="Normal"/>
    <w:uiPriority w:val="99"/>
    <w:rsid w:val="00621110"/>
    <w:pPr>
      <w:framePr w:wrap="around" w:hAnchor="text" w:vAnchor="page" w:xAlign="center" w:y="5041"/>
      <w:suppressOverlap/>
    </w:pPr>
  </w:style>
  <w:style w:type="character" w:styleId="WBSLevel2Name" w:customStyle="1">
    <w:name w:val="WBS Level 2 Name"/>
    <w:basedOn w:val="DefaultParagraphFont"/>
    <w:uiPriority w:val="99"/>
    <w:semiHidden/>
    <w:rsid w:val="00621110"/>
  </w:style>
  <w:style w:type="paragraph" w:styleId="Text" w:customStyle="1">
    <w:name w:val="Text"/>
    <w:basedOn w:val="Normal"/>
    <w:semiHidden/>
    <w:rsid w:val="00621110"/>
    <w:pPr>
      <w:widowControl w:val="0"/>
      <w:autoSpaceDE w:val="0"/>
      <w:autoSpaceDN w:val="0"/>
      <w:spacing w:line="252" w:lineRule="auto"/>
      <w:ind w:firstLine="202"/>
      <w:jc w:val="both"/>
    </w:pPr>
    <w:rPr>
      <w:rFonts w:ascii="Times New Roman" w:hAnsi="Times New Roman"/>
      <w:sz w:val="20"/>
      <w:szCs w:val="20"/>
    </w:rPr>
  </w:style>
  <w:style w:type="character" w:styleId="SubtleEmphasis">
    <w:name w:val="Subtle Emphasis"/>
    <w:basedOn w:val="DefaultParagraphFont"/>
    <w:uiPriority w:val="19"/>
    <w:rsid w:val="00621110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621110"/>
    <w:rPr>
      <w:b/>
      <w:i/>
      <w:iCs/>
    </w:rPr>
  </w:style>
  <w:style w:type="paragraph" w:styleId="Quote">
    <w:name w:val="Quote"/>
    <w:basedOn w:val="Normal"/>
    <w:next w:val="Normal"/>
    <w:link w:val="QuoteChar"/>
    <w:uiPriority w:val="25"/>
    <w:qFormat/>
    <w:rsid w:val="00621110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5"/>
    <w:rsid w:val="00621110"/>
    <w:rPr>
      <w:rFonts w:eastAsia="Times New Roman" w:cs="Times New Roman"/>
      <w:i/>
      <w:iCs/>
      <w:szCs w:val="24"/>
    </w:rPr>
  </w:style>
  <w:style w:type="paragraph" w:styleId="WBSabbr" w:customStyle="1">
    <w:name w:val="WBSabbr"/>
    <w:basedOn w:val="Normal"/>
    <w:uiPriority w:val="49"/>
    <w:semiHidden/>
    <w:qFormat/>
    <w:rsid w:val="00621110"/>
    <w:pPr>
      <w:framePr w:wrap="around" w:hAnchor="text" w:vAnchor="page" w:xAlign="center" w:y="5041"/>
      <w:suppressOverlap/>
    </w:pPr>
  </w:style>
  <w:style w:type="paragraph" w:styleId="BodyTextIndent">
    <w:name w:val="Body Text Indent"/>
    <w:basedOn w:val="Normal"/>
    <w:link w:val="BodyTextIndentChar"/>
    <w:uiPriority w:val="99"/>
    <w:rsid w:val="00621110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rsid w:val="00621110"/>
    <w:rPr>
      <w:rFonts w:eastAsia="Times New Roman" w:cs="Times New Roman"/>
      <w:szCs w:val="24"/>
    </w:rPr>
  </w:style>
  <w:style w:type="paragraph" w:styleId="Requirement1" w:customStyle="1">
    <w:name w:val="Requirement 1"/>
    <w:qFormat/>
    <w:rsid w:val="00621110"/>
    <w:pPr>
      <w:numPr>
        <w:numId w:val="14"/>
      </w:numPr>
      <w:spacing w:after="120" w:line="240" w:lineRule="auto"/>
    </w:pPr>
    <w:rPr>
      <w:rFonts w:eastAsia="Times New Roman" w:cs="Times New Roman"/>
      <w:iCs/>
      <w:szCs w:val="20"/>
    </w:rPr>
  </w:style>
  <w:style w:type="paragraph" w:styleId="Requirement2" w:customStyle="1">
    <w:name w:val="Requirement 2"/>
    <w:basedOn w:val="Requirement1"/>
    <w:qFormat/>
    <w:rsid w:val="00621110"/>
    <w:pPr>
      <w:numPr>
        <w:ilvl w:val="1"/>
      </w:numPr>
    </w:pPr>
  </w:style>
  <w:style w:type="paragraph" w:styleId="Requirement3" w:customStyle="1">
    <w:name w:val="Requirement 3"/>
    <w:basedOn w:val="Requirement2"/>
    <w:qFormat/>
    <w:rsid w:val="00621110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3bc29ffb5ead491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California%20Institute%20of%20Technology\Documents\Custom%20Office%20Templates\DSA-2000%20Document%20template%20v1.dotm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f4e53-dc3c-43ed-bf3d-48566ddf4ce0}"/>
      </w:docPartPr>
      <w:docPartBody>
        <w:p w14:paraId="0FE86C6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f2d024-d81a-45b9-9f62-d57c478f1068" xsi:nil="true"/>
    <Remarks xmlns="e531feb1-21b7-4066-943d-b3a959ba2802" xsi:nil="true"/>
    <Controlled xmlns="e531feb1-21b7-4066-943d-b3a959ba2802">false</Controlled>
    <lcf76f155ced4ddcb4097134ff3c332f xmlns="e531feb1-21b7-4066-943d-b3a959ba2802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F572AF2123A438CFFFDE8DF74C02E" ma:contentTypeVersion="25" ma:contentTypeDescription="Create a new document." ma:contentTypeScope="" ma:versionID="f2c37ba58282813bd42b273e15472a55">
  <xsd:schema xmlns:xsd="http://www.w3.org/2001/XMLSchema" xmlns:xs="http://www.w3.org/2001/XMLSchema" xmlns:p="http://schemas.microsoft.com/office/2006/metadata/properties" xmlns:ns2="56c45531-4dc0-4ecf-b1f6-b3e259fe0aa2" xmlns:ns3="e531feb1-21b7-4066-943d-b3a959ba2802" xmlns:ns4="70f2d024-d81a-45b9-9f62-d57c478f1068" targetNamespace="http://schemas.microsoft.com/office/2006/metadata/properties" ma:root="true" ma:fieldsID="968184e0deff37a8171e97694bee4112" ns2:_="" ns3:_="" ns4:_="">
    <xsd:import namespace="56c45531-4dc0-4ecf-b1f6-b3e259fe0aa2"/>
    <xsd:import namespace="e531feb1-21b7-4066-943d-b3a959ba2802"/>
    <xsd:import namespace="70f2d024-d81a-45b9-9f62-d57c478f106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TaxCatchAll" minOccurs="0"/>
                <xsd:element ref="ns3:lcf76f155ced4ddcb4097134ff3c332f" minOccurs="0"/>
                <xsd:element ref="ns3:Remarks" minOccurs="0"/>
                <xsd:element ref="ns3:Controlled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45531-4dc0-4ecf-b1f6-b3e259fe0a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1feb1-21b7-4066-943d-b3a959ba2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2113186-39af-432d-951a-a58ab5eae6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Remarks" ma:index="24" nillable="true" ma:displayName="Remarks" ma:description="Description of images" ma:format="Dropdown" ma:internalName="Remarks">
      <xsd:simpleType>
        <xsd:restriction base="dms:Note">
          <xsd:maxLength value="255"/>
        </xsd:restriction>
      </xsd:simpleType>
    </xsd:element>
    <xsd:element name="Controlled" ma:index="25" nillable="true" ma:displayName="Controlled" ma:default="0" ma:description="Check if document needs to be signed off" ma:format="Dropdown" ma:internalName="Controlled">
      <xsd:simpleType>
        <xsd:restriction base="dms:Boolean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2d024-d81a-45b9-9f62-d57c478f1068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05398c31-5223-4349-8b41-8c08a389ef39}" ma:internalName="TaxCatchAll" ma:showField="CatchAllData" ma:web="70f2d024-d81a-45b9-9f62-d57c478f10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B8FF1-12B2-4D42-97C7-88E041A2C391}">
  <ds:schemaRefs>
    <ds:schemaRef ds:uri="http://schemas.microsoft.com/office/2006/metadata/properties"/>
    <ds:schemaRef ds:uri="http://schemas.microsoft.com/office/infopath/2007/PartnerControls"/>
    <ds:schemaRef ds:uri="70f2d024-d81a-45b9-9f62-d57c478f1068"/>
    <ds:schemaRef ds:uri="e531feb1-21b7-4066-943d-b3a959ba2802"/>
  </ds:schemaRefs>
</ds:datastoreItem>
</file>

<file path=customXml/itemProps2.xml><?xml version="1.0" encoding="utf-8"?>
<ds:datastoreItem xmlns:ds="http://schemas.openxmlformats.org/officeDocument/2006/customXml" ds:itemID="{CF7EEEF4-596F-48B2-8D8D-30E295B620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521CCC-0BF8-4FB2-8095-85C9CE520AE3}"/>
</file>

<file path=customXml/itemProps4.xml><?xml version="1.0" encoding="utf-8"?>
<ds:datastoreItem xmlns:ds="http://schemas.openxmlformats.org/officeDocument/2006/customXml" ds:itemID="{9470904B-3C26-48FC-B753-9E081A6934F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DSA-2000 Document template v1.dotm</ap:Template>
  <ap:Application>Microsoft Word for the web</ap:Application>
  <ap:DocSecurity>0</ap:DocSecurity>
  <ap:ScaleCrop>false</ap:ScaleCrop>
  <ap:Manager>lamb@caltech.edu</ap:Manager>
  <ap:Company>California Institute of Technology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DSA-2000 documentation</dc:subject>
  <dc:creator>Lamb, James W.</dc:creator>
  <cp:keywords/>
  <dc:description/>
  <cp:lastModifiedBy>Jack Hickish</cp:lastModifiedBy>
  <cp:revision>13</cp:revision>
  <cp:lastPrinted>2023-06-13T19:50:00Z</cp:lastPrinted>
  <dcterms:created xsi:type="dcterms:W3CDTF">2023-05-09T17:53:00Z</dcterms:created>
  <dcterms:modified xsi:type="dcterms:W3CDTF">2023-10-02T19:33:06Z</dcterms:modified>
  <cp:category>Document control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0x010100F75F572AF2123A438CFFFDE8DF74C02E</vt:lpwstr>
  </property>
  <property fmtid="{D5CDD505-2E9C-101B-9397-08002B2CF9AE}" pid="3" name="MediaServiceImageTags">
    <vt:lpwstr/>
  </property>
</Properties>
</file>
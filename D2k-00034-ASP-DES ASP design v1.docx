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16du wp14">
  <w:body>
    <w:p w:rsidRPr="00DE5321" w:rsidR="00C471A1" w:rsidP="00E13EF3" w:rsidRDefault="006407A8" w14:paraId="253BCE88" w14:textId="605B077F">
      <w:pPr>
        <w:pStyle w:val="DocumentNumber"/>
      </w:pPr>
      <w:r w:rsidRPr="00DE5321">
        <w:t xml:space="preserve">DSA-2000 Document No. </w:t>
      </w:r>
      <w:r w:rsidR="004F7B35">
        <w:t>00034</w:t>
      </w:r>
    </w:p>
    <w:p w:rsidRPr="00F77EBE" w:rsidR="00C471A1" w:rsidP="00E3431A" w:rsidRDefault="00B24A64" w14:paraId="026EEE42" w14:textId="1D343799">
      <w:pPr>
        <w:pStyle w:val="Title"/>
      </w:pPr>
      <w:r>
        <w:t>Analog Signal Path Design Document</w:t>
      </w:r>
    </w:p>
    <w:p w:rsidR="00C471A1" w:rsidP="00CE05C7" w:rsidRDefault="009EC2B4" w14:paraId="74B70BF3" w14:textId="4EC2AAC6">
      <w:pPr>
        <w:pStyle w:val="Author"/>
      </w:pPr>
      <w:r>
        <w:t xml:space="preserve"> </w:t>
      </w:r>
      <w:r w:rsidR="00C16CFC">
        <w:t xml:space="preserve">Sander Weinreb, Kiran Shila, </w:t>
      </w:r>
      <w:r w:rsidR="001763F9">
        <w:t xml:space="preserve">Jonas Flygare, </w:t>
      </w:r>
      <w:r w:rsidR="001064F7">
        <w:t>James W. Lamb</w:t>
      </w:r>
      <w:r w:rsidR="00C471A1">
        <w:t xml:space="preserve"> </w:t>
      </w:r>
    </w:p>
    <w:p w:rsidRPr="005E41D0" w:rsidR="00862C91" w:rsidP="00725579" w:rsidRDefault="271FDF0C" w14:paraId="2D526F67" w14:textId="67A30DAB">
      <w:pPr>
        <w:pStyle w:val="Affiliation"/>
      </w:pPr>
      <w:r>
        <w:t xml:space="preserve"> </w:t>
      </w:r>
      <w:r w:rsidR="00BB0BD0">
        <w:t>Caltech</w:t>
      </w:r>
    </w:p>
    <w:tbl>
      <w:tblPr>
        <w:tblStyle w:val="TableGrid"/>
        <w:tblpPr w:vertAnchor="page" w:tblpXSpec="center" w:tblpY="5041"/>
        <w:tblOverlap w:val="nev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Look w:val="04A0" w:firstRow="1" w:lastRow="0" w:firstColumn="1" w:lastColumn="0" w:noHBand="0" w:noVBand="1"/>
      </w:tblPr>
      <w:tblGrid>
        <w:gridCol w:w="9350"/>
      </w:tblGrid>
      <w:tr w:rsidR="008252EF" w:rsidTr="00D11B61" w14:paraId="608B2C25" w14:textId="77777777">
        <w:trPr>
          <w:cantSplit/>
          <w:trHeight w:val="4320" w:hRule="exact"/>
        </w:trPr>
        <w:tc>
          <w:tcPr>
            <w:tcW w:w="9350" w:type="dxa"/>
          </w:tcPr>
          <w:tbl>
            <w:tblPr>
              <w:tblpPr w:leftFromText="180" w:rightFromText="180" w:vertAnchor="text" w:horzAnchor="margin" w:tblpXSpec="center" w:tblpY="141"/>
              <w:tblW w:w="8640" w:type="dxa"/>
              <w:tblLayout w:type="fixed"/>
              <w:tblCellMar>
                <w:left w:w="72" w:type="dxa"/>
                <w:bottom w:w="72" w:type="dxa"/>
                <w:right w:w="72" w:type="dxa"/>
              </w:tblCellMar>
              <w:tblLook w:val="0000" w:firstRow="0" w:lastRow="0" w:firstColumn="0" w:lastColumn="0" w:noHBand="0" w:noVBand="0"/>
            </w:tblPr>
            <w:tblGrid>
              <w:gridCol w:w="4320"/>
              <w:gridCol w:w="4320"/>
            </w:tblGrid>
            <w:tr w:rsidR="008252EF" w:rsidTr="008252EF" w14:paraId="00D68959" w14:textId="77777777">
              <w:trPr>
                <w:cantSplit/>
                <w:trHeight w:val="274" w:hRule="exact"/>
              </w:trPr>
              <w:tc>
                <w:tcPr>
                  <w:tcW w:w="4320" w:type="dxa"/>
                </w:tcPr>
                <w:p w:rsidR="008252EF" w:rsidP="00BC0DAA" w:rsidRDefault="008252EF" w14:paraId="4E889237" w14:textId="77777777">
                  <w:pPr>
                    <w:jc w:val="right"/>
                  </w:pPr>
                  <w:bookmarkStart w:name="bm_version" w:colFirst="1" w:colLast="1" w:id="0"/>
                  <w:r>
                    <w:t>Version:</w:t>
                  </w:r>
                </w:p>
              </w:tc>
              <w:tc>
                <w:tcPr>
                  <w:tcW w:w="4320" w:type="dxa"/>
                </w:tcPr>
                <w:p w:rsidRPr="00A86DE3" w:rsidR="008252EF" w:rsidP="00A86DE3" w:rsidRDefault="00511ADB" w14:paraId="685E32FA" w14:textId="4F3B1F68">
                  <w:pPr>
                    <w:pStyle w:val="Version"/>
                  </w:pPr>
                  <w:r>
                    <w:t>1</w:t>
                  </w:r>
                </w:p>
              </w:tc>
            </w:tr>
            <w:tr w:rsidR="008252EF" w:rsidTr="008252EF" w14:paraId="75EA1C1B" w14:textId="77777777">
              <w:trPr>
                <w:cantSplit/>
                <w:trHeight w:val="274" w:hRule="exact"/>
              </w:trPr>
              <w:tc>
                <w:tcPr>
                  <w:tcW w:w="4320" w:type="dxa"/>
                </w:tcPr>
                <w:p w:rsidR="008252EF" w:rsidP="00DF3A06" w:rsidRDefault="008252EF" w14:paraId="415FDDB8" w14:textId="77777777">
                  <w:pPr>
                    <w:jc w:val="right"/>
                  </w:pPr>
                  <w:bookmarkStart w:name="bm_version_date" w:colFirst="1" w:colLast="1" w:id="1"/>
                  <w:bookmarkEnd w:id="0"/>
                  <w:r>
                    <w:t>Version date:</w:t>
                  </w:r>
                </w:p>
              </w:tc>
              <w:tc>
                <w:tcPr>
                  <w:tcW w:w="4320" w:type="dxa"/>
                </w:tcPr>
                <w:p w:rsidRPr="00841AE5" w:rsidR="008252EF" w:rsidP="00DF3A06" w:rsidRDefault="00511ADB" w14:paraId="15C9B324" w14:textId="09DBE8B0">
                  <w:pPr>
                    <w:pStyle w:val="VersionDate"/>
                  </w:pPr>
                  <w:r>
                    <w:t>2023-10-</w:t>
                  </w:r>
                  <w:r w:rsidR="00691A3A">
                    <w:t>2</w:t>
                  </w:r>
                  <w:r w:rsidR="006614D9">
                    <w:t>3</w:t>
                  </w:r>
                </w:p>
              </w:tc>
            </w:tr>
            <w:bookmarkEnd w:id="1"/>
            <w:tr w:rsidR="008252EF" w:rsidTr="008252EF" w14:paraId="1EBA600C" w14:textId="77777777">
              <w:trPr>
                <w:cantSplit/>
                <w:trHeight w:val="274" w:hRule="exact"/>
              </w:trPr>
              <w:tc>
                <w:tcPr>
                  <w:tcW w:w="4320" w:type="dxa"/>
                </w:tcPr>
                <w:p w:rsidR="008252EF" w:rsidP="00DF3A06" w:rsidRDefault="008252EF" w14:paraId="31452235" w14:textId="77777777">
                  <w:pPr>
                    <w:jc w:val="right"/>
                  </w:pPr>
                  <w:r>
                    <w:t>Original date:</w:t>
                  </w:r>
                </w:p>
              </w:tc>
              <w:tc>
                <w:tcPr>
                  <w:tcW w:w="4320" w:type="dxa"/>
                </w:tcPr>
                <w:p w:rsidRPr="00841AE5" w:rsidR="008252EF" w:rsidP="00DF3A06" w:rsidRDefault="001717D3" w14:paraId="443E2265" w14:textId="4AE95519">
                  <w:pPr>
                    <w:pStyle w:val="OriginalVersionDate"/>
                    <w:rPr>
                      <w:szCs w:val="24"/>
                    </w:rPr>
                  </w:pPr>
                  <w:r>
                    <w:rPr>
                      <w:szCs w:val="24"/>
                    </w:rPr>
                    <w:fldChar w:fldCharType="begin"/>
                  </w:r>
                  <w:r>
                    <w:rPr>
                      <w:szCs w:val="24"/>
                    </w:rPr>
                    <w:instrText xml:space="preserve"> CREATEDATE  \@ "yyyy-MM-dd" </w:instrText>
                  </w:r>
                  <w:r>
                    <w:rPr>
                      <w:szCs w:val="24"/>
                    </w:rPr>
                    <w:fldChar w:fldCharType="separate"/>
                  </w:r>
                  <w:r w:rsidR="006E18C7">
                    <w:rPr>
                      <w:noProof/>
                      <w:szCs w:val="24"/>
                    </w:rPr>
                    <w:t>2023-10-1</w:t>
                  </w:r>
                  <w:r w:rsidR="006614D9">
                    <w:rPr>
                      <w:noProof/>
                      <w:szCs w:val="24"/>
                    </w:rPr>
                    <w:t>5</w:t>
                  </w:r>
                  <w:r>
                    <w:rPr>
                      <w:szCs w:val="24"/>
                    </w:rPr>
                    <w:fldChar w:fldCharType="end"/>
                  </w:r>
                </w:p>
              </w:tc>
            </w:tr>
            <w:tr w:rsidR="008252EF" w:rsidTr="00FD528D" w14:paraId="585EF602" w14:textId="77777777">
              <w:trPr>
                <w:cantSplit/>
                <w:trHeight w:val="274" w:hRule="exact"/>
              </w:trPr>
              <w:tc>
                <w:tcPr>
                  <w:tcW w:w="4320" w:type="dxa"/>
                </w:tcPr>
                <w:p w:rsidR="008252EF" w:rsidP="00DF3A06" w:rsidRDefault="00FD528D" w14:paraId="6F0380A7" w14:textId="77777777">
                  <w:pPr>
                    <w:tabs>
                      <w:tab w:val="center" w:pos="2088"/>
                      <w:tab w:val="right" w:pos="4176"/>
                    </w:tabs>
                  </w:pPr>
                  <w:r>
                    <w:tab/>
                  </w:r>
                  <w:r>
                    <w:tab/>
                  </w:r>
                  <w:r w:rsidR="008252EF">
                    <w:t>Controlled document:</w:t>
                  </w:r>
                </w:p>
              </w:tc>
              <w:tc>
                <w:tcPr>
                  <w:tcW w:w="4320" w:type="dxa"/>
                </w:tcPr>
                <w:p w:rsidR="008252EF" w:rsidP="00DF3A06" w:rsidRDefault="00F3529B" w14:paraId="746B6DC4" w14:textId="34C8375B">
                  <w:pPr>
                    <w:pStyle w:val="ControlledDocument"/>
                    <w:framePr w:wrap="auto" w:vAnchor="margin" w:xAlign="left" w:yAlign="inline"/>
                    <w:suppressOverlap w:val="0"/>
                  </w:pPr>
                  <w:r>
                    <w:fldChar w:fldCharType="begin"/>
                  </w:r>
                  <w:r>
                    <w:instrText xml:space="preserve"> DOCVARIABLE  varControlledDoc \*MERGEFORMAT </w:instrText>
                  </w:r>
                  <w:r>
                    <w:fldChar w:fldCharType="separate"/>
                  </w:r>
                  <w:r w:rsidR="006E18C7">
                    <w:t>No</w:t>
                  </w:r>
                  <w:r>
                    <w:fldChar w:fldCharType="end"/>
                  </w:r>
                </w:p>
              </w:tc>
            </w:tr>
            <w:tr w:rsidR="00831B29" w14:paraId="648DB908" w14:textId="77777777">
              <w:trPr>
                <w:cantSplit/>
                <w:trHeight w:val="274" w:hRule="exact"/>
              </w:trPr>
              <w:tc>
                <w:tcPr>
                  <w:tcW w:w="4320" w:type="dxa"/>
                </w:tcPr>
                <w:p w:rsidR="00831B29" w:rsidP="00DF3A06" w:rsidRDefault="00831B29" w14:paraId="4E1083AA" w14:textId="77777777">
                  <w:pPr>
                    <w:jc w:val="right"/>
                  </w:pPr>
                  <w:r>
                    <w:t>WBS Level 2:</w:t>
                  </w:r>
                </w:p>
              </w:tc>
              <w:tc>
                <w:tcPr>
                  <w:tcW w:w="4320" w:type="dxa"/>
                  <w:tcMar>
                    <w:right w:w="0" w:type="dxa"/>
                  </w:tcMar>
                </w:tcPr>
                <w:p w:rsidR="00831B29" w:rsidP="00DF3A06" w:rsidRDefault="005D029C" w14:paraId="6A9801E6" w14:textId="06D515A8">
                  <w:pPr>
                    <w:pStyle w:val="WBSabbr"/>
                    <w:framePr w:wrap="auto" w:vAnchor="margin" w:xAlign="left" w:yAlign="inline"/>
                    <w:suppressOverlap w:val="0"/>
                  </w:pPr>
                  <w:r w:rsidRPr="00AF3D10">
                    <w:rPr>
                      <w:rStyle w:val="WBSLevel2Abbr"/>
                    </w:rPr>
                    <w:fldChar w:fldCharType="begin"/>
                  </w:r>
                  <w:r w:rsidRPr="00AF3D10">
                    <w:rPr>
                      <w:rStyle w:val="WBSLevel2Abbr"/>
                    </w:rPr>
                    <w:instrText xml:space="preserve"> DOCVARIABLE  varWbsLevel2Abbr  \* MERGEFORMAT </w:instrText>
                  </w:r>
                  <w:r w:rsidRPr="00AF3D10">
                    <w:rPr>
                      <w:rStyle w:val="WBSLevel2Abbr"/>
                    </w:rPr>
                    <w:fldChar w:fldCharType="separate"/>
                  </w:r>
                  <w:r w:rsidR="006E18C7">
                    <w:rPr>
                      <w:rStyle w:val="WBSLevel2Abbr"/>
                    </w:rPr>
                    <w:t>ASP</w:t>
                  </w:r>
                  <w:r w:rsidRPr="00AF3D10">
                    <w:rPr>
                      <w:rStyle w:val="WBSLevel2Abbr"/>
                    </w:rPr>
                    <w:fldChar w:fldCharType="end"/>
                  </w:r>
                  <w:r w:rsidR="004B7F3E">
                    <w:rPr>
                      <w:rFonts w:cstheme="minorHAnsi"/>
                    </w:rPr>
                    <w:t>–</w:t>
                  </w:r>
                  <w:r w:rsidRPr="00AF3D10">
                    <w:rPr>
                      <w:rStyle w:val="WBSLevel2Name"/>
                    </w:rPr>
                    <w:fldChar w:fldCharType="begin"/>
                  </w:r>
                  <w:r w:rsidRPr="00AF3D10">
                    <w:rPr>
                      <w:rStyle w:val="WBSLevel2Name"/>
                    </w:rPr>
                    <w:instrText xml:space="preserve"> DOCVARIABLE  varWbsLevel2Name  \* MERGEFORMAT </w:instrText>
                  </w:r>
                  <w:r w:rsidRPr="00AF3D10">
                    <w:rPr>
                      <w:rStyle w:val="WBSLevel2Name"/>
                    </w:rPr>
                    <w:fldChar w:fldCharType="separate"/>
                  </w:r>
                  <w:r w:rsidR="006E18C7">
                    <w:rPr>
                      <w:rStyle w:val="WBSLevel2Name"/>
                    </w:rPr>
                    <w:t>Analog Signal Path</w:t>
                  </w:r>
                  <w:r w:rsidRPr="00AF3D10">
                    <w:rPr>
                      <w:rStyle w:val="WBSLevel2Name"/>
                    </w:rPr>
                    <w:fldChar w:fldCharType="end"/>
                  </w:r>
                </w:p>
              </w:tc>
            </w:tr>
            <w:tr w:rsidR="00831B29" w14:paraId="5D81C88D" w14:textId="77777777">
              <w:trPr>
                <w:cantSplit/>
                <w:trHeight w:val="274" w:hRule="exact"/>
              </w:trPr>
              <w:tc>
                <w:tcPr>
                  <w:tcW w:w="4320" w:type="dxa"/>
                </w:tcPr>
                <w:p w:rsidR="00831B29" w:rsidP="00DF3A06" w:rsidRDefault="00831B29" w14:paraId="2C005800" w14:textId="77777777">
                  <w:pPr>
                    <w:jc w:val="right"/>
                  </w:pPr>
                  <w:r>
                    <w:t>Document type:</w:t>
                  </w:r>
                </w:p>
              </w:tc>
              <w:tc>
                <w:tcPr>
                  <w:tcW w:w="4320" w:type="dxa"/>
                  <w:tcMar>
                    <w:right w:w="0" w:type="dxa"/>
                  </w:tcMar>
                </w:tcPr>
                <w:p w:rsidRPr="00CE5C00" w:rsidR="00831B29" w:rsidP="00DF3A06" w:rsidRDefault="005D029C" w14:paraId="243CC7A7" w14:textId="43DD2ED9">
                  <w:pPr>
                    <w:pStyle w:val="DocumentTitleStyle"/>
                  </w:pPr>
                  <w:r w:rsidRPr="00AF3D10">
                    <w:rPr>
                      <w:rStyle w:val="DocumentTypeAbbr"/>
                    </w:rPr>
                    <w:fldChar w:fldCharType="begin"/>
                  </w:r>
                  <w:r w:rsidRPr="00AF3D10">
                    <w:rPr>
                      <w:rStyle w:val="DocumentTypeAbbr"/>
                    </w:rPr>
                    <w:instrText xml:space="preserve"> DOCVARIABLE  varDocTypeAbbr  \* MERGEFORMAT </w:instrText>
                  </w:r>
                  <w:r w:rsidRPr="00AF3D10">
                    <w:rPr>
                      <w:rStyle w:val="DocumentTypeAbbr"/>
                    </w:rPr>
                    <w:fldChar w:fldCharType="separate"/>
                  </w:r>
                  <w:r w:rsidR="006E18C7">
                    <w:rPr>
                      <w:rStyle w:val="DocumentTypeAbbr"/>
                    </w:rPr>
                    <w:t>DES</w:t>
                  </w:r>
                  <w:r w:rsidRPr="00AF3D10">
                    <w:rPr>
                      <w:rStyle w:val="DocumentTypeAbbr"/>
                    </w:rPr>
                    <w:fldChar w:fldCharType="end"/>
                  </w:r>
                  <w:r w:rsidRPr="00CE5C00" w:rsidR="004B7F3E">
                    <w:rPr>
                      <w:rFonts w:cstheme="minorHAnsi"/>
                    </w:rPr>
                    <w:t>–</w:t>
                  </w:r>
                  <w:r w:rsidRPr="00AF3D10">
                    <w:rPr>
                      <w:rStyle w:val="DocumentTypeName"/>
                    </w:rPr>
                    <w:fldChar w:fldCharType="begin"/>
                  </w:r>
                  <w:r w:rsidRPr="00AF3D10">
                    <w:rPr>
                      <w:rStyle w:val="DocumentTypeName"/>
                    </w:rPr>
                    <w:instrText xml:space="preserve"> DOCVARIABLE  varDocTypeName  \* MERGEFORMAT </w:instrText>
                  </w:r>
                  <w:r w:rsidRPr="00AF3D10">
                    <w:rPr>
                      <w:rStyle w:val="DocumentTypeName"/>
                    </w:rPr>
                    <w:fldChar w:fldCharType="separate"/>
                  </w:r>
                  <w:r w:rsidR="006E18C7">
                    <w:rPr>
                      <w:rStyle w:val="DocumentTypeName"/>
                    </w:rPr>
                    <w:t>Design Report</w:t>
                  </w:r>
                  <w:r w:rsidRPr="00AF3D10">
                    <w:rPr>
                      <w:rStyle w:val="DocumentTypeName"/>
                    </w:rPr>
                    <w:fldChar w:fldCharType="end"/>
                  </w:r>
                </w:p>
                <w:p w:rsidRPr="00CE5C00" w:rsidR="00831B29" w:rsidP="00DF3A06" w:rsidRDefault="00F3529B" w14:paraId="4AC4085E" w14:textId="1AD90BCF">
                  <w:r>
                    <w:fldChar w:fldCharType="begin"/>
                  </w:r>
                  <w:r>
                    <w:instrText xml:space="preserve"> DOCVARIABLE  varDocTypeName  \* MERGEFORMAT </w:instrText>
                  </w:r>
                  <w:r>
                    <w:fldChar w:fldCharType="separate"/>
                  </w:r>
                  <w:r w:rsidR="006E18C7">
                    <w:t>Design Report</w:t>
                  </w:r>
                  <w:r>
                    <w:fldChar w:fldCharType="end"/>
                  </w:r>
                </w:p>
              </w:tc>
            </w:tr>
          </w:tbl>
          <w:p w:rsidR="008252EF" w:rsidP="00BC0DAA" w:rsidRDefault="008252EF" w14:paraId="56F7B139" w14:textId="77777777"/>
          <w:p w:rsidRPr="000C09BE" w:rsidR="000C09BE" w:rsidP="000C09BE" w:rsidRDefault="000C09BE" w14:paraId="7756B60A" w14:textId="77777777">
            <w:pPr>
              <w:tabs>
                <w:tab w:val="left" w:pos="6385"/>
              </w:tabs>
            </w:pPr>
            <w:r>
              <w:tab/>
            </w:r>
          </w:p>
          <w:p w:rsidRPr="000C09BE" w:rsidR="000C09BE" w:rsidP="000C09BE" w:rsidRDefault="000C09BE" w14:paraId="549291C5" w14:textId="77777777"/>
          <w:p w:rsidRPr="000C09BE" w:rsidR="000C09BE" w:rsidP="000C09BE" w:rsidRDefault="000C09BE" w14:paraId="15EF2163" w14:textId="77777777"/>
          <w:p w:rsidRPr="000C09BE" w:rsidR="000C09BE" w:rsidP="000C09BE" w:rsidRDefault="000C09BE" w14:paraId="11E09F3F" w14:textId="77777777"/>
          <w:p w:rsidRPr="000C09BE" w:rsidR="000C09BE" w:rsidP="000C09BE" w:rsidRDefault="000C09BE" w14:paraId="7149E3EA" w14:textId="77777777"/>
          <w:p w:rsidRPr="000C09BE" w:rsidR="000C09BE" w:rsidP="000C09BE" w:rsidRDefault="000C09BE" w14:paraId="3AB97268" w14:textId="77777777"/>
          <w:p w:rsidRPr="000C09BE" w:rsidR="000C09BE" w:rsidP="000C09BE" w:rsidRDefault="000C09BE" w14:paraId="7766D6EB" w14:textId="77777777"/>
          <w:p w:rsidRPr="000C09BE" w:rsidR="000C09BE" w:rsidP="000C09BE" w:rsidRDefault="000C09BE" w14:paraId="3F4FFF17" w14:textId="77777777"/>
          <w:p w:rsidRPr="000C09BE" w:rsidR="000C09BE" w:rsidP="000C09BE" w:rsidRDefault="000C09BE" w14:paraId="7AF9E9CC" w14:textId="77777777"/>
        </w:tc>
      </w:tr>
      <w:tr w:rsidR="008252EF" w:rsidTr="001F610B" w14:paraId="55204836" w14:textId="77777777">
        <w:trPr>
          <w:cantSplit/>
          <w:trHeight w:val="3600" w:hRule="exact"/>
        </w:trPr>
        <w:tc>
          <w:tcPr>
            <w:tcW w:w="9350" w:type="dxa"/>
          </w:tcPr>
          <w:p w:rsidR="008252EF" w:rsidP="001A7BED" w:rsidRDefault="008252EF" w14:paraId="509A93AE" w14:textId="77777777"/>
        </w:tc>
      </w:tr>
    </w:tbl>
    <w:p w:rsidR="00C0380E" w:rsidP="00C471A1" w:rsidRDefault="00C0380E" w14:paraId="527F1CD4" w14:textId="77777777"/>
    <w:p w:rsidR="00C66255" w:rsidP="00B901A2" w:rsidRDefault="00C66255" w14:paraId="7181C95A" w14:textId="77777777">
      <w:r>
        <w:br w:type="page"/>
      </w:r>
    </w:p>
    <w:p w:rsidRPr="0047289E" w:rsidR="00C471A1" w:rsidP="0047289E" w:rsidRDefault="00C471A1" w14:paraId="1B1687D2" w14:textId="77777777">
      <w:pPr>
        <w:pStyle w:val="List"/>
      </w:pPr>
      <w:r w:rsidRPr="0047289E">
        <w:t>Revision History</w:t>
      </w:r>
    </w:p>
    <w:p w:rsidR="00C471A1" w:rsidP="00C471A1" w:rsidRDefault="00C471A1" w14:paraId="4A653C29" w14:textId="77777777"/>
    <w:tbl>
      <w:tblPr>
        <w:tblW w:w="9468" w:type="dxa"/>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fixed"/>
        <w:tblLook w:val="0000" w:firstRow="0" w:lastRow="0" w:firstColumn="0" w:lastColumn="0" w:noHBand="0" w:noVBand="0"/>
      </w:tblPr>
      <w:tblGrid>
        <w:gridCol w:w="705"/>
        <w:gridCol w:w="1530"/>
        <w:gridCol w:w="1439"/>
        <w:gridCol w:w="2897"/>
        <w:gridCol w:w="2897"/>
      </w:tblGrid>
      <w:tr w:rsidR="004F42C3" w:rsidTr="0047289E" w14:paraId="6DDEAC81" w14:textId="77777777">
        <w:trPr>
          <w:tblHeader/>
        </w:trPr>
        <w:tc>
          <w:tcPr>
            <w:tcW w:w="705" w:type="dxa"/>
            <w:vAlign w:val="bottom"/>
          </w:tcPr>
          <w:p w:rsidRPr="0026412E" w:rsidR="004F42C3" w:rsidP="00E215BE" w:rsidRDefault="004F42C3" w14:paraId="28C1C591" w14:textId="77777777">
            <w:pPr>
              <w:jc w:val="center"/>
              <w:rPr>
                <w:rFonts w:asciiTheme="majorHAnsi" w:hAnsiTheme="majorHAnsi" w:cstheme="majorHAnsi"/>
                <w:b/>
                <w:bCs/>
              </w:rPr>
            </w:pPr>
            <w:r w:rsidRPr="0026412E">
              <w:rPr>
                <w:rFonts w:asciiTheme="majorHAnsi" w:hAnsiTheme="majorHAnsi" w:cstheme="majorHAnsi"/>
                <w:b/>
                <w:bCs/>
              </w:rPr>
              <w:t>Ver</w:t>
            </w:r>
            <w:r>
              <w:rPr>
                <w:rFonts w:asciiTheme="majorHAnsi" w:hAnsiTheme="majorHAnsi" w:cstheme="majorHAnsi"/>
                <w:b/>
                <w:bCs/>
              </w:rPr>
              <w:t>.</w:t>
            </w:r>
          </w:p>
        </w:tc>
        <w:tc>
          <w:tcPr>
            <w:tcW w:w="1530" w:type="dxa"/>
            <w:vAlign w:val="bottom"/>
          </w:tcPr>
          <w:p w:rsidRPr="0026412E" w:rsidR="004F42C3" w:rsidP="00E215BE" w:rsidRDefault="004F42C3" w14:paraId="2CC508E5" w14:textId="77777777">
            <w:pPr>
              <w:jc w:val="center"/>
              <w:rPr>
                <w:rFonts w:asciiTheme="majorHAnsi" w:hAnsiTheme="majorHAnsi" w:cstheme="majorHAnsi"/>
                <w:b/>
                <w:bCs/>
              </w:rPr>
            </w:pPr>
            <w:r w:rsidRPr="0026412E">
              <w:rPr>
                <w:rFonts w:asciiTheme="majorHAnsi" w:hAnsiTheme="majorHAnsi" w:cstheme="majorHAnsi"/>
                <w:b/>
                <w:bCs/>
              </w:rPr>
              <w:t>Date</w:t>
            </w:r>
          </w:p>
        </w:tc>
        <w:tc>
          <w:tcPr>
            <w:tcW w:w="1439" w:type="dxa"/>
            <w:vAlign w:val="bottom"/>
          </w:tcPr>
          <w:p w:rsidRPr="0026412E" w:rsidR="004F42C3" w:rsidP="00E215BE" w:rsidRDefault="004F42C3" w14:paraId="1DF2FC08" w14:textId="77777777">
            <w:pPr>
              <w:jc w:val="center"/>
              <w:rPr>
                <w:rFonts w:asciiTheme="majorHAnsi" w:hAnsiTheme="majorHAnsi" w:cstheme="majorHAnsi"/>
                <w:b/>
                <w:bCs/>
              </w:rPr>
            </w:pPr>
            <w:r w:rsidRPr="0026412E">
              <w:rPr>
                <w:rFonts w:asciiTheme="majorHAnsi" w:hAnsiTheme="majorHAnsi" w:cstheme="majorHAnsi"/>
                <w:b/>
                <w:bCs/>
              </w:rPr>
              <w:t>Sections Affected</w:t>
            </w:r>
          </w:p>
        </w:tc>
        <w:tc>
          <w:tcPr>
            <w:tcW w:w="2897" w:type="dxa"/>
            <w:vAlign w:val="bottom"/>
          </w:tcPr>
          <w:p w:rsidRPr="0026412E" w:rsidR="004F42C3" w:rsidP="00E215BE" w:rsidRDefault="004F42C3" w14:paraId="0DBB7349" w14:textId="77777777">
            <w:pPr>
              <w:jc w:val="center"/>
              <w:rPr>
                <w:rFonts w:asciiTheme="majorHAnsi" w:hAnsiTheme="majorHAnsi" w:cstheme="majorHAnsi"/>
                <w:b/>
                <w:bCs/>
              </w:rPr>
            </w:pPr>
            <w:r w:rsidRPr="0026412E">
              <w:rPr>
                <w:rFonts w:asciiTheme="majorHAnsi" w:hAnsiTheme="majorHAnsi" w:cstheme="majorHAnsi"/>
                <w:b/>
                <w:bCs/>
              </w:rPr>
              <w:t>Reasons / Remarks</w:t>
            </w:r>
          </w:p>
        </w:tc>
        <w:tc>
          <w:tcPr>
            <w:tcW w:w="2897" w:type="dxa"/>
            <w:vAlign w:val="bottom"/>
          </w:tcPr>
          <w:p w:rsidRPr="0026412E" w:rsidR="004F42C3" w:rsidP="00E215BE" w:rsidRDefault="004F42C3" w14:paraId="6B4269B8" w14:textId="77777777">
            <w:pPr>
              <w:jc w:val="center"/>
              <w:rPr>
                <w:rFonts w:asciiTheme="majorHAnsi" w:hAnsiTheme="majorHAnsi" w:cstheme="majorHAnsi"/>
                <w:b/>
                <w:bCs/>
              </w:rPr>
            </w:pPr>
            <w:r>
              <w:rPr>
                <w:rFonts w:asciiTheme="majorHAnsi" w:hAnsiTheme="majorHAnsi" w:cstheme="majorHAnsi"/>
                <w:b/>
                <w:bCs/>
              </w:rPr>
              <w:t>Author(s)</w:t>
            </w:r>
          </w:p>
        </w:tc>
      </w:tr>
      <w:tr w:rsidR="004F42C3" w:rsidTr="0047289E" w14:paraId="260DF74C" w14:textId="77777777">
        <w:trPr>
          <w:trHeight w:val="9720" w:hRule="exact"/>
          <w:tblHeader/>
        </w:trPr>
        <w:tc>
          <w:tcPr>
            <w:tcW w:w="705" w:type="dxa"/>
            <w:tcBorders>
              <w:bottom w:val="single" w:color="auto" w:sz="12" w:space="0"/>
            </w:tcBorders>
          </w:tcPr>
          <w:p w:rsidR="004F42C3" w:rsidP="0047289E" w:rsidRDefault="004F42C3" w14:paraId="128CCA07" w14:textId="77777777">
            <w:pPr>
              <w:tabs>
                <w:tab w:val="decimal" w:pos="256"/>
              </w:tabs>
            </w:pPr>
            <w:r>
              <w:t>1</w:t>
            </w:r>
          </w:p>
          <w:p w:rsidRPr="00717922" w:rsidR="004F42C3" w:rsidP="0047289E" w:rsidRDefault="004F42C3" w14:paraId="3E2F1714" w14:textId="77777777">
            <w:pPr>
              <w:tabs>
                <w:tab w:val="decimal" w:pos="256"/>
              </w:tabs>
            </w:pPr>
          </w:p>
        </w:tc>
        <w:tc>
          <w:tcPr>
            <w:tcW w:w="1530" w:type="dxa"/>
            <w:tcBorders>
              <w:bottom w:val="single" w:color="auto" w:sz="12" w:space="0"/>
            </w:tcBorders>
          </w:tcPr>
          <w:p w:rsidRPr="00717922" w:rsidR="000C30ED" w:rsidP="005A25C3" w:rsidRDefault="001064F7" w14:paraId="2F953E5F" w14:textId="00A80150">
            <w:r>
              <w:t>2023-10-</w:t>
            </w:r>
            <w:r w:rsidR="000D1E4B">
              <w:t>2</w:t>
            </w:r>
            <w:r w:rsidR="006614D9">
              <w:t>3</w:t>
            </w:r>
          </w:p>
        </w:tc>
        <w:tc>
          <w:tcPr>
            <w:tcW w:w="1439" w:type="dxa"/>
            <w:tcBorders>
              <w:bottom w:val="single" w:color="auto" w:sz="12" w:space="0"/>
            </w:tcBorders>
          </w:tcPr>
          <w:p w:rsidRPr="00E4626C" w:rsidR="004F42C3" w:rsidP="005A25C3" w:rsidRDefault="004F42C3" w14:paraId="0B868FC4" w14:textId="77777777">
            <w:pPr>
              <w:rPr>
                <w:rFonts w:asciiTheme="majorHAnsi" w:hAnsiTheme="majorHAnsi"/>
                <w:szCs w:val="22"/>
              </w:rPr>
            </w:pPr>
            <w:r w:rsidRPr="00717922">
              <w:rPr>
                <w:szCs w:val="22"/>
              </w:rPr>
              <w:t>All</w:t>
            </w:r>
          </w:p>
        </w:tc>
        <w:tc>
          <w:tcPr>
            <w:tcW w:w="2897" w:type="dxa"/>
            <w:tcBorders>
              <w:bottom w:val="single" w:color="auto" w:sz="12" w:space="0"/>
            </w:tcBorders>
          </w:tcPr>
          <w:p w:rsidRPr="00717922" w:rsidR="004F42C3" w:rsidP="005A25C3" w:rsidRDefault="004F42C3" w14:paraId="44461018" w14:textId="77777777">
            <w:pPr>
              <w:rPr>
                <w:szCs w:val="22"/>
              </w:rPr>
            </w:pPr>
            <w:r w:rsidRPr="00717922">
              <w:rPr>
                <w:szCs w:val="22"/>
              </w:rPr>
              <w:t>Original</w:t>
            </w:r>
          </w:p>
        </w:tc>
        <w:tc>
          <w:tcPr>
            <w:tcW w:w="2897" w:type="dxa"/>
            <w:tcBorders>
              <w:bottom w:val="single" w:color="auto" w:sz="12" w:space="0"/>
            </w:tcBorders>
          </w:tcPr>
          <w:p w:rsidRPr="00717922" w:rsidR="004F42C3" w:rsidP="005A25C3" w:rsidRDefault="00C818D1" w14:paraId="4EE443E8" w14:textId="3894D9B2">
            <w:pPr>
              <w:rPr>
                <w:szCs w:val="22"/>
              </w:rPr>
            </w:pPr>
            <w:r>
              <w:rPr>
                <w:szCs w:val="22"/>
              </w:rPr>
              <w:t>Weinreb, Shila, Flygare, Lamb</w:t>
            </w:r>
          </w:p>
        </w:tc>
      </w:tr>
    </w:tbl>
    <w:p w:rsidR="00024F4F" w:rsidP="007318A8" w:rsidRDefault="00C471A1" w14:paraId="00D4D430" w14:textId="77777777">
      <w:pPr>
        <w:pStyle w:val="TOCHeading"/>
      </w:pPr>
      <w:r>
        <w:br w:type="page"/>
      </w:r>
      <w:r w:rsidR="00585A3F">
        <w:t xml:space="preserve"> </w:t>
      </w:r>
    </w:p>
    <w:sdt>
      <w:sdtPr>
        <w:rPr>
          <w:rFonts w:eastAsia="Times New Roman" w:cs="Times New Roman" w:asciiTheme="minorHAnsi" w:hAnsiTheme="minorHAnsi"/>
          <w:b w:val="0"/>
          <w:bCs w:val="0"/>
          <w:sz w:val="22"/>
          <w:szCs w:val="24"/>
        </w:rPr>
        <w:id w:val="-413705371"/>
        <w:docPartObj>
          <w:docPartGallery w:val="Table of Contents"/>
          <w:docPartUnique/>
        </w:docPartObj>
      </w:sdtPr>
      <w:sdtEndPr>
        <w:rPr>
          <w:noProof/>
        </w:rPr>
      </w:sdtEndPr>
      <w:sdtContent>
        <w:p w:rsidR="00024F4F" w:rsidP="00792AA3" w:rsidRDefault="00024F4F" w14:paraId="7FDCE40A" w14:textId="77777777">
          <w:pPr>
            <w:pStyle w:val="TOCHeading"/>
          </w:pPr>
          <w:r>
            <w:t>Table of Contents</w:t>
          </w:r>
        </w:p>
        <w:p w:rsidR="006E18C7" w:rsidRDefault="00405983" w14:paraId="55FAA8D8" w14:textId="4E48EB28">
          <w:pPr>
            <w:pStyle w:val="TOC1"/>
            <w:tabs>
              <w:tab w:val="right" w:leader="dot" w:pos="9350"/>
            </w:tabs>
            <w:rPr>
              <w:rFonts w:eastAsiaTheme="minorEastAsia" w:cstheme="minorBidi"/>
              <w:noProof/>
              <w:kern w:val="2"/>
              <w:szCs w:val="22"/>
              <w14:ligatures w14:val="standardContextual"/>
            </w:rPr>
          </w:pPr>
          <w:r>
            <w:rPr>
              <w:rFonts w:asciiTheme="majorHAnsi" w:hAnsiTheme="majorHAnsi"/>
              <w:b/>
              <w:bCs/>
            </w:rPr>
            <w:fldChar w:fldCharType="begin"/>
          </w:r>
          <w:r>
            <w:rPr>
              <w:rFonts w:asciiTheme="majorHAnsi" w:hAnsiTheme="majorHAnsi"/>
              <w:b/>
              <w:bCs/>
            </w:rPr>
            <w:instrText xml:space="preserve"> TOC \o "1-4" \h \z \u </w:instrText>
          </w:r>
          <w:r>
            <w:rPr>
              <w:rFonts w:asciiTheme="majorHAnsi" w:hAnsiTheme="majorHAnsi"/>
              <w:b/>
              <w:bCs/>
            </w:rPr>
            <w:fldChar w:fldCharType="separate"/>
          </w:r>
          <w:hyperlink w:history="1" w:anchor="_Toc148960899">
            <w:r w:rsidRPr="00AA1A99" w:rsidR="006E18C7">
              <w:rPr>
                <w:rStyle w:val="Hyperlink"/>
                <w:noProof/>
              </w:rPr>
              <w:t>1</w:t>
            </w:r>
            <w:r w:rsidR="006E18C7">
              <w:rPr>
                <w:rFonts w:eastAsiaTheme="minorEastAsia" w:cstheme="minorBidi"/>
                <w:noProof/>
                <w:kern w:val="2"/>
                <w:szCs w:val="22"/>
                <w14:ligatures w14:val="standardContextual"/>
              </w:rPr>
              <w:tab/>
            </w:r>
            <w:r w:rsidRPr="00AA1A99" w:rsidR="006E18C7">
              <w:rPr>
                <w:rStyle w:val="Hyperlink"/>
                <w:noProof/>
              </w:rPr>
              <w:t>Introduction</w:t>
            </w:r>
            <w:r w:rsidR="006E18C7">
              <w:rPr>
                <w:noProof/>
                <w:webHidden/>
              </w:rPr>
              <w:tab/>
            </w:r>
            <w:r w:rsidR="006E18C7">
              <w:rPr>
                <w:noProof/>
                <w:webHidden/>
              </w:rPr>
              <w:fldChar w:fldCharType="begin"/>
            </w:r>
            <w:r w:rsidR="006E18C7">
              <w:rPr>
                <w:noProof/>
                <w:webHidden/>
              </w:rPr>
              <w:instrText xml:space="preserve"> PAGEREF _Toc148960899 \h </w:instrText>
            </w:r>
            <w:r w:rsidR="006E18C7">
              <w:rPr>
                <w:noProof/>
                <w:webHidden/>
              </w:rPr>
            </w:r>
            <w:r w:rsidR="006E18C7">
              <w:rPr>
                <w:noProof/>
                <w:webHidden/>
              </w:rPr>
              <w:fldChar w:fldCharType="separate"/>
            </w:r>
            <w:r w:rsidR="006E18C7">
              <w:rPr>
                <w:noProof/>
                <w:webHidden/>
              </w:rPr>
              <w:t>4</w:t>
            </w:r>
            <w:r w:rsidR="006E18C7">
              <w:rPr>
                <w:noProof/>
                <w:webHidden/>
              </w:rPr>
              <w:fldChar w:fldCharType="end"/>
            </w:r>
          </w:hyperlink>
        </w:p>
        <w:p w:rsidR="006E18C7" w:rsidRDefault="00F3529B" w14:paraId="0C2C45DB" w14:textId="6D777896">
          <w:pPr>
            <w:pStyle w:val="TOC1"/>
            <w:tabs>
              <w:tab w:val="right" w:leader="dot" w:pos="9350"/>
            </w:tabs>
            <w:rPr>
              <w:rFonts w:eastAsiaTheme="minorEastAsia" w:cstheme="minorBidi"/>
              <w:noProof/>
              <w:kern w:val="2"/>
              <w:szCs w:val="22"/>
              <w14:ligatures w14:val="standardContextual"/>
            </w:rPr>
          </w:pPr>
          <w:hyperlink w:history="1" w:anchor="_Toc148960900">
            <w:r w:rsidRPr="00AA1A99" w:rsidR="006E18C7">
              <w:rPr>
                <w:rStyle w:val="Hyperlink"/>
                <w:noProof/>
              </w:rPr>
              <w:t>2</w:t>
            </w:r>
            <w:r w:rsidR="006E18C7">
              <w:rPr>
                <w:rFonts w:eastAsiaTheme="minorEastAsia" w:cstheme="minorBidi"/>
                <w:noProof/>
                <w:kern w:val="2"/>
                <w:szCs w:val="22"/>
                <w14:ligatures w14:val="standardContextual"/>
              </w:rPr>
              <w:tab/>
            </w:r>
            <w:r w:rsidRPr="00AA1A99" w:rsidR="006E18C7">
              <w:rPr>
                <w:rStyle w:val="Hyperlink"/>
                <w:noProof/>
              </w:rPr>
              <w:t>Requirements</w:t>
            </w:r>
            <w:r w:rsidR="006E18C7">
              <w:rPr>
                <w:noProof/>
                <w:webHidden/>
              </w:rPr>
              <w:tab/>
            </w:r>
            <w:r w:rsidR="006E18C7">
              <w:rPr>
                <w:noProof/>
                <w:webHidden/>
              </w:rPr>
              <w:fldChar w:fldCharType="begin"/>
            </w:r>
            <w:r w:rsidR="006E18C7">
              <w:rPr>
                <w:noProof/>
                <w:webHidden/>
              </w:rPr>
              <w:instrText xml:space="preserve"> PAGEREF _Toc148960900 \h </w:instrText>
            </w:r>
            <w:r w:rsidR="006E18C7">
              <w:rPr>
                <w:noProof/>
                <w:webHidden/>
              </w:rPr>
            </w:r>
            <w:r w:rsidR="006E18C7">
              <w:rPr>
                <w:noProof/>
                <w:webHidden/>
              </w:rPr>
              <w:fldChar w:fldCharType="separate"/>
            </w:r>
            <w:r w:rsidR="006E18C7">
              <w:rPr>
                <w:noProof/>
                <w:webHidden/>
              </w:rPr>
              <w:t>4</w:t>
            </w:r>
            <w:r w:rsidR="006E18C7">
              <w:rPr>
                <w:noProof/>
                <w:webHidden/>
              </w:rPr>
              <w:fldChar w:fldCharType="end"/>
            </w:r>
          </w:hyperlink>
        </w:p>
        <w:p w:rsidR="006E18C7" w:rsidRDefault="00F3529B" w14:paraId="19809ECE" w14:textId="32871335">
          <w:pPr>
            <w:pStyle w:val="TOC1"/>
            <w:tabs>
              <w:tab w:val="right" w:leader="dot" w:pos="9350"/>
            </w:tabs>
            <w:rPr>
              <w:rFonts w:eastAsiaTheme="minorEastAsia" w:cstheme="minorBidi"/>
              <w:noProof/>
              <w:kern w:val="2"/>
              <w:szCs w:val="22"/>
              <w14:ligatures w14:val="standardContextual"/>
            </w:rPr>
          </w:pPr>
          <w:hyperlink w:history="1" w:anchor="_Toc148960901">
            <w:r w:rsidRPr="00AA1A99" w:rsidR="006E18C7">
              <w:rPr>
                <w:rStyle w:val="Hyperlink"/>
                <w:noProof/>
              </w:rPr>
              <w:t>3</w:t>
            </w:r>
            <w:r w:rsidR="006E18C7">
              <w:rPr>
                <w:rFonts w:eastAsiaTheme="minorEastAsia" w:cstheme="minorBidi"/>
                <w:noProof/>
                <w:kern w:val="2"/>
                <w:szCs w:val="22"/>
                <w14:ligatures w14:val="standardContextual"/>
              </w:rPr>
              <w:tab/>
            </w:r>
            <w:r w:rsidRPr="00AA1A99" w:rsidR="006E18C7">
              <w:rPr>
                <w:rStyle w:val="Hyperlink"/>
                <w:noProof/>
              </w:rPr>
              <w:t>Design overview</w:t>
            </w:r>
            <w:r w:rsidR="006E18C7">
              <w:rPr>
                <w:noProof/>
                <w:webHidden/>
              </w:rPr>
              <w:tab/>
            </w:r>
            <w:r w:rsidR="006E18C7">
              <w:rPr>
                <w:noProof/>
                <w:webHidden/>
              </w:rPr>
              <w:fldChar w:fldCharType="begin"/>
            </w:r>
            <w:r w:rsidR="006E18C7">
              <w:rPr>
                <w:noProof/>
                <w:webHidden/>
              </w:rPr>
              <w:instrText xml:space="preserve"> PAGEREF _Toc148960901 \h </w:instrText>
            </w:r>
            <w:r w:rsidR="006E18C7">
              <w:rPr>
                <w:noProof/>
                <w:webHidden/>
              </w:rPr>
            </w:r>
            <w:r w:rsidR="006E18C7">
              <w:rPr>
                <w:noProof/>
                <w:webHidden/>
              </w:rPr>
              <w:fldChar w:fldCharType="separate"/>
            </w:r>
            <w:r w:rsidR="006E18C7">
              <w:rPr>
                <w:noProof/>
                <w:webHidden/>
              </w:rPr>
              <w:t>5</w:t>
            </w:r>
            <w:r w:rsidR="006E18C7">
              <w:rPr>
                <w:noProof/>
                <w:webHidden/>
              </w:rPr>
              <w:fldChar w:fldCharType="end"/>
            </w:r>
          </w:hyperlink>
        </w:p>
        <w:p w:rsidR="006E18C7" w:rsidRDefault="00F3529B" w14:paraId="7658F9CF" w14:textId="3685ED8E">
          <w:pPr>
            <w:pStyle w:val="TOC1"/>
            <w:tabs>
              <w:tab w:val="right" w:leader="dot" w:pos="9350"/>
            </w:tabs>
            <w:rPr>
              <w:rFonts w:eastAsiaTheme="minorEastAsia" w:cstheme="minorBidi"/>
              <w:noProof/>
              <w:kern w:val="2"/>
              <w:szCs w:val="22"/>
              <w14:ligatures w14:val="standardContextual"/>
            </w:rPr>
          </w:pPr>
          <w:hyperlink w:history="1" w:anchor="_Toc148960902">
            <w:r w:rsidRPr="00AA1A99" w:rsidR="006E18C7">
              <w:rPr>
                <w:rStyle w:val="Hyperlink"/>
                <w:noProof/>
              </w:rPr>
              <w:t>4</w:t>
            </w:r>
            <w:r w:rsidR="006E18C7">
              <w:rPr>
                <w:rFonts w:eastAsiaTheme="minorEastAsia" w:cstheme="minorBidi"/>
                <w:noProof/>
                <w:kern w:val="2"/>
                <w:szCs w:val="22"/>
                <w14:ligatures w14:val="standardContextual"/>
              </w:rPr>
              <w:tab/>
            </w:r>
            <w:r w:rsidRPr="00AA1A99" w:rsidR="006E18C7">
              <w:rPr>
                <w:rStyle w:val="Hyperlink"/>
                <w:noProof/>
              </w:rPr>
              <w:t>Design details</w:t>
            </w:r>
            <w:r w:rsidR="006E18C7">
              <w:rPr>
                <w:noProof/>
                <w:webHidden/>
              </w:rPr>
              <w:tab/>
            </w:r>
            <w:r w:rsidR="006E18C7">
              <w:rPr>
                <w:noProof/>
                <w:webHidden/>
              </w:rPr>
              <w:fldChar w:fldCharType="begin"/>
            </w:r>
            <w:r w:rsidR="006E18C7">
              <w:rPr>
                <w:noProof/>
                <w:webHidden/>
              </w:rPr>
              <w:instrText xml:space="preserve"> PAGEREF _Toc148960902 \h </w:instrText>
            </w:r>
            <w:r w:rsidR="006E18C7">
              <w:rPr>
                <w:noProof/>
                <w:webHidden/>
              </w:rPr>
            </w:r>
            <w:r w:rsidR="006E18C7">
              <w:rPr>
                <w:noProof/>
                <w:webHidden/>
              </w:rPr>
              <w:fldChar w:fldCharType="separate"/>
            </w:r>
            <w:r w:rsidR="006E18C7">
              <w:rPr>
                <w:noProof/>
                <w:webHidden/>
              </w:rPr>
              <w:t>6</w:t>
            </w:r>
            <w:r w:rsidR="006E18C7">
              <w:rPr>
                <w:noProof/>
                <w:webHidden/>
              </w:rPr>
              <w:fldChar w:fldCharType="end"/>
            </w:r>
          </w:hyperlink>
        </w:p>
        <w:p w:rsidR="006E18C7" w:rsidRDefault="00F3529B" w14:paraId="4E746426" w14:textId="7C0E780D">
          <w:pPr>
            <w:pStyle w:val="TOC2"/>
            <w:tabs>
              <w:tab w:val="right" w:leader="dot" w:pos="9350"/>
            </w:tabs>
            <w:rPr>
              <w:rFonts w:eastAsiaTheme="minorEastAsia" w:cstheme="minorBidi"/>
              <w:noProof/>
              <w:kern w:val="2"/>
              <w:szCs w:val="22"/>
              <w14:ligatures w14:val="standardContextual"/>
            </w:rPr>
          </w:pPr>
          <w:hyperlink w:history="1" w:anchor="_Toc148960903">
            <w:r w:rsidRPr="00AA1A99" w:rsidR="006E18C7">
              <w:rPr>
                <w:rStyle w:val="Hyperlink"/>
                <w:noProof/>
              </w:rPr>
              <w:t>4.1</w:t>
            </w:r>
            <w:r w:rsidR="006E18C7">
              <w:rPr>
                <w:rFonts w:eastAsiaTheme="minorEastAsia" w:cstheme="minorBidi"/>
                <w:noProof/>
                <w:kern w:val="2"/>
                <w:szCs w:val="22"/>
                <w14:ligatures w14:val="standardContextual"/>
              </w:rPr>
              <w:tab/>
            </w:r>
            <w:r w:rsidRPr="00AA1A99" w:rsidR="006E18C7">
              <w:rPr>
                <w:rStyle w:val="Hyperlink"/>
                <w:noProof/>
              </w:rPr>
              <w:t>Feed</w:t>
            </w:r>
            <w:r w:rsidR="006E18C7">
              <w:rPr>
                <w:noProof/>
                <w:webHidden/>
              </w:rPr>
              <w:tab/>
            </w:r>
            <w:r w:rsidR="006E18C7">
              <w:rPr>
                <w:noProof/>
                <w:webHidden/>
              </w:rPr>
              <w:fldChar w:fldCharType="begin"/>
            </w:r>
            <w:r w:rsidR="006E18C7">
              <w:rPr>
                <w:noProof/>
                <w:webHidden/>
              </w:rPr>
              <w:instrText xml:space="preserve"> PAGEREF _Toc148960903 \h </w:instrText>
            </w:r>
            <w:r w:rsidR="006E18C7">
              <w:rPr>
                <w:noProof/>
                <w:webHidden/>
              </w:rPr>
            </w:r>
            <w:r w:rsidR="006E18C7">
              <w:rPr>
                <w:noProof/>
                <w:webHidden/>
              </w:rPr>
              <w:fldChar w:fldCharType="separate"/>
            </w:r>
            <w:r w:rsidR="006E18C7">
              <w:rPr>
                <w:noProof/>
                <w:webHidden/>
              </w:rPr>
              <w:t>6</w:t>
            </w:r>
            <w:r w:rsidR="006E18C7">
              <w:rPr>
                <w:noProof/>
                <w:webHidden/>
              </w:rPr>
              <w:fldChar w:fldCharType="end"/>
            </w:r>
          </w:hyperlink>
        </w:p>
        <w:p w:rsidR="006E18C7" w:rsidRDefault="00F3529B" w14:paraId="6232D9A6" w14:textId="089B519D">
          <w:pPr>
            <w:pStyle w:val="TOC2"/>
            <w:tabs>
              <w:tab w:val="right" w:leader="dot" w:pos="9350"/>
            </w:tabs>
            <w:rPr>
              <w:rFonts w:eastAsiaTheme="minorEastAsia" w:cstheme="minorBidi"/>
              <w:noProof/>
              <w:kern w:val="2"/>
              <w:szCs w:val="22"/>
              <w14:ligatures w14:val="standardContextual"/>
            </w:rPr>
          </w:pPr>
          <w:hyperlink w:history="1" w:anchor="_Toc148960904">
            <w:r w:rsidRPr="00AA1A99" w:rsidR="006E18C7">
              <w:rPr>
                <w:rStyle w:val="Hyperlink"/>
                <w:noProof/>
              </w:rPr>
              <w:t>4.2</w:t>
            </w:r>
            <w:r w:rsidR="006E18C7">
              <w:rPr>
                <w:rFonts w:eastAsiaTheme="minorEastAsia" w:cstheme="minorBidi"/>
                <w:noProof/>
                <w:kern w:val="2"/>
                <w:szCs w:val="22"/>
                <w14:ligatures w14:val="standardContextual"/>
              </w:rPr>
              <w:tab/>
            </w:r>
            <w:r w:rsidRPr="00AA1A99" w:rsidR="006E18C7">
              <w:rPr>
                <w:rStyle w:val="Hyperlink"/>
                <w:noProof/>
              </w:rPr>
              <w:t>LNA</w:t>
            </w:r>
            <w:r w:rsidR="006E18C7">
              <w:rPr>
                <w:noProof/>
                <w:webHidden/>
              </w:rPr>
              <w:tab/>
            </w:r>
            <w:r w:rsidR="006E18C7">
              <w:rPr>
                <w:noProof/>
                <w:webHidden/>
              </w:rPr>
              <w:fldChar w:fldCharType="begin"/>
            </w:r>
            <w:r w:rsidR="006E18C7">
              <w:rPr>
                <w:noProof/>
                <w:webHidden/>
              </w:rPr>
              <w:instrText xml:space="preserve"> PAGEREF _Toc148960904 \h </w:instrText>
            </w:r>
            <w:r w:rsidR="006E18C7">
              <w:rPr>
                <w:noProof/>
                <w:webHidden/>
              </w:rPr>
            </w:r>
            <w:r w:rsidR="006E18C7">
              <w:rPr>
                <w:noProof/>
                <w:webHidden/>
              </w:rPr>
              <w:fldChar w:fldCharType="separate"/>
            </w:r>
            <w:r w:rsidR="006E18C7">
              <w:rPr>
                <w:noProof/>
                <w:webHidden/>
              </w:rPr>
              <w:t>9</w:t>
            </w:r>
            <w:r w:rsidR="006E18C7">
              <w:rPr>
                <w:noProof/>
                <w:webHidden/>
              </w:rPr>
              <w:fldChar w:fldCharType="end"/>
            </w:r>
          </w:hyperlink>
        </w:p>
        <w:p w:rsidR="006E18C7" w:rsidRDefault="00F3529B" w14:paraId="53D498F5" w14:textId="6C2E5C53">
          <w:pPr>
            <w:pStyle w:val="TOC2"/>
            <w:tabs>
              <w:tab w:val="right" w:leader="dot" w:pos="9350"/>
            </w:tabs>
            <w:rPr>
              <w:rFonts w:eastAsiaTheme="minorEastAsia" w:cstheme="minorBidi"/>
              <w:noProof/>
              <w:kern w:val="2"/>
              <w:szCs w:val="22"/>
              <w14:ligatures w14:val="standardContextual"/>
            </w:rPr>
          </w:pPr>
          <w:hyperlink w:history="1" w:anchor="_Toc148960905">
            <w:r w:rsidRPr="00AA1A99" w:rsidR="006E18C7">
              <w:rPr>
                <w:rStyle w:val="Hyperlink"/>
                <w:noProof/>
              </w:rPr>
              <w:t>4.3</w:t>
            </w:r>
            <w:r w:rsidR="006E18C7">
              <w:rPr>
                <w:rFonts w:eastAsiaTheme="minorEastAsia" w:cstheme="minorBidi"/>
                <w:noProof/>
                <w:kern w:val="2"/>
                <w:szCs w:val="22"/>
                <w14:ligatures w14:val="standardContextual"/>
              </w:rPr>
              <w:tab/>
            </w:r>
            <w:r w:rsidRPr="00AA1A99" w:rsidR="006E18C7">
              <w:rPr>
                <w:rStyle w:val="Hyperlink"/>
                <w:noProof/>
              </w:rPr>
              <w:t>Post-LNA electronics</w:t>
            </w:r>
            <w:r w:rsidR="006E18C7">
              <w:rPr>
                <w:noProof/>
                <w:webHidden/>
              </w:rPr>
              <w:tab/>
            </w:r>
            <w:r w:rsidR="006E18C7">
              <w:rPr>
                <w:noProof/>
                <w:webHidden/>
              </w:rPr>
              <w:fldChar w:fldCharType="begin"/>
            </w:r>
            <w:r w:rsidR="006E18C7">
              <w:rPr>
                <w:noProof/>
                <w:webHidden/>
              </w:rPr>
              <w:instrText xml:space="preserve"> PAGEREF _Toc148960905 \h </w:instrText>
            </w:r>
            <w:r w:rsidR="006E18C7">
              <w:rPr>
                <w:noProof/>
                <w:webHidden/>
              </w:rPr>
            </w:r>
            <w:r w:rsidR="006E18C7">
              <w:rPr>
                <w:noProof/>
                <w:webHidden/>
              </w:rPr>
              <w:fldChar w:fldCharType="separate"/>
            </w:r>
            <w:r w:rsidR="006E18C7">
              <w:rPr>
                <w:noProof/>
                <w:webHidden/>
              </w:rPr>
              <w:t>10</w:t>
            </w:r>
            <w:r w:rsidR="006E18C7">
              <w:rPr>
                <w:noProof/>
                <w:webHidden/>
              </w:rPr>
              <w:fldChar w:fldCharType="end"/>
            </w:r>
          </w:hyperlink>
        </w:p>
        <w:p w:rsidR="006E18C7" w:rsidRDefault="00F3529B" w14:paraId="1DFCDF2D" w14:textId="114376FB">
          <w:pPr>
            <w:pStyle w:val="TOC3"/>
            <w:tabs>
              <w:tab w:val="right" w:leader="dot" w:pos="9350"/>
            </w:tabs>
            <w:rPr>
              <w:rFonts w:eastAsiaTheme="minorEastAsia" w:cstheme="minorBidi"/>
              <w:noProof/>
              <w:kern w:val="2"/>
              <w:szCs w:val="22"/>
              <w14:ligatures w14:val="standardContextual"/>
            </w:rPr>
          </w:pPr>
          <w:hyperlink w:history="1" w:anchor="_Toc148960906">
            <w:r w:rsidRPr="00AA1A99" w:rsidR="006E18C7">
              <w:rPr>
                <w:rStyle w:val="Hyperlink"/>
                <w:noProof/>
              </w:rPr>
              <w:t>4.3.1</w:t>
            </w:r>
            <w:r w:rsidR="006E18C7">
              <w:rPr>
                <w:rFonts w:eastAsiaTheme="minorEastAsia" w:cstheme="minorBidi"/>
                <w:noProof/>
                <w:kern w:val="2"/>
                <w:szCs w:val="22"/>
                <w14:ligatures w14:val="standardContextual"/>
              </w:rPr>
              <w:tab/>
            </w:r>
            <w:r w:rsidRPr="00AA1A99" w:rsidR="006E18C7">
              <w:rPr>
                <w:rStyle w:val="Hyperlink"/>
                <w:noProof/>
              </w:rPr>
              <w:t>Front-end module</w:t>
            </w:r>
            <w:r w:rsidR="006E18C7">
              <w:rPr>
                <w:noProof/>
                <w:webHidden/>
              </w:rPr>
              <w:tab/>
            </w:r>
            <w:r w:rsidR="006E18C7">
              <w:rPr>
                <w:noProof/>
                <w:webHidden/>
              </w:rPr>
              <w:fldChar w:fldCharType="begin"/>
            </w:r>
            <w:r w:rsidR="006E18C7">
              <w:rPr>
                <w:noProof/>
                <w:webHidden/>
              </w:rPr>
              <w:instrText xml:space="preserve"> PAGEREF _Toc148960906 \h </w:instrText>
            </w:r>
            <w:r w:rsidR="006E18C7">
              <w:rPr>
                <w:noProof/>
                <w:webHidden/>
              </w:rPr>
            </w:r>
            <w:r w:rsidR="006E18C7">
              <w:rPr>
                <w:noProof/>
                <w:webHidden/>
              </w:rPr>
              <w:fldChar w:fldCharType="separate"/>
            </w:r>
            <w:r w:rsidR="006E18C7">
              <w:rPr>
                <w:noProof/>
                <w:webHidden/>
              </w:rPr>
              <w:t>11</w:t>
            </w:r>
            <w:r w:rsidR="006E18C7">
              <w:rPr>
                <w:noProof/>
                <w:webHidden/>
              </w:rPr>
              <w:fldChar w:fldCharType="end"/>
            </w:r>
          </w:hyperlink>
        </w:p>
        <w:p w:rsidR="006E18C7" w:rsidRDefault="00F3529B" w14:paraId="090A719B" w14:textId="2922872A">
          <w:pPr>
            <w:pStyle w:val="TOC3"/>
            <w:tabs>
              <w:tab w:val="right" w:leader="dot" w:pos="9350"/>
            </w:tabs>
            <w:rPr>
              <w:rFonts w:eastAsiaTheme="minorEastAsia" w:cstheme="minorBidi"/>
              <w:noProof/>
              <w:kern w:val="2"/>
              <w:szCs w:val="22"/>
              <w14:ligatures w14:val="standardContextual"/>
            </w:rPr>
          </w:pPr>
          <w:hyperlink w:history="1" w:anchor="_Toc148960907">
            <w:r w:rsidRPr="00AA1A99" w:rsidR="006E18C7">
              <w:rPr>
                <w:rStyle w:val="Hyperlink"/>
                <w:noProof/>
              </w:rPr>
              <w:t>4.3.2</w:t>
            </w:r>
            <w:r w:rsidR="006E18C7">
              <w:rPr>
                <w:rFonts w:eastAsiaTheme="minorEastAsia" w:cstheme="minorBidi"/>
                <w:noProof/>
                <w:kern w:val="2"/>
                <w:szCs w:val="22"/>
                <w14:ligatures w14:val="standardContextual"/>
              </w:rPr>
              <w:tab/>
            </w:r>
            <w:r w:rsidRPr="00AA1A99" w:rsidR="006E18C7">
              <w:rPr>
                <w:rStyle w:val="Hyperlink"/>
                <w:noProof/>
              </w:rPr>
              <w:t>Optical link</w:t>
            </w:r>
            <w:r w:rsidR="006E18C7">
              <w:rPr>
                <w:noProof/>
                <w:webHidden/>
              </w:rPr>
              <w:tab/>
            </w:r>
            <w:r w:rsidR="006E18C7">
              <w:rPr>
                <w:noProof/>
                <w:webHidden/>
              </w:rPr>
              <w:fldChar w:fldCharType="begin"/>
            </w:r>
            <w:r w:rsidR="006E18C7">
              <w:rPr>
                <w:noProof/>
                <w:webHidden/>
              </w:rPr>
              <w:instrText xml:space="preserve"> PAGEREF _Toc148960907 \h </w:instrText>
            </w:r>
            <w:r w:rsidR="006E18C7">
              <w:rPr>
                <w:noProof/>
                <w:webHidden/>
              </w:rPr>
            </w:r>
            <w:r w:rsidR="006E18C7">
              <w:rPr>
                <w:noProof/>
                <w:webHidden/>
              </w:rPr>
              <w:fldChar w:fldCharType="separate"/>
            </w:r>
            <w:r w:rsidR="006E18C7">
              <w:rPr>
                <w:noProof/>
                <w:webHidden/>
              </w:rPr>
              <w:t>12</w:t>
            </w:r>
            <w:r w:rsidR="006E18C7">
              <w:rPr>
                <w:noProof/>
                <w:webHidden/>
              </w:rPr>
              <w:fldChar w:fldCharType="end"/>
            </w:r>
          </w:hyperlink>
        </w:p>
        <w:p w:rsidR="006E18C7" w:rsidRDefault="00F3529B" w14:paraId="70B4F9E2" w14:textId="59DBBD6A">
          <w:pPr>
            <w:pStyle w:val="TOC4"/>
            <w:tabs>
              <w:tab w:val="right" w:leader="dot" w:pos="9350"/>
            </w:tabs>
            <w:rPr>
              <w:rFonts w:eastAsiaTheme="minorEastAsia" w:cstheme="minorBidi"/>
              <w:noProof/>
              <w:kern w:val="2"/>
              <w:szCs w:val="22"/>
              <w14:ligatures w14:val="standardContextual"/>
            </w:rPr>
          </w:pPr>
          <w:hyperlink w:history="1" w:anchor="_Toc148960908">
            <w:r w:rsidRPr="00AA1A99" w:rsidR="006E18C7">
              <w:rPr>
                <w:rStyle w:val="Hyperlink"/>
                <w:noProof/>
              </w:rPr>
              <w:t>4.3.2.1</w:t>
            </w:r>
            <w:r w:rsidR="006E18C7">
              <w:rPr>
                <w:rFonts w:eastAsiaTheme="minorEastAsia" w:cstheme="minorBidi"/>
                <w:noProof/>
                <w:kern w:val="2"/>
                <w:szCs w:val="22"/>
                <w14:ligatures w14:val="standardContextual"/>
              </w:rPr>
              <w:tab/>
            </w:r>
            <w:r w:rsidRPr="00AA1A99" w:rsidR="006E18C7">
              <w:rPr>
                <w:rStyle w:val="Hyperlink"/>
                <w:noProof/>
              </w:rPr>
              <w:t>Link gain</w:t>
            </w:r>
            <w:r w:rsidR="006E18C7">
              <w:rPr>
                <w:noProof/>
                <w:webHidden/>
              </w:rPr>
              <w:tab/>
            </w:r>
            <w:r w:rsidR="006E18C7">
              <w:rPr>
                <w:noProof/>
                <w:webHidden/>
              </w:rPr>
              <w:fldChar w:fldCharType="begin"/>
            </w:r>
            <w:r w:rsidR="006E18C7">
              <w:rPr>
                <w:noProof/>
                <w:webHidden/>
              </w:rPr>
              <w:instrText xml:space="preserve"> PAGEREF _Toc148960908 \h </w:instrText>
            </w:r>
            <w:r w:rsidR="006E18C7">
              <w:rPr>
                <w:noProof/>
                <w:webHidden/>
              </w:rPr>
            </w:r>
            <w:r w:rsidR="006E18C7">
              <w:rPr>
                <w:noProof/>
                <w:webHidden/>
              </w:rPr>
              <w:fldChar w:fldCharType="separate"/>
            </w:r>
            <w:r w:rsidR="006E18C7">
              <w:rPr>
                <w:noProof/>
                <w:webHidden/>
              </w:rPr>
              <w:t>12</w:t>
            </w:r>
            <w:r w:rsidR="006E18C7">
              <w:rPr>
                <w:noProof/>
                <w:webHidden/>
              </w:rPr>
              <w:fldChar w:fldCharType="end"/>
            </w:r>
          </w:hyperlink>
        </w:p>
        <w:p w:rsidR="006E18C7" w:rsidRDefault="00F3529B" w14:paraId="69E3443E" w14:textId="3BB4E753">
          <w:pPr>
            <w:pStyle w:val="TOC4"/>
            <w:tabs>
              <w:tab w:val="right" w:leader="dot" w:pos="9350"/>
            </w:tabs>
            <w:rPr>
              <w:rFonts w:eastAsiaTheme="minorEastAsia" w:cstheme="minorBidi"/>
              <w:noProof/>
              <w:kern w:val="2"/>
              <w:szCs w:val="22"/>
              <w14:ligatures w14:val="standardContextual"/>
            </w:rPr>
          </w:pPr>
          <w:hyperlink w:history="1" w:anchor="_Toc148960909">
            <w:r w:rsidRPr="00AA1A99" w:rsidR="006E18C7">
              <w:rPr>
                <w:rStyle w:val="Hyperlink"/>
                <w:noProof/>
              </w:rPr>
              <w:t>4.3.2.2</w:t>
            </w:r>
            <w:r w:rsidR="006E18C7">
              <w:rPr>
                <w:rFonts w:eastAsiaTheme="minorEastAsia" w:cstheme="minorBidi"/>
                <w:noProof/>
                <w:kern w:val="2"/>
                <w:szCs w:val="22"/>
                <w14:ligatures w14:val="standardContextual"/>
              </w:rPr>
              <w:tab/>
            </w:r>
            <w:r w:rsidRPr="00AA1A99" w:rsidR="006E18C7">
              <w:rPr>
                <w:rStyle w:val="Hyperlink"/>
                <w:noProof/>
              </w:rPr>
              <w:t>Linearity</w:t>
            </w:r>
            <w:r w:rsidR="006E18C7">
              <w:rPr>
                <w:noProof/>
                <w:webHidden/>
              </w:rPr>
              <w:tab/>
            </w:r>
            <w:r w:rsidR="006E18C7">
              <w:rPr>
                <w:noProof/>
                <w:webHidden/>
              </w:rPr>
              <w:fldChar w:fldCharType="begin"/>
            </w:r>
            <w:r w:rsidR="006E18C7">
              <w:rPr>
                <w:noProof/>
                <w:webHidden/>
              </w:rPr>
              <w:instrText xml:space="preserve"> PAGEREF _Toc148960909 \h </w:instrText>
            </w:r>
            <w:r w:rsidR="006E18C7">
              <w:rPr>
                <w:noProof/>
                <w:webHidden/>
              </w:rPr>
            </w:r>
            <w:r w:rsidR="006E18C7">
              <w:rPr>
                <w:noProof/>
                <w:webHidden/>
              </w:rPr>
              <w:fldChar w:fldCharType="separate"/>
            </w:r>
            <w:r w:rsidR="006E18C7">
              <w:rPr>
                <w:noProof/>
                <w:webHidden/>
              </w:rPr>
              <w:t>13</w:t>
            </w:r>
            <w:r w:rsidR="006E18C7">
              <w:rPr>
                <w:noProof/>
                <w:webHidden/>
              </w:rPr>
              <w:fldChar w:fldCharType="end"/>
            </w:r>
          </w:hyperlink>
        </w:p>
        <w:p w:rsidR="006E18C7" w:rsidRDefault="00F3529B" w14:paraId="4EBDE327" w14:textId="1E165E10">
          <w:pPr>
            <w:pStyle w:val="TOC4"/>
            <w:tabs>
              <w:tab w:val="right" w:leader="dot" w:pos="9350"/>
            </w:tabs>
            <w:rPr>
              <w:rFonts w:eastAsiaTheme="minorEastAsia" w:cstheme="minorBidi"/>
              <w:noProof/>
              <w:kern w:val="2"/>
              <w:szCs w:val="22"/>
              <w14:ligatures w14:val="standardContextual"/>
            </w:rPr>
          </w:pPr>
          <w:hyperlink w:history="1" w:anchor="_Toc148960910">
            <w:r w:rsidRPr="00AA1A99" w:rsidR="006E18C7">
              <w:rPr>
                <w:rStyle w:val="Hyperlink"/>
                <w:noProof/>
              </w:rPr>
              <w:t>4.3.2.3</w:t>
            </w:r>
            <w:r w:rsidR="006E18C7">
              <w:rPr>
                <w:rFonts w:eastAsiaTheme="minorEastAsia" w:cstheme="minorBidi"/>
                <w:noProof/>
                <w:kern w:val="2"/>
                <w:szCs w:val="22"/>
                <w14:ligatures w14:val="standardContextual"/>
              </w:rPr>
              <w:tab/>
            </w:r>
            <w:r w:rsidRPr="00AA1A99" w:rsidR="006E18C7">
              <w:rPr>
                <w:rStyle w:val="Hyperlink"/>
                <w:noProof/>
              </w:rPr>
              <w:t>Link noise</w:t>
            </w:r>
            <w:r w:rsidR="006E18C7">
              <w:rPr>
                <w:noProof/>
                <w:webHidden/>
              </w:rPr>
              <w:tab/>
            </w:r>
            <w:r w:rsidR="006E18C7">
              <w:rPr>
                <w:noProof/>
                <w:webHidden/>
              </w:rPr>
              <w:fldChar w:fldCharType="begin"/>
            </w:r>
            <w:r w:rsidR="006E18C7">
              <w:rPr>
                <w:noProof/>
                <w:webHidden/>
              </w:rPr>
              <w:instrText xml:space="preserve"> PAGEREF _Toc148960910 \h </w:instrText>
            </w:r>
            <w:r w:rsidR="006E18C7">
              <w:rPr>
                <w:noProof/>
                <w:webHidden/>
              </w:rPr>
            </w:r>
            <w:r w:rsidR="006E18C7">
              <w:rPr>
                <w:noProof/>
                <w:webHidden/>
              </w:rPr>
              <w:fldChar w:fldCharType="separate"/>
            </w:r>
            <w:r w:rsidR="006E18C7">
              <w:rPr>
                <w:noProof/>
                <w:webHidden/>
              </w:rPr>
              <w:t>13</w:t>
            </w:r>
            <w:r w:rsidR="006E18C7">
              <w:rPr>
                <w:noProof/>
                <w:webHidden/>
              </w:rPr>
              <w:fldChar w:fldCharType="end"/>
            </w:r>
          </w:hyperlink>
        </w:p>
        <w:p w:rsidR="006E18C7" w:rsidRDefault="00F3529B" w14:paraId="65C026D5" w14:textId="37295D8E">
          <w:pPr>
            <w:pStyle w:val="TOC4"/>
            <w:tabs>
              <w:tab w:val="right" w:leader="dot" w:pos="9350"/>
            </w:tabs>
            <w:rPr>
              <w:rFonts w:eastAsiaTheme="minorEastAsia" w:cstheme="minorBidi"/>
              <w:noProof/>
              <w:kern w:val="2"/>
              <w:szCs w:val="22"/>
              <w14:ligatures w14:val="standardContextual"/>
            </w:rPr>
          </w:pPr>
          <w:hyperlink w:history="1" w:anchor="_Toc148960911">
            <w:r w:rsidRPr="00AA1A99" w:rsidR="006E18C7">
              <w:rPr>
                <w:rStyle w:val="Hyperlink"/>
                <w:noProof/>
              </w:rPr>
              <w:t>4.3.2.4</w:t>
            </w:r>
            <w:r w:rsidR="006E18C7">
              <w:rPr>
                <w:rFonts w:eastAsiaTheme="minorEastAsia" w:cstheme="minorBidi"/>
                <w:noProof/>
                <w:kern w:val="2"/>
                <w:szCs w:val="22"/>
                <w14:ligatures w14:val="standardContextual"/>
              </w:rPr>
              <w:tab/>
            </w:r>
            <w:r w:rsidRPr="00AA1A99" w:rsidR="006E18C7">
              <w:rPr>
                <w:rStyle w:val="Hyperlink"/>
                <w:noProof/>
              </w:rPr>
              <w:t>Dealing with tolerances</w:t>
            </w:r>
            <w:r w:rsidR="006E18C7">
              <w:rPr>
                <w:noProof/>
                <w:webHidden/>
              </w:rPr>
              <w:tab/>
            </w:r>
            <w:r w:rsidR="006E18C7">
              <w:rPr>
                <w:noProof/>
                <w:webHidden/>
              </w:rPr>
              <w:fldChar w:fldCharType="begin"/>
            </w:r>
            <w:r w:rsidR="006E18C7">
              <w:rPr>
                <w:noProof/>
                <w:webHidden/>
              </w:rPr>
              <w:instrText xml:space="preserve"> PAGEREF _Toc148960911 \h </w:instrText>
            </w:r>
            <w:r w:rsidR="006E18C7">
              <w:rPr>
                <w:noProof/>
                <w:webHidden/>
              </w:rPr>
            </w:r>
            <w:r w:rsidR="006E18C7">
              <w:rPr>
                <w:noProof/>
                <w:webHidden/>
              </w:rPr>
              <w:fldChar w:fldCharType="separate"/>
            </w:r>
            <w:r w:rsidR="006E18C7">
              <w:rPr>
                <w:noProof/>
                <w:webHidden/>
              </w:rPr>
              <w:t>14</w:t>
            </w:r>
            <w:r w:rsidR="006E18C7">
              <w:rPr>
                <w:noProof/>
                <w:webHidden/>
              </w:rPr>
              <w:fldChar w:fldCharType="end"/>
            </w:r>
          </w:hyperlink>
        </w:p>
        <w:p w:rsidR="006E18C7" w:rsidRDefault="00F3529B" w14:paraId="179EA727" w14:textId="1707B61B">
          <w:pPr>
            <w:pStyle w:val="TOC4"/>
            <w:tabs>
              <w:tab w:val="right" w:leader="dot" w:pos="9350"/>
            </w:tabs>
            <w:rPr>
              <w:rFonts w:eastAsiaTheme="minorEastAsia" w:cstheme="minorBidi"/>
              <w:noProof/>
              <w:kern w:val="2"/>
              <w:szCs w:val="22"/>
              <w14:ligatures w14:val="standardContextual"/>
            </w:rPr>
          </w:pPr>
          <w:hyperlink w:history="1" w:anchor="_Toc148960912">
            <w:r w:rsidRPr="00AA1A99" w:rsidR="006E18C7">
              <w:rPr>
                <w:rStyle w:val="Hyperlink"/>
                <w:noProof/>
              </w:rPr>
              <w:t>4.3.2.5</w:t>
            </w:r>
            <w:r w:rsidR="006E18C7">
              <w:rPr>
                <w:rFonts w:eastAsiaTheme="minorEastAsia" w:cstheme="minorBidi"/>
                <w:noProof/>
                <w:kern w:val="2"/>
                <w:szCs w:val="22"/>
                <w14:ligatures w14:val="standardContextual"/>
              </w:rPr>
              <w:tab/>
            </w:r>
            <w:r w:rsidRPr="00AA1A99" w:rsidR="006E18C7">
              <w:rPr>
                <w:rStyle w:val="Hyperlink"/>
                <w:noProof/>
              </w:rPr>
              <w:t>Laser safety</w:t>
            </w:r>
            <w:r w:rsidR="006E18C7">
              <w:rPr>
                <w:noProof/>
                <w:webHidden/>
              </w:rPr>
              <w:tab/>
            </w:r>
            <w:r w:rsidR="006E18C7">
              <w:rPr>
                <w:noProof/>
                <w:webHidden/>
              </w:rPr>
              <w:fldChar w:fldCharType="begin"/>
            </w:r>
            <w:r w:rsidR="006E18C7">
              <w:rPr>
                <w:noProof/>
                <w:webHidden/>
              </w:rPr>
              <w:instrText xml:space="preserve"> PAGEREF _Toc148960912 \h </w:instrText>
            </w:r>
            <w:r w:rsidR="006E18C7">
              <w:rPr>
                <w:noProof/>
                <w:webHidden/>
              </w:rPr>
            </w:r>
            <w:r w:rsidR="006E18C7">
              <w:rPr>
                <w:noProof/>
                <w:webHidden/>
              </w:rPr>
              <w:fldChar w:fldCharType="separate"/>
            </w:r>
            <w:r w:rsidR="006E18C7">
              <w:rPr>
                <w:noProof/>
                <w:webHidden/>
              </w:rPr>
              <w:t>15</w:t>
            </w:r>
            <w:r w:rsidR="006E18C7">
              <w:rPr>
                <w:noProof/>
                <w:webHidden/>
              </w:rPr>
              <w:fldChar w:fldCharType="end"/>
            </w:r>
          </w:hyperlink>
        </w:p>
        <w:p w:rsidR="006E18C7" w:rsidRDefault="00F3529B" w14:paraId="3C7F3A9E" w14:textId="28888E6E">
          <w:pPr>
            <w:pStyle w:val="TOC3"/>
            <w:tabs>
              <w:tab w:val="right" w:leader="dot" w:pos="9350"/>
            </w:tabs>
            <w:rPr>
              <w:rFonts w:eastAsiaTheme="minorEastAsia" w:cstheme="minorBidi"/>
              <w:noProof/>
              <w:kern w:val="2"/>
              <w:szCs w:val="22"/>
              <w14:ligatures w14:val="standardContextual"/>
            </w:rPr>
          </w:pPr>
          <w:hyperlink w:history="1" w:anchor="_Toc148960913">
            <w:r w:rsidRPr="00AA1A99" w:rsidR="006E18C7">
              <w:rPr>
                <w:rStyle w:val="Hyperlink"/>
                <w:noProof/>
              </w:rPr>
              <w:t>4.3.3</w:t>
            </w:r>
            <w:r w:rsidR="006E18C7">
              <w:rPr>
                <w:rFonts w:eastAsiaTheme="minorEastAsia" w:cstheme="minorBidi"/>
                <w:noProof/>
                <w:kern w:val="2"/>
                <w:szCs w:val="22"/>
                <w14:ligatures w14:val="standardContextual"/>
              </w:rPr>
              <w:tab/>
            </w:r>
            <w:r w:rsidRPr="00AA1A99" w:rsidR="006E18C7">
              <w:rPr>
                <w:rStyle w:val="Hyperlink"/>
                <w:noProof/>
              </w:rPr>
              <w:t>Back-end module</w:t>
            </w:r>
            <w:r w:rsidR="006E18C7">
              <w:rPr>
                <w:noProof/>
                <w:webHidden/>
              </w:rPr>
              <w:tab/>
            </w:r>
            <w:r w:rsidR="006E18C7">
              <w:rPr>
                <w:noProof/>
                <w:webHidden/>
              </w:rPr>
              <w:fldChar w:fldCharType="begin"/>
            </w:r>
            <w:r w:rsidR="006E18C7">
              <w:rPr>
                <w:noProof/>
                <w:webHidden/>
              </w:rPr>
              <w:instrText xml:space="preserve"> PAGEREF _Toc148960913 \h </w:instrText>
            </w:r>
            <w:r w:rsidR="006E18C7">
              <w:rPr>
                <w:noProof/>
                <w:webHidden/>
              </w:rPr>
            </w:r>
            <w:r w:rsidR="006E18C7">
              <w:rPr>
                <w:noProof/>
                <w:webHidden/>
              </w:rPr>
              <w:fldChar w:fldCharType="separate"/>
            </w:r>
            <w:r w:rsidR="006E18C7">
              <w:rPr>
                <w:noProof/>
                <w:webHidden/>
              </w:rPr>
              <w:t>15</w:t>
            </w:r>
            <w:r w:rsidR="006E18C7">
              <w:rPr>
                <w:noProof/>
                <w:webHidden/>
              </w:rPr>
              <w:fldChar w:fldCharType="end"/>
            </w:r>
          </w:hyperlink>
        </w:p>
        <w:p w:rsidR="006E18C7" w:rsidRDefault="00F3529B" w14:paraId="77F882C2" w14:textId="6AF1FBF1">
          <w:pPr>
            <w:pStyle w:val="TOC1"/>
            <w:tabs>
              <w:tab w:val="right" w:leader="dot" w:pos="9350"/>
            </w:tabs>
            <w:rPr>
              <w:rFonts w:eastAsiaTheme="minorEastAsia" w:cstheme="minorBidi"/>
              <w:noProof/>
              <w:kern w:val="2"/>
              <w:szCs w:val="22"/>
              <w14:ligatures w14:val="standardContextual"/>
            </w:rPr>
          </w:pPr>
          <w:hyperlink w:history="1" w:anchor="_Toc148960914">
            <w:r w:rsidRPr="00AA1A99" w:rsidR="006E18C7">
              <w:rPr>
                <w:rStyle w:val="Hyperlink"/>
                <w:noProof/>
              </w:rPr>
              <w:t>5</w:t>
            </w:r>
            <w:r w:rsidR="006E18C7">
              <w:rPr>
                <w:rFonts w:eastAsiaTheme="minorEastAsia" w:cstheme="minorBidi"/>
                <w:noProof/>
                <w:kern w:val="2"/>
                <w:szCs w:val="22"/>
                <w14:ligatures w14:val="standardContextual"/>
              </w:rPr>
              <w:tab/>
            </w:r>
            <w:r w:rsidRPr="00AA1A99" w:rsidR="006E18C7">
              <w:rPr>
                <w:rStyle w:val="Hyperlink"/>
                <w:noProof/>
              </w:rPr>
              <w:t>Monitor and control</w:t>
            </w:r>
            <w:r w:rsidR="006E18C7">
              <w:rPr>
                <w:noProof/>
                <w:webHidden/>
              </w:rPr>
              <w:tab/>
            </w:r>
            <w:r w:rsidR="006E18C7">
              <w:rPr>
                <w:noProof/>
                <w:webHidden/>
              </w:rPr>
              <w:fldChar w:fldCharType="begin"/>
            </w:r>
            <w:r w:rsidR="006E18C7">
              <w:rPr>
                <w:noProof/>
                <w:webHidden/>
              </w:rPr>
              <w:instrText xml:space="preserve"> PAGEREF _Toc148960914 \h </w:instrText>
            </w:r>
            <w:r w:rsidR="006E18C7">
              <w:rPr>
                <w:noProof/>
                <w:webHidden/>
              </w:rPr>
            </w:r>
            <w:r w:rsidR="006E18C7">
              <w:rPr>
                <w:noProof/>
                <w:webHidden/>
              </w:rPr>
              <w:fldChar w:fldCharType="separate"/>
            </w:r>
            <w:r w:rsidR="006E18C7">
              <w:rPr>
                <w:noProof/>
                <w:webHidden/>
              </w:rPr>
              <w:t>15</w:t>
            </w:r>
            <w:r w:rsidR="006E18C7">
              <w:rPr>
                <w:noProof/>
                <w:webHidden/>
              </w:rPr>
              <w:fldChar w:fldCharType="end"/>
            </w:r>
          </w:hyperlink>
        </w:p>
        <w:p w:rsidR="006E18C7" w:rsidRDefault="00F3529B" w14:paraId="13BD31A2" w14:textId="52F142FB">
          <w:pPr>
            <w:pStyle w:val="TOC1"/>
            <w:tabs>
              <w:tab w:val="right" w:leader="dot" w:pos="9350"/>
            </w:tabs>
            <w:rPr>
              <w:rFonts w:eastAsiaTheme="minorEastAsia" w:cstheme="minorBidi"/>
              <w:noProof/>
              <w:kern w:val="2"/>
              <w:szCs w:val="22"/>
              <w14:ligatures w14:val="standardContextual"/>
            </w:rPr>
          </w:pPr>
          <w:hyperlink w:history="1" w:anchor="_Toc148960915">
            <w:r w:rsidRPr="00AA1A99" w:rsidR="006E18C7">
              <w:rPr>
                <w:rStyle w:val="Hyperlink"/>
                <w:noProof/>
              </w:rPr>
              <w:t>6</w:t>
            </w:r>
            <w:r w:rsidR="006E18C7">
              <w:rPr>
                <w:rFonts w:eastAsiaTheme="minorEastAsia" w:cstheme="minorBidi"/>
                <w:noProof/>
                <w:kern w:val="2"/>
                <w:szCs w:val="22"/>
                <w14:ligatures w14:val="standardContextual"/>
              </w:rPr>
              <w:tab/>
            </w:r>
            <w:r w:rsidRPr="00AA1A99" w:rsidR="006E18C7">
              <w:rPr>
                <w:rStyle w:val="Hyperlink"/>
                <w:noProof/>
              </w:rPr>
              <w:t>Future work</w:t>
            </w:r>
            <w:r w:rsidR="006E18C7">
              <w:rPr>
                <w:noProof/>
                <w:webHidden/>
              </w:rPr>
              <w:tab/>
            </w:r>
            <w:r w:rsidR="006E18C7">
              <w:rPr>
                <w:noProof/>
                <w:webHidden/>
              </w:rPr>
              <w:fldChar w:fldCharType="begin"/>
            </w:r>
            <w:r w:rsidR="006E18C7">
              <w:rPr>
                <w:noProof/>
                <w:webHidden/>
              </w:rPr>
              <w:instrText xml:space="preserve"> PAGEREF _Toc148960915 \h </w:instrText>
            </w:r>
            <w:r w:rsidR="006E18C7">
              <w:rPr>
                <w:noProof/>
                <w:webHidden/>
              </w:rPr>
            </w:r>
            <w:r w:rsidR="006E18C7">
              <w:rPr>
                <w:noProof/>
                <w:webHidden/>
              </w:rPr>
              <w:fldChar w:fldCharType="separate"/>
            </w:r>
            <w:r w:rsidR="006E18C7">
              <w:rPr>
                <w:noProof/>
                <w:webHidden/>
              </w:rPr>
              <w:t>15</w:t>
            </w:r>
            <w:r w:rsidR="006E18C7">
              <w:rPr>
                <w:noProof/>
                <w:webHidden/>
              </w:rPr>
              <w:fldChar w:fldCharType="end"/>
            </w:r>
          </w:hyperlink>
        </w:p>
        <w:p w:rsidR="006E18C7" w:rsidRDefault="00F3529B" w14:paraId="5C25CFB8" w14:textId="2AECF76E">
          <w:pPr>
            <w:pStyle w:val="TOC2"/>
            <w:tabs>
              <w:tab w:val="right" w:leader="dot" w:pos="9350"/>
            </w:tabs>
            <w:rPr>
              <w:rFonts w:eastAsiaTheme="minorEastAsia" w:cstheme="minorBidi"/>
              <w:noProof/>
              <w:kern w:val="2"/>
              <w:szCs w:val="22"/>
              <w14:ligatures w14:val="standardContextual"/>
            </w:rPr>
          </w:pPr>
          <w:hyperlink w:history="1" w:anchor="_Toc148960916">
            <w:r w:rsidRPr="00AA1A99" w:rsidR="006E18C7">
              <w:rPr>
                <w:rStyle w:val="Hyperlink"/>
                <w:noProof/>
              </w:rPr>
              <w:t>6.1</w:t>
            </w:r>
            <w:r w:rsidR="006E18C7">
              <w:rPr>
                <w:rFonts w:eastAsiaTheme="minorEastAsia" w:cstheme="minorBidi"/>
                <w:noProof/>
                <w:kern w:val="2"/>
                <w:szCs w:val="22"/>
                <w14:ligatures w14:val="standardContextual"/>
              </w:rPr>
              <w:tab/>
            </w:r>
            <w:r w:rsidRPr="00AA1A99" w:rsidR="006E18C7">
              <w:rPr>
                <w:rStyle w:val="Hyperlink"/>
                <w:noProof/>
              </w:rPr>
              <w:t>Development</w:t>
            </w:r>
            <w:r w:rsidR="006E18C7">
              <w:rPr>
                <w:noProof/>
                <w:webHidden/>
              </w:rPr>
              <w:tab/>
            </w:r>
            <w:r w:rsidR="006E18C7">
              <w:rPr>
                <w:noProof/>
                <w:webHidden/>
              </w:rPr>
              <w:fldChar w:fldCharType="begin"/>
            </w:r>
            <w:r w:rsidR="006E18C7">
              <w:rPr>
                <w:noProof/>
                <w:webHidden/>
              </w:rPr>
              <w:instrText xml:space="preserve"> PAGEREF _Toc148960916 \h </w:instrText>
            </w:r>
            <w:r w:rsidR="006E18C7">
              <w:rPr>
                <w:noProof/>
                <w:webHidden/>
              </w:rPr>
            </w:r>
            <w:r w:rsidR="006E18C7">
              <w:rPr>
                <w:noProof/>
                <w:webHidden/>
              </w:rPr>
              <w:fldChar w:fldCharType="separate"/>
            </w:r>
            <w:r w:rsidR="006E18C7">
              <w:rPr>
                <w:noProof/>
                <w:webHidden/>
              </w:rPr>
              <w:t>15</w:t>
            </w:r>
            <w:r w:rsidR="006E18C7">
              <w:rPr>
                <w:noProof/>
                <w:webHidden/>
              </w:rPr>
              <w:fldChar w:fldCharType="end"/>
            </w:r>
          </w:hyperlink>
        </w:p>
        <w:p w:rsidR="006E18C7" w:rsidRDefault="00F3529B" w14:paraId="319EA4B4" w14:textId="03A39DE3">
          <w:pPr>
            <w:pStyle w:val="TOC2"/>
            <w:tabs>
              <w:tab w:val="right" w:leader="dot" w:pos="9350"/>
            </w:tabs>
            <w:rPr>
              <w:rFonts w:eastAsiaTheme="minorEastAsia" w:cstheme="minorBidi"/>
              <w:noProof/>
              <w:kern w:val="2"/>
              <w:szCs w:val="22"/>
              <w14:ligatures w14:val="standardContextual"/>
            </w:rPr>
          </w:pPr>
          <w:hyperlink w:history="1" w:anchor="_Toc148960917">
            <w:r w:rsidRPr="00AA1A99" w:rsidR="006E18C7">
              <w:rPr>
                <w:rStyle w:val="Hyperlink"/>
                <w:noProof/>
              </w:rPr>
              <w:t>6.2</w:t>
            </w:r>
            <w:r w:rsidR="006E18C7">
              <w:rPr>
                <w:rFonts w:eastAsiaTheme="minorEastAsia" w:cstheme="minorBidi"/>
                <w:noProof/>
                <w:kern w:val="2"/>
                <w:szCs w:val="22"/>
                <w14:ligatures w14:val="standardContextual"/>
              </w:rPr>
              <w:tab/>
            </w:r>
            <w:r w:rsidRPr="00AA1A99" w:rsidR="006E18C7">
              <w:rPr>
                <w:rStyle w:val="Hyperlink"/>
                <w:noProof/>
              </w:rPr>
              <w:t>Production readiness</w:t>
            </w:r>
            <w:r w:rsidR="006E18C7">
              <w:rPr>
                <w:noProof/>
                <w:webHidden/>
              </w:rPr>
              <w:tab/>
            </w:r>
            <w:r w:rsidR="006E18C7">
              <w:rPr>
                <w:noProof/>
                <w:webHidden/>
              </w:rPr>
              <w:fldChar w:fldCharType="begin"/>
            </w:r>
            <w:r w:rsidR="006E18C7">
              <w:rPr>
                <w:noProof/>
                <w:webHidden/>
              </w:rPr>
              <w:instrText xml:space="preserve"> PAGEREF _Toc148960917 \h </w:instrText>
            </w:r>
            <w:r w:rsidR="006E18C7">
              <w:rPr>
                <w:noProof/>
                <w:webHidden/>
              </w:rPr>
            </w:r>
            <w:r w:rsidR="006E18C7">
              <w:rPr>
                <w:noProof/>
                <w:webHidden/>
              </w:rPr>
              <w:fldChar w:fldCharType="separate"/>
            </w:r>
            <w:r w:rsidR="006E18C7">
              <w:rPr>
                <w:noProof/>
                <w:webHidden/>
              </w:rPr>
              <w:t>15</w:t>
            </w:r>
            <w:r w:rsidR="006E18C7">
              <w:rPr>
                <w:noProof/>
                <w:webHidden/>
              </w:rPr>
              <w:fldChar w:fldCharType="end"/>
            </w:r>
          </w:hyperlink>
        </w:p>
        <w:p w:rsidR="006E18C7" w:rsidRDefault="00F3529B" w14:paraId="2E216595" w14:textId="1C3ED55D">
          <w:pPr>
            <w:pStyle w:val="TOC1"/>
            <w:tabs>
              <w:tab w:val="right" w:leader="dot" w:pos="9350"/>
            </w:tabs>
            <w:rPr>
              <w:rFonts w:eastAsiaTheme="minorEastAsia" w:cstheme="minorBidi"/>
              <w:noProof/>
              <w:kern w:val="2"/>
              <w:szCs w:val="22"/>
              <w14:ligatures w14:val="standardContextual"/>
            </w:rPr>
          </w:pPr>
          <w:hyperlink w:history="1" w:anchor="_Toc148960918">
            <w:r w:rsidRPr="00AA1A99" w:rsidR="006E18C7">
              <w:rPr>
                <w:rStyle w:val="Hyperlink"/>
                <w:noProof/>
              </w:rPr>
              <w:t>7</w:t>
            </w:r>
            <w:r w:rsidR="006E18C7">
              <w:rPr>
                <w:rFonts w:eastAsiaTheme="minorEastAsia" w:cstheme="minorBidi"/>
                <w:noProof/>
                <w:kern w:val="2"/>
                <w:szCs w:val="22"/>
                <w14:ligatures w14:val="standardContextual"/>
              </w:rPr>
              <w:tab/>
            </w:r>
            <w:r w:rsidRPr="00AA1A99" w:rsidR="006E18C7">
              <w:rPr>
                <w:rStyle w:val="Hyperlink"/>
                <w:noProof/>
              </w:rPr>
              <w:t>Interfaces</w:t>
            </w:r>
            <w:r w:rsidR="006E18C7">
              <w:rPr>
                <w:noProof/>
                <w:webHidden/>
              </w:rPr>
              <w:tab/>
            </w:r>
            <w:r w:rsidR="006E18C7">
              <w:rPr>
                <w:noProof/>
                <w:webHidden/>
              </w:rPr>
              <w:fldChar w:fldCharType="begin"/>
            </w:r>
            <w:r w:rsidR="006E18C7">
              <w:rPr>
                <w:noProof/>
                <w:webHidden/>
              </w:rPr>
              <w:instrText xml:space="preserve"> PAGEREF _Toc148960918 \h </w:instrText>
            </w:r>
            <w:r w:rsidR="006E18C7">
              <w:rPr>
                <w:noProof/>
                <w:webHidden/>
              </w:rPr>
            </w:r>
            <w:r w:rsidR="006E18C7">
              <w:rPr>
                <w:noProof/>
                <w:webHidden/>
              </w:rPr>
              <w:fldChar w:fldCharType="separate"/>
            </w:r>
            <w:r w:rsidR="006E18C7">
              <w:rPr>
                <w:noProof/>
                <w:webHidden/>
              </w:rPr>
              <w:t>16</w:t>
            </w:r>
            <w:r w:rsidR="006E18C7">
              <w:rPr>
                <w:noProof/>
                <w:webHidden/>
              </w:rPr>
              <w:fldChar w:fldCharType="end"/>
            </w:r>
          </w:hyperlink>
        </w:p>
        <w:p w:rsidR="006E18C7" w:rsidRDefault="00F3529B" w14:paraId="5242D6F3" w14:textId="61755EC4">
          <w:pPr>
            <w:pStyle w:val="TOC1"/>
            <w:tabs>
              <w:tab w:val="right" w:leader="dot" w:pos="9350"/>
            </w:tabs>
            <w:rPr>
              <w:rFonts w:eastAsiaTheme="minorEastAsia" w:cstheme="minorBidi"/>
              <w:noProof/>
              <w:kern w:val="2"/>
              <w:szCs w:val="22"/>
              <w14:ligatures w14:val="standardContextual"/>
            </w:rPr>
          </w:pPr>
          <w:hyperlink w:history="1" w:anchor="_Toc148960919">
            <w:r w:rsidRPr="00AA1A99" w:rsidR="006E18C7">
              <w:rPr>
                <w:rStyle w:val="Hyperlink"/>
                <w:noProof/>
              </w:rPr>
              <w:t>8</w:t>
            </w:r>
            <w:r w:rsidR="006E18C7">
              <w:rPr>
                <w:rFonts w:eastAsiaTheme="minorEastAsia" w:cstheme="minorBidi"/>
                <w:noProof/>
                <w:kern w:val="2"/>
                <w:szCs w:val="22"/>
                <w14:ligatures w14:val="standardContextual"/>
              </w:rPr>
              <w:tab/>
            </w:r>
            <w:r w:rsidRPr="00AA1A99" w:rsidR="006E18C7">
              <w:rPr>
                <w:rStyle w:val="Hyperlink"/>
                <w:noProof/>
              </w:rPr>
              <w:t>Conclusions</w:t>
            </w:r>
            <w:r w:rsidR="006E18C7">
              <w:rPr>
                <w:noProof/>
                <w:webHidden/>
              </w:rPr>
              <w:tab/>
            </w:r>
            <w:r w:rsidR="006E18C7">
              <w:rPr>
                <w:noProof/>
                <w:webHidden/>
              </w:rPr>
              <w:fldChar w:fldCharType="begin"/>
            </w:r>
            <w:r w:rsidR="006E18C7">
              <w:rPr>
                <w:noProof/>
                <w:webHidden/>
              </w:rPr>
              <w:instrText xml:space="preserve"> PAGEREF _Toc148960919 \h </w:instrText>
            </w:r>
            <w:r w:rsidR="006E18C7">
              <w:rPr>
                <w:noProof/>
                <w:webHidden/>
              </w:rPr>
            </w:r>
            <w:r w:rsidR="006E18C7">
              <w:rPr>
                <w:noProof/>
                <w:webHidden/>
              </w:rPr>
              <w:fldChar w:fldCharType="separate"/>
            </w:r>
            <w:r w:rsidR="006E18C7">
              <w:rPr>
                <w:noProof/>
                <w:webHidden/>
              </w:rPr>
              <w:t>16</w:t>
            </w:r>
            <w:r w:rsidR="006E18C7">
              <w:rPr>
                <w:noProof/>
                <w:webHidden/>
              </w:rPr>
              <w:fldChar w:fldCharType="end"/>
            </w:r>
          </w:hyperlink>
        </w:p>
        <w:p w:rsidR="006E18C7" w:rsidRDefault="00F3529B" w14:paraId="693D0F9A" w14:textId="485D71F3">
          <w:pPr>
            <w:pStyle w:val="TOC1"/>
            <w:tabs>
              <w:tab w:val="right" w:leader="dot" w:pos="9350"/>
            </w:tabs>
            <w:rPr>
              <w:rFonts w:eastAsiaTheme="minorEastAsia" w:cstheme="minorBidi"/>
              <w:noProof/>
              <w:kern w:val="2"/>
              <w:szCs w:val="22"/>
              <w14:ligatures w14:val="standardContextual"/>
            </w:rPr>
          </w:pPr>
          <w:hyperlink w:history="1" w:anchor="_Toc148960920">
            <w:r w:rsidRPr="00AA1A99" w:rsidR="006E18C7">
              <w:rPr>
                <w:rStyle w:val="Hyperlink"/>
                <w:noProof/>
              </w:rPr>
              <w:t>9</w:t>
            </w:r>
            <w:r w:rsidR="006E18C7">
              <w:rPr>
                <w:rFonts w:eastAsiaTheme="minorEastAsia" w:cstheme="minorBidi"/>
                <w:noProof/>
                <w:kern w:val="2"/>
                <w:szCs w:val="22"/>
                <w14:ligatures w14:val="standardContextual"/>
              </w:rPr>
              <w:tab/>
            </w:r>
            <w:r w:rsidRPr="00AA1A99" w:rsidR="006E18C7">
              <w:rPr>
                <w:rStyle w:val="Hyperlink"/>
                <w:noProof/>
              </w:rPr>
              <w:t>References</w:t>
            </w:r>
            <w:r w:rsidR="006E18C7">
              <w:rPr>
                <w:noProof/>
                <w:webHidden/>
              </w:rPr>
              <w:tab/>
            </w:r>
            <w:r w:rsidR="006E18C7">
              <w:rPr>
                <w:noProof/>
                <w:webHidden/>
              </w:rPr>
              <w:fldChar w:fldCharType="begin"/>
            </w:r>
            <w:r w:rsidR="006E18C7">
              <w:rPr>
                <w:noProof/>
                <w:webHidden/>
              </w:rPr>
              <w:instrText xml:space="preserve"> PAGEREF _Toc148960920 \h </w:instrText>
            </w:r>
            <w:r w:rsidR="006E18C7">
              <w:rPr>
                <w:noProof/>
                <w:webHidden/>
              </w:rPr>
            </w:r>
            <w:r w:rsidR="006E18C7">
              <w:rPr>
                <w:noProof/>
                <w:webHidden/>
              </w:rPr>
              <w:fldChar w:fldCharType="separate"/>
            </w:r>
            <w:r w:rsidR="006E18C7">
              <w:rPr>
                <w:noProof/>
                <w:webHidden/>
              </w:rPr>
              <w:t>16</w:t>
            </w:r>
            <w:r w:rsidR="006E18C7">
              <w:rPr>
                <w:noProof/>
                <w:webHidden/>
              </w:rPr>
              <w:fldChar w:fldCharType="end"/>
            </w:r>
          </w:hyperlink>
        </w:p>
        <w:p w:rsidR="006E18C7" w:rsidRDefault="00F3529B" w14:paraId="668C734A" w14:textId="4112B603">
          <w:pPr>
            <w:pStyle w:val="TOC1"/>
            <w:tabs>
              <w:tab w:val="right" w:leader="dot" w:pos="9350"/>
            </w:tabs>
            <w:rPr>
              <w:rFonts w:eastAsiaTheme="minorEastAsia" w:cstheme="minorBidi"/>
              <w:noProof/>
              <w:kern w:val="2"/>
              <w:szCs w:val="22"/>
              <w14:ligatures w14:val="standardContextual"/>
            </w:rPr>
          </w:pPr>
          <w:hyperlink w:history="1" w:anchor="_Toc148960921">
            <w:r w:rsidRPr="00AA1A99" w:rsidR="006E18C7">
              <w:rPr>
                <w:rStyle w:val="Hyperlink"/>
                <w:noProof/>
              </w:rPr>
              <w:t>10</w:t>
            </w:r>
            <w:r w:rsidR="006E18C7">
              <w:rPr>
                <w:rFonts w:eastAsiaTheme="minorEastAsia" w:cstheme="minorBidi"/>
                <w:noProof/>
                <w:kern w:val="2"/>
                <w:szCs w:val="22"/>
                <w14:ligatures w14:val="standardContextual"/>
              </w:rPr>
              <w:tab/>
            </w:r>
            <w:r w:rsidRPr="00AA1A99" w:rsidR="006E18C7">
              <w:rPr>
                <w:rStyle w:val="Hyperlink"/>
                <w:noProof/>
              </w:rPr>
              <w:t>Appendix</w:t>
            </w:r>
            <w:r w:rsidR="006E18C7">
              <w:rPr>
                <w:noProof/>
                <w:webHidden/>
              </w:rPr>
              <w:tab/>
            </w:r>
            <w:r w:rsidR="006E18C7">
              <w:rPr>
                <w:noProof/>
                <w:webHidden/>
              </w:rPr>
              <w:fldChar w:fldCharType="begin"/>
            </w:r>
            <w:r w:rsidR="006E18C7">
              <w:rPr>
                <w:noProof/>
                <w:webHidden/>
              </w:rPr>
              <w:instrText xml:space="preserve"> PAGEREF _Toc148960921 \h </w:instrText>
            </w:r>
            <w:r w:rsidR="006E18C7">
              <w:rPr>
                <w:noProof/>
                <w:webHidden/>
              </w:rPr>
            </w:r>
            <w:r w:rsidR="006E18C7">
              <w:rPr>
                <w:noProof/>
                <w:webHidden/>
              </w:rPr>
              <w:fldChar w:fldCharType="separate"/>
            </w:r>
            <w:r w:rsidR="006E18C7">
              <w:rPr>
                <w:noProof/>
                <w:webHidden/>
              </w:rPr>
              <w:t>17</w:t>
            </w:r>
            <w:r w:rsidR="006E18C7">
              <w:rPr>
                <w:noProof/>
                <w:webHidden/>
              </w:rPr>
              <w:fldChar w:fldCharType="end"/>
            </w:r>
          </w:hyperlink>
        </w:p>
        <w:p w:rsidR="006E18C7" w:rsidRDefault="00F3529B" w14:paraId="352FD0C0" w14:textId="34A4EF96">
          <w:pPr>
            <w:pStyle w:val="TOC2"/>
            <w:tabs>
              <w:tab w:val="right" w:leader="dot" w:pos="9350"/>
            </w:tabs>
            <w:rPr>
              <w:rFonts w:eastAsiaTheme="minorEastAsia" w:cstheme="minorBidi"/>
              <w:noProof/>
              <w:kern w:val="2"/>
              <w:szCs w:val="22"/>
              <w14:ligatures w14:val="standardContextual"/>
            </w:rPr>
          </w:pPr>
          <w:hyperlink w:history="1" w:anchor="_Toc148960922">
            <w:r w:rsidRPr="00AA1A99" w:rsidR="006E18C7">
              <w:rPr>
                <w:rStyle w:val="Hyperlink"/>
                <w:noProof/>
              </w:rPr>
              <w:t>10.1</w:t>
            </w:r>
            <w:r w:rsidR="006E18C7">
              <w:rPr>
                <w:rFonts w:eastAsiaTheme="minorEastAsia" w:cstheme="minorBidi"/>
                <w:noProof/>
                <w:kern w:val="2"/>
                <w:szCs w:val="22"/>
                <w14:ligatures w14:val="standardContextual"/>
              </w:rPr>
              <w:tab/>
            </w:r>
            <w:r w:rsidRPr="00AA1A99" w:rsidR="006E18C7">
              <w:rPr>
                <w:rStyle w:val="Hyperlink"/>
                <w:noProof/>
              </w:rPr>
              <w:t>Sideband phase decoherence</w:t>
            </w:r>
            <w:r w:rsidR="006E18C7">
              <w:rPr>
                <w:noProof/>
                <w:webHidden/>
              </w:rPr>
              <w:tab/>
            </w:r>
            <w:r w:rsidR="006E18C7">
              <w:rPr>
                <w:noProof/>
                <w:webHidden/>
              </w:rPr>
              <w:fldChar w:fldCharType="begin"/>
            </w:r>
            <w:r w:rsidR="006E18C7">
              <w:rPr>
                <w:noProof/>
                <w:webHidden/>
              </w:rPr>
              <w:instrText xml:space="preserve"> PAGEREF _Toc148960922 \h </w:instrText>
            </w:r>
            <w:r w:rsidR="006E18C7">
              <w:rPr>
                <w:noProof/>
                <w:webHidden/>
              </w:rPr>
            </w:r>
            <w:r w:rsidR="006E18C7">
              <w:rPr>
                <w:noProof/>
                <w:webHidden/>
              </w:rPr>
              <w:fldChar w:fldCharType="separate"/>
            </w:r>
            <w:r w:rsidR="006E18C7">
              <w:rPr>
                <w:noProof/>
                <w:webHidden/>
              </w:rPr>
              <w:t>17</w:t>
            </w:r>
            <w:r w:rsidR="006E18C7">
              <w:rPr>
                <w:noProof/>
                <w:webHidden/>
              </w:rPr>
              <w:fldChar w:fldCharType="end"/>
            </w:r>
          </w:hyperlink>
        </w:p>
        <w:p w:rsidR="006E18C7" w:rsidRDefault="00F3529B" w14:paraId="06681AB0" w14:textId="40D0A9C9">
          <w:pPr>
            <w:pStyle w:val="TOC2"/>
            <w:tabs>
              <w:tab w:val="right" w:leader="dot" w:pos="9350"/>
            </w:tabs>
            <w:rPr>
              <w:rFonts w:eastAsiaTheme="minorEastAsia" w:cstheme="minorBidi"/>
              <w:noProof/>
              <w:kern w:val="2"/>
              <w:szCs w:val="22"/>
              <w14:ligatures w14:val="standardContextual"/>
            </w:rPr>
          </w:pPr>
          <w:hyperlink w:history="1" w:anchor="_Toc148960923">
            <w:r w:rsidRPr="00AA1A99" w:rsidR="006E18C7">
              <w:rPr>
                <w:rStyle w:val="Hyperlink"/>
                <w:noProof/>
              </w:rPr>
              <w:t>10.2</w:t>
            </w:r>
            <w:r w:rsidR="006E18C7">
              <w:rPr>
                <w:rFonts w:eastAsiaTheme="minorEastAsia" w:cstheme="minorBidi"/>
                <w:noProof/>
                <w:kern w:val="2"/>
                <w:szCs w:val="22"/>
                <w14:ligatures w14:val="standardContextual"/>
              </w:rPr>
              <w:tab/>
            </w:r>
            <w:r w:rsidRPr="00AA1A99" w:rsidR="006E18C7">
              <w:rPr>
                <w:rStyle w:val="Hyperlink"/>
                <w:noProof/>
              </w:rPr>
              <w:t>Linewidth decoherence</w:t>
            </w:r>
            <w:r w:rsidR="006E18C7">
              <w:rPr>
                <w:noProof/>
                <w:webHidden/>
              </w:rPr>
              <w:tab/>
            </w:r>
            <w:r w:rsidR="006E18C7">
              <w:rPr>
                <w:noProof/>
                <w:webHidden/>
              </w:rPr>
              <w:fldChar w:fldCharType="begin"/>
            </w:r>
            <w:r w:rsidR="006E18C7">
              <w:rPr>
                <w:noProof/>
                <w:webHidden/>
              </w:rPr>
              <w:instrText xml:space="preserve"> PAGEREF _Toc148960923 \h </w:instrText>
            </w:r>
            <w:r w:rsidR="006E18C7">
              <w:rPr>
                <w:noProof/>
                <w:webHidden/>
              </w:rPr>
            </w:r>
            <w:r w:rsidR="006E18C7">
              <w:rPr>
                <w:noProof/>
                <w:webHidden/>
              </w:rPr>
              <w:fldChar w:fldCharType="separate"/>
            </w:r>
            <w:r w:rsidR="006E18C7">
              <w:rPr>
                <w:noProof/>
                <w:webHidden/>
              </w:rPr>
              <w:t>17</w:t>
            </w:r>
            <w:r w:rsidR="006E18C7">
              <w:rPr>
                <w:noProof/>
                <w:webHidden/>
              </w:rPr>
              <w:fldChar w:fldCharType="end"/>
            </w:r>
          </w:hyperlink>
        </w:p>
        <w:p w:rsidR="006E18C7" w:rsidRDefault="00F3529B" w14:paraId="62D4899C" w14:textId="0D0BF06D">
          <w:pPr>
            <w:pStyle w:val="TOC2"/>
            <w:tabs>
              <w:tab w:val="right" w:leader="dot" w:pos="9350"/>
            </w:tabs>
            <w:rPr>
              <w:rFonts w:eastAsiaTheme="minorEastAsia" w:cstheme="minorBidi"/>
              <w:noProof/>
              <w:kern w:val="2"/>
              <w:szCs w:val="22"/>
              <w14:ligatures w14:val="standardContextual"/>
            </w:rPr>
          </w:pPr>
          <w:hyperlink w:history="1" w:anchor="_Toc148960924">
            <w:r w:rsidRPr="00AA1A99" w:rsidR="006E18C7">
              <w:rPr>
                <w:rStyle w:val="Hyperlink"/>
                <w:noProof/>
              </w:rPr>
              <w:t>10.3</w:t>
            </w:r>
            <w:r w:rsidR="006E18C7">
              <w:rPr>
                <w:rFonts w:eastAsiaTheme="minorEastAsia" w:cstheme="minorBidi"/>
                <w:noProof/>
                <w:kern w:val="2"/>
                <w:szCs w:val="22"/>
                <w14:ligatures w14:val="standardContextual"/>
              </w:rPr>
              <w:tab/>
            </w:r>
            <w:r w:rsidRPr="00AA1A99" w:rsidR="006E18C7">
              <w:rPr>
                <w:rStyle w:val="Hyperlink"/>
                <w:noProof/>
              </w:rPr>
              <w:t>Delay drift</w:t>
            </w:r>
            <w:r w:rsidR="006E18C7">
              <w:rPr>
                <w:noProof/>
                <w:webHidden/>
              </w:rPr>
              <w:tab/>
            </w:r>
            <w:r w:rsidR="006E18C7">
              <w:rPr>
                <w:noProof/>
                <w:webHidden/>
              </w:rPr>
              <w:fldChar w:fldCharType="begin"/>
            </w:r>
            <w:r w:rsidR="006E18C7">
              <w:rPr>
                <w:noProof/>
                <w:webHidden/>
              </w:rPr>
              <w:instrText xml:space="preserve"> PAGEREF _Toc148960924 \h </w:instrText>
            </w:r>
            <w:r w:rsidR="006E18C7">
              <w:rPr>
                <w:noProof/>
                <w:webHidden/>
              </w:rPr>
            </w:r>
            <w:r w:rsidR="006E18C7">
              <w:rPr>
                <w:noProof/>
                <w:webHidden/>
              </w:rPr>
              <w:fldChar w:fldCharType="separate"/>
            </w:r>
            <w:r w:rsidR="006E18C7">
              <w:rPr>
                <w:noProof/>
                <w:webHidden/>
              </w:rPr>
              <w:t>18</w:t>
            </w:r>
            <w:r w:rsidR="006E18C7">
              <w:rPr>
                <w:noProof/>
                <w:webHidden/>
              </w:rPr>
              <w:fldChar w:fldCharType="end"/>
            </w:r>
          </w:hyperlink>
        </w:p>
        <w:p w:rsidR="001976B4" w:rsidP="001976B4" w:rsidRDefault="00405983" w14:paraId="38DF1919" w14:textId="0EAFFDF1">
          <w:pPr>
            <w:rPr>
              <w:bCs/>
              <w:noProof/>
            </w:rPr>
          </w:pPr>
          <w:r>
            <w:rPr>
              <w:rFonts w:asciiTheme="majorHAnsi" w:hAnsiTheme="majorHAnsi"/>
              <w:b/>
              <w:bCs/>
            </w:rPr>
            <w:fldChar w:fldCharType="end"/>
          </w:r>
        </w:p>
      </w:sdtContent>
    </w:sdt>
    <w:bookmarkStart w:name="_Toc130991888" w:displacedByCustomXml="prev" w:id="2"/>
    <w:p w:rsidRPr="001976B4" w:rsidR="0042726C" w:rsidP="001976B4" w:rsidRDefault="0042726C" w14:paraId="61D2AEAB" w14:textId="77777777">
      <w:r>
        <w:br w:type="page"/>
      </w:r>
    </w:p>
    <w:p w:rsidR="00EA48D4" w:rsidP="00417777" w:rsidRDefault="001717D3" w14:paraId="6A83C71C" w14:textId="77777777">
      <w:pPr>
        <w:pStyle w:val="AbstractHeader"/>
      </w:pPr>
      <w:r w:rsidRPr="001717D3">
        <w:t>Abstract</w:t>
      </w:r>
      <w:bookmarkEnd w:id="2"/>
    </w:p>
    <w:p w:rsidRPr="0043487F" w:rsidR="001717D3" w:rsidP="0043487F" w:rsidRDefault="008A6EE9" w14:paraId="5C7A7A13" w14:textId="21887FF7">
      <w:pPr>
        <w:pStyle w:val="AbstractBody"/>
      </w:pPr>
      <w:r>
        <w:t xml:space="preserve">The analog signal path (ASP) </w:t>
      </w:r>
      <w:r w:rsidR="00736B09">
        <w:t xml:space="preserve">comprises everything from the feed </w:t>
      </w:r>
      <w:r w:rsidR="003F3370">
        <w:t>up</w:t>
      </w:r>
      <w:r w:rsidR="00736B09">
        <w:t xml:space="preserve"> to the </w:t>
      </w:r>
      <w:r w:rsidR="008F7B1E">
        <w:t xml:space="preserve">input </w:t>
      </w:r>
      <w:r w:rsidR="00A11095">
        <w:t>to</w:t>
      </w:r>
      <w:r w:rsidR="008F7B1E">
        <w:t xml:space="preserve"> the </w:t>
      </w:r>
      <w:r w:rsidR="00736B09">
        <w:t>radio camera digitizer.</w:t>
      </w:r>
      <w:r w:rsidR="00DD55AD">
        <w:t xml:space="preserve"> </w:t>
      </w:r>
      <w:r w:rsidR="00AE4D8E">
        <w:t xml:space="preserve">We document the state of the design of the </w:t>
      </w:r>
      <w:r w:rsidR="00373CE0">
        <w:t>ASP at the date of this revision.</w:t>
      </w:r>
      <w:r w:rsidR="00483C12">
        <w:t xml:space="preserve"> The overall architecture is </w:t>
      </w:r>
      <w:r w:rsidR="00BA4EBC">
        <w:t>described,</w:t>
      </w:r>
      <w:r w:rsidR="00483C12">
        <w:t xml:space="preserve"> and details of the component parts</w:t>
      </w:r>
      <w:r w:rsidR="00FB761C">
        <w:t xml:space="preserve"> presented</w:t>
      </w:r>
      <w:r w:rsidR="004E4E6F">
        <w:t>. The</w:t>
      </w:r>
      <w:r w:rsidR="002B6852">
        <w:t>y have a s</w:t>
      </w:r>
      <w:r w:rsidR="007B686E">
        <w:t>trong heritage</w:t>
      </w:r>
      <w:r w:rsidR="005403A9">
        <w:t xml:space="preserve"> so that risks are minimized, </w:t>
      </w:r>
      <w:r w:rsidR="002D7AEC">
        <w:t xml:space="preserve">and considerable progress has been made </w:t>
      </w:r>
      <w:r w:rsidR="00A01791">
        <w:t>to</w:t>
      </w:r>
      <w:r w:rsidR="00E96E54">
        <w:t>ward</w:t>
      </w:r>
      <w:r w:rsidR="00A01791">
        <w:t xml:space="preserve"> </w:t>
      </w:r>
      <w:r w:rsidR="007E290D">
        <w:t>meet</w:t>
      </w:r>
      <w:r w:rsidR="00E96E54">
        <w:t>ing</w:t>
      </w:r>
      <w:r w:rsidR="007E290D">
        <w:t xml:space="preserve"> the challenges of DSA-2000. The feed and </w:t>
      </w:r>
      <w:r w:rsidR="00144DF4">
        <w:t>low-noise amplifier</w:t>
      </w:r>
      <w:r w:rsidR="007E290D">
        <w:t xml:space="preserve"> are well advanced, </w:t>
      </w:r>
      <w:r w:rsidR="002B7670">
        <w:t>and</w:t>
      </w:r>
      <w:r w:rsidR="007E290D">
        <w:t xml:space="preserve"> </w:t>
      </w:r>
      <w:r w:rsidR="00A10BC2">
        <w:t>development</w:t>
      </w:r>
      <w:r w:rsidR="007E290D">
        <w:t xml:space="preserve"> is </w:t>
      </w:r>
      <w:r w:rsidR="00EE4DBB">
        <w:t xml:space="preserve">now </w:t>
      </w:r>
      <w:r w:rsidR="007E290D">
        <w:t xml:space="preserve">focused on the </w:t>
      </w:r>
      <w:r w:rsidR="00C42219">
        <w:t>optical link</w:t>
      </w:r>
      <w:r w:rsidR="002E6989">
        <w:t>,</w:t>
      </w:r>
      <w:r w:rsidR="00B13BE5">
        <w:t xml:space="preserve"> with good </w:t>
      </w:r>
      <w:r w:rsidR="005D2E78">
        <w:t>progress</w:t>
      </w:r>
      <w:r w:rsidR="002E6989">
        <w:t xml:space="preserve"> being made</w:t>
      </w:r>
      <w:r w:rsidR="00B13BE5">
        <w:t>.</w:t>
      </w:r>
    </w:p>
    <w:p w:rsidR="00C471A1" w:rsidP="006427F4" w:rsidRDefault="00C471A1" w14:paraId="61AA233C" w14:textId="77777777">
      <w:pPr>
        <w:pStyle w:val="Heading1"/>
      </w:pPr>
      <w:bookmarkStart w:name="_Toc130991889" w:id="3"/>
      <w:bookmarkStart w:name="_Toc136604389" w:id="4"/>
      <w:bookmarkStart w:name="_Toc137126740" w:id="5"/>
      <w:bookmarkStart w:name="_Toc148960899" w:id="6"/>
      <w:r>
        <w:t>Introduction</w:t>
      </w:r>
      <w:bookmarkEnd w:id="3"/>
      <w:bookmarkEnd w:id="4"/>
      <w:bookmarkEnd w:id="5"/>
      <w:bookmarkEnd w:id="6"/>
    </w:p>
    <w:p w:rsidR="003D2E8C" w:rsidP="00DB6F57" w:rsidRDefault="00086644" w14:paraId="4B133599" w14:textId="55BA53F7">
      <w:pPr>
        <w:pStyle w:val="BodyTextFirstIndent"/>
      </w:pPr>
      <w:r>
        <w:t xml:space="preserve">The analog signal path comprises all the components between the antenna reflector </w:t>
      </w:r>
      <w:r w:rsidR="003D2E8C">
        <w:t>and</w:t>
      </w:r>
      <w:r>
        <w:t xml:space="preserve"> the </w:t>
      </w:r>
      <w:r w:rsidR="007135EC">
        <w:t xml:space="preserve">radio camera </w:t>
      </w:r>
      <w:r>
        <w:t>digitizer.</w:t>
      </w:r>
      <w:r w:rsidR="00D23AE0">
        <w:t xml:space="preserve"> These are</w:t>
      </w:r>
      <w:r w:rsidR="00901B02">
        <w:t>:</w:t>
      </w:r>
    </w:p>
    <w:p w:rsidR="00D23AE0" w:rsidP="00D23AE0" w:rsidRDefault="00D23AE0" w14:paraId="62A96150" w14:textId="648E912C">
      <w:pPr>
        <w:pStyle w:val="BodyTextFirstIndent"/>
        <w:numPr>
          <w:ilvl w:val="0"/>
          <w:numId w:val="39"/>
        </w:numPr>
      </w:pPr>
      <w:r>
        <w:t>The</w:t>
      </w:r>
      <w:r w:rsidR="00516E20">
        <w:t xml:space="preserve"> antenna feed</w:t>
      </w:r>
      <w:r w:rsidR="00417A35">
        <w:t>, dual polarization</w:t>
      </w:r>
      <w:r w:rsidR="008C2E7A">
        <w:t>;</w:t>
      </w:r>
    </w:p>
    <w:p w:rsidR="00516E20" w:rsidP="00D23AE0" w:rsidRDefault="00516E20" w14:paraId="69B06BA9" w14:textId="25AB5131">
      <w:pPr>
        <w:pStyle w:val="BodyTextFirstIndent"/>
        <w:numPr>
          <w:ilvl w:val="0"/>
          <w:numId w:val="39"/>
        </w:numPr>
      </w:pPr>
      <w:r>
        <w:t>Two low-noise</w:t>
      </w:r>
      <w:r w:rsidR="00EA0326">
        <w:t xml:space="preserve"> amplifiers (LNA), one per polarization</w:t>
      </w:r>
      <w:r w:rsidR="00F171D7">
        <w:t>;</w:t>
      </w:r>
    </w:p>
    <w:p w:rsidR="00EA0326" w:rsidP="00D23AE0" w:rsidRDefault="00CD3437" w14:paraId="09DEFD06" w14:textId="5CEABEFB">
      <w:pPr>
        <w:pStyle w:val="BodyTextFirstIndent"/>
        <w:numPr>
          <w:ilvl w:val="0"/>
          <w:numId w:val="39"/>
        </w:numPr>
      </w:pPr>
      <w:r>
        <w:t xml:space="preserve">A </w:t>
      </w:r>
      <w:r w:rsidR="00975C4E">
        <w:t xml:space="preserve">dual-polarization </w:t>
      </w:r>
      <w:r>
        <w:t xml:space="preserve">front-end module </w:t>
      </w:r>
      <w:r w:rsidR="000C6DA7">
        <w:t xml:space="preserve">(FEM) </w:t>
      </w:r>
      <w:r>
        <w:t xml:space="preserve">that </w:t>
      </w:r>
      <w:r w:rsidR="00026D25">
        <w:t>filters out radio-frequency interference (RFI)</w:t>
      </w:r>
      <w:r w:rsidR="00777CA9">
        <w:t xml:space="preserve"> and</w:t>
      </w:r>
      <w:r w:rsidR="00676082">
        <w:t xml:space="preserve"> </w:t>
      </w:r>
      <w:r w:rsidR="009D1B7E">
        <w:t xml:space="preserve">allows </w:t>
      </w:r>
      <w:r w:rsidR="00777CA9">
        <w:t>adjust</w:t>
      </w:r>
      <w:r w:rsidR="009D1B7E">
        <w:t>ment</w:t>
      </w:r>
      <w:r w:rsidR="001022AF">
        <w:t xml:space="preserve"> of</w:t>
      </w:r>
      <w:r w:rsidR="00777CA9">
        <w:t xml:space="preserve"> the </w:t>
      </w:r>
      <w:r w:rsidR="00676082">
        <w:t>levels for transmission</w:t>
      </w:r>
      <w:r w:rsidR="00F171D7">
        <w:t>;</w:t>
      </w:r>
    </w:p>
    <w:p w:rsidR="008C2E7A" w:rsidP="00D23AE0" w:rsidRDefault="00975C4E" w14:paraId="312C21B0" w14:textId="110B13D0">
      <w:pPr>
        <w:pStyle w:val="BodyTextFirstIndent"/>
        <w:numPr>
          <w:ilvl w:val="0"/>
          <w:numId w:val="39"/>
        </w:numPr>
      </w:pPr>
      <w:r>
        <w:t>Two</w:t>
      </w:r>
      <w:r w:rsidR="00F171D7">
        <w:t xml:space="preserve"> </w:t>
      </w:r>
      <w:r w:rsidR="00C64705">
        <w:t>RF</w:t>
      </w:r>
      <w:r w:rsidR="00F171D7">
        <w:t>-over-fiber (RF</w:t>
      </w:r>
      <w:r w:rsidR="006539FD">
        <w:t>oF) link to transmit the signals to the control building</w:t>
      </w:r>
      <w:r w:rsidR="0007449E">
        <w:t>, one per polarization</w:t>
      </w:r>
      <w:r w:rsidR="00D94183">
        <w:t>;</w:t>
      </w:r>
    </w:p>
    <w:p w:rsidR="00D94183" w:rsidP="00D23AE0" w:rsidRDefault="00D94183" w14:paraId="6AE86566" w14:textId="49B41717">
      <w:pPr>
        <w:pStyle w:val="BodyTextFirstIndent"/>
        <w:numPr>
          <w:ilvl w:val="0"/>
          <w:numId w:val="39"/>
        </w:numPr>
      </w:pPr>
      <w:r>
        <w:t xml:space="preserve">A </w:t>
      </w:r>
      <w:r w:rsidR="0007449E">
        <w:t xml:space="preserve">dual-polarization </w:t>
      </w:r>
      <w:r>
        <w:t xml:space="preserve">back-end module </w:t>
      </w:r>
      <w:r w:rsidR="000C6DA7">
        <w:t xml:space="preserve">(BEM) </w:t>
      </w:r>
      <w:r>
        <w:t>that conditions the signal</w:t>
      </w:r>
      <w:r w:rsidR="00DA0C13">
        <w:t>s</w:t>
      </w:r>
      <w:r>
        <w:t xml:space="preserve"> for the radio</w:t>
      </w:r>
      <w:r w:rsidR="00A3659A">
        <w:t xml:space="preserve"> camera </w:t>
      </w:r>
      <w:r w:rsidR="00D92ECD">
        <w:t xml:space="preserve">front-end </w:t>
      </w:r>
      <w:r w:rsidR="00A3659A">
        <w:t>digitizer.</w:t>
      </w:r>
    </w:p>
    <w:p w:rsidR="00A3659A" w:rsidP="00315AEF" w:rsidRDefault="00390E39" w14:paraId="00AD6FE3" w14:textId="30C95FDB">
      <w:pPr>
        <w:pStyle w:val="BodyTextFirstIndent"/>
        <w:ind w:firstLine="0"/>
      </w:pPr>
      <w:r>
        <w:t>Physically</w:t>
      </w:r>
      <w:r w:rsidR="00315AEF">
        <w:t>, the</w:t>
      </w:r>
      <w:r w:rsidR="00493DEE">
        <w:t xml:space="preserve"> optical</w:t>
      </w:r>
      <w:r w:rsidR="00315AEF">
        <w:t xml:space="preserve"> transmit and receive components </w:t>
      </w:r>
      <w:r w:rsidR="000C6DA7">
        <w:t>are</w:t>
      </w:r>
      <w:r w:rsidR="00320526">
        <w:t xml:space="preserve"> incorporated in the </w:t>
      </w:r>
      <w:r w:rsidR="00DA1941">
        <w:t>FE</w:t>
      </w:r>
      <w:r w:rsidR="0017249A">
        <w:t>M</w:t>
      </w:r>
      <w:r w:rsidR="00320526">
        <w:t xml:space="preserve"> and BEM respectively</w:t>
      </w:r>
      <w:r w:rsidR="00144DF4">
        <w:t xml:space="preserve">, but </w:t>
      </w:r>
      <w:r w:rsidR="001D4C60">
        <w:t xml:space="preserve">they </w:t>
      </w:r>
      <w:r w:rsidR="00822BBF">
        <w:t>need to</w:t>
      </w:r>
      <w:r w:rsidR="005B48F3">
        <w:t xml:space="preserve"> be considered </w:t>
      </w:r>
      <w:r w:rsidR="00011F78">
        <w:t xml:space="preserve">along with the fiber transmission infrastructure as </w:t>
      </w:r>
      <w:r w:rsidR="00A4367B">
        <w:t xml:space="preserve">single </w:t>
      </w:r>
      <w:r w:rsidR="00FA547C">
        <w:t>system</w:t>
      </w:r>
      <w:r w:rsidR="000F43D0">
        <w:t xml:space="preserve">. </w:t>
      </w:r>
      <w:r w:rsidR="00D92ECD">
        <w:t>Accordingly,</w:t>
      </w:r>
      <w:r w:rsidR="002169EF">
        <w:t xml:space="preserve"> we </w:t>
      </w:r>
      <w:r w:rsidR="00822BBF">
        <w:t xml:space="preserve">allocate a </w:t>
      </w:r>
      <w:r w:rsidR="00D92ECD">
        <w:t xml:space="preserve">separate </w:t>
      </w:r>
      <w:r w:rsidR="00822BBF">
        <w:t>subsection</w:t>
      </w:r>
      <w:r w:rsidR="00825039">
        <w:t xml:space="preserve"> to </w:t>
      </w:r>
      <w:r w:rsidR="00555709">
        <w:t xml:space="preserve">discussion of </w:t>
      </w:r>
      <w:r w:rsidR="00825039">
        <w:t>the optical link details.</w:t>
      </w:r>
    </w:p>
    <w:p w:rsidR="00056E92" w:rsidP="00D71E36" w:rsidRDefault="00FA5B44" w14:paraId="3E798280" w14:textId="41CC315F">
      <w:pPr>
        <w:pStyle w:val="BodyTextFirstIndent"/>
      </w:pPr>
      <w:r>
        <w:t>The scale of the DSA-2000</w:t>
      </w:r>
      <w:r w:rsidR="009B7906">
        <w:t xml:space="preserve"> does not allow for </w:t>
      </w:r>
      <w:r w:rsidR="00B34532">
        <w:t xml:space="preserve">high-risk development, </w:t>
      </w:r>
      <w:r w:rsidR="00591C14">
        <w:t xml:space="preserve">so the system described here is based on </w:t>
      </w:r>
      <w:r w:rsidR="00C45967">
        <w:t xml:space="preserve">elements that have </w:t>
      </w:r>
      <w:r w:rsidR="004E7935">
        <w:t xml:space="preserve">been </w:t>
      </w:r>
      <w:r w:rsidR="00FB1696">
        <w:t xml:space="preserve">designed and </w:t>
      </w:r>
      <w:r w:rsidR="00825039">
        <w:t>assessed</w:t>
      </w:r>
      <w:r w:rsidR="00FB1696">
        <w:t xml:space="preserve"> in the field by members of the team</w:t>
      </w:r>
      <w:r w:rsidR="0036271A">
        <w:t xml:space="preserve"> </w:t>
      </w:r>
      <w:r w:rsidR="004C12F3">
        <w:t xml:space="preserve">and </w:t>
      </w:r>
      <w:r w:rsidR="0036271A">
        <w:t xml:space="preserve">have been </w:t>
      </w:r>
      <w:r w:rsidR="004B1CF2">
        <w:t>matured</w:t>
      </w:r>
      <w:r w:rsidR="0036271A">
        <w:t xml:space="preserve"> to meet the DSA-2000 requirements</w:t>
      </w:r>
      <w:r w:rsidR="00CD589B">
        <w:t xml:space="preserve">. The primary </w:t>
      </w:r>
      <w:r w:rsidR="00704EA6">
        <w:t>extensi</w:t>
      </w:r>
      <w:r w:rsidR="006C65CD">
        <w:t>on</w:t>
      </w:r>
      <w:r w:rsidR="007B1D6A">
        <w:t xml:space="preserve"> </w:t>
      </w:r>
      <w:r w:rsidR="00D66E6C">
        <w:t xml:space="preserve">is </w:t>
      </w:r>
      <w:r w:rsidR="00562AC6">
        <w:t xml:space="preserve">to </w:t>
      </w:r>
      <w:r w:rsidR="00D66E6C">
        <w:t>achieve</w:t>
      </w:r>
      <w:r w:rsidR="00562AC6">
        <w:t xml:space="preserve"> the target of </w:t>
      </w:r>
      <w:r w:rsidR="008B1385">
        <w:t xml:space="preserve">an observing band </w:t>
      </w:r>
      <w:r w:rsidR="00280134">
        <w:t xml:space="preserve">of </w:t>
      </w:r>
      <w:r w:rsidR="008B1385">
        <w:t>0.7</w:t>
      </w:r>
      <w:r w:rsidR="00BD43B0">
        <w:t>–</w:t>
      </w:r>
      <w:r w:rsidR="008B1385">
        <w:t>2.0 GHz.</w:t>
      </w:r>
      <w:r w:rsidR="00C63A37">
        <w:t xml:space="preserve"> </w:t>
      </w:r>
      <w:r w:rsidR="00021C4E">
        <w:t xml:space="preserve">In addition, the fiber lengths are </w:t>
      </w:r>
      <w:r w:rsidR="00E556CF">
        <w:t xml:space="preserve">an order of magnitude longer than for current OVRO instruments. </w:t>
      </w:r>
      <w:r w:rsidR="001A51BE">
        <w:t xml:space="preserve">Improvements in system noise and efficiency have also been made, </w:t>
      </w:r>
      <w:r w:rsidR="0069004F">
        <w:t xml:space="preserve">and methods of mitigating </w:t>
      </w:r>
      <w:r w:rsidR="007F1F6B">
        <w:t xml:space="preserve">the effects of </w:t>
      </w:r>
      <w:r w:rsidR="0069004F">
        <w:t>radio frequency interference (RFI)</w:t>
      </w:r>
      <w:r w:rsidR="00012127">
        <w:t xml:space="preserve"> are being evaluated.</w:t>
      </w:r>
    </w:p>
    <w:p w:rsidR="00D57F53" w:rsidP="00D71E36" w:rsidRDefault="002237B1" w14:paraId="6FA78705" w14:textId="6884D70B">
      <w:pPr>
        <w:pStyle w:val="BodyTextFirstIndent"/>
      </w:pPr>
      <w:r>
        <w:t>S</w:t>
      </w:r>
      <w:r w:rsidR="00607665">
        <w:t>everal st</w:t>
      </w:r>
      <w:r w:rsidR="004B4489">
        <w:t>age</w:t>
      </w:r>
      <w:r w:rsidR="00607665">
        <w:t>s are planned</w:t>
      </w:r>
      <w:r>
        <w:t xml:space="preserve"> to take the designs through to </w:t>
      </w:r>
      <w:r w:rsidR="003E498C">
        <w:t>construction</w:t>
      </w:r>
      <w:r w:rsidR="00CA438D">
        <w:t xml:space="preserve">, </w:t>
      </w:r>
      <w:r w:rsidR="00D71E36">
        <w:t>including</w:t>
      </w:r>
      <w:r w:rsidR="00CA438D">
        <w:t xml:space="preserve"> integration testing</w:t>
      </w:r>
      <w:r w:rsidR="005614E9">
        <w:t xml:space="preserve"> in the lab and on the test array;</w:t>
      </w:r>
      <w:r w:rsidR="00FE1C12">
        <w:t xml:space="preserve"> reliability testing; </w:t>
      </w:r>
      <w:r w:rsidR="004146B8">
        <w:t xml:space="preserve">and finalizing designs for production. These are laid out in detail in </w:t>
      </w:r>
      <w:r w:rsidR="00AD6F82">
        <w:t>a separate</w:t>
      </w:r>
      <w:r w:rsidR="004146B8">
        <w:t xml:space="preserve"> work execution plan.</w:t>
      </w:r>
    </w:p>
    <w:p w:rsidR="00A878A6" w:rsidP="00D71E36" w:rsidRDefault="00A878A6" w14:paraId="33A914F5" w14:textId="080BBA90">
      <w:pPr>
        <w:pStyle w:val="BodyTextFirstIndent"/>
      </w:pPr>
      <w:r>
        <w:t xml:space="preserve">We report on the status of </w:t>
      </w:r>
      <w:r w:rsidR="00B84DC0">
        <w:t xml:space="preserve">the overall design and </w:t>
      </w:r>
      <w:r w:rsidR="00B7100E">
        <w:t>status of development in the following section</w:t>
      </w:r>
      <w:r w:rsidR="002A101D">
        <w:t>s</w:t>
      </w:r>
      <w:r w:rsidR="00B7100E">
        <w:t xml:space="preserve">. Following that, we outline work needed to </w:t>
      </w:r>
      <w:r w:rsidR="009D0CFC">
        <w:t>achieve the level of performance, reliability</w:t>
      </w:r>
      <w:r w:rsidR="005C3260">
        <w:t>, and operational readiness for the final constr</w:t>
      </w:r>
      <w:r w:rsidR="002A101D">
        <w:t>uction phase.</w:t>
      </w:r>
    </w:p>
    <w:p w:rsidR="00923223" w:rsidP="00923223" w:rsidRDefault="00923223" w14:paraId="030A7370" w14:textId="3FB9994D">
      <w:pPr>
        <w:pStyle w:val="Heading1"/>
      </w:pPr>
      <w:bookmarkStart w:name="_Ref148960133" w:id="7"/>
      <w:bookmarkStart w:name="_Toc148960900" w:id="8"/>
      <w:r>
        <w:t>Requirements</w:t>
      </w:r>
      <w:bookmarkEnd w:id="7"/>
      <w:bookmarkEnd w:id="8"/>
    </w:p>
    <w:p w:rsidR="006667A3" w:rsidP="006667A3" w:rsidRDefault="00055A27" w14:paraId="1989C103" w14:textId="665BCBA2">
      <w:pPr>
        <w:pStyle w:val="BodyTextFirstIndent"/>
      </w:pPr>
      <w:r>
        <w:t>Specifications</w:t>
      </w:r>
      <w:r w:rsidR="00C8703D">
        <w:t xml:space="preserve"> are derived from the science requirements on sensitivity</w:t>
      </w:r>
      <w:r w:rsidR="006667A3">
        <w:t xml:space="preserve">. From Thompson et al. </w:t>
      </w:r>
      <w:r w:rsidR="006667A3">
        <w:fldChar w:fldCharType="begin"/>
      </w:r>
      <w:r w:rsidR="006667A3">
        <w:instrText xml:space="preserve"> ADDIN ZOTERO_ITEM CSL_CITATION {"citationID":"xGLB5DDP","properties":{"formattedCitation":"[1]","plainCitation":"[1]","noteIndex":0},"citationItems":[{"id":1118,"uris":["http://zotero.org/users/local/Y5otwwE4/items/FP4VUFA7"],"itemData":{"id":1118,"type":"book","event-place":"Malabar","publisher":"Krieger","publisher-place":"Malabar","title":"Interferometry and Synthesis in Radio Astronomy","title-short":"Interferometry and Synthesis in Radio Astronomy","author":[{"family":"Thompson","given":"A. Richard"},{"family":"Moran","given":"James M."},{"family":"Swenson Jr.","given":"George W."}],"issued":{"date-parts":[["1998"]]}}}],"schema":"https://github.com/citation-style-language/schema/raw/master/csl-citation.json"} </w:instrText>
      </w:r>
      <w:r w:rsidR="006667A3">
        <w:fldChar w:fldCharType="separate"/>
      </w:r>
      <w:r w:rsidRPr="0078387D" w:rsidR="006667A3">
        <w:rPr>
          <w:rFonts w:ascii="Times New Roman" w:hAnsi="Times New Roman"/>
        </w:rPr>
        <w:t>[1]</w:t>
      </w:r>
      <w:r w:rsidR="006667A3">
        <w:fldChar w:fldCharType="end"/>
      </w:r>
      <w:r w:rsidR="006667A3">
        <w:t xml:space="preserve"> the rms noise in a single baseline measurement for a single polarization expressed as an equivalent flux is</w:t>
      </w:r>
    </w:p>
    <w:tbl>
      <w:tblPr>
        <w:tblStyle w:val="TableGrid"/>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00"/>
        <w:gridCol w:w="360"/>
      </w:tblGrid>
      <w:tr w:rsidRPr="008D63B3" w:rsidR="006667A3" w14:paraId="0981F705" w14:textId="77777777">
        <w:tc>
          <w:tcPr>
            <w:tcW w:w="0" w:type="auto"/>
            <w:tcMar>
              <w:left w:w="0" w:type="dxa"/>
              <w:right w:w="0" w:type="dxa"/>
            </w:tcMar>
            <w:vAlign w:val="center"/>
          </w:tcPr>
          <w:p w:rsidRPr="00C01201" w:rsidR="006667A3" w:rsidRDefault="006667A3" w14:paraId="54BE41FE" w14:textId="77777777">
            <w:pPr>
              <w:pStyle w:val="Text"/>
              <w:spacing w:before="120" w:after="120"/>
              <w:ind w:firstLine="0"/>
              <w:rPr>
                <w:rFonts w:asciiTheme="minorHAnsi" w:hAnsiTheme="minorHAnsi"/>
              </w:rPr>
            </w:pPr>
            <m:oMathPara>
              <m:oMath>
                <m:r>
                  <w:rPr>
                    <w:rFonts w:ascii="Cambria Math" w:hAnsi="Cambria Math"/>
                  </w:rPr>
                  <m:t>S</m:t>
                </m:r>
                <m:sSub>
                  <m:sSubPr>
                    <m:ctrlPr>
                      <w:rPr>
                        <w:rFonts w:ascii="Cambria Math" w:hAnsi="Cambria Math"/>
                        <w:i/>
                      </w:rPr>
                    </m:ctrlPr>
                  </m:sSubPr>
                  <m:e>
                    <m:r>
                      <m:rPr>
                        <m:sty m:val="p"/>
                      </m:rPr>
                      <w:rPr>
                        <w:rFonts w:ascii="Cambria Math" w:hAnsi="Cambria Math"/>
                      </w:rPr>
                      <w:softHyphen/>
                    </m:r>
                  </m:e>
                  <m:sub>
                    <m:r>
                      <m:rPr>
                        <m:sty m:val="p"/>
                      </m:rPr>
                      <w:rPr>
                        <w:rFonts w:ascii="Cambria Math" w:hAnsi="Cambria Math"/>
                      </w:rPr>
                      <m:t>min</m:t>
                    </m:r>
                  </m:sub>
                </m:sSub>
                <m:r>
                  <m:rPr>
                    <m:sty m:val="p"/>
                  </m:rPr>
                  <w:rPr>
                    <w:rFonts w:ascii="Cambria Math" w:hAnsi="Cambria Math"/>
                  </w:rPr>
                  <m:t>=</m:t>
                </m:r>
                <m:f>
                  <m:fPr>
                    <m:ctrlPr>
                      <w:rPr>
                        <w:rFonts w:ascii="Cambria Math" w:hAnsi="Cambria Math"/>
                        <w:i/>
                      </w:rPr>
                    </m:ctrlPr>
                  </m:fPr>
                  <m:num>
                    <m:r>
                      <w:rPr>
                        <w:rFonts w:ascii="Cambria Math" w:hAnsi="Cambria Math"/>
                      </w:rPr>
                      <m:t>2kT</m:t>
                    </m:r>
                    <m:sSub>
                      <m:sSubPr>
                        <m:ctrlPr>
                          <w:rPr>
                            <w:rFonts w:ascii="Cambria Math" w:hAnsi="Cambria Math"/>
                          </w:rPr>
                        </m:ctrlPr>
                      </m:sSubPr>
                      <m:e>
                        <m:r>
                          <m:rPr>
                            <m:sty m:val="p"/>
                          </m:rPr>
                          <w:rPr>
                            <w:rFonts w:ascii="Cambria Math" w:hAnsi="Cambria Math"/>
                          </w:rPr>
                          <w:softHyphen/>
                        </m:r>
                      </m:e>
                      <m:sub>
                        <m:r>
                          <m:rPr>
                            <m:sty m:val="p"/>
                          </m:rPr>
                          <w:rPr>
                            <w:rFonts w:ascii="Cambria Math" w:hAnsi="Cambria Math"/>
                          </w:rPr>
                          <m:t>S</m:t>
                        </m:r>
                      </m:sub>
                    </m:sSub>
                    <m:ctrlPr>
                      <w:rPr>
                        <w:rFonts w:ascii="Cambria Math" w:hAnsi="Cambria Math"/>
                        <w:i/>
                        <w:iCs/>
                      </w:rPr>
                    </m:ctrlPr>
                  </m:num>
                  <m:den>
                    <m:sSub>
                      <m:sSubPr>
                        <m:ctrlPr>
                          <w:rPr>
                            <w:rFonts w:ascii="Cambria Math" w:hAnsi="Cambria Math"/>
                            <w:i/>
                          </w:rPr>
                        </m:ctrlPr>
                      </m:sSubPr>
                      <m:e>
                        <m:r>
                          <w:rPr>
                            <w:rFonts w:ascii="Cambria Math" w:hAnsi="Cambria Math"/>
                          </w:rPr>
                          <m:t>η</m:t>
                        </m:r>
                      </m:e>
                      <m:sub>
                        <m:r>
                          <m:rPr>
                            <m:sty m:val="p"/>
                          </m:rPr>
                          <w:rPr>
                            <w:rFonts w:ascii="Cambria Math" w:hAnsi="Cambria Math"/>
                          </w:rPr>
                          <m:t>q</m:t>
                        </m:r>
                      </m:sub>
                    </m:sSub>
                    <m:r>
                      <w:rPr>
                        <w:rFonts w:ascii="Cambria Math" w:hAnsi="Cambria Math"/>
                      </w:rPr>
                      <m:t>A</m:t>
                    </m:r>
                    <m:sSub>
                      <m:sSubPr>
                        <m:ctrlPr>
                          <w:rPr>
                            <w:rFonts w:ascii="Cambria Math" w:hAnsi="Cambria Math"/>
                            <w:i/>
                            <w:iCs/>
                          </w:rPr>
                        </m:ctrlPr>
                      </m:sSubPr>
                      <m:e>
                        <m:r>
                          <m:rPr>
                            <m:sty m:val="p"/>
                          </m:rPr>
                          <w:rPr>
                            <w:rFonts w:ascii="Cambria Math" w:hAnsi="Cambria Math"/>
                          </w:rPr>
                          <w:softHyphen/>
                        </m:r>
                      </m:e>
                      <m:sub>
                        <m:r>
                          <m:rPr>
                            <m:sty m:val="p"/>
                          </m:rPr>
                          <w:rPr>
                            <w:rFonts w:ascii="Cambria Math" w:hAnsi="Cambria Math"/>
                          </w:rPr>
                          <m:t>eff</m:t>
                        </m:r>
                      </m:sub>
                    </m:sSub>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N</m:t>
                            </m:r>
                          </m:e>
                          <m:sub>
                            <m:r>
                              <m:rPr>
                                <m:sty m:val="p"/>
                              </m:rPr>
                              <w:rPr>
                                <w:rFonts w:ascii="Cambria Math" w:hAnsi="Cambria Math"/>
                              </w:rPr>
                              <m:t>a</m:t>
                            </m:r>
                          </m:sub>
                        </m:sSub>
                        <m:d>
                          <m:dPr>
                            <m:ctrlPr>
                              <w:rPr>
                                <w:rFonts w:ascii="Cambria Math" w:hAnsi="Cambria Math"/>
                                <w:i/>
                                <w:iCs/>
                              </w:rPr>
                            </m:ctrlPr>
                          </m:dPr>
                          <m:e>
                            <m:sSub>
                              <m:sSubPr>
                                <m:ctrlPr>
                                  <w:rPr>
                                    <w:rFonts w:ascii="Cambria Math" w:hAnsi="Cambria Math"/>
                                    <w:i/>
                                    <w:iCs/>
                                  </w:rPr>
                                </m:ctrlPr>
                              </m:sSubPr>
                              <m:e>
                                <m:r>
                                  <w:rPr>
                                    <w:rFonts w:ascii="Cambria Math" w:hAnsi="Cambria Math"/>
                                  </w:rPr>
                                  <m:t>N</m:t>
                                </m:r>
                              </m:e>
                              <m:sub>
                                <m:r>
                                  <m:rPr>
                                    <m:sty m:val="p"/>
                                  </m:rPr>
                                  <w:rPr>
                                    <w:rFonts w:ascii="Cambria Math" w:hAnsi="Cambria Math"/>
                                  </w:rPr>
                                  <m:t>a</m:t>
                                </m:r>
                              </m:sub>
                            </m:sSub>
                            <m:r>
                              <w:rPr>
                                <w:rFonts w:ascii="Cambria Math" w:hAnsi="Cambria Math"/>
                              </w:rPr>
                              <m:t>-1</m:t>
                            </m:r>
                          </m:e>
                        </m:d>
                      </m:e>
                    </m:rad>
                    <m:rad>
                      <m:radPr>
                        <m:degHide m:val="1"/>
                        <m:ctrlPr>
                          <w:rPr>
                            <w:rFonts w:ascii="Cambria Math" w:hAnsi="Cambria Math"/>
                            <w:i/>
                            <w:iCs/>
                          </w:rPr>
                        </m:ctrlPr>
                      </m:radPr>
                      <m:deg/>
                      <m:e>
                        <m:r>
                          <w:rPr>
                            <w:rFonts w:ascii="Cambria Math" w:hAnsi="Cambria Math"/>
                          </w:rPr>
                          <m:t>Bτ</m:t>
                        </m:r>
                      </m:e>
                    </m:rad>
                  </m:den>
                </m:f>
                <m:r>
                  <w:rPr>
                    <w:rFonts w:ascii="Cambria Math" w:hAnsi="Cambria Math"/>
                  </w:rPr>
                  <m:t xml:space="preserve"> ,</m:t>
                </m:r>
              </m:oMath>
            </m:oMathPara>
          </w:p>
        </w:tc>
        <w:tc>
          <w:tcPr>
            <w:tcW w:w="360" w:type="dxa"/>
            <w:tcMar>
              <w:left w:w="0" w:type="dxa"/>
              <w:right w:w="0" w:type="dxa"/>
            </w:tcMar>
            <w:vAlign w:val="center"/>
          </w:tcPr>
          <w:p w:rsidRPr="008D63B3" w:rsidR="006667A3" w:rsidRDefault="006667A3" w14:paraId="21F68611" w14:textId="109361A0">
            <w:pPr>
              <w:pStyle w:val="Text"/>
              <w:spacing w:before="120" w:after="120"/>
              <w:ind w:firstLine="0"/>
              <w:jc w:val="right"/>
            </w:pPr>
            <w:bookmarkStart w:name="_Ref146014390" w:id="9"/>
            <w:r w:rsidRPr="008D63B3">
              <w:t>(</w:t>
            </w:r>
            <w:r w:rsidR="00F3529B">
              <w:fldChar w:fldCharType="begin"/>
            </w:r>
            <w:r w:rsidR="00F3529B">
              <w:instrText xml:space="preserve"> SEQ Equation \* ARABIC </w:instrText>
            </w:r>
            <w:r w:rsidR="00F3529B">
              <w:fldChar w:fldCharType="separate"/>
            </w:r>
            <w:r w:rsidR="006E18C7">
              <w:rPr>
                <w:noProof/>
              </w:rPr>
              <w:t>1</w:t>
            </w:r>
            <w:r w:rsidR="00F3529B">
              <w:rPr>
                <w:noProof/>
              </w:rPr>
              <w:fldChar w:fldCharType="end"/>
            </w:r>
            <w:r w:rsidRPr="008D63B3">
              <w:t>)</w:t>
            </w:r>
            <w:bookmarkEnd w:id="9"/>
          </w:p>
        </w:tc>
      </w:tr>
    </w:tbl>
    <w:p w:rsidR="006667A3" w:rsidP="006667A3" w:rsidRDefault="006667A3" w14:paraId="59EE412C" w14:textId="77777777">
      <w:pPr>
        <w:pStyle w:val="BodyTextFirstIndent"/>
        <w:ind w:firstLine="0"/>
      </w:pPr>
      <w:r>
        <w:t>where:</w:t>
      </w:r>
    </w:p>
    <w:p w:rsidR="006667A3" w:rsidP="006667A3" w:rsidRDefault="006667A3" w14:paraId="24472454" w14:textId="77777777">
      <w:pPr>
        <w:pStyle w:val="BodyTextFirstIndent"/>
        <w:ind w:firstLine="0"/>
      </w:pPr>
    </w:p>
    <w:p w:rsidR="006667A3" w:rsidP="006667A3" w:rsidRDefault="006667A3" w14:paraId="58498135" w14:textId="77777777">
      <w:pPr>
        <w:pStyle w:val="BodyTextFirstIndent"/>
      </w:pPr>
      <m:oMath>
        <m:r>
          <w:rPr>
            <w:rFonts w:ascii="Cambria Math" w:hAnsi="Cambria Math"/>
          </w:rPr>
          <m:t>k</m:t>
        </m:r>
      </m:oMath>
      <w:r>
        <w:t>:</w:t>
      </w:r>
      <w:r>
        <w:tab/>
      </w:r>
      <w:r>
        <w:tab/>
      </w:r>
      <w:r>
        <w:t>Boltzmann constant</w:t>
      </w:r>
    </w:p>
    <w:p w:rsidR="006667A3" w:rsidP="006667A3" w:rsidRDefault="00F3529B" w14:paraId="16EEAE2A" w14:textId="77777777">
      <w:pPr>
        <w:pStyle w:val="BodyTextFirstIndent"/>
      </w:pPr>
      <m:oMath>
        <m:sSub>
          <m:sSubPr>
            <m:ctrlPr>
              <w:rPr>
                <w:rFonts w:ascii="Cambria Math" w:hAnsi="Cambria Math"/>
                <w:i/>
              </w:rPr>
            </m:ctrlPr>
          </m:sSubPr>
          <m:e>
            <m:r>
              <w:rPr>
                <w:rFonts w:ascii="Cambria Math" w:hAnsi="Cambria Math"/>
              </w:rPr>
              <m:t>T</m:t>
            </m:r>
          </m:e>
          <m:sub>
            <m:r>
              <m:rPr>
                <m:sty m:val="p"/>
              </m:rPr>
              <w:rPr>
                <w:rFonts w:ascii="Cambria Math" w:hAnsi="Cambria Math"/>
              </w:rPr>
              <m:t>S</m:t>
            </m:r>
          </m:sub>
        </m:sSub>
      </m:oMath>
      <w:r w:rsidR="006667A3">
        <w:t>:</w:t>
      </w:r>
      <w:r w:rsidR="006667A3">
        <w:tab/>
      </w:r>
      <w:r w:rsidR="006667A3">
        <w:tab/>
      </w:r>
      <w:r w:rsidR="006667A3">
        <w:t>system temperature</w:t>
      </w:r>
    </w:p>
    <w:p w:rsidR="006667A3" w:rsidP="006667A3" w:rsidRDefault="00F3529B" w14:paraId="5D9C47EA" w14:textId="77777777">
      <w:pPr>
        <w:pStyle w:val="BodyTextFirstIndent"/>
      </w:pPr>
      <m:oMath>
        <m:sSub>
          <m:sSubPr>
            <m:ctrlPr>
              <w:rPr>
                <w:rFonts w:ascii="Cambria Math" w:hAnsi="Cambria Math"/>
                <w:i/>
              </w:rPr>
            </m:ctrlPr>
          </m:sSubPr>
          <m:e>
            <m:r>
              <w:rPr>
                <w:rFonts w:ascii="Cambria Math" w:hAnsi="Cambria Math"/>
              </w:rPr>
              <m:t>N</m:t>
            </m:r>
          </m:e>
          <m:sub>
            <m:r>
              <m:rPr>
                <m:sty m:val="p"/>
              </m:rPr>
              <w:rPr>
                <w:rFonts w:ascii="Cambria Math" w:hAnsi="Cambria Math"/>
              </w:rPr>
              <m:t>a</m:t>
            </m:r>
          </m:sub>
        </m:sSub>
      </m:oMath>
      <w:r w:rsidR="006667A3">
        <w:t>:</w:t>
      </w:r>
      <w:r w:rsidR="006667A3">
        <w:tab/>
      </w:r>
      <w:r w:rsidR="006667A3">
        <w:tab/>
      </w:r>
      <w:r w:rsidR="006667A3">
        <w:t>number of (identical) antennas</w:t>
      </w:r>
    </w:p>
    <w:p w:rsidR="006667A3" w:rsidP="006667A3" w:rsidRDefault="00F3529B" w14:paraId="4F7FC0DC" w14:textId="77777777">
      <w:pPr>
        <w:pStyle w:val="BodyTextFirstIndent"/>
      </w:pPr>
      <m:oMath>
        <m:sSub>
          <m:sSubPr>
            <m:ctrlPr>
              <w:rPr>
                <w:rFonts w:ascii="Cambria Math" w:hAnsi="Cambria Math"/>
                <w:i/>
                <w:iCs/>
              </w:rPr>
            </m:ctrlPr>
          </m:sSubPr>
          <m:e>
            <m:r>
              <w:rPr>
                <w:rFonts w:ascii="Cambria Math" w:hAnsi="Cambria Math"/>
              </w:rPr>
              <m:t>A</m:t>
            </m:r>
          </m:e>
          <m:sub>
            <m:r>
              <m:rPr>
                <m:sty m:val="p"/>
              </m:rPr>
              <w:rPr>
                <w:rFonts w:ascii="Cambria Math" w:hAnsi="Cambria Math"/>
              </w:rPr>
              <m:t>eff</m:t>
            </m:r>
          </m:sub>
        </m:sSub>
      </m:oMath>
      <w:r w:rsidR="006667A3">
        <w:t>:</w:t>
      </w:r>
      <w:r w:rsidR="006667A3">
        <w:tab/>
      </w:r>
      <w:r w:rsidR="006667A3">
        <w:t>effective antenna collecting area</w:t>
      </w:r>
    </w:p>
    <w:p w:rsidRPr="00A51121" w:rsidR="006667A3" w:rsidP="006667A3" w:rsidRDefault="00F3529B" w14:paraId="7316A47D" w14:textId="77777777">
      <w:pPr>
        <w:pStyle w:val="BodyTextFirstIndent"/>
        <w:rPr>
          <w:iCs/>
        </w:rPr>
      </w:pPr>
      <m:oMath>
        <m:sSub>
          <m:sSubPr>
            <m:ctrlPr>
              <w:rPr>
                <w:rFonts w:ascii="Cambria Math" w:hAnsi="Cambria Math"/>
                <w:i/>
              </w:rPr>
            </m:ctrlPr>
          </m:sSubPr>
          <m:e>
            <m:r>
              <w:rPr>
                <w:rFonts w:ascii="Cambria Math" w:hAnsi="Cambria Math"/>
              </w:rPr>
              <m:t>η</m:t>
            </m:r>
          </m:e>
          <m:sub>
            <m:r>
              <m:rPr>
                <m:sty m:val="p"/>
              </m:rPr>
              <w:rPr>
                <w:rFonts w:ascii="Cambria Math" w:hAnsi="Cambria Math"/>
              </w:rPr>
              <m:t>q</m:t>
            </m:r>
          </m:sub>
        </m:sSub>
      </m:oMath>
      <w:r w:rsidR="006667A3">
        <w:t>:</w:t>
      </w:r>
      <w:r w:rsidR="006667A3">
        <w:tab/>
      </w:r>
      <w:r w:rsidR="006667A3">
        <w:tab/>
      </w:r>
      <w:r w:rsidR="006667A3">
        <w:t>quantization efficiency</w:t>
      </w:r>
    </w:p>
    <w:p w:rsidR="006667A3" w:rsidP="006667A3" w:rsidRDefault="006667A3" w14:paraId="46B1572E" w14:textId="77777777">
      <w:pPr>
        <w:pStyle w:val="BodyTextFirstIndent"/>
      </w:pPr>
      <m:oMath>
        <m:r>
          <w:rPr>
            <w:rFonts w:ascii="Cambria Math" w:hAnsi="Cambria Math"/>
          </w:rPr>
          <m:t>B</m:t>
        </m:r>
      </m:oMath>
      <w:r>
        <w:t>:</w:t>
      </w:r>
      <w:r>
        <w:tab/>
      </w:r>
      <w:r>
        <w:tab/>
      </w:r>
      <w:r>
        <w:t>bandwidth</w:t>
      </w:r>
    </w:p>
    <w:p w:rsidR="006667A3" w:rsidP="006667A3" w:rsidRDefault="006667A3" w14:paraId="1C6A5EA6" w14:textId="77777777">
      <w:pPr>
        <w:pStyle w:val="BodyTextFirstIndent"/>
      </w:pPr>
      <m:oMath>
        <m:r>
          <w:rPr>
            <w:rFonts w:ascii="Cambria Math" w:hAnsi="Cambria Math"/>
          </w:rPr>
          <m:t>τ</m:t>
        </m:r>
      </m:oMath>
      <w:r>
        <w:t>:</w:t>
      </w:r>
      <w:r>
        <w:tab/>
      </w:r>
      <w:r>
        <w:tab/>
      </w:r>
      <w:r>
        <w:t>integration time</w:t>
      </w:r>
    </w:p>
    <w:p w:rsidR="00D26747" w:rsidP="006667A3" w:rsidRDefault="00D26747" w14:paraId="7484BAEC" w14:textId="77777777">
      <w:pPr>
        <w:pStyle w:val="BodyTextFirstIndent"/>
        <w:ind w:firstLine="0"/>
      </w:pPr>
    </w:p>
    <w:p w:rsidR="006667A3" w:rsidP="006667A3" w:rsidRDefault="00D26747" w14:paraId="37BDBF1A" w14:textId="41B7280E">
      <w:pPr>
        <w:pStyle w:val="BodyTextFirstIndent"/>
        <w:ind w:firstLine="0"/>
      </w:pPr>
      <w:r>
        <w:t xml:space="preserve">For a </w:t>
      </w:r>
      <w:r w:rsidR="00D96C1E">
        <w:t>dual-polarization system</w:t>
      </w:r>
      <w:r w:rsidR="005D6251">
        <w:t xml:space="preserve"> </w:t>
      </w:r>
      <w:r w:rsidR="00F47DAA">
        <w:t xml:space="preserve">this </w:t>
      </w:r>
      <w:r w:rsidR="008D7111">
        <w:t xml:space="preserve">can be rearranged to give a relationship between the system noise temperature </w:t>
      </w:r>
      <w:r w:rsidR="004045F7">
        <w:t>and aperture efficiency</w:t>
      </w:r>
      <w:r w:rsidR="00DD59AC">
        <w:t xml:space="preserve">, </w:t>
      </w:r>
      <m:oMath>
        <m:sSub>
          <m:sSubPr>
            <m:ctrlPr>
              <w:rPr>
                <w:rFonts w:ascii="Cambria Math" w:hAnsi="Cambria Math"/>
                <w:i/>
              </w:rPr>
            </m:ctrlPr>
          </m:sSubPr>
          <m:e>
            <m:r>
              <w:rPr>
                <w:rFonts w:ascii="Cambria Math" w:hAnsi="Cambria Math"/>
              </w:rPr>
              <m:t>η</m:t>
            </m:r>
          </m:e>
          <m:sub>
            <m:r>
              <m:rPr>
                <m:sty m:val="p"/>
              </m:rPr>
              <w:rPr>
                <w:rFonts w:ascii="Cambria Math" w:hAnsi="Cambria Math"/>
              </w:rPr>
              <m:t>a</m:t>
            </m:r>
          </m:sub>
        </m:sSub>
      </m:oMath>
      <w:r w:rsidR="008F7BAF">
        <w:t xml:space="preserve">, and dish diameter, </w:t>
      </w:r>
      <m:oMath>
        <m:sSub>
          <m:sSubPr>
            <m:ctrlPr>
              <w:rPr>
                <w:rFonts w:ascii="Cambria Math" w:hAnsi="Cambria Math"/>
                <w:i/>
              </w:rPr>
            </m:ctrlPr>
          </m:sSubPr>
          <m:e>
            <m:r>
              <w:rPr>
                <w:rFonts w:ascii="Cambria Math" w:hAnsi="Cambria Math"/>
              </w:rPr>
              <m:t>D</m:t>
            </m:r>
          </m:e>
          <m:sub>
            <m:r>
              <m:rPr>
                <m:sty m:val="p"/>
              </m:rPr>
              <w:rPr>
                <w:rFonts w:ascii="Cambria Math" w:hAnsi="Cambria Math"/>
              </w:rPr>
              <m:t>a</m:t>
            </m:r>
          </m:sub>
        </m:sSub>
      </m:oMath>
      <w:r w:rsidR="00083ECF">
        <w:t>,</w:t>
      </w:r>
      <w:r w:rsidR="00810A7A">
        <w:t xml:space="preserve"> for </w:t>
      </w:r>
      <w:r w:rsidR="00881EF0">
        <w:t>given requirements:</w:t>
      </w:r>
    </w:p>
    <w:tbl>
      <w:tblPr>
        <w:tblStyle w:val="TableGrid"/>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00"/>
        <w:gridCol w:w="360"/>
      </w:tblGrid>
      <w:tr w:rsidRPr="008D63B3" w:rsidR="00DD0F51" w14:paraId="76A454C9" w14:textId="77777777">
        <w:tc>
          <w:tcPr>
            <w:tcW w:w="0" w:type="auto"/>
            <w:tcMar>
              <w:left w:w="0" w:type="dxa"/>
              <w:right w:w="0" w:type="dxa"/>
            </w:tcMar>
            <w:vAlign w:val="center"/>
          </w:tcPr>
          <w:p w:rsidRPr="008D63B3" w:rsidR="00DD0F51" w:rsidRDefault="00F3529B" w14:paraId="59FE5844" w14:textId="77777777">
            <w:pPr>
              <w:pStyle w:val="Text"/>
              <w:spacing w:before="120" w:after="120"/>
              <w:ind w:firstLine="0"/>
            </w:pPr>
            <m:oMathPara>
              <m:oMath>
                <m:f>
                  <m:fPr>
                    <m:ctrlPr>
                      <w:rPr>
                        <w:rFonts w:ascii="Cambria Math" w:hAnsi="Cambria Math"/>
                        <w:i/>
                      </w:rPr>
                    </m:ctrlPr>
                  </m:fPr>
                  <m:num>
                    <m:sSub>
                      <m:sSubPr>
                        <m:ctrlPr>
                          <w:rPr>
                            <w:rFonts w:ascii="Cambria Math" w:hAnsi="Cambria Math"/>
                            <w:i/>
                          </w:rPr>
                        </m:ctrlPr>
                      </m:sSubPr>
                      <m:e>
                        <m:r>
                          <w:rPr>
                            <w:rFonts w:ascii="Cambria Math" w:hAnsi="Cambria Math"/>
                          </w:rPr>
                          <m:t>T</m:t>
                        </m:r>
                      </m:e>
                      <m:sub>
                        <m:r>
                          <m:rPr>
                            <m:sty m:val="p"/>
                          </m:rPr>
                          <w:rPr>
                            <w:rFonts w:ascii="Cambria Math" w:hAnsi="Cambria Math"/>
                          </w:rPr>
                          <m:t>S</m:t>
                        </m:r>
                      </m:sub>
                    </m:sSub>
                  </m:num>
                  <m:den>
                    <m:sSub>
                      <m:sSubPr>
                        <m:ctrlPr>
                          <w:rPr>
                            <w:rFonts w:ascii="Cambria Math" w:hAnsi="Cambria Math"/>
                            <w:i/>
                          </w:rPr>
                        </m:ctrlPr>
                      </m:sSubPr>
                      <m:e>
                        <m:r>
                          <w:rPr>
                            <w:rFonts w:ascii="Cambria Math" w:hAnsi="Cambria Math"/>
                          </w:rPr>
                          <m:t>η</m:t>
                        </m:r>
                      </m:e>
                      <m:sub>
                        <m:r>
                          <m:rPr>
                            <m:sty m:val="p"/>
                          </m:rPr>
                          <w:rPr>
                            <w:rFonts w:ascii="Cambria Math" w:hAnsi="Cambria Math"/>
                          </w:rPr>
                          <m:t>a</m:t>
                        </m:r>
                      </m:sub>
                    </m:sSub>
                  </m:den>
                </m:f>
                <m:r>
                  <w:rPr>
                    <w:rFonts w:ascii="Cambria Math" w:hAnsi="Cambria Math"/>
                  </w:rPr>
                  <m:t>≤</m:t>
                </m:r>
                <m:r>
                  <w:rPr>
                    <w:rFonts w:ascii="Cambria Math" w:hAnsi="Cambria Math"/>
                  </w:rPr>
                  <m:t>S</m:t>
                </m:r>
                <m:sSub>
                  <m:sSubPr>
                    <m:ctrlPr>
                      <w:rPr>
                        <w:rFonts w:ascii="Cambria Math" w:hAnsi="Cambria Math"/>
                        <w:iCs/>
                      </w:rPr>
                    </m:ctrlPr>
                  </m:sSubPr>
                  <m:e>
                    <m:r>
                      <m:rPr>
                        <m:sty m:val="p"/>
                      </m:rPr>
                      <w:rPr>
                        <w:rFonts w:ascii="Cambria Math" w:hAnsi="Cambria Math"/>
                      </w:rPr>
                      <w:softHyphen/>
                    </m:r>
                  </m:e>
                  <m:sub>
                    <m:r>
                      <m:rPr>
                        <m:sty m:val="p"/>
                      </m:rPr>
                      <w:rPr>
                        <w:rFonts w:ascii="Cambria Math" w:hAnsi="Cambria Math"/>
                      </w:rPr>
                      <m:t>min</m:t>
                    </m:r>
                  </m:sub>
                </m:sSub>
                <m:f>
                  <m:fPr>
                    <m:ctrlPr>
                      <w:rPr>
                        <w:rFonts w:ascii="Cambria Math" w:hAnsi="Cambria Math"/>
                        <w:iCs/>
                      </w:rPr>
                    </m:ctrlPr>
                  </m:fPr>
                  <m:num>
                    <m:r>
                      <w:rPr>
                        <w:rFonts w:ascii="Cambria Math" w:hAnsi="Cambria Math"/>
                      </w:rPr>
                      <m:t>π</m:t>
                    </m:r>
                  </m:num>
                  <m:den>
                    <m:r>
                      <m:rPr>
                        <m:sty m:val="p"/>
                      </m:rPr>
                      <w:rPr>
                        <w:rFonts w:ascii="Cambria Math" w:hAnsi="Cambria Math"/>
                      </w:rPr>
                      <m:t>8</m:t>
                    </m:r>
                    <m:r>
                      <w:rPr>
                        <w:rFonts w:ascii="Cambria Math" w:hAnsi="Cambria Math"/>
                      </w:rPr>
                      <m:t>k</m:t>
                    </m:r>
                  </m:den>
                </m:f>
                <m:r>
                  <m:rPr>
                    <m:sty m:val="p"/>
                  </m:rPr>
                  <w:rPr>
                    <w:rFonts w:ascii="Cambria Math" w:hAnsi="Cambria Math"/>
                  </w:rPr>
                  <m:t xml:space="preserve"> </m:t>
                </m:r>
                <m:r>
                  <w:rPr>
                    <w:rFonts w:ascii="Cambria Math" w:hAnsi="Cambria Math"/>
                  </w:rPr>
                  <m:t>N</m:t>
                </m:r>
                <m:sSub>
                  <m:sSubPr>
                    <m:ctrlPr>
                      <w:rPr>
                        <w:rFonts w:ascii="Cambria Math" w:hAnsi="Cambria Math"/>
                        <w:i/>
                      </w:rPr>
                    </m:ctrlPr>
                  </m:sSubPr>
                  <m:e>
                    <m:r>
                      <m:rPr>
                        <m:sty m:val="p"/>
                      </m:rPr>
                      <w:rPr>
                        <w:rFonts w:ascii="Cambria Math" w:hAnsi="Cambria Math"/>
                      </w:rPr>
                      <w:softHyphen/>
                    </m:r>
                  </m:e>
                  <m:sub>
                    <m:r>
                      <m:rPr>
                        <m:sty m:val="p"/>
                      </m:rPr>
                      <w:rPr>
                        <w:rFonts w:ascii="Cambria Math" w:hAnsi="Cambria Math"/>
                      </w:rPr>
                      <m:t>a</m:t>
                    </m:r>
                  </m:sub>
                </m:sSub>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m:rPr>
                            <m:sty m:val="p"/>
                          </m:rPr>
                          <w:rPr>
                            <w:rFonts w:ascii="Cambria Math" w:hAnsi="Cambria Math"/>
                          </w:rPr>
                          <m:t>a</m:t>
                        </m:r>
                      </m:sub>
                    </m:sSub>
                  </m:e>
                  <m:sup>
                    <m:r>
                      <w:rPr>
                        <w:rFonts w:ascii="Cambria Math" w:hAnsi="Cambria Math"/>
                      </w:rPr>
                      <m:t>2</m:t>
                    </m:r>
                  </m:sup>
                </m:sSup>
                <m:rad>
                  <m:radPr>
                    <m:degHide m:val="1"/>
                    <m:ctrlPr>
                      <w:rPr>
                        <w:rFonts w:ascii="Cambria Math" w:hAnsi="Cambria Math"/>
                        <w:i/>
                      </w:rPr>
                    </m:ctrlPr>
                  </m:radPr>
                  <m:deg/>
                  <m:e>
                    <m:r>
                      <w:rPr>
                        <w:rFonts w:ascii="Cambria Math" w:hAnsi="Cambria Math"/>
                      </w:rPr>
                      <m:t>2</m:t>
                    </m:r>
                    <m:r>
                      <w:rPr>
                        <w:rFonts w:ascii="Cambria Math" w:hAnsi="Cambria Math"/>
                      </w:rPr>
                      <m:t>Bτ</m:t>
                    </m:r>
                  </m:e>
                </m:rad>
                <m:r>
                  <w:rPr>
                    <w:rFonts w:ascii="Cambria Math" w:hAnsi="Cambria Math"/>
                  </w:rPr>
                  <m:t xml:space="preserve"> .</m:t>
                </m:r>
              </m:oMath>
            </m:oMathPara>
          </w:p>
        </w:tc>
        <w:tc>
          <w:tcPr>
            <w:tcW w:w="360" w:type="dxa"/>
            <w:tcMar>
              <w:left w:w="0" w:type="dxa"/>
              <w:right w:w="0" w:type="dxa"/>
            </w:tcMar>
            <w:vAlign w:val="center"/>
          </w:tcPr>
          <w:p w:rsidRPr="008D63B3" w:rsidR="00DD0F51" w:rsidRDefault="00DD0F51" w14:paraId="0D8D0924" w14:textId="6DAA0BD9">
            <w:pPr>
              <w:pStyle w:val="Text"/>
              <w:spacing w:before="120" w:after="120"/>
              <w:ind w:firstLine="0"/>
              <w:jc w:val="right"/>
            </w:pPr>
            <w:bookmarkStart w:name="_Ref146031150" w:id="10"/>
            <w:r w:rsidRPr="008D63B3">
              <w:t>(</w:t>
            </w:r>
            <w:r w:rsidR="00F3529B">
              <w:fldChar w:fldCharType="begin"/>
            </w:r>
            <w:r w:rsidR="00F3529B">
              <w:instrText xml:space="preserve"> SEQ Equation \* ARABIC </w:instrText>
            </w:r>
            <w:r w:rsidR="00F3529B">
              <w:fldChar w:fldCharType="separate"/>
            </w:r>
            <w:r w:rsidR="006E18C7">
              <w:rPr>
                <w:noProof/>
              </w:rPr>
              <w:t>2</w:t>
            </w:r>
            <w:r w:rsidR="00F3529B">
              <w:rPr>
                <w:noProof/>
              </w:rPr>
              <w:fldChar w:fldCharType="end"/>
            </w:r>
            <w:r w:rsidRPr="008D63B3">
              <w:t>)</w:t>
            </w:r>
            <w:bookmarkEnd w:id="10"/>
          </w:p>
        </w:tc>
      </w:tr>
    </w:tbl>
    <w:p w:rsidR="002C78BA" w:rsidP="006667A3" w:rsidRDefault="00881EF0" w14:paraId="78DA8083" w14:textId="050D350E">
      <w:pPr>
        <w:pStyle w:val="BodyTextFirstIndent"/>
        <w:ind w:firstLine="0"/>
        <w:rPr>
          <w:rFonts w:ascii="Times New Roman" w:hAnsi="Times New Roman"/>
        </w:rPr>
      </w:pPr>
      <w:r>
        <w:t>The</w:t>
      </w:r>
      <w:r w:rsidR="00AB77A4">
        <w:t xml:space="preserve"> quantization efficiency is assumed to be</w:t>
      </w:r>
      <w:r w:rsidR="004C4784">
        <w:t xml:space="preserve"> ~ 100%</w:t>
      </w:r>
      <w:r w:rsidR="00F9293C">
        <w:t>.</w:t>
      </w:r>
      <w:r w:rsidR="00D31FEA">
        <w:t xml:space="preserve"> </w:t>
      </w:r>
      <w:r w:rsidR="00192961">
        <w:t xml:space="preserve">The </w:t>
      </w:r>
      <w:r w:rsidR="00D31FEA">
        <w:t xml:space="preserve">observing band is </w:t>
      </w:r>
      <w:r w:rsidR="002711D5">
        <w:t>0.7</w:t>
      </w:r>
      <w:r w:rsidRPr="00C54B21" w:rsidR="002711D5">
        <w:rPr>
          <w:rFonts w:ascii="Times New Roman" w:hAnsi="Times New Roman"/>
        </w:rPr>
        <w:t>–</w:t>
      </w:r>
      <w:r w:rsidR="002711D5">
        <w:rPr>
          <w:rFonts w:ascii="Times New Roman" w:hAnsi="Times New Roman"/>
        </w:rPr>
        <w:t xml:space="preserve">2.0 GHz, but up to 35% </w:t>
      </w:r>
      <w:r w:rsidR="00934A12">
        <w:rPr>
          <w:rFonts w:ascii="Times New Roman" w:hAnsi="Times New Roman"/>
        </w:rPr>
        <w:t xml:space="preserve">bandwidth </w:t>
      </w:r>
      <w:r w:rsidR="002711D5">
        <w:rPr>
          <w:rFonts w:ascii="Times New Roman" w:hAnsi="Times New Roman"/>
        </w:rPr>
        <w:t>loss</w:t>
      </w:r>
      <w:r w:rsidR="00E51BA6">
        <w:rPr>
          <w:rFonts w:ascii="Times New Roman" w:hAnsi="Times New Roman"/>
        </w:rPr>
        <w:t xml:space="preserve"> is</w:t>
      </w:r>
      <w:r w:rsidR="000E78B9">
        <w:rPr>
          <w:rFonts w:ascii="Times New Roman" w:hAnsi="Times New Roman"/>
        </w:rPr>
        <w:t xml:space="preserve"> acceptable</w:t>
      </w:r>
      <w:r w:rsidR="00D3521F">
        <w:rPr>
          <w:rFonts w:ascii="Times New Roman" w:hAnsi="Times New Roman"/>
        </w:rPr>
        <w:t>.</w:t>
      </w:r>
      <w:r w:rsidR="00355D92">
        <w:rPr>
          <w:rFonts w:ascii="Times New Roman" w:hAnsi="Times New Roman"/>
        </w:rPr>
        <w:t xml:space="preserve"> </w:t>
      </w:r>
      <w:r w:rsidR="009122DD">
        <w:rPr>
          <w:rFonts w:ascii="Times New Roman" w:hAnsi="Times New Roman"/>
        </w:rPr>
        <w:t>Using</w:t>
      </w:r>
      <w:r w:rsidR="00387ED8">
        <w:rPr>
          <w:rFonts w:ascii="Times New Roman" w:hAnsi="Times New Roman"/>
        </w:rPr>
        <w:t xml:space="preserve"> the science requirement for </w:t>
      </w:r>
      <w:r w:rsidR="008E591B">
        <w:rPr>
          <w:rFonts w:ascii="Times New Roman" w:hAnsi="Times New Roman"/>
        </w:rPr>
        <w:t xml:space="preserve">a </w:t>
      </w:r>
      <w:r w:rsidR="00EF6AF3">
        <w:rPr>
          <w:rFonts w:ascii="Times New Roman" w:hAnsi="Times New Roman"/>
        </w:rPr>
        <w:t>se</w:t>
      </w:r>
      <w:r w:rsidR="00255874">
        <w:rPr>
          <w:rFonts w:ascii="Times New Roman" w:hAnsi="Times New Roman"/>
        </w:rPr>
        <w:t>nsitivity of 1 μJy</w:t>
      </w:r>
      <w:r w:rsidR="00A15B89">
        <w:rPr>
          <w:rFonts w:ascii="Times New Roman" w:hAnsi="Times New Roman"/>
        </w:rPr>
        <w:t xml:space="preserve"> in 1 hour</w:t>
      </w:r>
      <w:r w:rsidR="009122DD">
        <w:rPr>
          <w:rFonts w:ascii="Times New Roman" w:hAnsi="Times New Roman"/>
        </w:rPr>
        <w:t xml:space="preserve"> </w:t>
      </w:r>
      <w:r w:rsidR="00874AEB">
        <w:rPr>
          <w:rFonts w:ascii="Times New Roman" w:hAnsi="Times New Roman"/>
        </w:rPr>
        <w:t>of integration around declination 0</w:t>
      </w:r>
      <w:r w:rsidR="00AE2B1C">
        <w:rPr>
          <w:rFonts w:ascii="Times New Roman" w:hAnsi="Times New Roman"/>
        </w:rPr>
        <w:t xml:space="preserve">° </w:t>
      </w:r>
      <w:r w:rsidR="00D37640">
        <w:rPr>
          <w:rFonts w:ascii="Times New Roman" w:hAnsi="Times New Roman"/>
        </w:rPr>
        <w:t>(elevation 52</w:t>
      </w:r>
      <w:r w:rsidR="00AD4DB5">
        <w:rPr>
          <w:rFonts w:ascii="Times New Roman" w:hAnsi="Times New Roman"/>
        </w:rPr>
        <w:t xml:space="preserve">°) </w:t>
      </w:r>
      <w:r w:rsidR="009122DD">
        <w:rPr>
          <w:rFonts w:ascii="Times New Roman" w:hAnsi="Times New Roman"/>
        </w:rPr>
        <w:t xml:space="preserve">we </w:t>
      </w:r>
      <w:r w:rsidR="005F6A7E">
        <w:rPr>
          <w:rFonts w:ascii="Times New Roman" w:hAnsi="Times New Roman"/>
        </w:rPr>
        <w:t>derive a requirement of</w:t>
      </w:r>
    </w:p>
    <w:tbl>
      <w:tblPr>
        <w:tblStyle w:val="TableGrid"/>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00"/>
        <w:gridCol w:w="360"/>
      </w:tblGrid>
      <w:tr w:rsidRPr="008D63B3" w:rsidR="005F6A7E" w14:paraId="3DF3BBE4" w14:textId="77777777">
        <w:tc>
          <w:tcPr>
            <w:tcW w:w="0" w:type="auto"/>
            <w:tcMar>
              <w:left w:w="0" w:type="dxa"/>
              <w:right w:w="0" w:type="dxa"/>
            </w:tcMar>
            <w:vAlign w:val="center"/>
          </w:tcPr>
          <w:p w:rsidRPr="008D63B3" w:rsidR="005F6A7E" w:rsidRDefault="00F3529B" w14:paraId="5DB62015" w14:textId="07C2A3B1">
            <w:pPr>
              <w:pStyle w:val="Text"/>
              <w:spacing w:before="120" w:after="120"/>
              <w:ind w:firstLine="0"/>
            </w:pPr>
            <m:oMathPara>
              <m:oMath>
                <m:f>
                  <m:fPr>
                    <m:ctrlPr>
                      <w:rPr>
                        <w:rFonts w:ascii="Cambria Math" w:hAnsi="Cambria Math"/>
                        <w:i/>
                      </w:rPr>
                    </m:ctrlPr>
                  </m:fPr>
                  <m:num>
                    <m:sSub>
                      <m:sSubPr>
                        <m:ctrlPr>
                          <w:rPr>
                            <w:rFonts w:ascii="Cambria Math" w:hAnsi="Cambria Math"/>
                            <w:i/>
                          </w:rPr>
                        </m:ctrlPr>
                      </m:sSubPr>
                      <m:e>
                        <m:r>
                          <w:rPr>
                            <w:rFonts w:ascii="Cambria Math" w:hAnsi="Cambria Math"/>
                          </w:rPr>
                          <m:t>T</m:t>
                        </m:r>
                      </m:e>
                      <m:sub>
                        <m:r>
                          <m:rPr>
                            <m:sty m:val="p"/>
                          </m:rPr>
                          <w:rPr>
                            <w:rFonts w:ascii="Cambria Math" w:hAnsi="Cambria Math"/>
                          </w:rPr>
                          <m:t>S</m:t>
                        </m:r>
                      </m:sub>
                    </m:sSub>
                  </m:num>
                  <m:den>
                    <m:sSub>
                      <m:sSubPr>
                        <m:ctrlPr>
                          <w:rPr>
                            <w:rFonts w:ascii="Cambria Math" w:hAnsi="Cambria Math"/>
                            <w:i/>
                          </w:rPr>
                        </m:ctrlPr>
                      </m:sSubPr>
                      <m:e>
                        <m:r>
                          <w:rPr>
                            <w:rFonts w:ascii="Cambria Math" w:hAnsi="Cambria Math"/>
                          </w:rPr>
                          <m:t>η</m:t>
                        </m:r>
                      </m:e>
                      <m:sub>
                        <m:r>
                          <m:rPr>
                            <m:sty m:val="p"/>
                          </m:rPr>
                          <w:rPr>
                            <w:rFonts w:ascii="Cambria Math" w:hAnsi="Cambria Math"/>
                          </w:rPr>
                          <m:t>a</m:t>
                        </m:r>
                      </m:sub>
                    </m:sSub>
                  </m:den>
                </m:f>
                <m:r>
                  <m:rPr>
                    <m:sty m:val="p"/>
                  </m:rPr>
                  <w:rPr>
                    <w:rFonts w:ascii="Cambria Math" w:hAnsi="Cambria Math"/>
                  </w:rPr>
                  <m:t>=35 K.</m:t>
                </m:r>
              </m:oMath>
            </m:oMathPara>
          </w:p>
        </w:tc>
        <w:tc>
          <w:tcPr>
            <w:tcW w:w="360" w:type="dxa"/>
            <w:tcMar>
              <w:left w:w="0" w:type="dxa"/>
              <w:right w:w="0" w:type="dxa"/>
            </w:tcMar>
            <w:vAlign w:val="center"/>
          </w:tcPr>
          <w:p w:rsidRPr="008D63B3" w:rsidR="005F6A7E" w:rsidRDefault="005F6A7E" w14:paraId="2EF9BDD1" w14:textId="7D1EB45E">
            <w:pPr>
              <w:pStyle w:val="Text"/>
              <w:spacing w:before="120" w:after="120"/>
              <w:ind w:firstLine="0"/>
              <w:jc w:val="right"/>
            </w:pPr>
            <w:r w:rsidRPr="008D63B3">
              <w:t>(</w:t>
            </w:r>
            <w:r w:rsidR="00F3529B">
              <w:fldChar w:fldCharType="begin"/>
            </w:r>
            <w:r w:rsidR="00F3529B">
              <w:instrText xml:space="preserve"> SEQ Equation \* ARABIC </w:instrText>
            </w:r>
            <w:r w:rsidR="00F3529B">
              <w:fldChar w:fldCharType="separate"/>
            </w:r>
            <w:r w:rsidR="006E18C7">
              <w:rPr>
                <w:noProof/>
              </w:rPr>
              <w:t>3</w:t>
            </w:r>
            <w:r w:rsidR="00F3529B">
              <w:rPr>
                <w:noProof/>
              </w:rPr>
              <w:fldChar w:fldCharType="end"/>
            </w:r>
            <w:r w:rsidRPr="008D63B3">
              <w:t>)</w:t>
            </w:r>
          </w:p>
        </w:tc>
      </w:tr>
    </w:tbl>
    <w:p w:rsidR="005F6A7E" w:rsidP="006667A3" w:rsidRDefault="00A22A09" w14:paraId="7E87EBBF" w14:textId="232CF601">
      <w:pPr>
        <w:pStyle w:val="BodyTextFirstIndent"/>
        <w:ind w:firstLine="0"/>
      </w:pPr>
      <w:r>
        <w:t xml:space="preserve">The </w:t>
      </w:r>
      <w:r w:rsidR="004E7795">
        <w:t xml:space="preserve">division between noise and efficiency </w:t>
      </w:r>
      <w:r w:rsidR="004F1635">
        <w:t xml:space="preserve">is </w:t>
      </w:r>
      <w:r w:rsidR="00B44C2F">
        <w:t>restricted b</w:t>
      </w:r>
      <w:r w:rsidR="00D44487">
        <w:t xml:space="preserve">y the </w:t>
      </w:r>
      <w:r w:rsidR="000477AA">
        <w:t xml:space="preserve">current </w:t>
      </w:r>
      <w:r w:rsidR="009D1265">
        <w:t>technology</w:t>
      </w:r>
      <w:r w:rsidR="00B42FF6">
        <w:t xml:space="preserve"> </w:t>
      </w:r>
      <w:r w:rsidR="0078615E">
        <w:t xml:space="preserve">to a range </w:t>
      </w:r>
      <w:r w:rsidR="00F357BC">
        <w:t>from</w:t>
      </w:r>
      <w:r w:rsidR="0078615E">
        <w:t xml:space="preserve"> about </w:t>
      </w:r>
      <w:r w:rsidR="003B2807">
        <w:t>22.8 K/</w:t>
      </w:r>
      <w:r w:rsidR="00877BC7">
        <w:t xml:space="preserve">65% </w:t>
      </w:r>
      <w:r w:rsidR="00F357BC">
        <w:t>to</w:t>
      </w:r>
      <w:r w:rsidR="00877BC7">
        <w:t xml:space="preserve"> </w:t>
      </w:r>
      <w:r w:rsidR="00293C48">
        <w:t>24.5 K/</w:t>
      </w:r>
      <w:r w:rsidR="00DE446D">
        <w:t>70</w:t>
      </w:r>
      <w:r w:rsidR="007E059C">
        <w:t>%</w:t>
      </w:r>
      <w:r w:rsidR="002C0452">
        <w:t>.</w:t>
      </w:r>
    </w:p>
    <w:p w:rsidR="003D2E8C" w:rsidP="00EF3B0B" w:rsidRDefault="00EF3B0B" w14:paraId="680D8C85" w14:textId="71A05F92">
      <w:pPr>
        <w:pStyle w:val="Heading1"/>
      </w:pPr>
      <w:bookmarkStart w:name="_Toc148960901" w:id="11"/>
      <w:r>
        <w:t xml:space="preserve">Design </w:t>
      </w:r>
      <w:r w:rsidR="00906D82">
        <w:t>overview</w:t>
      </w:r>
      <w:bookmarkEnd w:id="11"/>
    </w:p>
    <w:p w:rsidR="00DE4631" w:rsidP="00D12DA6" w:rsidRDefault="00FA3899" w14:paraId="39DAB3D7" w14:textId="7454B6D3">
      <w:pPr>
        <w:pStyle w:val="BodyTextFirstIndent"/>
      </w:pPr>
      <w:r>
        <w:fldChar w:fldCharType="begin"/>
      </w:r>
      <w:r>
        <w:instrText xml:space="preserve"> REF _Ref147944129 \h </w:instrText>
      </w:r>
      <w:r>
        <w:fldChar w:fldCharType="separate"/>
      </w:r>
      <w:r w:rsidR="006E18C7">
        <w:t xml:space="preserve">Figure </w:t>
      </w:r>
      <w:r w:rsidR="006E18C7">
        <w:rPr>
          <w:noProof/>
        </w:rPr>
        <w:t>1</w:t>
      </w:r>
      <w:r>
        <w:fldChar w:fldCharType="end"/>
      </w:r>
      <w:r w:rsidR="00DE0784">
        <w:t xml:space="preserve"> </w:t>
      </w:r>
      <w:r w:rsidR="00F30855">
        <w:t xml:space="preserve">lays </w:t>
      </w:r>
      <w:r w:rsidR="006C1016">
        <w:t>out</w:t>
      </w:r>
      <w:r w:rsidR="00DE0784">
        <w:t xml:space="preserve"> the architecture of the signal path</w:t>
      </w:r>
      <w:r w:rsidR="00F67960">
        <w:t xml:space="preserve">. </w:t>
      </w:r>
      <w:r w:rsidR="002D63A9">
        <w:t xml:space="preserve">The feed </w:t>
      </w:r>
      <w:r w:rsidR="00563AD1">
        <w:t xml:space="preserve">captures the signal from the primary reflector </w:t>
      </w:r>
      <w:r w:rsidR="00FF4C8A">
        <w:t xml:space="preserve">and the integrated orthomode transducer (OMT) </w:t>
      </w:r>
      <w:r w:rsidR="00D235AC">
        <w:t>couples</w:t>
      </w:r>
      <w:r w:rsidR="00FF4C8A">
        <w:t xml:space="preserve"> the </w:t>
      </w:r>
      <w:r w:rsidR="00A86912">
        <w:t xml:space="preserve">two orthogonal </w:t>
      </w:r>
      <w:r w:rsidR="00D235AC">
        <w:t xml:space="preserve">linear </w:t>
      </w:r>
      <w:r w:rsidR="00A86912">
        <w:t xml:space="preserve">polarizations </w:t>
      </w:r>
      <w:r w:rsidR="006B23AD">
        <w:t xml:space="preserve">to low noise amplifiers (LNA) </w:t>
      </w:r>
      <w:r w:rsidR="00A532F5">
        <w:t>operating at ambient temperature.</w:t>
      </w:r>
      <w:r w:rsidR="00BE5EAE">
        <w:t xml:space="preserve"> </w:t>
      </w:r>
      <w:r w:rsidR="00481405">
        <w:t xml:space="preserve">Coaxial cables </w:t>
      </w:r>
      <w:r w:rsidR="00A06A50">
        <w:t>connect the LNAs to</w:t>
      </w:r>
      <w:r w:rsidR="0012487F">
        <w:t xml:space="preserve"> an enclosure </w:t>
      </w:r>
      <w:r w:rsidR="00A06A50">
        <w:t>on the antenna</w:t>
      </w:r>
      <w:r w:rsidR="0098577D">
        <w:t xml:space="preserve"> turning head where </w:t>
      </w:r>
      <w:r w:rsidR="000C2129">
        <w:t>the signals are</w:t>
      </w:r>
      <w:r w:rsidR="0098577D">
        <w:t xml:space="preserve"> </w:t>
      </w:r>
      <w:r w:rsidR="009D358E">
        <w:t xml:space="preserve">amplified, filtered and </w:t>
      </w:r>
      <w:r w:rsidR="00675FBD">
        <w:t>the amplitude adjusted</w:t>
      </w:r>
      <w:r w:rsidR="005C0237">
        <w:t xml:space="preserve"> to a suitable power level</w:t>
      </w:r>
      <w:r w:rsidR="00675FBD">
        <w:t xml:space="preserve">. </w:t>
      </w:r>
      <w:r w:rsidR="00FD7E22">
        <w:t xml:space="preserve">The </w:t>
      </w:r>
      <w:r w:rsidR="005C0237">
        <w:t xml:space="preserve">resulting </w:t>
      </w:r>
      <w:r w:rsidR="00FD7E22">
        <w:t>signal modulates the current in a laser diode and the optical</w:t>
      </w:r>
      <w:r w:rsidR="000C2129">
        <w:t xml:space="preserve"> signal </w:t>
      </w:r>
      <w:r w:rsidR="006C1016">
        <w:t xml:space="preserve">is </w:t>
      </w:r>
      <w:r w:rsidR="000C2129">
        <w:t>transmitted</w:t>
      </w:r>
      <w:r w:rsidR="00FD7E22">
        <w:t xml:space="preserve"> </w:t>
      </w:r>
      <w:r w:rsidR="005C0237">
        <w:t xml:space="preserve">on </w:t>
      </w:r>
      <w:r w:rsidR="00CA4295">
        <w:t xml:space="preserve">a </w:t>
      </w:r>
      <w:r w:rsidR="005C0237">
        <w:t>si</w:t>
      </w:r>
      <w:r w:rsidR="00A21311">
        <w:t>n</w:t>
      </w:r>
      <w:r w:rsidR="005C0237">
        <w:t>gle</w:t>
      </w:r>
      <w:r w:rsidR="00A21311">
        <w:t>-</w:t>
      </w:r>
      <w:r w:rsidR="005C0237">
        <w:t>mode fiber to the control building</w:t>
      </w:r>
      <w:r w:rsidR="000900E3">
        <w:t>.</w:t>
      </w:r>
    </w:p>
    <w:p w:rsidRPr="00D12DA6" w:rsidR="00D12DA6" w:rsidP="00D12DA6" w:rsidRDefault="006C1016" w14:paraId="60F559FA" w14:textId="6569B6AD">
      <w:pPr>
        <w:pStyle w:val="BodyTextFirstIndent"/>
      </w:pPr>
      <w:r>
        <w:t>The optical fibers to the control building will be up to ~ 2</w:t>
      </w:r>
      <w:r w:rsidR="00EE4EA0">
        <w:t>1</w:t>
      </w:r>
      <w:r>
        <w:t xml:space="preserve"> km long and will have a number of splices and connectors that need to be made precisely to minimize optical losses. In the control building the fibers are connected to the back-end modules (BEM) that have </w:t>
      </w:r>
      <w:r w:rsidR="00EE4EA0">
        <w:t>photodiode</w:t>
      </w:r>
      <w:r>
        <w:t xml:space="preserve">s to convert back to </w:t>
      </w:r>
      <w:r w:rsidR="00CD288E">
        <w:t>RF</w:t>
      </w:r>
      <w:r>
        <w:t>. These signals are then filtered, amplified</w:t>
      </w:r>
      <w:r w:rsidR="007D213C">
        <w:t>,</w:t>
      </w:r>
      <w:r>
        <w:t xml:space="preserve"> and set to the appropriate level for the radio camera </w:t>
      </w:r>
      <w:r w:rsidR="00352945">
        <w:t>front-end</w:t>
      </w:r>
      <w:r>
        <w:t xml:space="preserve"> analog to digital converters (ADC).</w:t>
      </w:r>
    </w:p>
    <w:p w:rsidR="003D2E8C" w:rsidP="0046203E" w:rsidRDefault="000900E3" w14:paraId="7D849DB2" w14:textId="5BA183AE">
      <w:pPr>
        <w:pStyle w:val="BodyTextFirstIndent"/>
      </w:pPr>
      <w:r>
        <w:t xml:space="preserve">A major challenge is dealing with </w:t>
      </w:r>
      <w:r w:rsidR="0040124B">
        <w:t xml:space="preserve">radio frequency interference (RFI). </w:t>
      </w:r>
      <w:r w:rsidR="008B25B3">
        <w:t xml:space="preserve">Major sources of concern in this band are </w:t>
      </w:r>
      <w:r w:rsidR="00DE18E3">
        <w:t xml:space="preserve">ground-based </w:t>
      </w:r>
      <w:r w:rsidR="008B25B3">
        <w:t>cell phone communications</w:t>
      </w:r>
      <w:r w:rsidR="00DE18E3">
        <w:t xml:space="preserve"> and aeronautical navigatio</w:t>
      </w:r>
      <w:r w:rsidR="002A4041">
        <w:t>n and</w:t>
      </w:r>
      <w:r w:rsidR="00460E19">
        <w:t>,</w:t>
      </w:r>
      <w:r w:rsidR="002A4041">
        <w:t xml:space="preserve"> in the near future</w:t>
      </w:r>
      <w:r w:rsidR="00460E19">
        <w:t>,</w:t>
      </w:r>
      <w:r w:rsidR="002A4041">
        <w:t xml:space="preserve"> satellite cell phone service. </w:t>
      </w:r>
      <w:r w:rsidR="0040124B">
        <w:t>The project will select a</w:t>
      </w:r>
      <w:r w:rsidR="005A0279">
        <w:t xml:space="preserve"> site </w:t>
      </w:r>
      <w:r w:rsidR="006F2F10">
        <w:t xml:space="preserve">that </w:t>
      </w:r>
      <w:r w:rsidR="00B111C9">
        <w:t xml:space="preserve">is as free from these </w:t>
      </w:r>
      <w:r w:rsidR="00460E19">
        <w:t xml:space="preserve">interfering </w:t>
      </w:r>
      <w:r w:rsidR="00B111C9">
        <w:t xml:space="preserve">signals as possible, and </w:t>
      </w:r>
      <w:r w:rsidR="00EB388A">
        <w:t>work on other protection and mitigation</w:t>
      </w:r>
      <w:r w:rsidR="00460E19">
        <w:t xml:space="preserve"> will proceed</w:t>
      </w:r>
      <w:r w:rsidR="00EB388A">
        <w:t xml:space="preserve">, but there </w:t>
      </w:r>
      <w:r w:rsidR="00C97AF7">
        <w:t xml:space="preserve">will always be some level of interference to deal with. </w:t>
      </w:r>
      <w:r w:rsidR="00617CE9">
        <w:t>The u</w:t>
      </w:r>
      <w:r w:rsidR="00174804">
        <w:t xml:space="preserve">ncertainty and variability </w:t>
      </w:r>
      <w:r w:rsidR="00617CE9">
        <w:t>wi</w:t>
      </w:r>
      <w:r w:rsidR="00D04483">
        <w:t xml:space="preserve">ll require several measures in the signal path </w:t>
      </w:r>
      <w:r w:rsidR="00154A71">
        <w:t>to minimize the effect and to deal dynamically with var</w:t>
      </w:r>
      <w:r w:rsidR="00970BCB">
        <w:t>i</w:t>
      </w:r>
      <w:r w:rsidR="00154A71">
        <w:t>able and evolving levels</w:t>
      </w:r>
      <w:r w:rsidR="00174804">
        <w:t>.</w:t>
      </w:r>
      <w:r w:rsidR="00085106">
        <w:t xml:space="preserve"> As described below, these strategies include filtering, both fixed and variable, and</w:t>
      </w:r>
      <w:r w:rsidR="00970BCB">
        <w:t xml:space="preserve"> gain control to adapt</w:t>
      </w:r>
      <w:r w:rsidR="007D213C">
        <w:t>ively optimize the system</w:t>
      </w:r>
      <w:r w:rsidR="003339A7">
        <w:t>.</w:t>
      </w:r>
    </w:p>
    <w:p w:rsidR="000900E3" w:rsidP="00DB6F57" w:rsidRDefault="000900E3" w14:paraId="3BFA6C8A" w14:textId="77777777">
      <w:pPr>
        <w:pStyle w:val="BodyTextFirstIndent"/>
      </w:pPr>
    </w:p>
    <w:p w:rsidR="005D0F12" w:rsidP="005D0F12" w:rsidRDefault="001D59A7" w14:paraId="317BB340" w14:textId="5EA0883C">
      <w:pPr>
        <w:pStyle w:val="BodyTextFirstIndent"/>
        <w:keepNext/>
        <w:spacing w:after="120"/>
        <w:ind w:firstLine="0"/>
      </w:pPr>
      <w:r w:rsidRPr="001D59A7">
        <w:rPr>
          <w:noProof/>
        </w:rPr>
        <w:drawing>
          <wp:inline distT="0" distB="0" distL="0" distR="0" wp14:anchorId="16D63577" wp14:editId="6A0830F3">
            <wp:extent cx="5943600" cy="1873885"/>
            <wp:effectExtent l="0" t="0" r="0" b="0"/>
            <wp:docPr id="1547263983" name="Picture 154726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873885"/>
                    </a:xfrm>
                    <a:prstGeom prst="rect">
                      <a:avLst/>
                    </a:prstGeom>
                    <a:noFill/>
                    <a:ln>
                      <a:noFill/>
                    </a:ln>
                  </pic:spPr>
                </pic:pic>
              </a:graphicData>
            </a:graphic>
          </wp:inline>
        </w:drawing>
      </w:r>
    </w:p>
    <w:p w:rsidR="00CE2338" w:rsidP="005D0F12" w:rsidRDefault="005D0F12" w14:paraId="53FAF4E0" w14:textId="5D82B080">
      <w:pPr>
        <w:pStyle w:val="Caption"/>
        <w:jc w:val="both"/>
      </w:pPr>
      <w:bookmarkStart w:name="_Ref147944129" w:id="12"/>
      <w:bookmarkStart w:name="_Ref147944118" w:id="13"/>
      <w:r>
        <w:t xml:space="preserve">Figure </w:t>
      </w:r>
      <w:r w:rsidR="00F3529B">
        <w:fldChar w:fldCharType="begin"/>
      </w:r>
      <w:r w:rsidR="00F3529B">
        <w:instrText xml:space="preserve"> SEQ Figure \* ARABIC </w:instrText>
      </w:r>
      <w:r w:rsidR="00F3529B">
        <w:fldChar w:fldCharType="separate"/>
      </w:r>
      <w:r w:rsidR="006E18C7">
        <w:rPr>
          <w:noProof/>
        </w:rPr>
        <w:t>1</w:t>
      </w:r>
      <w:r w:rsidR="00F3529B">
        <w:rPr>
          <w:noProof/>
        </w:rPr>
        <w:fldChar w:fldCharType="end"/>
      </w:r>
      <w:bookmarkEnd w:id="12"/>
      <w:r>
        <w:t>.  Schematic of the analog signal path</w:t>
      </w:r>
      <w:r w:rsidR="00FD7839">
        <w:t xml:space="preserve"> showing the locations of the major components.</w:t>
      </w:r>
      <w:bookmarkEnd w:id="13"/>
    </w:p>
    <w:p w:rsidRPr="00914AC4" w:rsidR="00914AC4" w:rsidP="009952E8" w:rsidRDefault="009952E8" w14:paraId="126277AD" w14:textId="7724A5BF">
      <w:pPr>
        <w:pStyle w:val="BodyTextFirstIndent"/>
      </w:pPr>
      <w:r>
        <w:t xml:space="preserve">The total gain required </w:t>
      </w:r>
      <w:r w:rsidR="0025672E">
        <w:t>between</w:t>
      </w:r>
      <w:r>
        <w:t xml:space="preserve"> the feed input </w:t>
      </w:r>
      <w:r w:rsidR="0025672E">
        <w:t>and</w:t>
      </w:r>
      <w:r>
        <w:t xml:space="preserve"> the </w:t>
      </w:r>
      <w:r w:rsidR="00C672E3">
        <w:t xml:space="preserve">digitizer is about </w:t>
      </w:r>
      <w:r w:rsidR="001F3A5D">
        <w:t>76 dB</w:t>
      </w:r>
      <w:r w:rsidR="007A19AD">
        <w:t>.</w:t>
      </w:r>
      <w:r w:rsidR="00E57613">
        <w:t xml:space="preserve"> </w:t>
      </w:r>
      <w:r w:rsidR="00391720">
        <w:t>To allow for som</w:t>
      </w:r>
      <w:r w:rsidR="00EF592B">
        <w:t>e</w:t>
      </w:r>
      <w:r w:rsidR="00391720">
        <w:t xml:space="preserve"> variation</w:t>
      </w:r>
      <w:r w:rsidR="00EF592B">
        <w:t xml:space="preserve"> in component values, </w:t>
      </w:r>
      <w:r w:rsidR="004E6CCD">
        <w:t>unpredictable</w:t>
      </w:r>
      <w:r w:rsidR="001D73ED">
        <w:t xml:space="preserve"> </w:t>
      </w:r>
      <w:r w:rsidR="00EF592B">
        <w:t xml:space="preserve">RFI, </w:t>
      </w:r>
      <w:r w:rsidR="00F60971">
        <w:t>antenna dependent fiber losses</w:t>
      </w:r>
      <w:r w:rsidR="00CA3E27">
        <w:t xml:space="preserve">, etc., more gain is built into the </w:t>
      </w:r>
      <w:r w:rsidR="00C843A4">
        <w:t>signal path</w:t>
      </w:r>
      <w:r w:rsidR="00AE6BE6">
        <w:t>, and</w:t>
      </w:r>
      <w:r w:rsidR="00BC0E9B">
        <w:t xml:space="preserve"> step attenuators</w:t>
      </w:r>
      <w:r w:rsidR="00844B3A">
        <w:t xml:space="preserve"> allow fine adjustment to achieve </w:t>
      </w:r>
      <w:r w:rsidR="00023E79">
        <w:t>optimum performance</w:t>
      </w:r>
      <w:r w:rsidRPr="00913496" w:rsidR="00913496">
        <w:t xml:space="preserve"> </w:t>
      </w:r>
      <w:r w:rsidR="00913496">
        <w:t>in operation</w:t>
      </w:r>
      <w:r w:rsidR="00023E79">
        <w:t>.</w:t>
      </w:r>
      <w:r w:rsidR="00F457F5">
        <w:t xml:space="preserve"> </w:t>
      </w:r>
      <w:r w:rsidR="005507AD">
        <w:t>A major</w:t>
      </w:r>
      <w:r w:rsidR="004F4D24">
        <w:t xml:space="preserve"> part of the</w:t>
      </w:r>
      <w:r w:rsidR="005507AD">
        <w:t xml:space="preserve"> design development is the</w:t>
      </w:r>
      <w:r w:rsidR="00305DAC">
        <w:t xml:space="preserve"> </w:t>
      </w:r>
      <w:r w:rsidR="00BC6793">
        <w:t>RFoF link.</w:t>
      </w:r>
      <w:r w:rsidR="003F25A0">
        <w:t xml:space="preserve"> </w:t>
      </w:r>
    </w:p>
    <w:p w:rsidR="00023BB3" w:rsidP="009916CC" w:rsidRDefault="009916CC" w14:paraId="6EAE1501" w14:textId="29ECC3BA">
      <w:pPr>
        <w:pStyle w:val="Heading1"/>
      </w:pPr>
      <w:bookmarkStart w:name="_Toc148960902" w:id="14"/>
      <w:r>
        <w:t>Design details</w:t>
      </w:r>
      <w:bookmarkEnd w:id="14"/>
    </w:p>
    <w:p w:rsidR="00E2590F" w:rsidP="009154AB" w:rsidRDefault="008C521D" w14:paraId="54EE6900" w14:textId="7DE56E97">
      <w:pPr>
        <w:pStyle w:val="BodyTextFirstIndent"/>
      </w:pPr>
      <w:r>
        <w:t>In the following sections, the design</w:t>
      </w:r>
      <w:r w:rsidR="00B5479A">
        <w:t xml:space="preserve"> details and status of the elements of the signal chain are </w:t>
      </w:r>
      <w:r w:rsidR="002C7C60">
        <w:t>reported.</w:t>
      </w:r>
      <w:r w:rsidR="004E1706">
        <w:t xml:space="preserve"> The emphasis is on the </w:t>
      </w:r>
      <w:r w:rsidR="001836AD">
        <w:t xml:space="preserve">work that has been done to </w:t>
      </w:r>
      <w:r w:rsidR="006850CB">
        <w:t>extend existing designs to meet DSA-2000 requirements. Areas of particular concern are dealt with in some detail.</w:t>
      </w:r>
    </w:p>
    <w:p w:rsidR="00086644" w:rsidP="009916CC" w:rsidRDefault="00086644" w14:paraId="6E4C327B" w14:textId="77777777">
      <w:pPr>
        <w:pStyle w:val="Heading2"/>
      </w:pPr>
      <w:bookmarkStart w:name="_Toc148960903" w:id="15"/>
      <w:r>
        <w:t>Feed</w:t>
      </w:r>
      <w:bookmarkEnd w:id="15"/>
    </w:p>
    <w:p w:rsidR="006A3D92" w:rsidP="006526D4" w:rsidRDefault="00002A19" w14:paraId="1D8B756C" w14:textId="20CC23A4">
      <w:pPr>
        <w:pStyle w:val="BodyTextFirstIndent"/>
      </w:pPr>
      <w:r>
        <w:t>To meet the requirements of DSA-2000, the feed</w:t>
      </w:r>
      <w:r w:rsidR="005D1D15">
        <w:t>,</w:t>
      </w:r>
      <w:r w:rsidR="00DB5307">
        <w:t xml:space="preserve"> in combination with </w:t>
      </w:r>
      <w:r w:rsidR="002244F7">
        <w:t>the</w:t>
      </w:r>
      <w:r w:rsidR="00DB5307">
        <w:t xml:space="preserve"> 5-m diameter </w:t>
      </w:r>
      <w:r w:rsidR="002244F7">
        <w:t xml:space="preserve">antenna </w:t>
      </w:r>
      <w:r w:rsidR="00DB5307">
        <w:t>paraboloidal reflector</w:t>
      </w:r>
      <w:r w:rsidR="005D1D15">
        <w:t xml:space="preserve">, needs </w:t>
      </w:r>
      <w:r w:rsidR="00B31E3C">
        <w:t xml:space="preserve">to </w:t>
      </w:r>
      <w:r w:rsidR="0017030B">
        <w:t>achieve high aperture efficiency, low noise</w:t>
      </w:r>
      <w:r w:rsidR="008B1325">
        <w:t>, and low wide-angle sidelobes</w:t>
      </w:r>
      <w:r w:rsidR="009B5475">
        <w:t xml:space="preserve"> over a 0.7–2.0 GHz band.</w:t>
      </w:r>
      <w:r w:rsidR="00B950CA">
        <w:t xml:space="preserve"> </w:t>
      </w:r>
      <w:r w:rsidR="00303657">
        <w:t>Several techniques are used to achieve this</w:t>
      </w:r>
      <w:r w:rsidR="006A3D92">
        <w:t xml:space="preserve"> in a</w:t>
      </w:r>
      <w:r w:rsidRPr="00E42455" w:rsidR="00E42455">
        <w:t xml:space="preserve"> quad-ridge choke horn (QRCH) </w:t>
      </w:r>
      <w:r w:rsidR="00E42455">
        <w:t>design</w:t>
      </w:r>
      <w:r w:rsidRPr="00E42455" w:rsidR="00E42455">
        <w:t xml:space="preserve"> with a low-loss dielectric</w:t>
      </w:r>
      <w:r w:rsidR="00E42455">
        <w:t xml:space="preserve"> lens </w:t>
      </w:r>
      <w:r w:rsidR="005A0D79">
        <w:fldChar w:fldCharType="begin"/>
      </w:r>
      <w:r w:rsidR="00073CFA">
        <w:instrText xml:space="preserve"> ADDIN ZOTERO_ITEM CSL_CITATION {"citationID":"wLE8v8E9","properties":{"unsorted":true,"formattedCitation":"[2]\\uc0\\u8211{}[4]","plainCitation":"[2]–[4]","noteIndex":0},"citationItems":[{"id":1515,"uris":["http://zotero.org/users/local/Y5otwwE4/items/7WLXVYWW"],"itemData":{"id":1515,"type":"paper-conference","abstract":"We present the low-cost, dual-polarized, wideband quad-ridge choke horn (QRCH) feed with a low-loss dielectric lid optimized for the Deep Synoptic Array (DSA-2000) in radio astronomy. The ridges and dielectric lid allows for a compact feed diameter with small blockage of the 5-meter-diameter axially-symmetric prime-focus reflector. A wide feed pattern suitable for applications with f/D below 0.35 is achieved over the frequency range 0.7-2 GHz. The band-average aperture efficiency in simulation is 66 % in the unshaped reflector including blockage. An extension of the reflector rim reduces the spillover noise contribution to less than 1 K at zenith pointing. Together with an excellent ambient temperature low-noise amplifier developed for DSA-2000 the predicted system noise temperature is 25 K.","container-title":"2023 IEEE International Symposium on Antennas and Propagation and USNC-URSI Radio Science Meeting (USNC-URSI)","DOI":"10.1109/USNC-URSI52151.2023.10237516","event-title":"2023 IEEE International Symposium on Antennas and Propagation and USNC-URSI Radio Science Meeting (USNC-URSI)","ISBN":"1947-1491","note":"journalAbbreviation: 2023 IEEE International Symposium on Antennas and Propagation and USNC-URSI Radio Science Meeting (USNC-URSI)","page":"761-762","title":"Wideband feed and reflector ground shield for the Deep Synoptic Array (DSA-2000)","author":[{"literal":"J. Flygare"},{"literal":"D. P. Woody"}],"issued":{"date-parts":[["2023",7,23]]}}},{"id":1532,"uris":["http://zotero.org/users/local/Y5otwwE4/items/Q6A3CBNI"],"itemData":{"id":1532,"type":"report","collection-title":"DSA-2000 Project Documents","number":"D2k-00043","publisher":"Caltech","title":"DSA-2000 Feed Requirements","author":[{"family":"Flygare","given":"Jonas"}],"issued":{"date-parts":[["2023",10]]}}},{"id":1529,"uris":["http://zotero.org/users/local/Y5otwwE4/items/HJ2E4RCH"],"itemData":{"id":1529,"type":"report","collection-title":"DSA-2000 Project Documents","number":"D2k-00044","publisher":"Caltech","title":"DSA-2000 Feed Design","author":[{"family":"Flygare","given":"Jonas"}],"issued":{"date-parts":[["2023",10]]}}}],"schema":"https://github.com/citation-style-language/schema/raw/master/csl-citation.json"} </w:instrText>
      </w:r>
      <w:r w:rsidR="005A0D79">
        <w:fldChar w:fldCharType="separate"/>
      </w:r>
      <w:r w:rsidRPr="00073CFA" w:rsidR="00073CFA">
        <w:rPr>
          <w:rFonts w:ascii="Times New Roman" w:hAnsi="Times New Roman"/>
        </w:rPr>
        <w:t>[2]–[4]</w:t>
      </w:r>
      <w:r w:rsidR="005A0D79">
        <w:fldChar w:fldCharType="end"/>
      </w:r>
      <w:r w:rsidR="006A3D92">
        <w:t>.</w:t>
      </w:r>
      <w:r w:rsidR="009410DA">
        <w:t xml:space="preserve"> The</w:t>
      </w:r>
      <w:r w:rsidR="009A3FC1">
        <w:t xml:space="preserve"> </w:t>
      </w:r>
      <w:r w:rsidR="003F70F3">
        <w:t>excitation</w:t>
      </w:r>
      <w:r w:rsidR="009A3FC1">
        <w:t xml:space="preserve"> point</w:t>
      </w:r>
      <w:r w:rsidR="00110038">
        <w:rPr>
          <w:rStyle w:val="FootnoteReference"/>
        </w:rPr>
        <w:footnoteReference w:id="2"/>
      </w:r>
      <w:r w:rsidR="00E577E8">
        <w:t xml:space="preserve"> for each polarization </w:t>
      </w:r>
      <w:r w:rsidR="003536F7">
        <w:t xml:space="preserve">is essentially a probe </w:t>
      </w:r>
      <w:r w:rsidR="002244F7">
        <w:t>across</w:t>
      </w:r>
      <w:r w:rsidR="003536F7">
        <w:t xml:space="preserve"> a circular ridged waveguid</w:t>
      </w:r>
      <w:r w:rsidR="00B6431B">
        <w:t xml:space="preserve">e, </w:t>
      </w:r>
      <w:r w:rsidR="00752B80">
        <w:t>with a short coaxial cline to the connector</w:t>
      </w:r>
      <w:r w:rsidR="003536F7">
        <w:t xml:space="preserve">. </w:t>
      </w:r>
      <w:r w:rsidR="00EE1C27">
        <w:t xml:space="preserve">Ridged waveguides have higher single-mode bandwidth than circular </w:t>
      </w:r>
      <w:r w:rsidR="000829BE">
        <w:t>waveguides</w:t>
      </w:r>
      <w:r w:rsidR="008567D2">
        <w:t xml:space="preserve">, a </w:t>
      </w:r>
      <w:r w:rsidR="002D0961">
        <w:t>useful</w:t>
      </w:r>
      <w:r w:rsidR="008567D2">
        <w:t xml:space="preserve"> quality for the application. </w:t>
      </w:r>
      <w:r w:rsidR="00D5195D">
        <w:t xml:space="preserve">The two orthogonal ridged guides share the same cylindrical outer wall. </w:t>
      </w:r>
      <w:r w:rsidR="009014B0">
        <w:t xml:space="preserve">From the </w:t>
      </w:r>
      <w:r w:rsidR="003F70F3">
        <w:t>excitation</w:t>
      </w:r>
      <w:r w:rsidR="009014B0">
        <w:t xml:space="preserve"> points, the ridges taper outward to </w:t>
      </w:r>
      <w:r w:rsidR="008A2C81">
        <w:t xml:space="preserve">reduce the </w:t>
      </w:r>
      <w:r w:rsidR="009C3905">
        <w:t xml:space="preserve">field </w:t>
      </w:r>
      <w:r w:rsidR="008A2C81">
        <w:t xml:space="preserve">coupling to the </w:t>
      </w:r>
      <w:r w:rsidR="00DF561A">
        <w:t xml:space="preserve">metallic guide and transition into a free-space wave. </w:t>
      </w:r>
      <w:r w:rsidR="00D3748A">
        <w:t xml:space="preserve">At the aperture of the feed, </w:t>
      </w:r>
      <w:r w:rsidR="00624470">
        <w:t xml:space="preserve">separate measures are applied to control the low and high frequency behaviors. For the low frequencies, the </w:t>
      </w:r>
      <w:r w:rsidR="00444800">
        <w:t>tendency of part of the wave to diffract in the rearward direction is countered with a high-impedance corrugated choke structure</w:t>
      </w:r>
      <w:r w:rsidR="00EC5ED7">
        <w:t xml:space="preserve">, reducing the back lobe amplitude. For the </w:t>
      </w:r>
      <w:r w:rsidR="00613784">
        <w:t xml:space="preserve">mid to </w:t>
      </w:r>
      <w:r w:rsidR="00EC5ED7">
        <w:t>higher frequencies</w:t>
      </w:r>
      <w:r w:rsidR="005B2852">
        <w:t>, a dielectric lens</w:t>
      </w:r>
      <w:r w:rsidR="006D0A30">
        <w:t xml:space="preserve"> helps to </w:t>
      </w:r>
      <w:r w:rsidR="007945D6">
        <w:t>control the phase and to broaden the illumination on the primary</w:t>
      </w:r>
      <w:r w:rsidR="00945AD6">
        <w:t>.</w:t>
      </w:r>
    </w:p>
    <w:p w:rsidR="006526D4" w:rsidP="006526D4" w:rsidRDefault="006526D4" w14:paraId="524323D8" w14:textId="59D53E32">
      <w:pPr>
        <w:pStyle w:val="BodyTextFirstIndent"/>
      </w:pPr>
      <w:r>
        <w:t xml:space="preserve">The </w:t>
      </w:r>
      <w:r w:rsidR="005E57AC">
        <w:t xml:space="preserve">antenna </w:t>
      </w:r>
      <w:r>
        <w:t>aperture efficiency</w:t>
      </w:r>
      <w:r w:rsidR="000559E4">
        <w:t>,</w:t>
      </w:r>
      <w:r>
        <w:t xml:space="preserve"> </w:t>
      </w:r>
      <m:oMath>
        <m:sSub>
          <m:sSubPr>
            <m:ctrlPr>
              <w:rPr>
                <w:rFonts w:ascii="Cambria Math" w:hAnsi="Cambria Math"/>
                <w:iCs/>
              </w:rPr>
            </m:ctrlPr>
          </m:sSubPr>
          <m:e>
            <m:r>
              <w:rPr>
                <w:rFonts w:ascii="Cambria Math" w:hAnsi="Cambria Math"/>
              </w:rPr>
              <m:t>η</m:t>
            </m:r>
            <m:ctrlPr>
              <w:rPr>
                <w:rFonts w:ascii="Cambria Math" w:hAnsi="Cambria Math"/>
                <w:i/>
                <w:iCs/>
              </w:rPr>
            </m:ctrlPr>
          </m:e>
          <m:sub>
            <m:r>
              <m:rPr>
                <m:sty m:val="p"/>
              </m:rPr>
              <w:rPr>
                <w:rFonts w:ascii="Cambria Math" w:hAnsi="Cambria Math"/>
              </w:rPr>
              <m:t>a</m:t>
            </m:r>
          </m:sub>
        </m:sSub>
      </m:oMath>
      <w:r w:rsidR="000559E4">
        <w:rPr>
          <w:iCs/>
        </w:rPr>
        <w:t>,</w:t>
      </w:r>
      <w:r>
        <w:rPr>
          <w:rFonts w:eastAsiaTheme="minorEastAsia"/>
          <w:iCs/>
        </w:rPr>
        <w:t xml:space="preserve"> </w:t>
      </w:r>
      <w:r w:rsidRPr="00C47155">
        <w:t>can</w:t>
      </w:r>
      <w:r>
        <w:t xml:space="preserve"> be expressed as the product of several factors:</w:t>
      </w:r>
    </w:p>
    <w:tbl>
      <w:tblPr>
        <w:tblStyle w:val="TableGrid"/>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00"/>
        <w:gridCol w:w="360"/>
      </w:tblGrid>
      <w:tr w:rsidRPr="008D63B3" w:rsidR="006526D4" w14:paraId="0FABE313" w14:textId="77777777">
        <w:tc>
          <w:tcPr>
            <w:tcW w:w="0" w:type="auto"/>
            <w:tcMar>
              <w:left w:w="0" w:type="dxa"/>
              <w:right w:w="0" w:type="dxa"/>
            </w:tcMar>
            <w:vAlign w:val="center"/>
          </w:tcPr>
          <w:p w:rsidRPr="00252AF7" w:rsidR="006526D4" w:rsidRDefault="006526D4" w14:paraId="74C3093B" w14:textId="77777777">
            <w:pPr>
              <w:pStyle w:val="Text"/>
              <w:spacing w:before="120" w:after="120"/>
              <w:ind w:firstLine="0"/>
            </w:pPr>
            <m:oMathPara>
              <m:oMath>
                <m:r>
                  <w:rPr>
                    <w:rFonts w:ascii="Cambria Math" w:hAnsi="Cambria Math"/>
                  </w:rPr>
                  <m:t>η</m:t>
                </m:r>
                <m:sSub>
                  <m:sSubPr>
                    <m:ctrlPr>
                      <w:rPr>
                        <w:rFonts w:ascii="Cambria Math" w:hAnsi="Cambria Math"/>
                        <w:i/>
                      </w:rPr>
                    </m:ctrlPr>
                  </m:sSubPr>
                  <m:e>
                    <m:r>
                      <m:rPr>
                        <m:sty m:val="p"/>
                      </m:rPr>
                      <w:rPr>
                        <w:rFonts w:ascii="Cambria Math" w:hAnsi="Cambria Math"/>
                      </w:rPr>
                      <w:softHyphen/>
                    </m:r>
                  </m:e>
                  <m:sub>
                    <m:r>
                      <m:rPr>
                        <m:sty m:val="p"/>
                      </m:rPr>
                      <w:rPr>
                        <w:rFonts w:ascii="Cambria Math" w:hAnsi="Cambria Math"/>
                      </w:rPr>
                      <m:t>a</m:t>
                    </m:r>
                  </m:sub>
                </m:sSub>
                <m:r>
                  <m:rPr>
                    <m:sty m:val="p"/>
                  </m:rPr>
                  <w:rPr>
                    <w:rFonts w:ascii="Cambria Math" w:hAnsi="Cambria Math"/>
                  </w:rPr>
                  <m:t>=</m:t>
                </m:r>
                <m:sSub>
                  <m:sSubPr>
                    <m:ctrlPr>
                      <w:rPr>
                        <w:rFonts w:ascii="Cambria Math" w:hAnsi="Cambria Math"/>
                        <w:iCs/>
                      </w:rPr>
                    </m:ctrlPr>
                  </m:sSubPr>
                  <m:e>
                    <m:r>
                      <w:rPr>
                        <w:rFonts w:ascii="Cambria Math" w:hAnsi="Cambria Math"/>
                      </w:rPr>
                      <m:t>η</m:t>
                    </m:r>
                  </m:e>
                  <m:sub>
                    <m:r>
                      <m:rPr>
                        <m:sty m:val="p"/>
                      </m:rPr>
                      <w:rPr>
                        <w:rFonts w:ascii="Cambria Math" w:hAnsi="Cambria Math"/>
                      </w:rPr>
                      <m:t>sp</m:t>
                    </m:r>
                  </m:sub>
                </m:sSub>
                <m:r>
                  <w:rPr>
                    <w:rFonts w:ascii="Cambria Math" w:hAnsi="Cambria Math"/>
                  </w:rPr>
                  <m:t xml:space="preserve"> </m:t>
                </m:r>
                <m:sSub>
                  <m:sSubPr>
                    <m:ctrlPr>
                      <w:rPr>
                        <w:rFonts w:ascii="Cambria Math" w:hAnsi="Cambria Math"/>
                        <w:i/>
                        <w:iCs/>
                      </w:rPr>
                    </m:ctrlPr>
                  </m:sSubPr>
                  <m:e>
                    <m:r>
                      <w:rPr>
                        <w:rFonts w:ascii="Cambria Math" w:hAnsi="Cambria Math"/>
                      </w:rPr>
                      <m:t>η</m:t>
                    </m:r>
                  </m:e>
                  <m:sub>
                    <m:r>
                      <m:rPr>
                        <m:sty m:val="p"/>
                      </m:rPr>
                      <w:rPr>
                        <w:rFonts w:ascii="Cambria Math" w:hAnsi="Cambria Math"/>
                      </w:rPr>
                      <m:t>ill</m:t>
                    </m:r>
                  </m:sub>
                </m:sSub>
                <m:r>
                  <w:rPr>
                    <w:rFonts w:ascii="Cambria Math" w:hAnsi="Cambria Math"/>
                  </w:rPr>
                  <m:t xml:space="preserve"> </m:t>
                </m:r>
                <m:sSub>
                  <m:sSubPr>
                    <m:ctrlPr>
                      <w:rPr>
                        <w:rFonts w:ascii="Cambria Math" w:hAnsi="Cambria Math"/>
                        <w:i/>
                        <w:iCs/>
                      </w:rPr>
                    </m:ctrlPr>
                  </m:sSubPr>
                  <m:e>
                    <m:r>
                      <w:rPr>
                        <w:rFonts w:ascii="Cambria Math" w:hAnsi="Cambria Math"/>
                      </w:rPr>
                      <m:t>η</m:t>
                    </m:r>
                  </m:e>
                  <m:sub>
                    <m:r>
                      <m:rPr>
                        <m:sty m:val="p"/>
                      </m:rPr>
                      <w:rPr>
                        <w:rFonts w:ascii="Cambria Math" w:hAnsi="Cambria Math"/>
                      </w:rPr>
                      <m:t>ph</m:t>
                    </m:r>
                  </m:sub>
                </m:sSub>
                <m:r>
                  <w:rPr>
                    <w:rFonts w:ascii="Cambria Math" w:hAnsi="Cambria Math"/>
                  </w:rPr>
                  <m:t xml:space="preserve"> </m:t>
                </m:r>
                <m:sSub>
                  <m:sSubPr>
                    <m:ctrlPr>
                      <w:rPr>
                        <w:rFonts w:ascii="Cambria Math" w:hAnsi="Cambria Math"/>
                        <w:i/>
                        <w:iCs/>
                      </w:rPr>
                    </m:ctrlPr>
                  </m:sSubPr>
                  <m:e>
                    <m:r>
                      <w:rPr>
                        <w:rFonts w:ascii="Cambria Math" w:hAnsi="Cambria Math"/>
                      </w:rPr>
                      <m:t>η</m:t>
                    </m:r>
                  </m:e>
                  <m:sub>
                    <m:r>
                      <m:rPr>
                        <m:sty m:val="p"/>
                      </m:rPr>
                      <w:rPr>
                        <w:rFonts w:ascii="Cambria Math" w:hAnsi="Cambria Math"/>
                      </w:rPr>
                      <m:t>xp</m:t>
                    </m:r>
                  </m:sub>
                </m:sSub>
                <m:r>
                  <w:rPr>
                    <w:rFonts w:ascii="Cambria Math" w:hAnsi="Cambria Math"/>
                  </w:rPr>
                  <m:t xml:space="preserve"> </m:t>
                </m:r>
                <m:sSub>
                  <m:sSubPr>
                    <m:ctrlPr>
                      <w:rPr>
                        <w:rFonts w:ascii="Cambria Math" w:hAnsi="Cambria Math"/>
                        <w:i/>
                        <w:iCs/>
                      </w:rPr>
                    </m:ctrlPr>
                  </m:sSubPr>
                  <m:e>
                    <m:r>
                      <w:rPr>
                        <w:rFonts w:ascii="Cambria Math" w:hAnsi="Cambria Math"/>
                      </w:rPr>
                      <m:t>η</m:t>
                    </m:r>
                  </m:e>
                  <m:sub>
                    <m:r>
                      <m:rPr>
                        <m:sty m:val="p"/>
                      </m:rPr>
                      <w:rPr>
                        <w:rFonts w:ascii="Cambria Math" w:hAnsi="Cambria Math"/>
                      </w:rPr>
                      <m:t>b</m:t>
                    </m:r>
                  </m:sub>
                </m:sSub>
                <m:r>
                  <w:rPr>
                    <w:rFonts w:ascii="Cambria Math" w:hAnsi="Cambria Math"/>
                  </w:rPr>
                  <m:t>.</m:t>
                </m:r>
              </m:oMath>
            </m:oMathPara>
          </w:p>
        </w:tc>
        <w:tc>
          <w:tcPr>
            <w:tcW w:w="360" w:type="dxa"/>
            <w:tcMar>
              <w:left w:w="0" w:type="dxa"/>
              <w:right w:w="0" w:type="dxa"/>
            </w:tcMar>
            <w:vAlign w:val="center"/>
          </w:tcPr>
          <w:p w:rsidRPr="008D63B3" w:rsidR="006526D4" w:rsidRDefault="006526D4" w14:paraId="79460E9F" w14:textId="6C3E272F">
            <w:pPr>
              <w:pStyle w:val="Text"/>
              <w:spacing w:before="120" w:after="120"/>
              <w:ind w:firstLine="0"/>
              <w:jc w:val="right"/>
            </w:pPr>
            <w:r w:rsidRPr="008D63B3">
              <w:t>(</w:t>
            </w:r>
            <w:r w:rsidR="00F3529B">
              <w:fldChar w:fldCharType="begin"/>
            </w:r>
            <w:r w:rsidR="00F3529B">
              <w:instrText xml:space="preserve"> SEQ Equation \* ARABIC </w:instrText>
            </w:r>
            <w:r w:rsidR="00F3529B">
              <w:fldChar w:fldCharType="separate"/>
            </w:r>
            <w:r w:rsidR="006E18C7">
              <w:rPr>
                <w:noProof/>
              </w:rPr>
              <w:t>4</w:t>
            </w:r>
            <w:r w:rsidR="00F3529B">
              <w:rPr>
                <w:noProof/>
              </w:rPr>
              <w:fldChar w:fldCharType="end"/>
            </w:r>
            <w:r w:rsidRPr="008D63B3">
              <w:t>)</w:t>
            </w:r>
          </w:p>
        </w:tc>
      </w:tr>
    </w:tbl>
    <w:p w:rsidR="00165F3C" w:rsidP="006526D4" w:rsidRDefault="00F61B82" w14:paraId="5A2293D8" w14:textId="671BF59F">
      <w:pPr>
        <w:pStyle w:val="BodyTextFirstIndent"/>
        <w:ind w:firstLine="0"/>
      </w:pPr>
      <w:r>
        <w:t>A practical feed size</w:t>
      </w:r>
      <w:r w:rsidR="009E10AE">
        <w:t xml:space="preserve"> for</w:t>
      </w:r>
      <w:r w:rsidR="006B59FF">
        <w:t xml:space="preserve"> weight and blockage is of order a wavelength</w:t>
      </w:r>
      <w:r w:rsidR="007D4933">
        <w:t xml:space="preserve">, which allows little control of the </w:t>
      </w:r>
      <w:r w:rsidR="00C608AD">
        <w:t>pa</w:t>
      </w:r>
      <w:r w:rsidR="00E86CEC">
        <w:t xml:space="preserve">ttern other than </w:t>
      </w:r>
      <w:r w:rsidR="00A63455">
        <w:t>its</w:t>
      </w:r>
      <w:r w:rsidR="00E86CEC">
        <w:t xml:space="preserve"> width. </w:t>
      </w:r>
      <w:r w:rsidR="007537FE">
        <w:t>Widening the beam improves the illumination efficiency</w:t>
      </w:r>
      <w:r w:rsidR="007537FE">
        <w:rPr>
          <w:rFonts w:eastAsiaTheme="minorEastAsia"/>
        </w:rPr>
        <w:t xml:space="preserve">, </w:t>
      </w:r>
      <m:oMath>
        <m:sSub>
          <m:sSubPr>
            <m:ctrlPr>
              <w:rPr>
                <w:rFonts w:ascii="Cambria Math" w:hAnsi="Cambria Math" w:eastAsiaTheme="minorEastAsia"/>
                <w:iCs/>
              </w:rPr>
            </m:ctrlPr>
          </m:sSubPr>
          <m:e>
            <m:r>
              <w:rPr>
                <w:rFonts w:ascii="Cambria Math" w:hAnsi="Cambria Math" w:eastAsiaTheme="minorEastAsia"/>
              </w:rPr>
              <m:t>η</m:t>
            </m:r>
            <m:ctrlPr>
              <w:rPr>
                <w:rFonts w:ascii="Cambria Math" w:hAnsi="Cambria Math" w:eastAsiaTheme="minorEastAsia"/>
                <w:i/>
              </w:rPr>
            </m:ctrlPr>
          </m:e>
          <m:sub>
            <m:r>
              <m:rPr>
                <m:sty m:val="p"/>
              </m:rPr>
              <w:rPr>
                <w:rFonts w:ascii="Cambria Math" w:hAnsi="Cambria Math" w:eastAsiaTheme="minorEastAsia"/>
              </w:rPr>
              <m:t>ill</m:t>
            </m:r>
          </m:sub>
        </m:sSub>
      </m:oMath>
      <w:r w:rsidR="007537FE">
        <w:rPr>
          <w:rFonts w:eastAsiaTheme="minorEastAsia"/>
          <w:iCs/>
        </w:rPr>
        <w:t xml:space="preserve">, </w:t>
      </w:r>
      <w:r w:rsidR="00652973">
        <w:rPr>
          <w:rFonts w:eastAsiaTheme="minorEastAsia"/>
          <w:iCs/>
        </w:rPr>
        <w:t xml:space="preserve">but reduces the </w:t>
      </w:r>
      <w:r w:rsidR="006526D4">
        <w:t xml:space="preserve">spillover efficiency, </w:t>
      </w:r>
      <m:oMath>
        <m:sSub>
          <m:sSubPr>
            <m:ctrlPr>
              <w:rPr>
                <w:rFonts w:ascii="Cambria Math" w:hAnsi="Cambria Math"/>
                <w:i/>
              </w:rPr>
            </m:ctrlPr>
          </m:sSubPr>
          <m:e>
            <m:r>
              <w:rPr>
                <w:rFonts w:ascii="Cambria Math" w:hAnsi="Cambria Math"/>
              </w:rPr>
              <m:t>η</m:t>
            </m:r>
          </m:e>
          <m:sub>
            <m:r>
              <m:rPr>
                <m:sty m:val="p"/>
              </m:rPr>
              <w:rPr>
                <w:rFonts w:ascii="Cambria Math" w:hAnsi="Cambria Math"/>
              </w:rPr>
              <m:t>sp</m:t>
            </m:r>
          </m:sub>
        </m:sSub>
      </m:oMath>
      <w:r w:rsidR="00652973">
        <w:t>.</w:t>
      </w:r>
      <w:r w:rsidR="00035558">
        <w:t xml:space="preserve"> </w:t>
      </w:r>
      <w:r w:rsidR="00D8389C">
        <w:t xml:space="preserve">The optimum </w:t>
      </w:r>
      <w:r w:rsidR="006E7F87">
        <w:t>width</w:t>
      </w:r>
      <w:r w:rsidR="00D8389C">
        <w:t xml:space="preserve"> for aperture efficiency may </w:t>
      </w:r>
      <w:r w:rsidR="00753102">
        <w:t>not be the best for sensitivity if the spillover is at ambient temperature, com</w:t>
      </w:r>
      <w:r w:rsidR="00584A54">
        <w:t>promising the system noise temperature</w:t>
      </w:r>
      <w:r w:rsidR="00A454E1">
        <w:t>, but t</w:t>
      </w:r>
      <w:r w:rsidR="00165F3C">
        <w:t xml:space="preserve">he noise </w:t>
      </w:r>
      <w:r w:rsidR="00E12EEB">
        <w:t xml:space="preserve">penalty </w:t>
      </w:r>
      <w:r w:rsidR="00165F3C">
        <w:t xml:space="preserve">is </w:t>
      </w:r>
      <w:r w:rsidR="00436FED">
        <w:t>counteracted</w:t>
      </w:r>
      <w:r w:rsidR="00165F3C">
        <w:t xml:space="preserve"> by a shield round the primary rim that directs spillover on to the cold sky </w:t>
      </w:r>
      <w:r w:rsidR="00165F3C">
        <w:fldChar w:fldCharType="begin"/>
      </w:r>
      <w:r w:rsidR="00073CFA">
        <w:instrText xml:space="preserve"> ADDIN ZOTERO_ITEM CSL_CITATION {"citationID":"jxAbTNqP","properties":{"formattedCitation":"[5]","plainCitation":"[5]","noteIndex":0},"citationItems":[{"id":693,"uris":["http://zotero.org/users/local/Y5otwwE4/items/KXCFJXZS"],"itemData":{"id":693,"type":"article-journal","container-title":"Radio Science","issue":"2","page":"363-373","title":"Ground radiation scattered from feed support struts: A significant source of noise in paraboloidal antennas","title-short":"Ground radiation scattered from feed support struts: A significant source of noise in paraboloidal antennas","volume":"26","author":[{"family":"Landecker","given":"T. L."},{"family":"Anderson","given":"M. D."},{"family":"Routledge","given":"D."},{"family":"Smegal","given":"R. J."},{"family":"Trikha","given":"P."},{"family":"Vaneldik","given":"J. F."}],"issued":{"date-parts":[["1991"]]}}}],"schema":"https://github.com/citation-style-language/schema/raw/master/csl-citation.json"} </w:instrText>
      </w:r>
      <w:r w:rsidR="00165F3C">
        <w:fldChar w:fldCharType="separate"/>
      </w:r>
      <w:r w:rsidRPr="00073CFA" w:rsidR="00073CFA">
        <w:rPr>
          <w:rFonts w:ascii="Times New Roman" w:hAnsi="Times New Roman"/>
        </w:rPr>
        <w:t>[5]</w:t>
      </w:r>
      <w:r w:rsidR="00165F3C">
        <w:fldChar w:fldCharType="end"/>
      </w:r>
      <w:r w:rsidR="00165F3C">
        <w:t>.</w:t>
      </w:r>
    </w:p>
    <w:p w:rsidR="006526D4" w:rsidP="1C9CEFD6" w:rsidRDefault="006526D4" w14:paraId="50330660" w14:textId="451203D2">
      <w:pPr>
        <w:pStyle w:val="BodyTextFirstIndent"/>
        <w:rPr>
          <w:rFonts w:eastAsia="" w:eastAsiaTheme="minorEastAsia"/>
        </w:rPr>
      </w:pPr>
      <w:r w:rsidRPr="1C9CEFD6" w:rsidR="7F30AFCB">
        <w:rPr>
          <w:rFonts w:eastAsia="" w:eastAsiaTheme="minorEastAsia"/>
        </w:rPr>
        <w:t>The phase efficiency</w:t>
      </w:r>
      <w:r w:rsidRPr="1C9CEFD6" w:rsidR="0475A1B4">
        <w:rPr>
          <w:rFonts w:eastAsia="" w:eastAsiaTheme="minorEastAsia"/>
        </w:rPr>
        <w:t>,</w:t>
      </w:r>
      <w:r w:rsidRPr="1C9CEFD6" w:rsidR="7F30AFCB">
        <w:rPr>
          <w:rFonts w:eastAsia="" w:eastAsiaTheme="minorEastAsia"/>
        </w:rPr>
        <w:t xml:space="preserve"> </w:t>
      </w:r>
      <m:oMath>
        <m:sSub>
          <m:sSubPr>
            <m:ctrlPr>
              <w:rPr>
                <w:rFonts w:ascii="Cambria Math" w:hAnsi="Cambria Math" w:eastAsiaTheme="minorEastAsia"/>
                <w:i/>
              </w:rPr>
            </m:ctrlPr>
          </m:sSubPr>
          <m:e>
            <m:r>
              <w:rPr>
                <w:rFonts w:ascii="Cambria Math" w:hAnsi="Cambria Math" w:eastAsiaTheme="minorEastAsia"/>
              </w:rPr>
              <m:t>η</m:t>
            </m:r>
          </m:e>
          <m:sub>
            <m:r>
              <m:rPr>
                <m:sty m:val="p"/>
              </m:rPr>
              <w:rPr>
                <w:rFonts w:ascii="Cambria Math" w:hAnsi="Cambria Math" w:eastAsiaTheme="minorEastAsia"/>
              </w:rPr>
              <m:t>ph</m:t>
            </m:r>
          </m:sub>
        </m:sSub>
      </m:oMath>
      <w:r w:rsidRPr="1C9CEFD6" w:rsidR="0475A1B4">
        <w:rPr>
          <w:rFonts w:eastAsia="" w:eastAsiaTheme="minorEastAsia"/>
        </w:rPr>
        <w:t>,</w:t>
      </w:r>
      <w:r w:rsidRPr="1C9CEFD6" w:rsidR="7F30AFCB">
        <w:rPr>
          <w:rFonts w:eastAsia="" w:eastAsiaTheme="minorEastAsia"/>
        </w:rPr>
        <w:t xml:space="preserve"> is maximized by ensuring the best-fit </w:t>
      </w:r>
      <w:r w:rsidRPr="1C9CEFD6" w:rsidR="3AB5DB86">
        <w:rPr>
          <w:rFonts w:eastAsia="" w:eastAsiaTheme="minorEastAsia"/>
        </w:rPr>
        <w:t>phase</w:t>
      </w:r>
      <w:r w:rsidRPr="1C9CEFD6" w:rsidR="7F30AFCB">
        <w:rPr>
          <w:rFonts w:eastAsia="" w:eastAsiaTheme="minorEastAsia"/>
        </w:rPr>
        <w:t xml:space="preserve"> center is at</w:t>
      </w:r>
      <w:r w:rsidRPr="1C9CEFD6" w:rsidR="600D421C">
        <w:rPr>
          <w:rFonts w:eastAsia="" w:eastAsiaTheme="minorEastAsia"/>
        </w:rPr>
        <w:t xml:space="preserve"> the prime focu</w:t>
      </w:r>
      <w:r w:rsidRPr="1C9CEFD6" w:rsidR="5E0D48B9">
        <w:rPr>
          <w:rFonts w:eastAsia="" w:eastAsiaTheme="minorEastAsia"/>
        </w:rPr>
        <w:t>s</w:t>
      </w:r>
      <w:r w:rsidRPr="1C9CEFD6" w:rsidR="2683B9A7">
        <w:rPr>
          <w:rFonts w:eastAsia="" w:eastAsiaTheme="minorEastAsia"/>
        </w:rPr>
        <w:t xml:space="preserve"> for all frequencies</w:t>
      </w:r>
      <w:r w:rsidRPr="1C9CEFD6" w:rsidR="7F30AFCB">
        <w:rPr>
          <w:rFonts w:eastAsia="" w:eastAsiaTheme="minorEastAsia"/>
        </w:rPr>
        <w:t xml:space="preserve"> across the band</w:t>
      </w:r>
      <w:r w:rsidRPr="1C9CEFD6" w:rsidR="5E0D48B9">
        <w:rPr>
          <w:rFonts w:eastAsia="" w:eastAsiaTheme="minorEastAsia"/>
        </w:rPr>
        <w:t>.</w:t>
      </w:r>
      <w:r w:rsidRPr="1C9CEFD6" w:rsidR="7F30AFCB">
        <w:rPr>
          <w:rFonts w:eastAsia="" w:eastAsiaTheme="minorEastAsia"/>
        </w:rPr>
        <w:t xml:space="preserve"> </w:t>
      </w:r>
      <w:r w:rsidRPr="1C9CEFD6" w:rsidR="5E0D48B9">
        <w:rPr>
          <w:rFonts w:eastAsia="" w:eastAsiaTheme="minorEastAsia"/>
        </w:rPr>
        <w:t>The</w:t>
      </w:r>
      <w:r w:rsidRPr="1C9CEFD6" w:rsidR="7F30AFCB">
        <w:rPr>
          <w:rFonts w:eastAsia="" w:eastAsiaTheme="minorEastAsia"/>
        </w:rPr>
        <w:t xml:space="preserve"> residual error i</w:t>
      </w:r>
      <w:r w:rsidRPr="1C9CEFD6" w:rsidR="5E0D48B9">
        <w:rPr>
          <w:rFonts w:eastAsia="" w:eastAsiaTheme="minorEastAsia"/>
        </w:rPr>
        <w:t xml:space="preserve">s quantified by </w:t>
      </w:r>
      <m:oMath>
        <m:sSub>
          <m:sSubPr>
            <m:ctrlPr>
              <w:rPr>
                <w:rFonts w:ascii="Cambria Math" w:hAnsi="Cambria Math" w:eastAsiaTheme="minorEastAsia"/>
                <w:i/>
              </w:rPr>
            </m:ctrlPr>
          </m:sSubPr>
          <m:e>
            <m:r>
              <w:rPr>
                <w:rFonts w:ascii="Cambria Math" w:hAnsi="Cambria Math" w:eastAsiaTheme="minorEastAsia"/>
              </w:rPr>
              <m:t>η</m:t>
            </m:r>
          </m:e>
          <m:sub>
            <m:r>
              <m:rPr>
                <m:sty m:val="p"/>
              </m:rPr>
              <w:rPr>
                <w:rFonts w:ascii="Cambria Math" w:hAnsi="Cambria Math" w:eastAsiaTheme="minorEastAsia"/>
              </w:rPr>
              <m:t>ph</m:t>
            </m:r>
          </m:sub>
        </m:sSub>
      </m:oMath>
      <w:r w:rsidRPr="1C9CEFD6" w:rsidR="7F30AFCB">
        <w:rPr>
          <w:rFonts w:eastAsia="" w:eastAsiaTheme="minorEastAsia"/>
        </w:rPr>
        <w:t xml:space="preserve">. Cross-polar efficiency, </w:t>
      </w:r>
      <m:oMath>
        <m:sSub>
          <m:sSubPr>
            <m:ctrlPr>
              <w:rPr>
                <w:rFonts w:ascii="Cambria Math" w:hAnsi="Cambria Math" w:eastAsiaTheme="minorEastAsia"/>
                <w:i/>
              </w:rPr>
            </m:ctrlPr>
          </m:sSubPr>
          <m:e>
            <m:r>
              <w:rPr>
                <w:rFonts w:ascii="Cambria Math" w:hAnsi="Cambria Math" w:eastAsiaTheme="minorEastAsia"/>
              </w:rPr>
              <m:t>η</m:t>
            </m:r>
          </m:e>
          <m:sub>
            <m:r>
              <m:rPr>
                <m:sty m:val="p"/>
              </m:rPr>
              <w:rPr>
                <w:rFonts w:ascii="Cambria Math" w:hAnsi="Cambria Math" w:eastAsiaTheme="minorEastAsia"/>
              </w:rPr>
              <m:t>xp</m:t>
            </m:r>
          </m:sub>
        </m:sSub>
      </m:oMath>
      <w:r w:rsidRPr="1C9CEFD6" w:rsidR="7F30AFCB">
        <w:rPr>
          <w:rFonts w:eastAsia="" w:eastAsiaTheme="minorEastAsia"/>
        </w:rPr>
        <w:t>, is maximized as much as possible</w:t>
      </w:r>
      <w:r w:rsidRPr="1C9CEFD6" w:rsidR="68A00C5D">
        <w:rPr>
          <w:rFonts w:eastAsia="" w:eastAsiaTheme="minorEastAsia"/>
        </w:rPr>
        <w:t xml:space="preserve"> following </w:t>
      </w:r>
      <w:r w:rsidRPr="1C9CEFD6" w:rsidR="5EFE066A">
        <w:rPr>
          <w:rFonts w:eastAsia="" w:eastAsiaTheme="minorEastAsia"/>
        </w:rPr>
        <w:t>Ludwig’s third definition</w:t>
      </w:r>
      <w:r w:rsidRPr="1C9CEFD6" w:rsidR="0FF0AA6E">
        <w:rPr>
          <w:rFonts w:eastAsia="" w:eastAsiaTheme="minorEastAsia"/>
        </w:rPr>
        <w:t xml:space="preserve"> </w:t>
      </w:r>
      <w:r w:rsidRPr="1C9CEFD6" w:rsidR="00787C0C">
        <w:rPr>
          <w:rFonts w:eastAsia="" w:eastAsiaTheme="minorEastAsia"/>
        </w:rPr>
        <w:fldChar w:fldCharType="begin"/>
      </w:r>
      <w:r w:rsidRPr="1C9CEFD6" w:rsidR="00073CFA">
        <w:rPr>
          <w:rFonts w:eastAsia="" w:eastAsiaTheme="minorEastAsia"/>
        </w:rPr>
        <w:instrText xml:space="preserve"> ADDIN ZOTERO_ITEM CSL_CITATION {"citationID":"QMImnL93","properties":{"formattedCitation":"[6]","plainCitation":"[6]","noteIndex":0},"citationItems":[{"id":741,"uris":["http://zotero.org/users/local/Y5otwwE4/items/RNV9DZFW"],"itemData":{"id":741,"type":"article-journal","archive_location":"WOS:A1973O356500025","container-title":"IEEE Transactions on Antennas and Propagation","DOI":"10.1109/tap.1973.1140406","ISSN":"0018-926X","issue":"1","journalAbbreviation":"IEEE Trans. Antennas Propag.","language":"English","page":"116-119","title":"Definition of cross polarization","title-short":"Definition of cross polarization","volume":"AP21","author":[{"family":"Ludwig","given":"A. C."}],"issued":{"date-parts":[["1973"]]}}}],"schema":"https://github.com/citation-style-language/schema/raw/master/csl-citation.json"} </w:instrText>
      </w:r>
      <w:r w:rsidRPr="1C9CEFD6" w:rsidR="00787C0C">
        <w:rPr>
          <w:rFonts w:eastAsia="" w:eastAsiaTheme="minorEastAsia"/>
        </w:rPr>
        <w:fldChar w:fldCharType="separate"/>
      </w:r>
      <w:r w:rsidRPr="1C9CEFD6" w:rsidR="3739FFE5">
        <w:rPr>
          <w:rFonts w:ascii="Times New Roman" w:hAnsi="Times New Roman" w:eastAsia="" w:eastAsiaTheme="minorEastAsia"/>
        </w:rPr>
        <w:t>[6]</w:t>
      </w:r>
      <w:r w:rsidRPr="1C9CEFD6" w:rsidR="00787C0C">
        <w:rPr>
          <w:rFonts w:eastAsia="" w:eastAsiaTheme="minorEastAsia"/>
        </w:rPr>
        <w:fldChar w:fldCharType="end"/>
      </w:r>
      <w:r w:rsidRPr="1C9CEFD6" w:rsidR="5A3178F2">
        <w:rPr>
          <w:rFonts w:eastAsia="" w:eastAsiaTheme="minorEastAsia"/>
        </w:rPr>
        <w:t xml:space="preserve"> </w:t>
      </w:r>
      <w:r w:rsidRPr="1C9CEFD6" w:rsidR="23EA0AC9">
        <w:rPr>
          <w:rFonts w:eastAsia="" w:eastAsiaTheme="minorEastAsia"/>
        </w:rPr>
        <w:t xml:space="preserve">as </w:t>
      </w:r>
      <w:r w:rsidRPr="1C9CEFD6" w:rsidR="5A3178F2">
        <w:rPr>
          <w:rFonts w:eastAsia="" w:eastAsiaTheme="minorEastAsia"/>
        </w:rPr>
        <w:t>aperture cross polarization</w:t>
      </w:r>
      <w:r w:rsidRPr="1C9CEFD6" w:rsidR="7F30AFCB">
        <w:rPr>
          <w:rFonts w:eastAsia="" w:eastAsiaTheme="minorEastAsia"/>
        </w:rPr>
        <w:t xml:space="preserve"> not only reduces on-axis efficiency, but also produces sidelobes in the intercardinal planes, compromising the goal of a circularly symmetric pattern. Blockage efficiency, </w:t>
      </w:r>
      <m:oMath>
        <m:sSub>
          <m:sSubPr>
            <m:ctrlPr>
              <w:rPr>
                <w:rFonts w:ascii="Cambria Math" w:hAnsi="Cambria Math" w:eastAsiaTheme="minorEastAsia"/>
                <w:i/>
              </w:rPr>
            </m:ctrlPr>
          </m:sSubPr>
          <m:e>
            <m:r>
              <w:rPr>
                <w:rFonts w:ascii="Cambria Math" w:hAnsi="Cambria Math" w:eastAsiaTheme="minorEastAsia"/>
              </w:rPr>
              <m:t>η</m:t>
            </m:r>
          </m:e>
          <m:sub>
            <m:r>
              <m:rPr>
                <m:sty m:val="p"/>
              </m:rPr>
              <w:rPr>
                <w:rFonts w:ascii="Cambria Math" w:hAnsi="Cambria Math" w:eastAsiaTheme="minorEastAsia"/>
              </w:rPr>
              <m:t>b</m:t>
            </m:r>
          </m:sub>
        </m:sSub>
      </m:oMath>
      <w:r w:rsidRPr="1C9CEFD6" w:rsidR="7F30AFCB">
        <w:rPr>
          <w:rFonts w:eastAsia="" w:eastAsiaTheme="minorEastAsia"/>
        </w:rPr>
        <w:t xml:space="preserve">, </w:t>
      </w:r>
      <w:r w:rsidRPr="1C9CEFD6" w:rsidR="380EFC99">
        <w:rPr>
          <w:rFonts w:eastAsia="" w:eastAsiaTheme="minorEastAsia"/>
        </w:rPr>
        <w:t>r</w:t>
      </w:r>
      <w:r w:rsidRPr="1C9CEFD6" w:rsidR="7F30AFCB">
        <w:rPr>
          <w:rFonts w:eastAsia="" w:eastAsiaTheme="minorEastAsia"/>
        </w:rPr>
        <w:t xml:space="preserve">eflects the reduction in aperture area </w:t>
      </w:r>
      <w:r w:rsidRPr="1C9CEFD6" w:rsidR="7E53517A">
        <w:rPr>
          <w:rFonts w:eastAsia="" w:eastAsiaTheme="minorEastAsia"/>
        </w:rPr>
        <w:t>due to</w:t>
      </w:r>
      <w:r w:rsidRPr="1C9CEFD6" w:rsidR="12E119E4">
        <w:rPr>
          <w:rFonts w:eastAsia="" w:eastAsiaTheme="minorEastAsia"/>
        </w:rPr>
        <w:t xml:space="preserve"> </w:t>
      </w:r>
      <w:r w:rsidRPr="1C9CEFD6" w:rsidR="7F30AFCB">
        <w:rPr>
          <w:rFonts w:eastAsia="" w:eastAsiaTheme="minorEastAsia"/>
        </w:rPr>
        <w:t xml:space="preserve">the feed </w:t>
      </w:r>
      <w:r w:rsidRPr="1C9CEFD6" w:rsidR="69BBBECD">
        <w:rPr>
          <w:rFonts w:eastAsia="" w:eastAsiaTheme="minorEastAsia"/>
        </w:rPr>
        <w:t>and</w:t>
      </w:r>
      <w:r w:rsidRPr="1C9CEFD6" w:rsidR="7F30AFCB">
        <w:rPr>
          <w:rFonts w:eastAsia="" w:eastAsiaTheme="minorEastAsia"/>
        </w:rPr>
        <w:t xml:space="preserve"> its support structure.</w:t>
      </w:r>
    </w:p>
    <w:p w:rsidR="00762AE1" w:rsidP="00C72EBC" w:rsidRDefault="006526D4" w14:paraId="46E084AD" w14:textId="1A609167">
      <w:pPr>
        <w:pStyle w:val="BodyTextFirstIndent"/>
        <w:rPr>
          <w:rFonts w:eastAsiaTheme="minorEastAsia"/>
        </w:rPr>
      </w:pPr>
      <w:r>
        <w:rPr>
          <w:rFonts w:eastAsiaTheme="minorEastAsia"/>
        </w:rPr>
        <w:t xml:space="preserve">Full electromagnetic finite-element analysis was </w:t>
      </w:r>
      <w:r w:rsidR="008F3BCD">
        <w:rPr>
          <w:rFonts w:eastAsiaTheme="minorEastAsia"/>
        </w:rPr>
        <w:t>required</w:t>
      </w:r>
      <w:r>
        <w:rPr>
          <w:rFonts w:eastAsiaTheme="minorEastAsia"/>
        </w:rPr>
        <w:t xml:space="preserve"> to optimize the feed performance</w:t>
      </w:r>
      <w:r w:rsidR="008F3BCD">
        <w:rPr>
          <w:rFonts w:eastAsiaTheme="minorEastAsia"/>
        </w:rPr>
        <w:t xml:space="preserve"> </w:t>
      </w:r>
      <w:r w:rsidR="00DF5396">
        <w:rPr>
          <w:rFonts w:eastAsiaTheme="minorEastAsia"/>
        </w:rPr>
        <w:fldChar w:fldCharType="begin"/>
      </w:r>
      <w:r w:rsidR="00073CFA">
        <w:rPr>
          <w:rFonts w:eastAsiaTheme="minorEastAsia"/>
        </w:rPr>
        <w:instrText xml:space="preserve"> ADDIN ZOTERO_ITEM CSL_CITATION {"citationID":"V3VQ4XgI","properties":{"formattedCitation":"[4]","plainCitation":"[4]","noteIndex":0},"citationItems":[{"id":1529,"uris":["http://zotero.org/users/local/Y5otwwE4/items/HJ2E4RCH"],"itemData":{"id":1529,"type":"report","collection-title":"DSA-2000 Project Documents","number":"D2k-00044","publisher":"Caltech","title":"DSA-2000 Feed Design","author":[{"family":"Flygare","given":"Jonas"}],"issued":{"date-parts":[["2023",10]]}}}],"schema":"https://github.com/citation-style-language/schema/raw/master/csl-citation.json"} </w:instrText>
      </w:r>
      <w:r w:rsidR="00DF5396">
        <w:rPr>
          <w:rFonts w:eastAsiaTheme="minorEastAsia"/>
        </w:rPr>
        <w:fldChar w:fldCharType="separate"/>
      </w:r>
      <w:r w:rsidRPr="00073CFA" w:rsidR="00073CFA">
        <w:rPr>
          <w:rFonts w:ascii="Times New Roman" w:hAnsi="Times New Roman" w:eastAsiaTheme="minorEastAsia"/>
        </w:rPr>
        <w:t>[4]</w:t>
      </w:r>
      <w:r w:rsidR="00DF5396">
        <w:rPr>
          <w:rFonts w:eastAsiaTheme="minorEastAsia"/>
        </w:rPr>
        <w:fldChar w:fldCharType="end"/>
      </w:r>
      <w:r w:rsidR="00E12B86">
        <w:rPr>
          <w:rFonts w:eastAsiaTheme="minorEastAsia"/>
        </w:rPr>
        <w:t>.</w:t>
      </w:r>
      <w:r w:rsidR="008E2D19">
        <w:rPr>
          <w:rFonts w:eastAsiaTheme="minorEastAsia"/>
        </w:rPr>
        <w:t xml:space="preserve"> The </w:t>
      </w:r>
      <w:r w:rsidR="00307C84">
        <w:rPr>
          <w:rFonts w:eastAsiaTheme="minorEastAsia"/>
        </w:rPr>
        <w:t xml:space="preserve">resulting </w:t>
      </w:r>
      <w:r w:rsidR="008E2D19">
        <w:rPr>
          <w:rFonts w:eastAsiaTheme="minorEastAsia"/>
        </w:rPr>
        <w:t xml:space="preserve">design is shown in </w:t>
      </w:r>
      <w:r w:rsidR="007D493D">
        <w:rPr>
          <w:rFonts w:eastAsiaTheme="minorEastAsia"/>
        </w:rPr>
        <w:fldChar w:fldCharType="begin"/>
      </w:r>
      <w:r w:rsidR="007D493D">
        <w:rPr>
          <w:rFonts w:eastAsiaTheme="minorEastAsia"/>
        </w:rPr>
        <w:instrText xml:space="preserve"> REF _Ref148555182 \h </w:instrText>
      </w:r>
      <w:r w:rsidR="007D493D">
        <w:rPr>
          <w:rFonts w:eastAsiaTheme="minorEastAsia"/>
        </w:rPr>
      </w:r>
      <w:r w:rsidR="007D493D">
        <w:rPr>
          <w:rFonts w:eastAsiaTheme="minorEastAsia"/>
        </w:rPr>
        <w:fldChar w:fldCharType="separate"/>
      </w:r>
      <w:r w:rsidR="006E18C7">
        <w:t xml:space="preserve">Figure </w:t>
      </w:r>
      <w:r w:rsidR="006E18C7">
        <w:rPr>
          <w:noProof/>
        </w:rPr>
        <w:t>2</w:t>
      </w:r>
      <w:r w:rsidR="007D493D">
        <w:rPr>
          <w:rFonts w:eastAsiaTheme="minorEastAsia"/>
        </w:rPr>
        <w:fldChar w:fldCharType="end"/>
      </w:r>
      <w:r w:rsidR="004F10F4">
        <w:rPr>
          <w:rFonts w:eastAsiaTheme="minorEastAsia"/>
        </w:rPr>
        <w:t>, and</w:t>
      </w:r>
      <w:r>
        <w:rPr>
          <w:rFonts w:eastAsiaTheme="minorEastAsia"/>
        </w:rPr>
        <w:t xml:space="preserve"> the </w:t>
      </w:r>
      <w:r w:rsidR="007D493D">
        <w:rPr>
          <w:rFonts w:eastAsiaTheme="minorEastAsia"/>
        </w:rPr>
        <w:t xml:space="preserve">performance </w:t>
      </w:r>
      <w:r>
        <w:rPr>
          <w:rFonts w:eastAsiaTheme="minorEastAsia"/>
        </w:rPr>
        <w:t>results are shown in</w:t>
      </w:r>
      <w:r w:rsidR="00717778">
        <w:rPr>
          <w:rFonts w:eastAsiaTheme="minorEastAsia"/>
        </w:rPr>
        <w:t xml:space="preserve"> </w:t>
      </w:r>
      <w:r w:rsidR="00717778">
        <w:rPr>
          <w:rFonts w:eastAsiaTheme="minorEastAsia"/>
        </w:rPr>
        <w:fldChar w:fldCharType="begin"/>
      </w:r>
      <w:r w:rsidR="00717778">
        <w:rPr>
          <w:rFonts w:eastAsiaTheme="minorEastAsia"/>
        </w:rPr>
        <w:instrText xml:space="preserve"> REF _Ref148555211 \h </w:instrText>
      </w:r>
      <w:r w:rsidR="00717778">
        <w:rPr>
          <w:rFonts w:eastAsiaTheme="minorEastAsia"/>
        </w:rPr>
      </w:r>
      <w:r w:rsidR="00717778">
        <w:rPr>
          <w:rFonts w:eastAsiaTheme="minorEastAsia"/>
        </w:rPr>
        <w:fldChar w:fldCharType="separate"/>
      </w:r>
      <w:r w:rsidR="006E18C7">
        <w:t xml:space="preserve">Figure </w:t>
      </w:r>
      <w:r w:rsidR="006E18C7">
        <w:rPr>
          <w:noProof/>
        </w:rPr>
        <w:t>3</w:t>
      </w:r>
      <w:r w:rsidR="00717778">
        <w:rPr>
          <w:rFonts w:eastAsiaTheme="minorEastAsia"/>
        </w:rPr>
        <w:fldChar w:fldCharType="end"/>
      </w:r>
      <w:r>
        <w:rPr>
          <w:rFonts w:eastAsiaTheme="minorEastAsia"/>
        </w:rPr>
        <w:t xml:space="preserve">.  Not included in the analysis </w:t>
      </w:r>
      <w:r w:rsidR="006A6F0F">
        <w:rPr>
          <w:rFonts w:eastAsiaTheme="minorEastAsia"/>
        </w:rPr>
        <w:t xml:space="preserve">to date </w:t>
      </w:r>
      <w:r>
        <w:rPr>
          <w:rFonts w:eastAsiaTheme="minorEastAsia"/>
        </w:rPr>
        <w:t>is the radome that will be used to protect the lens and weatherize the feed.</w:t>
      </w:r>
    </w:p>
    <w:p w:rsidRPr="00CF4220" w:rsidR="0088119A" w:rsidP="0088119A" w:rsidRDefault="0088119A" w14:paraId="7FEE759A" w14:textId="317072BB">
      <w:pPr>
        <w:pStyle w:val="BodyTextFirstIndent"/>
        <w:rPr>
          <w:rFonts w:eastAsiaTheme="minorEastAsia"/>
        </w:rPr>
      </w:pPr>
      <w:r>
        <w:rPr>
          <w:rFonts w:eastAsiaTheme="minorEastAsia"/>
        </w:rPr>
        <w:t xml:space="preserve">Previous horn designs have been verified by pattern measurements in an anechoic chamber, giving high confidence in the </w:t>
      </w:r>
      <w:r w:rsidR="00687809">
        <w:rPr>
          <w:rFonts w:eastAsiaTheme="minorEastAsia"/>
        </w:rPr>
        <w:t>simulations.</w:t>
      </w:r>
      <w:r>
        <w:rPr>
          <w:rFonts w:eastAsiaTheme="minorEastAsia"/>
        </w:rPr>
        <w:t xml:space="preserve"> Those measurements will also be done for the final DSA-2000 design before production and possibly on a small number of production items.</w:t>
      </w:r>
    </w:p>
    <w:p w:rsidR="00762AE1" w:rsidP="00C72EBC" w:rsidRDefault="00C72EBC" w14:paraId="7B1E75FE" w14:textId="2B6AA7B6">
      <w:pPr>
        <w:pStyle w:val="BodyTextFirstIndent"/>
      </w:pPr>
      <w:r>
        <w:t>B</w:t>
      </w:r>
      <w:r w:rsidRPr="5C91D3B7" w:rsidR="00762AE1">
        <w:t>rief summar</w:t>
      </w:r>
      <w:r w:rsidR="006A6F0F">
        <w:t>ies</w:t>
      </w:r>
      <w:r w:rsidRPr="5C91D3B7" w:rsidR="00762AE1">
        <w:t xml:space="preserve"> of the major components of the feed </w:t>
      </w:r>
      <w:r>
        <w:rPr>
          <w:rFonts w:eastAsiaTheme="minorEastAsia"/>
        </w:rPr>
        <w:t xml:space="preserve">in </w:t>
      </w:r>
      <w:r>
        <w:rPr>
          <w:rFonts w:eastAsiaTheme="minorEastAsia"/>
        </w:rPr>
        <w:fldChar w:fldCharType="begin"/>
      </w:r>
      <w:r>
        <w:rPr>
          <w:rFonts w:eastAsiaTheme="minorEastAsia"/>
        </w:rPr>
        <w:instrText xml:space="preserve"> REF _Ref148555182 \h </w:instrText>
      </w:r>
      <w:r>
        <w:rPr>
          <w:rFonts w:eastAsiaTheme="minorEastAsia"/>
        </w:rPr>
      </w:r>
      <w:r>
        <w:rPr>
          <w:rFonts w:eastAsiaTheme="minorEastAsia"/>
        </w:rPr>
        <w:fldChar w:fldCharType="separate"/>
      </w:r>
      <w:r w:rsidR="006E18C7">
        <w:t xml:space="preserve">Figure </w:t>
      </w:r>
      <w:r w:rsidR="006E18C7">
        <w:rPr>
          <w:noProof/>
        </w:rPr>
        <w:t>2</w:t>
      </w:r>
      <w:r>
        <w:rPr>
          <w:rFonts w:eastAsiaTheme="minorEastAsia"/>
        </w:rPr>
        <w:fldChar w:fldCharType="end"/>
      </w:r>
      <w:r>
        <w:rPr>
          <w:rFonts w:eastAsiaTheme="minorEastAsia"/>
        </w:rPr>
        <w:t xml:space="preserve"> </w:t>
      </w:r>
      <w:r w:rsidRPr="5C91D3B7" w:rsidR="00762AE1">
        <w:t>and the motivation for each in the design are given below:</w:t>
      </w:r>
    </w:p>
    <w:p w:rsidR="00687809" w:rsidP="00C72EBC" w:rsidRDefault="00687809" w14:paraId="53644F9A" w14:textId="77777777">
      <w:pPr>
        <w:pStyle w:val="BodyTextFirstIndent"/>
      </w:pPr>
    </w:p>
    <w:p w:rsidR="00762AE1" w:rsidP="00762AE1" w:rsidRDefault="00762AE1" w14:paraId="5AA17FB7" w14:textId="77777777">
      <w:pPr>
        <w:pStyle w:val="ListParagraph"/>
        <w:numPr>
          <w:ilvl w:val="0"/>
          <w:numId w:val="42"/>
        </w:numPr>
        <w:jc w:val="both"/>
        <w:rPr>
          <w:rFonts w:ascii="Times New Roman" w:hAnsi="Times New Roman"/>
          <w:b/>
          <w:bCs/>
          <w:color w:val="000000" w:themeColor="text1"/>
          <w:szCs w:val="22"/>
        </w:rPr>
      </w:pPr>
      <w:r w:rsidRPr="5C91D3B7">
        <w:rPr>
          <w:b/>
          <w:bCs/>
          <w:color w:val="000000" w:themeColor="text1"/>
          <w:szCs w:val="22"/>
        </w:rPr>
        <w:t>Choke-rings</w:t>
      </w:r>
    </w:p>
    <w:p w:rsidR="00762AE1" w:rsidP="00762AE1" w:rsidRDefault="00762AE1" w14:paraId="00AD85CC" w14:textId="77777777">
      <w:pPr>
        <w:pStyle w:val="ListParagraph"/>
        <w:numPr>
          <w:ilvl w:val="1"/>
          <w:numId w:val="42"/>
        </w:numPr>
        <w:jc w:val="both"/>
        <w:rPr>
          <w:rFonts w:ascii="Times New Roman" w:hAnsi="Times New Roman"/>
          <w:color w:val="000000" w:themeColor="text1"/>
          <w:szCs w:val="22"/>
        </w:rPr>
      </w:pPr>
      <w:r w:rsidRPr="5C91D3B7">
        <w:rPr>
          <w:color w:val="000000" w:themeColor="text1"/>
          <w:szCs w:val="22"/>
        </w:rPr>
        <w:t>A deep “pan-like” structure</w:t>
      </w:r>
      <w:r>
        <w:rPr>
          <w:color w:val="000000" w:themeColor="text1"/>
          <w:szCs w:val="22"/>
        </w:rPr>
        <w:t>;</w:t>
      </w:r>
    </w:p>
    <w:p w:rsidR="00762AE1" w:rsidP="00762AE1" w:rsidRDefault="00762AE1" w14:paraId="1BF28F52" w14:textId="77777777">
      <w:pPr>
        <w:pStyle w:val="ListParagraph"/>
        <w:numPr>
          <w:ilvl w:val="1"/>
          <w:numId w:val="42"/>
        </w:numPr>
        <w:jc w:val="both"/>
        <w:rPr>
          <w:rFonts w:ascii="Times New Roman" w:hAnsi="Times New Roman"/>
          <w:color w:val="000000" w:themeColor="text1"/>
          <w:szCs w:val="22"/>
        </w:rPr>
      </w:pPr>
      <w:r w:rsidRPr="5C91D3B7">
        <w:rPr>
          <w:color w:val="000000" w:themeColor="text1"/>
          <w:szCs w:val="22"/>
        </w:rPr>
        <w:t>Creates high-impedance surface, resulting in wider pattern with minimized side and back-lobes</w:t>
      </w:r>
      <w:r>
        <w:rPr>
          <w:color w:val="000000" w:themeColor="text1"/>
          <w:szCs w:val="22"/>
        </w:rPr>
        <w:t>;</w:t>
      </w:r>
    </w:p>
    <w:p w:rsidR="00762AE1" w:rsidP="00762AE1" w:rsidRDefault="00762AE1" w14:paraId="4370F6B6" w14:textId="77777777">
      <w:pPr>
        <w:pStyle w:val="ListParagraph"/>
        <w:numPr>
          <w:ilvl w:val="1"/>
          <w:numId w:val="42"/>
        </w:numPr>
        <w:jc w:val="both"/>
        <w:rPr>
          <w:rFonts w:ascii="Times New Roman" w:hAnsi="Times New Roman"/>
          <w:color w:val="000000" w:themeColor="text1"/>
          <w:szCs w:val="22"/>
        </w:rPr>
      </w:pPr>
      <w:r w:rsidRPr="5C91D3B7">
        <w:rPr>
          <w:color w:val="000000" w:themeColor="text1"/>
          <w:szCs w:val="22"/>
        </w:rPr>
        <w:t>Effect is limited to octave band, predominantly the low frequencies</w:t>
      </w:r>
      <w:r>
        <w:rPr>
          <w:color w:val="000000" w:themeColor="text1"/>
          <w:szCs w:val="22"/>
        </w:rPr>
        <w:t>.</w:t>
      </w:r>
    </w:p>
    <w:p w:rsidR="00762AE1" w:rsidP="00762AE1" w:rsidRDefault="00762AE1" w14:paraId="5FB572C1" w14:textId="77777777">
      <w:pPr>
        <w:pStyle w:val="ListParagraph"/>
        <w:numPr>
          <w:ilvl w:val="0"/>
          <w:numId w:val="42"/>
        </w:numPr>
        <w:jc w:val="both"/>
        <w:rPr>
          <w:rFonts w:ascii="Times New Roman" w:hAnsi="Times New Roman"/>
          <w:b/>
          <w:bCs/>
          <w:color w:val="000000" w:themeColor="text1"/>
          <w:szCs w:val="22"/>
        </w:rPr>
      </w:pPr>
      <w:r w:rsidRPr="5C91D3B7">
        <w:rPr>
          <w:b/>
          <w:bCs/>
          <w:color w:val="000000" w:themeColor="text1"/>
          <w:szCs w:val="22"/>
        </w:rPr>
        <w:t>Quad-ridge waveguide</w:t>
      </w:r>
    </w:p>
    <w:p w:rsidR="00762AE1" w:rsidP="00762AE1" w:rsidRDefault="00762AE1" w14:paraId="4F0034F9" w14:textId="77777777">
      <w:pPr>
        <w:pStyle w:val="ListParagraph"/>
        <w:numPr>
          <w:ilvl w:val="1"/>
          <w:numId w:val="42"/>
        </w:numPr>
        <w:jc w:val="both"/>
        <w:rPr>
          <w:rFonts w:ascii="Times New Roman" w:hAnsi="Times New Roman"/>
          <w:color w:val="000000" w:themeColor="text1"/>
          <w:szCs w:val="22"/>
        </w:rPr>
      </w:pPr>
      <w:r w:rsidRPr="5C91D3B7">
        <w:rPr>
          <w:color w:val="000000" w:themeColor="text1"/>
          <w:szCs w:val="22"/>
        </w:rPr>
        <w:t>A circular metal ridge waveguide structure that provides bandwidth in a compact format with single-ended output, and linear dual-polarization</w:t>
      </w:r>
      <w:r>
        <w:rPr>
          <w:color w:val="000000" w:themeColor="text1"/>
          <w:szCs w:val="22"/>
        </w:rPr>
        <w:t>;</w:t>
      </w:r>
    </w:p>
    <w:p w:rsidR="00762AE1" w:rsidP="00762AE1" w:rsidRDefault="00762AE1" w14:paraId="55FD0CA6" w14:textId="43865F2E">
      <w:pPr>
        <w:pStyle w:val="ListParagraph"/>
        <w:numPr>
          <w:ilvl w:val="1"/>
          <w:numId w:val="42"/>
        </w:numPr>
        <w:jc w:val="both"/>
        <w:rPr>
          <w:rFonts w:ascii="Times New Roman" w:hAnsi="Times New Roman"/>
          <w:color w:val="000000" w:themeColor="text1"/>
          <w:szCs w:val="22"/>
        </w:rPr>
      </w:pPr>
      <w:r w:rsidRPr="5C91D3B7">
        <w:rPr>
          <w:color w:val="000000" w:themeColor="text1"/>
          <w:szCs w:val="22"/>
        </w:rPr>
        <w:t>Wide ridges for lower current density (i.e.</w:t>
      </w:r>
      <w:r w:rsidR="004D1AA2">
        <w:rPr>
          <w:color w:val="000000" w:themeColor="text1"/>
          <w:szCs w:val="22"/>
        </w:rPr>
        <w:t>,</w:t>
      </w:r>
      <w:r w:rsidRPr="5C91D3B7">
        <w:rPr>
          <w:color w:val="000000" w:themeColor="text1"/>
          <w:szCs w:val="22"/>
        </w:rPr>
        <w:t xml:space="preserve"> reduced ohmic loss)</w:t>
      </w:r>
      <w:r>
        <w:rPr>
          <w:color w:val="000000" w:themeColor="text1"/>
          <w:szCs w:val="22"/>
        </w:rPr>
        <w:t>.</w:t>
      </w:r>
    </w:p>
    <w:p w:rsidR="00762AE1" w:rsidP="00762AE1" w:rsidRDefault="00762AE1" w14:paraId="67DB0E20" w14:textId="77777777">
      <w:pPr>
        <w:pStyle w:val="ListParagraph"/>
        <w:numPr>
          <w:ilvl w:val="0"/>
          <w:numId w:val="42"/>
        </w:numPr>
        <w:jc w:val="both"/>
        <w:rPr>
          <w:rFonts w:ascii="Times New Roman" w:hAnsi="Times New Roman"/>
          <w:b/>
          <w:bCs/>
          <w:color w:val="000000" w:themeColor="text1"/>
          <w:szCs w:val="22"/>
        </w:rPr>
      </w:pPr>
      <w:r w:rsidRPr="5C91D3B7">
        <w:rPr>
          <w:b/>
          <w:bCs/>
          <w:color w:val="000000" w:themeColor="text1"/>
          <w:szCs w:val="22"/>
        </w:rPr>
        <w:t>Dielectric load/lid/lens</w:t>
      </w:r>
    </w:p>
    <w:p w:rsidR="00762AE1" w:rsidP="00762AE1" w:rsidRDefault="00762AE1" w14:paraId="59B9C8F3" w14:textId="77777777">
      <w:pPr>
        <w:pStyle w:val="ListParagraph"/>
        <w:numPr>
          <w:ilvl w:val="1"/>
          <w:numId w:val="42"/>
        </w:numPr>
        <w:jc w:val="both"/>
        <w:rPr>
          <w:rFonts w:ascii="Times New Roman" w:hAnsi="Times New Roman"/>
          <w:color w:val="000000" w:themeColor="text1"/>
          <w:szCs w:val="22"/>
        </w:rPr>
      </w:pPr>
      <w:r w:rsidRPr="5C91D3B7">
        <w:rPr>
          <w:color w:val="000000" w:themeColor="text1"/>
          <w:szCs w:val="22"/>
        </w:rPr>
        <w:t>The dielectric load reduces aperture phase errors and widens the feed pattern for mid and high frequencies in the band</w:t>
      </w:r>
      <w:r>
        <w:rPr>
          <w:color w:val="000000" w:themeColor="text1"/>
          <w:szCs w:val="22"/>
        </w:rPr>
        <w:t>;</w:t>
      </w:r>
    </w:p>
    <w:p w:rsidRPr="009E13AF" w:rsidR="00762AE1" w:rsidP="00762AE1" w:rsidRDefault="00762AE1" w14:paraId="475EFEA0" w14:textId="77777777">
      <w:pPr>
        <w:pStyle w:val="ListParagraph"/>
        <w:numPr>
          <w:ilvl w:val="1"/>
          <w:numId w:val="42"/>
        </w:numPr>
        <w:jc w:val="both"/>
        <w:rPr>
          <w:rFonts w:ascii="Times New Roman" w:hAnsi="Times New Roman"/>
          <w:color w:val="000000" w:themeColor="text1"/>
          <w:szCs w:val="22"/>
        </w:rPr>
      </w:pPr>
      <w:r w:rsidRPr="5C91D3B7">
        <w:rPr>
          <w:color w:val="000000" w:themeColor="text1"/>
          <w:szCs w:val="22"/>
        </w:rPr>
        <w:t>Realized with low-loss thermoplastic</w:t>
      </w:r>
      <w:r>
        <w:rPr>
          <w:color w:val="000000" w:themeColor="text1"/>
          <w:szCs w:val="22"/>
        </w:rPr>
        <w:t>,</w:t>
      </w:r>
      <w:r w:rsidRPr="5C91D3B7">
        <w:rPr>
          <w:color w:val="000000" w:themeColor="text1"/>
          <w:szCs w:val="22"/>
        </w:rPr>
        <w:t xml:space="preserve"> High Density Polyethylene (HDPE)</w:t>
      </w:r>
      <w:r>
        <w:rPr>
          <w:color w:val="000000" w:themeColor="text1"/>
          <w:szCs w:val="22"/>
        </w:rPr>
        <w:t>;</w:t>
      </w:r>
    </w:p>
    <w:p w:rsidRPr="00856233" w:rsidR="009E13AF" w:rsidP="009E13AF" w:rsidRDefault="009E13AF" w14:paraId="4DAEEDE9" w14:textId="0DEBD094">
      <w:pPr>
        <w:pStyle w:val="ListParagraph"/>
        <w:numPr>
          <w:ilvl w:val="0"/>
          <w:numId w:val="42"/>
        </w:numPr>
        <w:jc w:val="both"/>
        <w:rPr>
          <w:rFonts w:ascii="Times New Roman" w:hAnsi="Times New Roman"/>
          <w:color w:val="000000" w:themeColor="text1"/>
          <w:szCs w:val="22"/>
        </w:rPr>
      </w:pPr>
      <w:r w:rsidRPr="002F5734">
        <w:rPr>
          <w:b/>
          <w:bCs/>
          <w:color w:val="000000" w:themeColor="text1"/>
          <w:szCs w:val="22"/>
        </w:rPr>
        <w:t>Radome</w:t>
      </w:r>
    </w:p>
    <w:p w:rsidRPr="00856233" w:rsidR="002F5734" w:rsidP="00856233" w:rsidRDefault="00856233" w14:paraId="32BAA8F7" w14:textId="50C0EF8C">
      <w:pPr>
        <w:pStyle w:val="ListParagraph"/>
        <w:numPr>
          <w:ilvl w:val="1"/>
          <w:numId w:val="42"/>
        </w:numPr>
        <w:jc w:val="both"/>
        <w:rPr>
          <w:rFonts w:ascii="Times New Roman" w:hAnsi="Times New Roman"/>
          <w:color w:val="000000" w:themeColor="text1"/>
          <w:szCs w:val="22"/>
        </w:rPr>
      </w:pPr>
      <w:r w:rsidRPr="00856233">
        <w:rPr>
          <w:color w:val="000000" w:themeColor="text1"/>
          <w:szCs w:val="22"/>
        </w:rPr>
        <w:t xml:space="preserve">Protects the </w:t>
      </w:r>
      <w:r>
        <w:rPr>
          <w:color w:val="000000" w:themeColor="text1"/>
          <w:szCs w:val="22"/>
        </w:rPr>
        <w:t>lens from ultra-violet radiation, and the waveguide from weather;</w:t>
      </w:r>
    </w:p>
    <w:p w:rsidRPr="00856233" w:rsidR="00856233" w:rsidP="00856233" w:rsidRDefault="00856233" w14:paraId="292FA016" w14:textId="1B999416">
      <w:pPr>
        <w:pStyle w:val="ListParagraph"/>
        <w:numPr>
          <w:ilvl w:val="1"/>
          <w:numId w:val="42"/>
        </w:numPr>
        <w:jc w:val="both"/>
        <w:rPr>
          <w:rFonts w:ascii="Times New Roman" w:hAnsi="Times New Roman"/>
          <w:color w:val="000000" w:themeColor="text1"/>
          <w:szCs w:val="22"/>
        </w:rPr>
      </w:pPr>
      <w:r>
        <w:rPr>
          <w:color w:val="000000" w:themeColor="text1"/>
          <w:szCs w:val="22"/>
        </w:rPr>
        <w:t>Thermoformed</w:t>
      </w:r>
      <w:r w:rsidR="00063E30">
        <w:rPr>
          <w:color w:val="000000" w:themeColor="text1"/>
          <w:szCs w:val="22"/>
        </w:rPr>
        <w:t xml:space="preserve"> microwave transparent material.</w:t>
      </w:r>
    </w:p>
    <w:p w:rsidR="00762AE1" w:rsidP="00762AE1" w:rsidRDefault="00762AE1" w14:paraId="225B0CA1" w14:textId="77777777">
      <w:pPr>
        <w:pStyle w:val="BodyTextFirstIndent"/>
        <w:ind w:firstLine="0"/>
      </w:pPr>
    </w:p>
    <w:p w:rsidRPr="00923FB6" w:rsidR="00762AE1" w:rsidP="006526D4" w:rsidRDefault="00762AE1" w14:paraId="0E203232" w14:textId="77777777">
      <w:pPr>
        <w:pStyle w:val="BodyTextFirstIndent"/>
        <w:rPr>
          <w:rFonts w:eastAsiaTheme="minorEastAsia"/>
        </w:rPr>
      </w:pPr>
    </w:p>
    <w:p w:rsidR="006526D4" w:rsidP="00FC751B" w:rsidRDefault="006526D4" w14:paraId="5620C699" w14:textId="77777777">
      <w:pPr>
        <w:pStyle w:val="BodyTextFirstIndent"/>
      </w:pPr>
    </w:p>
    <w:p w:rsidR="002F614F" w:rsidP="000A7A8A" w:rsidRDefault="002F614F" w14:paraId="1F0A3B70" w14:textId="77777777">
      <w:pPr>
        <w:pStyle w:val="BodyTextFirstIndent"/>
      </w:pPr>
    </w:p>
    <w:p w:rsidR="0003202E" w:rsidP="0003202E" w:rsidRDefault="002F614F" w14:paraId="3EB78B6E" w14:textId="77777777">
      <w:pPr>
        <w:pStyle w:val="BodyTextFirstIndent"/>
        <w:keepNext/>
        <w:ind w:firstLine="0"/>
      </w:pPr>
      <w:r>
        <w:rPr>
          <w:noProof/>
        </w:rPr>
        <mc:AlternateContent>
          <mc:Choice Requires="wpc">
            <w:drawing>
              <wp:inline distT="0" distB="0" distL="0" distR="0" wp14:anchorId="4125981B" wp14:editId="54F34A20">
                <wp:extent cx="5943600" cy="4436114"/>
                <wp:effectExtent l="0" t="0" r="0" b="2540"/>
                <wp:docPr id="1610462243" name="Canvas 16104622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11225217" name="Picture 1911225217" descr="A close-up of a metal object&#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416155"/>
                            <a:ext cx="2831465" cy="2284095"/>
                          </a:xfrm>
                          <a:prstGeom prst="rect">
                            <a:avLst/>
                          </a:prstGeom>
                        </pic:spPr>
                      </pic:pic>
                      <pic:pic xmlns:pic="http://schemas.openxmlformats.org/drawingml/2006/picture">
                        <pic:nvPicPr>
                          <pic:cNvPr id="384460746" name="Picture 384460746" descr="A drawing of a structure&#10;&#10;Description automatically generated"/>
                          <pic:cNvPicPr>
                            <a:picLocks noChangeAspect="1"/>
                          </pic:cNvPicPr>
                        </pic:nvPicPr>
                        <pic:blipFill>
                          <a:blip r:embed="rId13" cstate="print">
                            <a:clrChange>
                              <a:clrFrom>
                                <a:srgbClr val="C2DCF5"/>
                              </a:clrFrom>
                              <a:clrTo>
                                <a:srgbClr val="C2DCF5">
                                  <a:alpha val="0"/>
                                </a:srgbClr>
                              </a:clrTo>
                            </a:clrChange>
                            <a:extLst>
                              <a:ext uri="{28A0092B-C50C-407E-A947-70E740481C1C}">
                                <a14:useLocalDpi xmlns:a14="http://schemas.microsoft.com/office/drawing/2010/main" val="0"/>
                              </a:ext>
                            </a:extLst>
                          </a:blip>
                          <a:stretch>
                            <a:fillRect/>
                          </a:stretch>
                        </pic:blipFill>
                        <pic:spPr>
                          <a:xfrm>
                            <a:off x="3243580" y="8"/>
                            <a:ext cx="2700020" cy="2303145"/>
                          </a:xfrm>
                          <a:prstGeom prst="rect">
                            <a:avLst/>
                          </a:prstGeom>
                        </pic:spPr>
                      </pic:pic>
                      <pic:pic xmlns:pic="http://schemas.openxmlformats.org/drawingml/2006/picture">
                        <pic:nvPicPr>
                          <pic:cNvPr id="107690001" name="Picture 107690001" descr="A close-up of a mechanical design&#10;&#10;Description automatically generated"/>
                          <pic:cNvPicPr>
                            <a:picLocks noChangeAspect="1"/>
                          </pic:cNvPicPr>
                        </pic:nvPicPr>
                        <pic:blipFill>
                          <a:blip r:embed="rId14" cstate="print">
                            <a:clrChange>
                              <a:clrFrom>
                                <a:srgbClr val="C2DCF5"/>
                              </a:clrFrom>
                              <a:clrTo>
                                <a:srgbClr val="C2DCF5">
                                  <a:alpha val="0"/>
                                </a:srgbClr>
                              </a:clrTo>
                            </a:clrChange>
                            <a:extLst>
                              <a:ext uri="{28A0092B-C50C-407E-A947-70E740481C1C}">
                                <a14:useLocalDpi xmlns:a14="http://schemas.microsoft.com/office/drawing/2010/main" val="0"/>
                              </a:ext>
                            </a:extLst>
                          </a:blip>
                          <a:stretch>
                            <a:fillRect/>
                          </a:stretch>
                        </pic:blipFill>
                        <pic:spPr>
                          <a:xfrm>
                            <a:off x="101046" y="2393811"/>
                            <a:ext cx="5800090" cy="1900555"/>
                          </a:xfrm>
                          <a:prstGeom prst="rect">
                            <a:avLst/>
                          </a:prstGeom>
                        </pic:spPr>
                      </pic:pic>
                      <wps:wsp>
                        <wps:cNvPr id="140677082" name="Straight Arrow Connector 140677082"/>
                        <wps:cNvCnPr/>
                        <wps:spPr>
                          <a:xfrm>
                            <a:off x="67527" y="231794"/>
                            <a:ext cx="2695746"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11935835" name="Straight Connector 511935835"/>
                        <wps:cNvCnPr/>
                        <wps:spPr>
                          <a:xfrm flipV="1">
                            <a:off x="67759" y="156963"/>
                            <a:ext cx="0" cy="57309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46205563" name="Straight Connector 1346205563"/>
                        <wps:cNvCnPr/>
                        <wps:spPr>
                          <a:xfrm flipV="1">
                            <a:off x="2756204" y="178865"/>
                            <a:ext cx="0" cy="57309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6281300" name="Text Box 686281300"/>
                        <wps:cNvSpPr txBox="1"/>
                        <wps:spPr>
                          <a:xfrm>
                            <a:off x="1085965" y="107683"/>
                            <a:ext cx="653404" cy="248221"/>
                          </a:xfrm>
                          <a:prstGeom prst="rect">
                            <a:avLst/>
                          </a:prstGeom>
                          <a:solidFill>
                            <a:schemeClr val="lt1"/>
                          </a:solidFill>
                          <a:ln w="6350">
                            <a:noFill/>
                          </a:ln>
                        </wps:spPr>
                        <wps:txbx>
                          <w:txbxContent>
                            <w:p w:rsidRPr="00D51230" w:rsidR="006318BA" w:rsidRDefault="000E0C44" w14:paraId="3C1863C4" w14:textId="274DF923">
                              <w:pPr>
                                <w:rPr>
                                  <w:color w:val="4472C4" w:themeColor="accent1"/>
                                  <w:sz w:val="18"/>
                                  <w:szCs w:val="18"/>
                                </w:rPr>
                              </w:pPr>
                              <w:r w:rsidRPr="00D51230">
                                <w:rPr>
                                  <w:color w:val="4472C4" w:themeColor="accent1"/>
                                  <w:sz w:val="18"/>
                                  <w:szCs w:val="18"/>
                                </w:rPr>
                                <w:t>508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w14:anchorId="6ECBFE7F">
              <v:group id="Canvas 1610462243" style="width:468pt;height:349.3pt;mso-position-horizontal-relative:char;mso-position-vertical-relative:line" coordsize="59436,44361" o:spid="_x0000_s1026" editas="canvas" w14:anchorId="4125981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59436;height:44361;visibility:visible;mso-wrap-style:square" filled="t" type="#_x0000_t75">
                  <v:fill o:detectmouseclick="t"/>
                  <v:path o:connecttype="none"/>
                </v:shape>
                <v:shape id="Picture 1911225217" style="position:absolute;top:4161;width:28314;height:22841;visibility:visible;mso-wrap-style:square" alt="A close-up of a metal object&#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">
                  <v:imagedata o:title="A close-up of a metal object&#10;&#10;Description automatically generated" r:id="rId15"/>
                </v:shape>
                <v:shape id="Picture 384460746" style="position:absolute;left:32435;width:27001;height:23031;visibility:visible;mso-wrap-style:square" alt="A drawing of a structure&#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">
                  <v:imagedata chromakey="#c2dcf5" o:title="A drawing of a structure&#10;&#10;Description automatically generated" r:id="rId16"/>
                </v:shape>
                <v:shape id="Picture 107690001" style="position:absolute;left:1010;top:23938;width:58001;height:19005;visibility:visible;mso-wrap-style:square" alt="A close-up of a mechanical design&#10;&#10;Description automatically generated"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">
                  <v:imagedata chromakey="#c2dcf5" o:title="A close-up of a mechanical design&#10;&#10;Description automatically generated" r:id="rId17"/>
                </v:shape>
                <v:shapetype id="_x0000_t32" coordsize="21600,21600" o:oned="t" filled="f" o:spt="32" path="m,l21600,21600e">
                  <v:path fillok="f" arrowok="t" o:connecttype="none"/>
                  <o:lock v:ext="edit" shapetype="t"/>
                </v:shapetype>
                <v:shape id="Straight Arrow Connector 140677082" style="position:absolute;left:675;top:2317;width:26957;height:0;visibility:visible;mso-wrap-style:square" o:spid="_x0000_s1031" strokecolor="#4472c4 [3204]"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">
                  <v:stroke joinstyle="miter" startarrow="block" endarrow="block"/>
                </v:shape>
                <v:line id="Straight Connector 511935835" style="position:absolute;flip:y;visibility:visible;mso-wrap-style:square" o:spid="_x0000_s1032" strokecolor="#4472c4 [3204]" strokeweight=".5pt" o:connectortype="straight" from="677,1569" to="677,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">
                  <v:stroke joinstyle="miter"/>
                </v:line>
                <v:line id="Straight Connector 1346205563" style="position:absolute;flip:y;visibility:visible;mso-wrap-style:square" o:spid="_x0000_s1033" strokecolor="#4472c4 [3204]" strokeweight=".5pt" o:connectortype="straight" from="27562,1788" to="27562,7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">
                  <v:stroke joinstyle="miter"/>
                </v:line>
                <v:shapetype id="_x0000_t202" coordsize="21600,21600" o:spt="202" path="m,l,21600r21600,l21600,xe">
                  <v:stroke joinstyle="miter"/>
                  <v:path gradientshapeok="t" o:connecttype="rect"/>
                </v:shapetype>
                <v:shape id="Text Box 686281300" style="position:absolute;left:10859;top:1076;width:6534;height:2483;visibility:visible;mso-wrap-style:square;v-text-anchor:top" o:spid="_x0000_s1034"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">
                  <v:textbox>
                    <w:txbxContent>
                      <w:p w:rsidRPr="00D51230" w:rsidR="006318BA" w:rsidRDefault="000E0C44" w14:paraId="21C2D529" w14:textId="274DF923">
                        <w:pPr>
                          <w:rPr>
                            <w:color w:val="4472C4" w:themeColor="accent1"/>
                            <w:sz w:val="18"/>
                            <w:szCs w:val="18"/>
                          </w:rPr>
                        </w:pPr>
                        <w:r w:rsidRPr="00D51230">
                          <w:rPr>
                            <w:color w:val="4472C4" w:themeColor="accent1"/>
                            <w:sz w:val="18"/>
                            <w:szCs w:val="18"/>
                          </w:rPr>
                          <w:t>508 mm</w:t>
                        </w:r>
                      </w:p>
                    </w:txbxContent>
                  </v:textbox>
                </v:shape>
                <w10:anchorlock/>
              </v:group>
            </w:pict>
          </mc:Fallback>
        </mc:AlternateContent>
      </w:r>
    </w:p>
    <w:p w:rsidRPr="0095286C" w:rsidR="00277A07" w:rsidP="0003202E" w:rsidRDefault="0003202E" w14:paraId="60982905" w14:textId="1C2D5616">
      <w:pPr>
        <w:pStyle w:val="Caption"/>
        <w:jc w:val="both"/>
      </w:pPr>
      <w:bookmarkStart w:name="_Ref148555182" w:id="16"/>
      <w:r>
        <w:t xml:space="preserve">Figure </w:t>
      </w:r>
      <w:r w:rsidR="00F3529B">
        <w:fldChar w:fldCharType="begin"/>
      </w:r>
      <w:r w:rsidR="00F3529B">
        <w:instrText xml:space="preserve"> SEQ Figure \* ARABIC </w:instrText>
      </w:r>
      <w:r w:rsidR="00F3529B">
        <w:fldChar w:fldCharType="separate"/>
      </w:r>
      <w:r w:rsidR="006E18C7">
        <w:rPr>
          <w:noProof/>
        </w:rPr>
        <w:t>2</w:t>
      </w:r>
      <w:r w:rsidR="00F3529B">
        <w:rPr>
          <w:noProof/>
        </w:rPr>
        <w:fldChar w:fldCharType="end"/>
      </w:r>
      <w:bookmarkEnd w:id="16"/>
      <w:r w:rsidR="0095286C">
        <w:t xml:space="preserve">. </w:t>
      </w:r>
      <w:r w:rsidR="0095286C">
        <w:rPr>
          <w:i/>
          <w:iCs w:val="0"/>
        </w:rPr>
        <w:t>Left:</w:t>
      </w:r>
      <w:r w:rsidR="0095286C">
        <w:t xml:space="preserve"> photo of prototype feed, and </w:t>
      </w:r>
      <w:r w:rsidR="0095286C">
        <w:rPr>
          <w:i/>
          <w:iCs w:val="0"/>
        </w:rPr>
        <w:t xml:space="preserve">Right: </w:t>
      </w:r>
      <w:r w:rsidR="00575F79">
        <w:t>cross-sectional drawing showing the principal components.</w:t>
      </w:r>
      <w:r w:rsidR="000276A5">
        <w:t xml:space="preserve"> </w:t>
      </w:r>
      <w:r w:rsidR="00BD4E11">
        <w:t>T</w:t>
      </w:r>
      <w:r w:rsidR="000276A5">
        <w:t xml:space="preserve">he radome that will </w:t>
      </w:r>
      <w:r w:rsidR="00354753">
        <w:t>guard</w:t>
      </w:r>
      <w:r w:rsidR="000276A5">
        <w:t xml:space="preserve"> the lens against </w:t>
      </w:r>
      <w:r w:rsidR="00354753">
        <w:t>UV radiation and generally protect the feed from weather.</w:t>
      </w:r>
    </w:p>
    <w:p w:rsidR="006C054B" w:rsidP="00355C6C" w:rsidRDefault="006C054B" w14:paraId="6175646C" w14:textId="77777777">
      <w:pPr>
        <w:pStyle w:val="BodyTextFirstIndent"/>
        <w:ind w:firstLine="0"/>
        <w:rPr>
          <w:rFonts w:eastAsiaTheme="minorEastAsia"/>
          <w:iCs/>
        </w:rPr>
      </w:pPr>
    </w:p>
    <w:p w:rsidR="00827ECA" w:rsidP="00827ECA" w:rsidRDefault="00ED2803" w14:paraId="032D4339" w14:textId="77777777">
      <w:pPr>
        <w:pStyle w:val="BodyTextFirstIndent"/>
        <w:keepNext/>
        <w:ind w:firstLine="0"/>
      </w:pPr>
      <w:r>
        <w:rPr>
          <w:rFonts w:eastAsiaTheme="minorEastAsia"/>
          <w:iCs/>
          <w:noProof/>
        </w:rPr>
        <mc:AlternateContent>
          <mc:Choice Requires="wpc">
            <w:drawing>
              <wp:inline distT="0" distB="0" distL="0" distR="0" wp14:anchorId="649056F5" wp14:editId="7758EF04">
                <wp:extent cx="5955665" cy="4055327"/>
                <wp:effectExtent l="0" t="0" r="6985" b="2540"/>
                <wp:docPr id="1466151166" name="Canvas 14661511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71396731" name="Picture 1271396731">
                            <a:extLst>
                              <a:ext uri="{FF2B5EF4-FFF2-40B4-BE49-F238E27FC236}">
                                <a16:creationId xmlns:a16="http://schemas.microsoft.com/office/drawing/2014/main" id="{B8EB0ACA-19F9-F5CA-4179-44ECAD3EF8F3}"/>
                              </a:ext>
                            </a:extLst>
                          </pic:cNvPr>
                          <pic:cNvPicPr>
                            <a:picLocks noChangeAspect="1"/>
                          </pic:cNvPicPr>
                        </pic:nvPicPr>
                        <pic:blipFill>
                          <a:blip r:embed="rId18" cstate="screen">
                            <a:extLst>
                              <a:ext uri="{28A0092B-C50C-407E-A947-70E740481C1C}">
                                <a14:useLocalDpi xmlns:a14="http://schemas.microsoft.com/office/drawing/2010/main"/>
                              </a:ext>
                            </a:extLst>
                          </a:blip>
                          <a:stretch>
                            <a:fillRect/>
                          </a:stretch>
                        </pic:blipFill>
                        <pic:spPr>
                          <a:xfrm>
                            <a:off x="0" y="136457"/>
                            <a:ext cx="2933156" cy="2150266"/>
                          </a:xfrm>
                          <a:prstGeom prst="rect">
                            <a:avLst/>
                          </a:prstGeom>
                        </pic:spPr>
                      </pic:pic>
                      <pic:pic xmlns:pic="http://schemas.openxmlformats.org/drawingml/2006/picture">
                        <pic:nvPicPr>
                          <pic:cNvPr id="686957982" name="Picture 686957982" descr="A graph of a graph with different colored lines&#10;&#10;Description automatically generated with medium confidence"/>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110230" y="328350"/>
                            <a:ext cx="2833370" cy="1958340"/>
                          </a:xfrm>
                          <a:prstGeom prst="rect">
                            <a:avLst/>
                          </a:prstGeom>
                          <a:noFill/>
                          <a:ln>
                            <a:noFill/>
                          </a:ln>
                        </pic:spPr>
                      </pic:pic>
                      <pic:pic xmlns:pic="http://schemas.openxmlformats.org/drawingml/2006/picture">
                        <pic:nvPicPr>
                          <pic:cNvPr id="1004610164" name="Picture 1004610164"/>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756147" y="2425715"/>
                            <a:ext cx="4211320" cy="1484630"/>
                          </a:xfrm>
                          <a:prstGeom prst="rect">
                            <a:avLst/>
                          </a:prstGeom>
                          <a:noFill/>
                          <a:ln>
                            <a:noFill/>
                          </a:ln>
                        </pic:spPr>
                      </pic:pic>
                    </wpc:wpc>
                  </a:graphicData>
                </a:graphic>
              </wp:inline>
            </w:drawing>
          </mc:Choice>
          <mc:Fallback xmlns:arto="http://schemas.microsoft.com/office/word/2006/arto">
            <w:pict w14:anchorId="735301A1">
              <v:group id="Canvas 1466151166" style="width:468.95pt;height:319.3pt;mso-position-horizontal-relative:char;mso-position-vertical-relative:line" coordsize="59556,40551" o:spid="_x0000_s1026" editas="canvas" w14:anchorId="1F091EB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">
                <v:shape id="_x0000_s1027" style="position:absolute;width:59556;height:40551;visibility:visible;mso-wrap-style:square" filled="t" type="#_x0000_t75">
                  <v:fill o:detectmouseclick="t"/>
                  <v:path o:connecttype="none"/>
                </v:shape>
                <v:shape id="Picture 1271396731" style="position:absolute;top:1364;width:29331;height:2150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">
                  <v:imagedata o:title="" r:id="rId21"/>
                </v:shape>
                <v:shape id="Picture 686957982" style="position:absolute;left:31102;top:3283;width:28334;height:19583;visibility:visible;mso-wrap-style:square" alt="A graph of a graph with different colored lines&#10;&#10;Description automatically generated with medium confidenc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">
                  <v:imagedata o:title="A graph of a graph with different colored lines&#10;&#10;Description automatically generated with medium confidence" r:id="rId22"/>
                </v:shape>
                <v:shape id="Picture 1004610164" style="position:absolute;left:7561;top:24257;width:42113;height:14846;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">
                  <v:imagedata o:title="" r:id="rId23"/>
                </v:shape>
                <w10:anchorlock/>
              </v:group>
            </w:pict>
          </mc:Fallback>
        </mc:AlternateContent>
      </w:r>
    </w:p>
    <w:p w:rsidR="007D148F" w:rsidP="00827ECA" w:rsidRDefault="00827ECA" w14:paraId="4D5BB3BA" w14:textId="2B15024F">
      <w:pPr>
        <w:pStyle w:val="Caption"/>
        <w:jc w:val="both"/>
      </w:pPr>
      <w:bookmarkStart w:name="_Ref148555211" w:id="17"/>
      <w:r>
        <w:t xml:space="preserve">Figure </w:t>
      </w:r>
      <w:r w:rsidR="00F3529B">
        <w:fldChar w:fldCharType="begin"/>
      </w:r>
      <w:r w:rsidR="00F3529B">
        <w:instrText xml:space="preserve"> SEQ Figure \* ARABIC </w:instrText>
      </w:r>
      <w:r w:rsidR="00F3529B">
        <w:fldChar w:fldCharType="separate"/>
      </w:r>
      <w:r w:rsidR="006E18C7">
        <w:rPr>
          <w:noProof/>
        </w:rPr>
        <w:t>3</w:t>
      </w:r>
      <w:r w:rsidR="00F3529B">
        <w:rPr>
          <w:noProof/>
        </w:rPr>
        <w:fldChar w:fldCharType="end"/>
      </w:r>
      <w:bookmarkEnd w:id="17"/>
      <w:r>
        <w:t xml:space="preserve">.  </w:t>
      </w:r>
      <w:r w:rsidRPr="00866892" w:rsidR="00866892">
        <w:rPr>
          <w:i/>
          <w:iCs w:val="0"/>
        </w:rPr>
        <w:t>Top-</w:t>
      </w:r>
      <w:r>
        <w:rPr>
          <w:i/>
          <w:iCs w:val="0"/>
        </w:rPr>
        <w:t>Left:</w:t>
      </w:r>
      <w:r>
        <w:t xml:space="preserve"> </w:t>
      </w:r>
      <w:r w:rsidR="00CF62EA">
        <w:t>Simulated and m</w:t>
      </w:r>
      <w:r w:rsidR="00DF01CA">
        <w:t>easured r</w:t>
      </w:r>
      <w:r w:rsidR="00614DC7">
        <w:t>eturn loss (</w:t>
      </w:r>
      <w:r w:rsidR="00614DC7">
        <w:rPr>
          <w:i/>
          <w:iCs w:val="0"/>
        </w:rPr>
        <w:t>s</w:t>
      </w:r>
      <w:r w:rsidRPr="00C23903" w:rsidR="00614DC7">
        <w:rPr>
          <w:vertAlign w:val="subscript"/>
        </w:rPr>
        <w:t>11</w:t>
      </w:r>
      <w:r w:rsidR="00735334">
        <w:t xml:space="preserve"> and </w:t>
      </w:r>
      <w:r w:rsidR="00735334">
        <w:rPr>
          <w:i/>
          <w:iCs w:val="0"/>
        </w:rPr>
        <w:t>s</w:t>
      </w:r>
      <w:r w:rsidR="00735334">
        <w:rPr>
          <w:vertAlign w:val="subscript"/>
        </w:rPr>
        <w:t>22</w:t>
      </w:r>
      <w:r w:rsidR="00735334">
        <w:t xml:space="preserve">) and </w:t>
      </w:r>
      <w:r w:rsidR="006B1CDC">
        <w:t>coupling between the</w:t>
      </w:r>
      <w:r w:rsidR="000D7DD8">
        <w:t xml:space="preserve"> output</w:t>
      </w:r>
      <w:r w:rsidR="00DC2A63">
        <w:t xml:space="preserve"> ports</w:t>
      </w:r>
      <w:r w:rsidR="006B1CDC">
        <w:t xml:space="preserve"> for the two polarizations</w:t>
      </w:r>
      <w:r w:rsidR="00882B72">
        <w:t xml:space="preserve">. </w:t>
      </w:r>
      <w:r w:rsidRPr="00744584" w:rsidR="00744584">
        <w:rPr>
          <w:i/>
          <w:iCs w:val="0"/>
        </w:rPr>
        <w:t>Top-Right</w:t>
      </w:r>
      <w:r w:rsidRPr="00744584" w:rsidR="00744584">
        <w:t>: System noise temperature at 8</w:t>
      </w:r>
      <w:r w:rsidR="00744584">
        <w:rPr>
          <w:rFonts w:cstheme="minorHAnsi"/>
        </w:rPr>
        <w:t>°</w:t>
      </w:r>
      <w:r w:rsidRPr="00744584" w:rsidR="00744584">
        <w:t xml:space="preserve">C for four zenith pointing angles with the zenith direction broken down in component contributions. </w:t>
      </w:r>
      <w:r w:rsidRPr="0035738A" w:rsidR="00744584">
        <w:rPr>
          <w:i/>
          <w:iCs w:val="0"/>
        </w:rPr>
        <w:t>Bottom</w:t>
      </w:r>
      <w:r w:rsidR="0035738A">
        <w:t>:</w:t>
      </w:r>
      <w:r w:rsidRPr="00744584" w:rsidR="00744584">
        <w:t xml:space="preserve"> Simulated aperture efficiency, </w:t>
      </w:r>
      <w:r w:rsidR="000B2853">
        <w:t>with a</w:t>
      </w:r>
      <w:r w:rsidR="00F62A75">
        <w:t xml:space="preserve"> </w:t>
      </w:r>
      <w:r w:rsidRPr="00744584" w:rsidR="00744584">
        <w:t>band</w:t>
      </w:r>
      <w:r w:rsidR="008D1FB3">
        <w:t xml:space="preserve"> </w:t>
      </w:r>
      <w:r w:rsidRPr="00744584" w:rsidR="00744584">
        <w:t xml:space="preserve">average of 66 % </w:t>
      </w:r>
      <w:r w:rsidR="00AC6BF2">
        <w:t>including</w:t>
      </w:r>
      <w:r w:rsidRPr="00744584" w:rsidR="00744584">
        <w:t xml:space="preserve"> blockage.</w:t>
      </w:r>
    </w:p>
    <w:p w:rsidRPr="003C4107" w:rsidR="003C4107" w:rsidP="003C4107" w:rsidRDefault="00C266AD" w14:paraId="1B38973C" w14:textId="250D94FD">
      <w:r>
        <w:t xml:space="preserve">The </w:t>
      </w:r>
      <w:r w:rsidR="00DB5EDE">
        <w:t xml:space="preserve">combined </w:t>
      </w:r>
      <w:r w:rsidR="00A80BA4">
        <w:t>noise temperature, includ</w:t>
      </w:r>
      <w:r w:rsidR="00AB73FF">
        <w:t>ing</w:t>
      </w:r>
      <w:r w:rsidR="006D2D19">
        <w:t xml:space="preserve"> the LNA described in the next section</w:t>
      </w:r>
      <w:r w:rsidR="003650C8">
        <w:t xml:space="preserve">, and the feed </w:t>
      </w:r>
      <w:r w:rsidR="00D37DF5">
        <w:t>with spillover</w:t>
      </w:r>
      <w:r w:rsidR="005C5611">
        <w:t xml:space="preserve"> and aperture efficiency show in </w:t>
      </w:r>
      <w:r w:rsidR="00FD63D7">
        <w:fldChar w:fldCharType="begin"/>
      </w:r>
      <w:r w:rsidR="00FD63D7">
        <w:instrText xml:space="preserve"> REF _Ref148555182 \h </w:instrText>
      </w:r>
      <w:r w:rsidR="00FD63D7">
        <w:fldChar w:fldCharType="separate"/>
      </w:r>
      <w:r w:rsidR="006E18C7">
        <w:t xml:space="preserve">Figure </w:t>
      </w:r>
      <w:r w:rsidR="006E18C7">
        <w:rPr>
          <w:noProof/>
        </w:rPr>
        <w:t>2</w:t>
      </w:r>
      <w:r w:rsidR="00FD63D7">
        <w:fldChar w:fldCharType="end"/>
      </w:r>
      <w:r w:rsidR="00410219">
        <w:t xml:space="preserve"> are commensurate with the requirements in</w:t>
      </w:r>
      <w:r w:rsidR="009D7F5B">
        <w:t xml:space="preserve"> section</w:t>
      </w:r>
      <w:r w:rsidR="00410219">
        <w:t xml:space="preserve"> </w:t>
      </w:r>
      <w:r w:rsidR="009D7F5B">
        <w:fldChar w:fldCharType="begin"/>
      </w:r>
      <w:r w:rsidR="009D7F5B">
        <w:instrText xml:space="preserve"> REF _Ref148960133 \r \h </w:instrText>
      </w:r>
      <w:r w:rsidR="009D7F5B">
        <w:fldChar w:fldCharType="separate"/>
      </w:r>
      <w:r w:rsidR="006E18C7">
        <w:t>2</w:t>
      </w:r>
      <w:r w:rsidR="009D7F5B">
        <w:fldChar w:fldCharType="end"/>
      </w:r>
      <w:r w:rsidR="009D7F5B">
        <w:t>.</w:t>
      </w:r>
    </w:p>
    <w:p w:rsidR="00DB6F57" w:rsidP="009916CC" w:rsidRDefault="00DB6F57" w14:paraId="3CF65E72" w14:textId="3D0DDC52">
      <w:pPr>
        <w:pStyle w:val="Heading2"/>
        <w:rPr>
          <w:rFonts w:eastAsiaTheme="minorEastAsia"/>
        </w:rPr>
      </w:pPr>
      <w:bookmarkStart w:name="_Toc148960904" w:id="18"/>
      <w:r>
        <w:rPr>
          <w:rFonts w:eastAsiaTheme="minorEastAsia"/>
        </w:rPr>
        <w:t>LNA</w:t>
      </w:r>
      <w:bookmarkEnd w:id="18"/>
    </w:p>
    <w:p w:rsidR="00F35A9C" w:rsidP="00DC3519" w:rsidRDefault="00BD74F3" w14:paraId="1C11A8EB" w14:textId="47C86BD1">
      <w:pPr>
        <w:pStyle w:val="BodyTextFirstIndent"/>
        <w:rPr>
          <w:rFonts w:eastAsiaTheme="minorEastAsia"/>
        </w:rPr>
      </w:pPr>
      <w:r>
        <w:rPr>
          <w:rFonts w:eastAsiaTheme="minorEastAsia"/>
        </w:rPr>
        <w:t xml:space="preserve">Shi </w:t>
      </w:r>
      <w:r w:rsidR="006A7642">
        <w:rPr>
          <w:rFonts w:eastAsiaTheme="minorEastAsia"/>
        </w:rPr>
        <w:t xml:space="preserve">and </w:t>
      </w:r>
      <w:r>
        <w:rPr>
          <w:rFonts w:eastAsiaTheme="minorEastAsia"/>
        </w:rPr>
        <w:t xml:space="preserve">Weinreb </w:t>
      </w:r>
      <w:r w:rsidR="00A67FFB">
        <w:rPr>
          <w:rFonts w:eastAsiaTheme="minorEastAsia"/>
        </w:rPr>
        <w:fldChar w:fldCharType="begin"/>
      </w:r>
      <w:r w:rsidR="00073CFA">
        <w:rPr>
          <w:rFonts w:eastAsiaTheme="minorEastAsia"/>
        </w:rPr>
        <w:instrText xml:space="preserve"> ADDIN ZOTERO_ITEM CSL_CITATION {"citationID":"1DI7vSl1","properties":{"formattedCitation":"[7]","plainCitation":"[7]","noteIndex":0},"citationItems":[{"id":1512,"uris":["http://zotero.org/users/local/Y5otwwE4/items/YG275GDT"],"itemData":{"id":1512,"type":"article-journal","container-title":"IEEE Microwave and Wireless Technology Letters","DOI":"10.1109/LMWT.2023.3315269","ISSN":"2771-9588","journalAbbreviation":"IEEE Microwave and Wireless Technology Letters","page":"1-4","title":"Room-temperature low-noise amplifier with 11-K average noise from 0.6 to 2 GHz","author":[{"literal":"J. Shi"},{"literal":"S. Weinreb"}],"issued":{"date-parts":[["2023"]]}}}],"schema":"https://github.com/citation-style-language/schema/raw/master/csl-citation.json"} </w:instrText>
      </w:r>
      <w:r w:rsidR="00A67FFB">
        <w:rPr>
          <w:rFonts w:eastAsiaTheme="minorEastAsia"/>
        </w:rPr>
        <w:fldChar w:fldCharType="separate"/>
      </w:r>
      <w:r w:rsidRPr="00073CFA" w:rsidR="00073CFA">
        <w:rPr>
          <w:rFonts w:ascii="Times New Roman" w:hAnsi="Times New Roman" w:eastAsiaTheme="minorEastAsia"/>
        </w:rPr>
        <w:t>[7]</w:t>
      </w:r>
      <w:r w:rsidR="00A67FFB">
        <w:rPr>
          <w:rFonts w:eastAsiaTheme="minorEastAsia"/>
        </w:rPr>
        <w:fldChar w:fldCharType="end"/>
      </w:r>
      <w:r w:rsidR="00086644">
        <w:rPr>
          <w:rFonts w:eastAsiaTheme="minorEastAsia"/>
        </w:rPr>
        <w:t xml:space="preserve"> </w:t>
      </w:r>
      <w:r w:rsidR="00EA728D">
        <w:rPr>
          <w:rFonts w:eastAsiaTheme="minorEastAsia"/>
        </w:rPr>
        <w:t xml:space="preserve">have </w:t>
      </w:r>
      <w:r w:rsidR="008F1DF2">
        <w:rPr>
          <w:rFonts w:eastAsiaTheme="minorEastAsia"/>
        </w:rPr>
        <w:t xml:space="preserve">demonstrated a design that </w:t>
      </w:r>
      <w:r w:rsidR="00552A96">
        <w:rPr>
          <w:rFonts w:eastAsiaTheme="minorEastAsia"/>
        </w:rPr>
        <w:t xml:space="preserve">covers the </w:t>
      </w:r>
      <w:r w:rsidR="006D28B4">
        <w:rPr>
          <w:rFonts w:eastAsiaTheme="minorEastAsia"/>
        </w:rPr>
        <w:t>DSA-200</w:t>
      </w:r>
      <w:r w:rsidR="001E2C06">
        <w:rPr>
          <w:rFonts w:eastAsiaTheme="minorEastAsia"/>
        </w:rPr>
        <w:t>0</w:t>
      </w:r>
      <w:r w:rsidR="006D28B4">
        <w:rPr>
          <w:rFonts w:eastAsiaTheme="minorEastAsia"/>
        </w:rPr>
        <w:t xml:space="preserve"> band with </w:t>
      </w:r>
      <w:r w:rsidR="00D625A9">
        <w:rPr>
          <w:rFonts w:eastAsiaTheme="minorEastAsia"/>
        </w:rPr>
        <w:t>excellent performance both in terms of noise temperature (11 K) and</w:t>
      </w:r>
      <w:r w:rsidR="00AA478D">
        <w:rPr>
          <w:rFonts w:eastAsiaTheme="minorEastAsia"/>
        </w:rPr>
        <w:t xml:space="preserve"> gain flatness</w:t>
      </w:r>
      <w:r w:rsidR="003366E9">
        <w:rPr>
          <w:rFonts w:eastAsiaTheme="minorEastAsia"/>
        </w:rPr>
        <w:t xml:space="preserve"> (±1 dB)</w:t>
      </w:r>
      <w:r w:rsidR="00DF706F">
        <w:rPr>
          <w:rFonts w:eastAsiaTheme="minorEastAsia"/>
        </w:rPr>
        <w:t>.</w:t>
      </w:r>
      <w:r w:rsidRPr="00E722E3" w:rsidR="00E722E3">
        <w:rPr>
          <w:rFonts w:eastAsiaTheme="minorEastAsia"/>
        </w:rPr>
        <w:t xml:space="preserve"> </w:t>
      </w:r>
      <w:r w:rsidR="00E722E3">
        <w:rPr>
          <w:rFonts w:eastAsiaTheme="minorEastAsia"/>
        </w:rPr>
        <w:t>The LNAs are based on Diramics</w:t>
      </w:r>
      <w:r w:rsidR="00E86B31">
        <w:rPr>
          <w:rFonts w:eastAsiaTheme="minorEastAsia"/>
        </w:rPr>
        <w:t xml:space="preserve"> </w:t>
      </w:r>
      <w:r w:rsidR="00E86B31">
        <w:rPr>
          <w:rFonts w:eastAsiaTheme="minorEastAsia"/>
        </w:rPr>
        <w:fldChar w:fldCharType="begin"/>
      </w:r>
      <w:r w:rsidR="00073CFA">
        <w:rPr>
          <w:rFonts w:eastAsiaTheme="minorEastAsia"/>
        </w:rPr>
        <w:instrText xml:space="preserve"> ADDIN ZOTERO_ITEM CSL_CITATION {"citationID":"C22ZzyW3","properties":{"formattedCitation":"[8]","plainCitation":"[8]","noteIndex":0},"citationItems":[{"id":1514,"uris":["http://zotero.org/users/local/Y5otwwE4/items/6KCKWXM8"],"itemData":{"id":1514,"type":"article-journal","URL":"https://diramics.com/","author":[{"family":"Diramics AG, Hinterbergstrasse 28, 6312 Steinhausen Switzerland","given":""}]}}],"schema":"https://github.com/citation-style-language/schema/raw/master/csl-citation.json"} </w:instrText>
      </w:r>
      <w:r w:rsidR="00E86B31">
        <w:rPr>
          <w:rFonts w:eastAsiaTheme="minorEastAsia"/>
        </w:rPr>
        <w:fldChar w:fldCharType="separate"/>
      </w:r>
      <w:r w:rsidRPr="00073CFA" w:rsidR="00073CFA">
        <w:rPr>
          <w:rFonts w:ascii="Times New Roman" w:hAnsi="Times New Roman" w:eastAsiaTheme="minorEastAsia"/>
        </w:rPr>
        <w:t>[8]</w:t>
      </w:r>
      <w:r w:rsidR="00E86B31">
        <w:rPr>
          <w:rFonts w:eastAsiaTheme="minorEastAsia"/>
        </w:rPr>
        <w:fldChar w:fldCharType="end"/>
      </w:r>
      <w:r w:rsidR="00E722E3">
        <w:rPr>
          <w:rFonts w:eastAsiaTheme="minorEastAsia"/>
        </w:rPr>
        <w:t xml:space="preserve"> </w:t>
      </w:r>
      <w:r w:rsidR="000D6555">
        <w:rPr>
          <w:rFonts w:eastAsiaTheme="minorEastAsia"/>
        </w:rPr>
        <w:t>pHEMT</w:t>
      </w:r>
      <w:r w:rsidR="00E722E3">
        <w:rPr>
          <w:rFonts w:eastAsiaTheme="minorEastAsia"/>
        </w:rPr>
        <w:t>s</w:t>
      </w:r>
      <w:r w:rsidR="000D6555">
        <w:rPr>
          <w:rFonts w:eastAsiaTheme="minorEastAsia"/>
        </w:rPr>
        <w:t xml:space="preserve"> (pseudomorphic high electron mobility transistors)</w:t>
      </w:r>
      <w:r w:rsidR="00E722E3">
        <w:rPr>
          <w:rFonts w:eastAsiaTheme="minorEastAsia"/>
        </w:rPr>
        <w:t xml:space="preserve"> that have proven to have exceptionally low noise, good reliability, and good repeatability.</w:t>
      </w:r>
      <w:r w:rsidR="00C54BF9">
        <w:rPr>
          <w:rFonts w:eastAsiaTheme="minorEastAsia"/>
        </w:rPr>
        <w:t xml:space="preserve"> </w:t>
      </w:r>
      <w:r w:rsidR="00996AF1">
        <w:rPr>
          <w:rFonts w:eastAsiaTheme="minorEastAsia"/>
        </w:rPr>
        <w:t xml:space="preserve">A key feature of the design is the very low loss input coupling and matching circuit. </w:t>
      </w:r>
      <w:r w:rsidR="0037290B">
        <w:rPr>
          <w:rFonts w:eastAsiaTheme="minorEastAsia"/>
        </w:rPr>
        <w:t xml:space="preserve">Dissipative losses there have a significant effect on the </w:t>
      </w:r>
      <w:r w:rsidR="00E673F2">
        <w:rPr>
          <w:rFonts w:eastAsiaTheme="minorEastAsia"/>
        </w:rPr>
        <w:t xml:space="preserve">noise temperature, but the use of a silver-plated connector and a suspended </w:t>
      </w:r>
      <w:r w:rsidR="00192BB4">
        <w:rPr>
          <w:rFonts w:eastAsiaTheme="minorEastAsia"/>
        </w:rPr>
        <w:t>substrate</w:t>
      </w:r>
      <w:r w:rsidR="00B91BBE">
        <w:rPr>
          <w:rFonts w:eastAsiaTheme="minorEastAsia"/>
        </w:rPr>
        <w:t xml:space="preserve"> </w:t>
      </w:r>
      <w:r w:rsidR="00514523">
        <w:rPr>
          <w:rFonts w:eastAsiaTheme="minorEastAsia"/>
        </w:rPr>
        <w:t>microstrip</w:t>
      </w:r>
      <w:r w:rsidR="00B91BBE">
        <w:rPr>
          <w:rFonts w:eastAsiaTheme="minorEastAsia"/>
        </w:rPr>
        <w:t xml:space="preserve"> minimize those losses. Additionally, </w:t>
      </w:r>
      <w:r w:rsidR="00C90A6C">
        <w:rPr>
          <w:rFonts w:eastAsiaTheme="minorEastAsia"/>
        </w:rPr>
        <w:t>it is important to avoid nickel-bearing gold plating</w:t>
      </w:r>
      <w:r w:rsidR="001D1CF2">
        <w:rPr>
          <w:rFonts w:eastAsiaTheme="minorEastAsia"/>
        </w:rPr>
        <w:t xml:space="preserve"> </w:t>
      </w:r>
      <w:r w:rsidR="009343D8">
        <w:rPr>
          <w:rFonts w:eastAsiaTheme="minorEastAsia"/>
        </w:rPr>
        <w:t>on</w:t>
      </w:r>
      <w:r w:rsidR="001D1CF2">
        <w:rPr>
          <w:rFonts w:eastAsiaTheme="minorEastAsia"/>
        </w:rPr>
        <w:t xml:space="preserve"> the </w:t>
      </w:r>
      <w:r w:rsidR="006D6583">
        <w:rPr>
          <w:rFonts w:eastAsiaTheme="minorEastAsia"/>
        </w:rPr>
        <w:t xml:space="preserve">microstrip </w:t>
      </w:r>
      <w:r w:rsidR="001D1CF2">
        <w:rPr>
          <w:rFonts w:eastAsiaTheme="minorEastAsia"/>
        </w:rPr>
        <w:t xml:space="preserve">line </w:t>
      </w:r>
      <w:r w:rsidR="006D6583">
        <w:rPr>
          <w:rFonts w:eastAsiaTheme="minorEastAsia"/>
        </w:rPr>
        <w:t>to minimize ohmic loss</w:t>
      </w:r>
      <w:r w:rsidR="001D1CF2">
        <w:rPr>
          <w:rFonts w:eastAsiaTheme="minorEastAsia"/>
        </w:rPr>
        <w:t>.</w:t>
      </w:r>
    </w:p>
    <w:p w:rsidR="00D749A8" w:rsidP="00DC3519" w:rsidRDefault="00D749A8" w14:paraId="166B2EA3" w14:textId="77777777">
      <w:pPr>
        <w:pStyle w:val="BodyTextFirstIndent"/>
        <w:rPr>
          <w:rFonts w:eastAsiaTheme="minorEastAsia"/>
        </w:rPr>
      </w:pPr>
    </w:p>
    <w:p w:rsidR="00164372" w:rsidP="00164372" w:rsidRDefault="00254E3E" w14:paraId="2ACE0099" w14:textId="77777777">
      <w:pPr>
        <w:pStyle w:val="BodyTextFirstIndent"/>
        <w:keepNext/>
        <w:ind w:firstLine="0"/>
      </w:pPr>
      <w:r>
        <w:rPr>
          <w:rFonts w:eastAsiaTheme="minorEastAsia"/>
          <w:noProof/>
        </w:rPr>
        <mc:AlternateContent>
          <mc:Choice Requires="wpc">
            <w:drawing>
              <wp:inline distT="0" distB="0" distL="0" distR="0" wp14:anchorId="03C9C316" wp14:editId="4E716BB5">
                <wp:extent cx="5938520" cy="2262187"/>
                <wp:effectExtent l="0" t="0" r="5080" b="5080"/>
                <wp:docPr id="1212724344" name="Canvas 12127243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28152537" name="Picture 1328152537">
                            <a:extLst>
                              <a:ext uri="{FF2B5EF4-FFF2-40B4-BE49-F238E27FC236}">
                                <a16:creationId xmlns:a16="http://schemas.microsoft.com/office/drawing/2014/main" id="{93E9DD2B-6535-4EC4-A74D-70E5C23D030C}"/>
                              </a:ext>
                            </a:extLst>
                          </pic:cNvPr>
                          <pic:cNvPicPr>
                            <a:picLocks noChangeAspect="1"/>
                          </pic:cNvPicPr>
                        </pic:nvPicPr>
                        <pic:blipFill rotWithShape="1">
                          <a:blip r:embed="rId24"/>
                          <a:srcRect l="1750" t="2521" r="1347" b="3578"/>
                          <a:stretch/>
                        </pic:blipFill>
                        <pic:spPr>
                          <a:xfrm>
                            <a:off x="504419" y="9"/>
                            <a:ext cx="2557198" cy="1987014"/>
                          </a:xfrm>
                          <a:prstGeom prst="rect">
                            <a:avLst/>
                          </a:prstGeom>
                        </pic:spPr>
                      </pic:pic>
                      <pic:pic xmlns:pic="http://schemas.openxmlformats.org/drawingml/2006/picture">
                        <pic:nvPicPr>
                          <pic:cNvPr id="1982518405" name="Picture 1982518405">
                            <a:extLst>
                              <a:ext uri="{FF2B5EF4-FFF2-40B4-BE49-F238E27FC236}">
                                <a16:creationId xmlns:a16="http://schemas.microsoft.com/office/drawing/2014/main" id="{D6BB8FE4-80E3-495B-A1E3-7EA516F9D607}"/>
                              </a:ext>
                            </a:extLst>
                          </pic:cNvPr>
                          <pic:cNvPicPr>
                            <a:picLocks noChangeAspect="1"/>
                          </pic:cNvPicPr>
                        </pic:nvPicPr>
                        <pic:blipFill rotWithShape="1">
                          <a:blip r:embed="rId25"/>
                          <a:srcRect l="2377" t="2519" r="1543" b="3606"/>
                          <a:stretch/>
                        </pic:blipFill>
                        <pic:spPr>
                          <a:xfrm>
                            <a:off x="3251606" y="54823"/>
                            <a:ext cx="2644445" cy="2043169"/>
                          </a:xfrm>
                          <a:prstGeom prst="rect">
                            <a:avLst/>
                          </a:prstGeom>
                        </pic:spPr>
                      </pic:pic>
                      <wps:wsp>
                        <wps:cNvPr id="1399667774" name="Text Box 1399667774"/>
                        <wps:cNvSpPr txBox="1"/>
                        <wps:spPr>
                          <a:xfrm>
                            <a:off x="182880" y="336952"/>
                            <a:ext cx="279457" cy="1472184"/>
                          </a:xfrm>
                          <a:prstGeom prst="rect">
                            <a:avLst/>
                          </a:prstGeom>
                          <a:solidFill>
                            <a:schemeClr val="lt1"/>
                          </a:solidFill>
                          <a:ln w="6350">
                            <a:noFill/>
                          </a:ln>
                        </wps:spPr>
                        <wps:txbx>
                          <w:txbxContent>
                            <w:p w:rsidRPr="00D651A1" w:rsidR="00C25A22" w:rsidP="00565D26" w:rsidRDefault="00BD3C91" w14:paraId="01FB5CBC" w14:textId="17368C11">
                              <w:pPr>
                                <w:jc w:val="center"/>
                                <w:rPr>
                                  <w:rFonts w:asciiTheme="majorHAnsi" w:hAnsiTheme="majorHAnsi" w:cstheme="majorHAnsi"/>
                                  <w:color w:val="595959" w:themeColor="text1" w:themeTint="A6"/>
                                  <w:sz w:val="16"/>
                                  <w:szCs w:val="16"/>
                                </w:rPr>
                              </w:pPr>
                              <w:r w:rsidRPr="00D651A1">
                                <w:rPr>
                                  <w:rFonts w:asciiTheme="majorHAnsi" w:hAnsiTheme="majorHAnsi" w:cstheme="majorHAnsi"/>
                                  <w:color w:val="595959" w:themeColor="text1" w:themeTint="A6"/>
                                  <w:sz w:val="16"/>
                                  <w:szCs w:val="16"/>
                                </w:rPr>
                                <w:t>Noise temperature, K</w:t>
                              </w:r>
                              <w:r w:rsidRPr="00D651A1" w:rsidR="00565D26">
                                <w:rPr>
                                  <w:rFonts w:asciiTheme="majorHAnsi" w:hAnsiTheme="majorHAnsi" w:cstheme="majorHAnsi"/>
                                  <w:color w:val="595959" w:themeColor="text1" w:themeTint="A6"/>
                                  <w:sz w:val="16"/>
                                  <w:szCs w:val="16"/>
                                </w:rPr>
                                <w:br/>
                              </w:r>
                              <w:r w:rsidRPr="00D651A1">
                                <w:rPr>
                                  <w:rFonts w:asciiTheme="majorHAnsi" w:hAnsiTheme="majorHAnsi" w:cstheme="majorHAnsi"/>
                                  <w:color w:val="595959" w:themeColor="text1" w:themeTint="A6"/>
                                  <w:sz w:val="16"/>
                                  <w:szCs w:val="16"/>
                                </w:rPr>
                                <w:t>Gain, dB</w:t>
                              </w:r>
                            </w:p>
                          </w:txbxContent>
                        </wps:txbx>
                        <wps:bodyPr rot="0" spcFirstLastPara="0" vertOverflow="overflow" horzOverflow="overflow" vert="vert270" wrap="square" lIns="0" tIns="0" rIns="0" bIns="0" numCol="1" spcCol="0" rtlCol="0" fromWordArt="0" anchor="t" anchorCtr="0" forceAA="0" compatLnSpc="1">
                          <a:prstTxWarp prst="textNoShape">
                            <a:avLst/>
                          </a:prstTxWarp>
                          <a:noAutofit/>
                        </wps:bodyPr>
                      </wps:wsp>
                    </wpc:wpc>
                  </a:graphicData>
                </a:graphic>
              </wp:inline>
            </w:drawing>
          </mc:Choice>
          <mc:Fallback>
            <w:pict w14:anchorId="30440CA8">
              <v:group id="Canvas 1212724344" style="width:467.6pt;height:178.1pt;mso-position-horizontal-relative:char;mso-position-vertical-relative:line" coordsize="59385,22618" o:spid="_x0000_s1035" editas="canvas" w14:anchorId="03C9C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">
                <v:shape id="_x0000_s1036" style="position:absolute;width:59385;height:22618;visibility:visible;mso-wrap-style:square" filled="t" type="#_x0000_t75">
                  <v:fill o:detectmouseclick="t"/>
                  <v:path o:connecttype="none"/>
                </v:shape>
                <v:shape id="Picture 1328152537" style="position:absolute;left:5044;width:25572;height:19870;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">
                  <v:imagedata cropleft="1147f" croptop="1652f" cropright="883f" cropbottom="2345f" o:title="" r:id="rId26"/>
                </v:shape>
                <v:shape id="Picture 1982518405" style="position:absolute;left:32516;top:548;width:26444;height:20431;visibility:visible;mso-wrap-style:squar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">
                  <v:imagedata cropleft="1558f" croptop="1651f" cropright="1011f" cropbottom="2363f" o:title="" r:id="rId27"/>
                </v:shape>
                <v:shape id="Text Box 1399667774" style="position:absolute;left:1828;top:3369;width:2795;height:14722;visibility:visible;mso-wrap-style:square;v-text-anchor:top" o:spid="_x0000_s1039"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">
                  <v:textbox style="layout-flow:vertical;mso-layout-flow-alt:bottom-to-top" inset="0,0,0,0">
                    <w:txbxContent>
                      <w:p w:rsidRPr="00D651A1" w:rsidR="00C25A22" w:rsidP="00565D26" w:rsidRDefault="00BD3C91" w14:paraId="1322F602" w14:textId="17368C11">
                        <w:pPr>
                          <w:jc w:val="center"/>
                          <w:rPr>
                            <w:rFonts w:asciiTheme="majorHAnsi" w:hAnsiTheme="majorHAnsi" w:cstheme="majorHAnsi"/>
                            <w:color w:val="595959" w:themeColor="text1" w:themeTint="A6"/>
                            <w:sz w:val="16"/>
                            <w:szCs w:val="16"/>
                          </w:rPr>
                        </w:pPr>
                        <w:r w:rsidRPr="00D651A1">
                          <w:rPr>
                            <w:rFonts w:asciiTheme="majorHAnsi" w:hAnsiTheme="majorHAnsi" w:cstheme="majorHAnsi"/>
                            <w:color w:val="595959" w:themeColor="text1" w:themeTint="A6"/>
                            <w:sz w:val="16"/>
                            <w:szCs w:val="16"/>
                          </w:rPr>
                          <w:t>Noise temperature, K</w:t>
                        </w:r>
                        <w:r w:rsidRPr="00D651A1" w:rsidR="00565D26">
                          <w:rPr>
                            <w:rFonts w:asciiTheme="majorHAnsi" w:hAnsiTheme="majorHAnsi" w:cstheme="majorHAnsi"/>
                            <w:color w:val="595959" w:themeColor="text1" w:themeTint="A6"/>
                            <w:sz w:val="16"/>
                            <w:szCs w:val="16"/>
                          </w:rPr>
                          <w:br/>
                        </w:r>
                        <w:r w:rsidRPr="00D651A1">
                          <w:rPr>
                            <w:rFonts w:asciiTheme="majorHAnsi" w:hAnsiTheme="majorHAnsi" w:cstheme="majorHAnsi"/>
                            <w:color w:val="595959" w:themeColor="text1" w:themeTint="A6"/>
                            <w:sz w:val="16"/>
                            <w:szCs w:val="16"/>
                          </w:rPr>
                          <w:t>Gain, dB</w:t>
                        </w:r>
                      </w:p>
                    </w:txbxContent>
                  </v:textbox>
                </v:shape>
                <w10:anchorlock/>
              </v:group>
            </w:pict>
          </mc:Fallback>
        </mc:AlternateContent>
      </w:r>
    </w:p>
    <w:p w:rsidRPr="001F15FC" w:rsidR="00BF7A5D" w:rsidP="00164372" w:rsidRDefault="00164372" w14:paraId="6AE194CC" w14:textId="39F0CC7E">
      <w:pPr>
        <w:pStyle w:val="Caption"/>
        <w:jc w:val="both"/>
        <w:rPr>
          <w:rFonts w:eastAsiaTheme="minorEastAsia"/>
        </w:rPr>
      </w:pPr>
      <w:bookmarkStart w:name="_Ref148269847" w:id="19"/>
      <w:r>
        <w:t xml:space="preserve">Figure </w:t>
      </w:r>
      <w:r w:rsidR="00F3529B">
        <w:fldChar w:fldCharType="begin"/>
      </w:r>
      <w:r w:rsidR="00F3529B">
        <w:instrText xml:space="preserve"> SEQ Figure \* ARABIC </w:instrText>
      </w:r>
      <w:r w:rsidR="00F3529B">
        <w:fldChar w:fldCharType="separate"/>
      </w:r>
      <w:r w:rsidR="006E18C7">
        <w:rPr>
          <w:noProof/>
        </w:rPr>
        <w:t>4</w:t>
      </w:r>
      <w:r w:rsidR="00F3529B">
        <w:rPr>
          <w:noProof/>
        </w:rPr>
        <w:fldChar w:fldCharType="end"/>
      </w:r>
      <w:bookmarkEnd w:id="19"/>
      <w:r>
        <w:t xml:space="preserve">. </w:t>
      </w:r>
      <w:r w:rsidR="00890D2B">
        <w:rPr>
          <w:i/>
          <w:iCs w:val="0"/>
        </w:rPr>
        <w:t xml:space="preserve">Left: </w:t>
      </w:r>
      <w:r w:rsidR="00852545">
        <w:t xml:space="preserve">Noise and gain curves for a prototype LNA </w:t>
      </w:r>
      <w:r w:rsidR="008A0B43">
        <w:t>show excel</w:t>
      </w:r>
      <w:r w:rsidR="001F15FC">
        <w:t xml:space="preserve">lent gain flatness and noise temperature across the observing band. </w:t>
      </w:r>
      <w:r w:rsidR="001F15FC">
        <w:rPr>
          <w:i/>
          <w:iCs w:val="0"/>
        </w:rPr>
        <w:t xml:space="preserve">Right: </w:t>
      </w:r>
      <w:r w:rsidR="00650FCB">
        <w:t xml:space="preserve">Three prototype amplifiers show </w:t>
      </w:r>
      <w:r w:rsidR="007250DF">
        <w:t xml:space="preserve">the </w:t>
      </w:r>
      <w:r w:rsidR="00A055C5">
        <w:t xml:space="preserve">same dependence </w:t>
      </w:r>
      <w:r w:rsidR="00EF5A74">
        <w:t>of noise on temperature.</w:t>
      </w:r>
    </w:p>
    <w:p w:rsidR="00A06AD1" w:rsidP="00DC3519" w:rsidRDefault="007F3DF7" w14:paraId="467C17EA" w14:textId="3EEBE5D1">
      <w:pPr>
        <w:pStyle w:val="BodyTextFirstIndent"/>
        <w:rPr>
          <w:rFonts w:eastAsiaTheme="minorEastAsia"/>
        </w:rPr>
      </w:pPr>
      <w:r>
        <w:rPr>
          <w:rFonts w:eastAsiaTheme="minorEastAsia"/>
        </w:rPr>
        <w:t xml:space="preserve">Linearity measurements on prototype models </w:t>
      </w:r>
      <w:r w:rsidR="006747F9">
        <w:rPr>
          <w:rFonts w:eastAsiaTheme="minorEastAsia"/>
        </w:rPr>
        <w:t>show a</w:t>
      </w:r>
      <w:r w:rsidR="00024E58">
        <w:rPr>
          <w:rFonts w:eastAsiaTheme="minorEastAsia"/>
        </w:rPr>
        <w:t xml:space="preserve"> 1-dB compression point of about </w:t>
      </w:r>
      <w:r w:rsidR="00A76A0C">
        <w:rPr>
          <w:rFonts w:ascii="Calibri" w:hAnsi="Calibri" w:cs="Calibri" w:eastAsiaTheme="minorEastAsia"/>
        </w:rPr>
        <w:t>−</w:t>
      </w:r>
      <w:r w:rsidR="00A76A0C">
        <w:rPr>
          <w:rFonts w:eastAsiaTheme="minorEastAsia"/>
        </w:rPr>
        <w:t>3</w:t>
      </w:r>
      <w:r w:rsidR="00112D6B">
        <w:rPr>
          <w:rFonts w:eastAsiaTheme="minorEastAsia"/>
        </w:rPr>
        <w:t>5</w:t>
      </w:r>
      <w:r w:rsidR="00A76A0C">
        <w:rPr>
          <w:rFonts w:eastAsiaTheme="minorEastAsia"/>
        </w:rPr>
        <w:t> dBm. While this is well above the nominal system n</w:t>
      </w:r>
      <w:r w:rsidR="00B4039E">
        <w:rPr>
          <w:rFonts w:eastAsiaTheme="minorEastAsia"/>
        </w:rPr>
        <w:t>o</w:t>
      </w:r>
      <w:r w:rsidR="00A76A0C">
        <w:rPr>
          <w:rFonts w:eastAsiaTheme="minorEastAsia"/>
        </w:rPr>
        <w:t>ise power</w:t>
      </w:r>
      <w:r w:rsidR="00B4039E">
        <w:rPr>
          <w:rFonts w:eastAsiaTheme="minorEastAsia"/>
        </w:rPr>
        <w:t xml:space="preserve"> level, </w:t>
      </w:r>
      <w:r w:rsidR="002E3C8B">
        <w:rPr>
          <w:rFonts w:eastAsiaTheme="minorEastAsia"/>
        </w:rPr>
        <w:t xml:space="preserve">the levels of </w:t>
      </w:r>
      <w:r w:rsidR="00686156">
        <w:rPr>
          <w:rFonts w:eastAsiaTheme="minorEastAsia"/>
        </w:rPr>
        <w:t xml:space="preserve">RFI at the proposed sites currently and in the future are not well known so </w:t>
      </w:r>
      <w:r w:rsidR="00567FB6">
        <w:rPr>
          <w:rFonts w:eastAsiaTheme="minorEastAsia"/>
        </w:rPr>
        <w:t xml:space="preserve">the possibility of </w:t>
      </w:r>
      <w:r w:rsidR="00BD4EFC">
        <w:rPr>
          <w:rFonts w:eastAsiaTheme="minorEastAsia"/>
        </w:rPr>
        <w:t>intermodulation products still needs to be considered</w:t>
      </w:r>
      <w:r w:rsidR="00F361F5">
        <w:rPr>
          <w:rFonts w:eastAsiaTheme="minorEastAsia"/>
        </w:rPr>
        <w:t>.</w:t>
      </w:r>
      <w:r w:rsidR="00DB242D">
        <w:rPr>
          <w:rFonts w:eastAsiaTheme="minorEastAsia"/>
        </w:rPr>
        <w:t xml:space="preserve"> </w:t>
      </w:r>
    </w:p>
    <w:p w:rsidR="001D1CF2" w:rsidP="00996AF1" w:rsidRDefault="00527F16" w14:paraId="60AF357D" w14:textId="2D915EF6">
      <w:pPr>
        <w:pStyle w:val="BodyTextFirstIndent"/>
        <w:rPr>
          <w:rFonts w:eastAsiaTheme="minorEastAsia"/>
        </w:rPr>
      </w:pPr>
      <w:r>
        <w:rPr>
          <w:rFonts w:eastAsiaTheme="minorEastAsia"/>
        </w:rPr>
        <w:t xml:space="preserve">The </w:t>
      </w:r>
      <w:r w:rsidR="00C64F26">
        <w:rPr>
          <w:rFonts w:eastAsiaTheme="minorEastAsia"/>
        </w:rPr>
        <w:t>LNAs will be attached directly to the feeds</w:t>
      </w:r>
      <w:r w:rsidR="00A44091">
        <w:rPr>
          <w:rFonts w:eastAsiaTheme="minorEastAsia"/>
        </w:rPr>
        <w:t xml:space="preserve">, </w:t>
      </w:r>
      <w:r w:rsidR="00DA6EA3">
        <w:rPr>
          <w:rFonts w:eastAsiaTheme="minorEastAsia"/>
        </w:rPr>
        <w:t xml:space="preserve">exposed to </w:t>
      </w:r>
      <w:r w:rsidR="00225EDA">
        <w:rPr>
          <w:rFonts w:eastAsiaTheme="minorEastAsia"/>
        </w:rPr>
        <w:t xml:space="preserve">solar heating, ambient temperatures, and moisture. </w:t>
      </w:r>
      <w:r w:rsidR="006151D6">
        <w:rPr>
          <w:rFonts w:eastAsiaTheme="minorEastAsia"/>
        </w:rPr>
        <w:t>Although the LNA gain is very stable over temperature, the noise temperature</w:t>
      </w:r>
      <w:r w:rsidR="002F6076">
        <w:rPr>
          <w:rFonts w:eastAsiaTheme="minorEastAsia"/>
        </w:rPr>
        <w:t xml:space="preserve"> degrade</w:t>
      </w:r>
      <w:r w:rsidR="006015AA">
        <w:rPr>
          <w:rFonts w:eastAsiaTheme="minorEastAsia"/>
        </w:rPr>
        <w:t>s</w:t>
      </w:r>
      <w:r w:rsidR="002F6076">
        <w:rPr>
          <w:rFonts w:eastAsiaTheme="minorEastAsia"/>
        </w:rPr>
        <w:t xml:space="preserve"> with increasing temperature </w:t>
      </w:r>
      <w:r w:rsidR="00396481">
        <w:rPr>
          <w:rFonts w:eastAsiaTheme="minorEastAsia"/>
        </w:rPr>
        <w:fldChar w:fldCharType="begin"/>
      </w:r>
      <w:r w:rsidR="00073CFA">
        <w:rPr>
          <w:rFonts w:eastAsiaTheme="minorEastAsia"/>
        </w:rPr>
        <w:instrText xml:space="preserve"> ADDIN ZOTERO_ITEM CSL_CITATION {"citationID":"KswwO0zd","properties":{"formattedCitation":"[7]","plainCitation":"[7]","noteIndex":0},"citationItems":[{"id":1512,"uris":["http://zotero.org/users/local/Y5otwwE4/items/YG275GDT"],"itemData":{"id":1512,"type":"article-journal","container-title":"IEEE Microwave and Wireless Technology Letters","DOI":"10.1109/LMWT.2023.3315269","ISSN":"2771-9588","journalAbbreviation":"IEEE Microwave and Wireless Technology Letters","page":"1-4","title":"Room-temperature low-noise amplifier with 11-K average noise from 0.6 to 2 GHz","author":[{"literal":"J. Shi"},{"literal":"S. Weinreb"}],"issued":{"date-parts":[["2023"]]}}}],"schema":"https://github.com/citation-style-language/schema/raw/master/csl-citation.json"} </w:instrText>
      </w:r>
      <w:r w:rsidR="00396481">
        <w:rPr>
          <w:rFonts w:eastAsiaTheme="minorEastAsia"/>
        </w:rPr>
        <w:fldChar w:fldCharType="separate"/>
      </w:r>
      <w:r w:rsidRPr="00073CFA" w:rsidR="00073CFA">
        <w:rPr>
          <w:rFonts w:ascii="Times New Roman" w:hAnsi="Times New Roman" w:eastAsiaTheme="minorEastAsia"/>
        </w:rPr>
        <w:t>[7]</w:t>
      </w:r>
      <w:r w:rsidR="00396481">
        <w:rPr>
          <w:rFonts w:eastAsiaTheme="minorEastAsia"/>
        </w:rPr>
        <w:fldChar w:fldCharType="end"/>
      </w:r>
      <w:r w:rsidR="00396481">
        <w:rPr>
          <w:rFonts w:eastAsiaTheme="minorEastAsia"/>
        </w:rPr>
        <w:t xml:space="preserve">. </w:t>
      </w:r>
      <w:r w:rsidR="001764C5">
        <w:rPr>
          <w:rFonts w:eastAsiaTheme="minorEastAsia"/>
        </w:rPr>
        <w:t xml:space="preserve">We are investigating </w:t>
      </w:r>
      <w:r w:rsidR="00A4227E">
        <w:rPr>
          <w:rFonts w:eastAsiaTheme="minorEastAsia"/>
        </w:rPr>
        <w:t>cooling</w:t>
      </w:r>
      <w:r w:rsidR="001764C5">
        <w:rPr>
          <w:rFonts w:eastAsiaTheme="minorEastAsia"/>
        </w:rPr>
        <w:t xml:space="preserve"> paints</w:t>
      </w:r>
      <w:r w:rsidR="001E3F16">
        <w:rPr>
          <w:rFonts w:eastAsiaTheme="minorEastAsia"/>
        </w:rPr>
        <w:t xml:space="preserve"> </w:t>
      </w:r>
      <w:r w:rsidR="001E3F16">
        <w:rPr>
          <w:rFonts w:eastAsiaTheme="minorEastAsia"/>
        </w:rPr>
        <w:fldChar w:fldCharType="begin"/>
      </w:r>
      <w:r w:rsidR="00073CFA">
        <w:rPr>
          <w:rFonts w:eastAsiaTheme="minorEastAsia"/>
        </w:rPr>
        <w:instrText xml:space="preserve"> ADDIN ZOTERO_ITEM CSL_CITATION {"citationID":"ZPvTHPdu","properties":{"formattedCitation":"[9]","plainCitation":"[9]","noteIndex":0},"citationItems":[{"id":1494,"uris":["http://zotero.org/users/local/Y5otwwE4/items/UARUNWBB"],"itemData":{"id":1494,"type":"article-journal","abstract":"Radiative cooling is a passive cooling technology that offers great promises to reduce space cooling cost, combat the urban island effect, and alleviate the global warming. To achieve passive daytime radiative cooling, current state-of-the-art solutions often utilize complicated multilayer structures or a reflective metal layer, limiting their applications in many fields. Attempts have been made to achieve passive daytime radiative cooling with single-layer paints, but they often require a thick coating or show partial daytime cooling. In this work, we experimentally demonstrate remarkable full-daytime subambient cooling performance with both BaSO4 nanoparticle films and BaSO4 nanocomposite paints. BaSO4 has a high electron band gap for low solar absorptance and phonon resonance at 9 mu m for high sky window emissivity. With an appropriate particle size and a broad particle size distribution, the BaSO4 nanoparticle film reaches an ultrahigh solar reflectance of 97.6% and a high sky window emissivity of 0.96. During field tests, the BaSO4 film stays more than 4.5 degrees C below ambient temperature or achieves an average cooling power of 117 W/m(2). The BaSO4-acrylic paint is developed with a 60% volume concentration to enhance the reliability in outdoor applications, achieving a solar reflectance of 98.1% and a sky window emissivity of 0.95. Field tests indicate similar cooling performance to the BaSO4 films. Overall, our BaSO4-acrylic paint shows a standard figure of merit of 0.77, which is among the highest of radiative cooling solutions while providing great reliability, convenient paint form, ease of use, and compatibility with the commercial paint fabrication process.","archive_location":"WOS:000651750000079","container-title":"ACS Applied Materials &amp; Interfaces","DOI":"10.1021/acsami.1c02368","ISSN":"1944-8244","issue":"18","language":"English","page":"21733-21739","title":"Ultrawhite BaSO4 paints and films for remarkable daytime subambient radiative cooling","volume":"13","author":[{"family":"Li","given":"XY"},{"family":"Peoples","given":"J"},{"family":"Yao","given":"PY"},{"family":"Ruan","given":"XL"}],"issued":{"date-parts":[["2021",5,12]]}}}],"schema":"https://github.com/citation-style-language/schema/raw/master/csl-citation.json"} </w:instrText>
      </w:r>
      <w:r w:rsidR="001E3F16">
        <w:rPr>
          <w:rFonts w:eastAsiaTheme="minorEastAsia"/>
        </w:rPr>
        <w:fldChar w:fldCharType="separate"/>
      </w:r>
      <w:r w:rsidRPr="00073CFA" w:rsidR="00073CFA">
        <w:rPr>
          <w:rFonts w:ascii="Times New Roman" w:hAnsi="Times New Roman" w:eastAsiaTheme="minorEastAsia"/>
        </w:rPr>
        <w:t>[9]</w:t>
      </w:r>
      <w:r w:rsidR="001E3F16">
        <w:rPr>
          <w:rFonts w:eastAsiaTheme="minorEastAsia"/>
        </w:rPr>
        <w:fldChar w:fldCharType="end"/>
      </w:r>
      <w:r w:rsidR="00CE3246">
        <w:rPr>
          <w:rFonts w:eastAsiaTheme="minorEastAsia"/>
        </w:rPr>
        <w:t xml:space="preserve"> that can significantly lower the </w:t>
      </w:r>
      <w:r w:rsidR="00034531">
        <w:rPr>
          <w:rFonts w:eastAsiaTheme="minorEastAsia"/>
        </w:rPr>
        <w:t xml:space="preserve">amplifier temperature, even </w:t>
      </w:r>
      <w:r w:rsidR="009C6EDE">
        <w:rPr>
          <w:rFonts w:eastAsiaTheme="minorEastAsia"/>
        </w:rPr>
        <w:t xml:space="preserve">to </w:t>
      </w:r>
      <w:r w:rsidR="00034531">
        <w:rPr>
          <w:rFonts w:eastAsiaTheme="minorEastAsia"/>
        </w:rPr>
        <w:t xml:space="preserve">below ambient. Moisture ingress is </w:t>
      </w:r>
      <w:r w:rsidR="00722F27">
        <w:rPr>
          <w:rFonts w:eastAsiaTheme="minorEastAsia"/>
        </w:rPr>
        <w:t>minimized by an O-ring between the halves of the amplifier block, as well as by</w:t>
      </w:r>
      <w:r w:rsidR="003C4227">
        <w:rPr>
          <w:rFonts w:eastAsiaTheme="minorEastAsia"/>
        </w:rPr>
        <w:t xml:space="preserve"> connectors selected for hermetic sealing.</w:t>
      </w:r>
    </w:p>
    <w:p w:rsidR="007F642D" w:rsidP="00996AF1" w:rsidRDefault="00E57776" w14:paraId="775AB009" w14:textId="1853DA30">
      <w:pPr>
        <w:pStyle w:val="BodyTextFirstIndent"/>
        <w:rPr>
          <w:rFonts w:eastAsiaTheme="minorEastAsia"/>
        </w:rPr>
      </w:pPr>
      <w:r>
        <w:rPr>
          <w:rFonts w:eastAsiaTheme="minorEastAsia"/>
        </w:rPr>
        <w:t xml:space="preserve">Current LNA modules incorporate a diode that can inject </w:t>
      </w:r>
      <w:r w:rsidR="00E4157F">
        <w:rPr>
          <w:rFonts w:eastAsiaTheme="minorEastAsia"/>
        </w:rPr>
        <w:t xml:space="preserve">noise at the input to the LNA </w:t>
      </w:r>
      <w:r w:rsidR="00E4157F">
        <w:rPr>
          <w:rFonts w:eastAsiaTheme="minorEastAsia"/>
        </w:rPr>
        <w:fldChar w:fldCharType="begin"/>
      </w:r>
      <w:r w:rsidR="00073CFA">
        <w:rPr>
          <w:rFonts w:eastAsiaTheme="minorEastAsia"/>
        </w:rPr>
        <w:instrText xml:space="preserve"> ADDIN ZOTERO_ITEM CSL_CITATION {"citationID":"VVhZG0kJ","properties":{"formattedCitation":"[7]","plainCitation":"[7]","noteIndex":0},"citationItems":[{"id":1512,"uris":["http://zotero.org/users/local/Y5otwwE4/items/YG275GDT"],"itemData":{"id":1512,"type":"article-journal","container-title":"IEEE Microwave and Wireless Technology Letters","DOI":"10.1109/LMWT.2023.3315269","ISSN":"2771-9588","journalAbbreviation":"IEEE Microwave and Wireless Technology Letters","page":"1-4","title":"Room-temperature low-noise amplifier with 11-K average noise from 0.6 to 2 GHz","author":[{"literal":"J. Shi"},{"literal":"S. Weinreb"}],"issued":{"date-parts":[["2023"]]}}}],"schema":"https://github.com/citation-style-language/schema/raw/master/csl-citation.json"} </w:instrText>
      </w:r>
      <w:r w:rsidR="00E4157F">
        <w:rPr>
          <w:rFonts w:eastAsiaTheme="minorEastAsia"/>
        </w:rPr>
        <w:fldChar w:fldCharType="separate"/>
      </w:r>
      <w:r w:rsidRPr="00073CFA" w:rsidR="00073CFA">
        <w:rPr>
          <w:rFonts w:ascii="Times New Roman" w:hAnsi="Times New Roman" w:eastAsiaTheme="minorEastAsia"/>
        </w:rPr>
        <w:t>[7]</w:t>
      </w:r>
      <w:r w:rsidR="00E4157F">
        <w:rPr>
          <w:rFonts w:eastAsiaTheme="minorEastAsia"/>
        </w:rPr>
        <w:fldChar w:fldCharType="end"/>
      </w:r>
      <w:r w:rsidR="00132A18">
        <w:rPr>
          <w:rFonts w:eastAsiaTheme="minorEastAsia"/>
        </w:rPr>
        <w:t xml:space="preserve">. It is unlikely that this will be useful for </w:t>
      </w:r>
      <w:r w:rsidR="00B33ACA">
        <w:rPr>
          <w:rFonts w:eastAsiaTheme="minorEastAsia"/>
        </w:rPr>
        <w:t xml:space="preserve">amplitude calibration since the </w:t>
      </w:r>
      <w:r w:rsidR="00DC4788">
        <w:rPr>
          <w:rFonts w:eastAsiaTheme="minorEastAsia"/>
        </w:rPr>
        <w:t xml:space="preserve">full DSA-2000 will have unprecedented </w:t>
      </w:r>
      <w:r w:rsidR="0049345B">
        <w:rPr>
          <w:rFonts w:eastAsiaTheme="minorEastAsia"/>
        </w:rPr>
        <w:t>capability</w:t>
      </w:r>
      <w:r w:rsidR="00DC4788">
        <w:rPr>
          <w:rFonts w:eastAsiaTheme="minorEastAsia"/>
        </w:rPr>
        <w:t xml:space="preserve"> for astronomical </w:t>
      </w:r>
      <w:r w:rsidR="00A92B40">
        <w:rPr>
          <w:rFonts w:eastAsiaTheme="minorEastAsia"/>
        </w:rPr>
        <w:t xml:space="preserve">calibration. It is potentially a useful </w:t>
      </w:r>
      <w:r w:rsidR="00DC4653">
        <w:rPr>
          <w:rFonts w:eastAsiaTheme="minorEastAsia"/>
        </w:rPr>
        <w:t xml:space="preserve">tool for diagnosis, but the decision to include or delete if from the final implementation </w:t>
      </w:r>
      <w:r w:rsidR="00607B41">
        <w:rPr>
          <w:rFonts w:eastAsiaTheme="minorEastAsia"/>
        </w:rPr>
        <w:t>will be made before production.</w:t>
      </w:r>
    </w:p>
    <w:p w:rsidR="00DC3519" w:rsidP="00996AF1" w:rsidRDefault="00DC3519" w14:paraId="13F3CEC6" w14:textId="0282733E">
      <w:pPr>
        <w:pStyle w:val="BodyTextFirstIndent"/>
        <w:rPr>
          <w:rFonts w:eastAsiaTheme="minorEastAsia"/>
        </w:rPr>
      </w:pPr>
      <w:r>
        <w:rPr>
          <w:rFonts w:eastAsiaTheme="minorEastAsia"/>
        </w:rPr>
        <w:t>Losses in the cables</w:t>
      </w:r>
      <w:r w:rsidR="00416A23">
        <w:rPr>
          <w:rFonts w:eastAsiaTheme="minorEastAsia"/>
        </w:rPr>
        <w:t xml:space="preserve"> at the output of the LNA are not critical due to the high (~ 40 dB) gain of the amplifier. </w:t>
      </w:r>
      <w:r w:rsidR="00A024E4">
        <w:rPr>
          <w:rFonts w:eastAsiaTheme="minorEastAsia"/>
        </w:rPr>
        <w:t xml:space="preserve">Primary factors in the choice of cable will </w:t>
      </w:r>
      <w:r w:rsidR="007D19C4">
        <w:rPr>
          <w:rFonts w:eastAsiaTheme="minorEastAsia"/>
        </w:rPr>
        <w:t xml:space="preserve">be physical ruggedness, </w:t>
      </w:r>
      <w:r w:rsidR="008B6FA4">
        <w:rPr>
          <w:rFonts w:eastAsiaTheme="minorEastAsia"/>
        </w:rPr>
        <w:t xml:space="preserve">qualification for outdoor use, </w:t>
      </w:r>
      <w:r w:rsidR="00BC2693">
        <w:rPr>
          <w:rFonts w:eastAsiaTheme="minorEastAsia"/>
        </w:rPr>
        <w:t>and flexibility for the elevation wrap</w:t>
      </w:r>
      <w:r w:rsidR="00800C34">
        <w:rPr>
          <w:rFonts w:eastAsiaTheme="minorEastAsia"/>
        </w:rPr>
        <w:t xml:space="preserve">. </w:t>
      </w:r>
      <w:r w:rsidR="00302621">
        <w:rPr>
          <w:rFonts w:eastAsiaTheme="minorEastAsia"/>
        </w:rPr>
        <w:t xml:space="preserve">A common failure mode is the attachment between the connectors and </w:t>
      </w:r>
      <w:r w:rsidR="00A8787E">
        <w:rPr>
          <w:rFonts w:eastAsiaTheme="minorEastAsia"/>
        </w:rPr>
        <w:t xml:space="preserve">cable. </w:t>
      </w:r>
      <w:r w:rsidR="00A80257">
        <w:rPr>
          <w:rFonts w:eastAsiaTheme="minorEastAsia"/>
        </w:rPr>
        <w:t xml:space="preserve">Electrical and mechanical testing will be done on </w:t>
      </w:r>
      <w:r w:rsidR="00EC7B0C">
        <w:rPr>
          <w:rFonts w:eastAsiaTheme="minorEastAsia"/>
        </w:rPr>
        <w:t>sample cables before production purchasing, and as necessary acceptance</w:t>
      </w:r>
      <w:r w:rsidR="00CD130F">
        <w:rPr>
          <w:rFonts w:eastAsiaTheme="minorEastAsia"/>
        </w:rPr>
        <w:t xml:space="preserve"> testing</w:t>
      </w:r>
      <w:r w:rsidR="00EC7B0C">
        <w:rPr>
          <w:rFonts w:eastAsiaTheme="minorEastAsia"/>
        </w:rPr>
        <w:t xml:space="preserve"> will be</w:t>
      </w:r>
      <w:r w:rsidR="00E52685">
        <w:rPr>
          <w:rFonts w:eastAsiaTheme="minorEastAsia"/>
        </w:rPr>
        <w:t xml:space="preserve"> performed before installation in the field.</w:t>
      </w:r>
    </w:p>
    <w:p w:rsidR="0009789E" w:rsidP="0009789E" w:rsidRDefault="004A7FAD" w14:paraId="5FD85B94" w14:textId="144B6124">
      <w:pPr>
        <w:pStyle w:val="Heading2"/>
        <w:rPr>
          <w:rFonts w:eastAsiaTheme="minorEastAsia"/>
        </w:rPr>
      </w:pPr>
      <w:bookmarkStart w:name="_Toc148960905" w:id="20"/>
      <w:r>
        <w:rPr>
          <w:rFonts w:eastAsiaTheme="minorEastAsia"/>
        </w:rPr>
        <w:t>Post-LNA electronics</w:t>
      </w:r>
      <w:bookmarkEnd w:id="20"/>
    </w:p>
    <w:p w:rsidR="00930055" w:rsidP="00AC7496" w:rsidRDefault="004A7FAD" w14:paraId="6414A470" w14:textId="16D2426F">
      <w:pPr>
        <w:pStyle w:val="BodyTextFirstIndent"/>
        <w:rPr>
          <w:rFonts w:eastAsiaTheme="minorEastAsia"/>
        </w:rPr>
      </w:pPr>
      <w:r>
        <w:rPr>
          <w:rFonts w:eastAsiaTheme="minorEastAsia"/>
        </w:rPr>
        <w:t xml:space="preserve">The electronics </w:t>
      </w:r>
      <w:r w:rsidR="00194CAA">
        <w:rPr>
          <w:rFonts w:eastAsiaTheme="minorEastAsia"/>
        </w:rPr>
        <w:t>between the LNAs and the digitizers</w:t>
      </w:r>
      <w:r w:rsidR="008F5AD1">
        <w:rPr>
          <w:rFonts w:eastAsiaTheme="minorEastAsia"/>
        </w:rPr>
        <w:t xml:space="preserve"> comprise several </w:t>
      </w:r>
      <w:r w:rsidR="00940F0A">
        <w:rPr>
          <w:rFonts w:eastAsiaTheme="minorEastAsia"/>
        </w:rPr>
        <w:t>units that</w:t>
      </w:r>
      <w:r w:rsidR="008F5AD1">
        <w:rPr>
          <w:rFonts w:eastAsiaTheme="minorEastAsia"/>
        </w:rPr>
        <w:t xml:space="preserve"> </w:t>
      </w:r>
      <w:r w:rsidR="002A6377">
        <w:rPr>
          <w:rFonts w:eastAsiaTheme="minorEastAsia"/>
        </w:rPr>
        <w:t>must</w:t>
      </w:r>
      <w:r w:rsidR="008F5AD1">
        <w:rPr>
          <w:rFonts w:eastAsiaTheme="minorEastAsia"/>
        </w:rPr>
        <w:t xml:space="preserve"> be </w:t>
      </w:r>
      <w:r w:rsidR="003B2977">
        <w:rPr>
          <w:rFonts w:eastAsiaTheme="minorEastAsia"/>
        </w:rPr>
        <w:t>considered as a whole to optimize properly.</w:t>
      </w:r>
      <w:r w:rsidR="00FB22B9">
        <w:rPr>
          <w:rFonts w:eastAsiaTheme="minorEastAsia"/>
        </w:rPr>
        <w:t xml:space="preserve"> </w:t>
      </w:r>
      <w:r w:rsidR="002A6377">
        <w:rPr>
          <w:rFonts w:eastAsiaTheme="minorEastAsia"/>
        </w:rPr>
        <w:t xml:space="preserve">A critical aspect is the </w:t>
      </w:r>
      <w:r w:rsidR="00FD08BA">
        <w:rPr>
          <w:rFonts w:eastAsiaTheme="minorEastAsia"/>
        </w:rPr>
        <w:t>R</w:t>
      </w:r>
      <w:r w:rsidR="002142E4">
        <w:rPr>
          <w:rFonts w:eastAsiaTheme="minorEastAsia"/>
        </w:rPr>
        <w:t>FoF</w:t>
      </w:r>
      <w:r w:rsidR="00FD08BA">
        <w:rPr>
          <w:rFonts w:eastAsiaTheme="minorEastAsia"/>
        </w:rPr>
        <w:t xml:space="preserve"> link, which </w:t>
      </w:r>
      <w:r w:rsidR="003E161E">
        <w:rPr>
          <w:rFonts w:eastAsiaTheme="minorEastAsia"/>
        </w:rPr>
        <w:t xml:space="preserve">has not yet been </w:t>
      </w:r>
      <w:r w:rsidR="00CE6588">
        <w:rPr>
          <w:rFonts w:eastAsiaTheme="minorEastAsia"/>
        </w:rPr>
        <w:t xml:space="preserve">qualified to </w:t>
      </w:r>
      <w:r w:rsidR="0039672D">
        <w:rPr>
          <w:rFonts w:eastAsiaTheme="minorEastAsia"/>
        </w:rPr>
        <w:t>meet the DSA-2000 project requirements</w:t>
      </w:r>
      <w:r w:rsidR="005803F6">
        <w:rPr>
          <w:rFonts w:eastAsiaTheme="minorEastAsia"/>
        </w:rPr>
        <w:t xml:space="preserve">. </w:t>
      </w:r>
      <w:r w:rsidR="00191404">
        <w:rPr>
          <w:rFonts w:eastAsiaTheme="minorEastAsia"/>
        </w:rPr>
        <w:t xml:space="preserve">A section is devoted to analysis of the </w:t>
      </w:r>
      <w:r w:rsidR="008B1F4D">
        <w:rPr>
          <w:rFonts w:eastAsiaTheme="minorEastAsia"/>
        </w:rPr>
        <w:t>link t</w:t>
      </w:r>
      <w:r w:rsidR="006A292F">
        <w:rPr>
          <w:rFonts w:eastAsiaTheme="minorEastAsia"/>
        </w:rPr>
        <w:t xml:space="preserve">o </w:t>
      </w:r>
      <w:r w:rsidR="005D0BE2">
        <w:rPr>
          <w:rFonts w:eastAsiaTheme="minorEastAsia"/>
        </w:rPr>
        <w:t>justify the expectation that it will be able to meet the requirements for DS-2000</w:t>
      </w:r>
      <w:r w:rsidR="005803F6">
        <w:rPr>
          <w:rFonts w:eastAsiaTheme="minorEastAsia"/>
        </w:rPr>
        <w:t>.</w:t>
      </w:r>
    </w:p>
    <w:p w:rsidR="0063545E" w:rsidP="00AC7496" w:rsidRDefault="00895229" w14:paraId="0DB77E36" w14:textId="1B586169">
      <w:pPr>
        <w:pStyle w:val="BodyTextFirstIndent"/>
        <w:rPr>
          <w:rFonts w:eastAsiaTheme="minorEastAsia"/>
        </w:rPr>
      </w:pPr>
      <w:r>
        <w:rPr>
          <w:rFonts w:eastAsiaTheme="minorEastAsia"/>
        </w:rPr>
        <w:t>The two physical modules are the FEM at the antenna</w:t>
      </w:r>
      <w:r w:rsidR="005A2579">
        <w:rPr>
          <w:rFonts w:eastAsiaTheme="minorEastAsia"/>
        </w:rPr>
        <w:t>, and the BEM in the control building.</w:t>
      </w:r>
      <w:r w:rsidR="00491E53">
        <w:rPr>
          <w:rFonts w:eastAsiaTheme="minorEastAsia"/>
        </w:rPr>
        <w:t xml:space="preserve"> Prototype </w:t>
      </w:r>
      <w:r w:rsidR="00572FC7">
        <w:rPr>
          <w:rFonts w:eastAsiaTheme="minorEastAsia"/>
        </w:rPr>
        <w:t xml:space="preserve">modules are shown in </w:t>
      </w:r>
      <w:r w:rsidR="0086313C">
        <w:rPr>
          <w:rFonts w:eastAsiaTheme="minorEastAsia"/>
        </w:rPr>
        <w:fldChar w:fldCharType="begin"/>
      </w:r>
      <w:r w:rsidR="0086313C">
        <w:rPr>
          <w:rFonts w:eastAsiaTheme="minorEastAsia"/>
        </w:rPr>
        <w:instrText xml:space="preserve"> REF _Ref148867397 \h </w:instrText>
      </w:r>
      <w:r w:rsidR="0086313C">
        <w:rPr>
          <w:rFonts w:eastAsiaTheme="minorEastAsia"/>
        </w:rPr>
      </w:r>
      <w:r w:rsidR="0086313C">
        <w:rPr>
          <w:rFonts w:eastAsiaTheme="minorEastAsia"/>
        </w:rPr>
        <w:fldChar w:fldCharType="separate"/>
      </w:r>
      <w:r w:rsidR="006E18C7">
        <w:t xml:space="preserve">Figure </w:t>
      </w:r>
      <w:r w:rsidR="006E18C7">
        <w:rPr>
          <w:noProof/>
        </w:rPr>
        <w:t>5</w:t>
      </w:r>
      <w:r w:rsidR="0086313C">
        <w:rPr>
          <w:rFonts w:eastAsiaTheme="minorEastAsia"/>
        </w:rPr>
        <w:fldChar w:fldCharType="end"/>
      </w:r>
      <w:r w:rsidR="0086313C">
        <w:rPr>
          <w:rFonts w:eastAsiaTheme="minorEastAsia"/>
        </w:rPr>
        <w:t>.</w:t>
      </w:r>
      <w:r w:rsidR="00B81D3F">
        <w:rPr>
          <w:rFonts w:eastAsiaTheme="minorEastAsia"/>
        </w:rPr>
        <w:t xml:space="preserve"> </w:t>
      </w:r>
      <w:r w:rsidR="0066106F">
        <w:rPr>
          <w:rFonts w:eastAsiaTheme="minorEastAsia"/>
        </w:rPr>
        <w:t xml:space="preserve">These are intended to evaluate and verify </w:t>
      </w:r>
      <w:r w:rsidR="00A3046A">
        <w:rPr>
          <w:rFonts w:eastAsiaTheme="minorEastAsia"/>
        </w:rPr>
        <w:t xml:space="preserve">the RF </w:t>
      </w:r>
      <w:r w:rsidR="0066106F">
        <w:rPr>
          <w:rFonts w:eastAsiaTheme="minorEastAsia"/>
        </w:rPr>
        <w:t>performance</w:t>
      </w:r>
      <w:r w:rsidR="00061781">
        <w:rPr>
          <w:rFonts w:eastAsiaTheme="minorEastAsia"/>
        </w:rPr>
        <w:t xml:space="preserve">, and the final design will be done in conjunction with </w:t>
      </w:r>
      <w:r w:rsidR="000D6329">
        <w:rPr>
          <w:rFonts w:eastAsiaTheme="minorEastAsia"/>
        </w:rPr>
        <w:t xml:space="preserve">the packaging design for manufacturability and </w:t>
      </w:r>
      <w:r w:rsidR="00DF62B2">
        <w:rPr>
          <w:rFonts w:eastAsiaTheme="minorEastAsia"/>
        </w:rPr>
        <w:t>operati</w:t>
      </w:r>
      <w:r w:rsidR="00A3046A">
        <w:rPr>
          <w:rFonts w:eastAsiaTheme="minorEastAsia"/>
        </w:rPr>
        <w:t>ons considerat</w:t>
      </w:r>
      <w:r w:rsidR="00224619">
        <w:rPr>
          <w:rFonts w:eastAsiaTheme="minorEastAsia"/>
        </w:rPr>
        <w:t>i</w:t>
      </w:r>
      <w:r w:rsidR="00A3046A">
        <w:rPr>
          <w:rFonts w:eastAsiaTheme="minorEastAsia"/>
        </w:rPr>
        <w:t>ons.</w:t>
      </w:r>
    </w:p>
    <w:p w:rsidR="005A2579" w:rsidP="00AC7496" w:rsidRDefault="005A2579" w14:paraId="12DF1CDF" w14:textId="77777777">
      <w:pPr>
        <w:pStyle w:val="BodyTextFirstIndent"/>
        <w:rPr>
          <w:rFonts w:eastAsiaTheme="minorEastAsia"/>
        </w:rPr>
      </w:pPr>
    </w:p>
    <w:p w:rsidR="002055CB" w:rsidP="002055CB" w:rsidRDefault="002055CB" w14:paraId="4BC15D9E" w14:textId="77777777">
      <w:pPr>
        <w:pStyle w:val="BodyTextFirstIndent"/>
        <w:keepNext/>
        <w:ind w:firstLine="0"/>
      </w:pPr>
      <w:r>
        <w:rPr>
          <w:rFonts w:eastAsiaTheme="minorEastAsia"/>
          <w:noProof/>
        </w:rPr>
        <mc:AlternateContent>
          <mc:Choice Requires="wpc">
            <w:drawing>
              <wp:inline distT="0" distB="0" distL="0" distR="0" wp14:anchorId="00E05CDB" wp14:editId="6F98418C">
                <wp:extent cx="6271260" cy="2706624"/>
                <wp:effectExtent l="0" t="0" r="0" b="0"/>
                <wp:docPr id="1534568858" name="Canvas 15345688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54232748" name="Content Placeholder 5">
                            <a:extLst>
                              <a:ext uri="{FF2B5EF4-FFF2-40B4-BE49-F238E27FC236}">
                                <a16:creationId xmlns:a16="http://schemas.microsoft.com/office/drawing/2014/main" id="{50F02FEB-E7A0-BA17-B258-CE717EE222E6}"/>
                              </a:ext>
                            </a:extLst>
                          </pic:cNvPr>
                          <pic:cNvPicPr>
                            <a:picLocks noGrp="1" noChangeAspect="1"/>
                          </pic:cNvPicPr>
                        </pic:nvPicPr>
                        <pic:blipFill>
                          <a:blip r:embed="rId28" cstate="print">
                            <a:extLst>
                              <a:ext uri="{28A0092B-C50C-407E-A947-70E740481C1C}">
                                <a14:useLocalDpi xmlns:a14="http://schemas.microsoft.com/office/drawing/2010/main" val="0"/>
                              </a:ext>
                            </a:extLst>
                          </a:blip>
                          <a:srcRect r="9087" b="12439"/>
                          <a:stretch>
                            <a:fillRect/>
                          </a:stretch>
                        </pic:blipFill>
                        <pic:spPr bwMode="auto">
                          <a:xfrm rot="16200000">
                            <a:off x="354049" y="-354049"/>
                            <a:ext cx="2492301" cy="3200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8783730" name="Picture 198783730">
                            <a:extLst>
                              <a:ext uri="{FF2B5EF4-FFF2-40B4-BE49-F238E27FC236}">
                                <a16:creationId xmlns:a16="http://schemas.microsoft.com/office/drawing/2014/main" id="{A099CA4F-6A05-F53B-D399-2C1630A39924}"/>
                              </a:ext>
                            </a:extLst>
                          </pic:cNvPr>
                          <pic:cNvPicPr>
                            <a:picLocks noChangeAspect="1"/>
                          </pic:cNvPicPr>
                        </pic:nvPicPr>
                        <pic:blipFill>
                          <a:blip r:embed="rId29">
                            <a:extLst>
                              <a:ext uri="{28A0092B-C50C-407E-A947-70E740481C1C}">
                                <a14:useLocalDpi xmlns:a14="http://schemas.microsoft.com/office/drawing/2010/main" val="0"/>
                              </a:ext>
                            </a:extLst>
                          </a:blip>
                          <a:srcRect l="19382" t="5000"/>
                          <a:stretch>
                            <a:fillRect/>
                          </a:stretch>
                        </pic:blipFill>
                        <pic:spPr bwMode="auto">
                          <a:xfrm rot="5400000">
                            <a:off x="3857397" y="-536227"/>
                            <a:ext cx="1877279" cy="2949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0BD822F6">
              <v:group id="Canvas 1" style="width:493.8pt;height:213.1pt;mso-position-horizontal-relative:char;mso-position-vertical-relative:line" coordsize="62712,27063" o:spid="_x0000_s1026" editas="canvas" w14:anchorId="787D21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">
                <v:shape id="_x0000_s1027" style="position:absolute;width:62712;height:27063;visibility:visible;mso-wrap-style:square" filled="t" type="#_x0000_t75">
                  <v:fill o:detectmouseclick="t"/>
                  <v:path o:connecttype="none"/>
                </v:shape>
                <v:shape id="Picture 198783730" style="position:absolute;left:38573;top:-5362;width:18773;height:29498;rotation:9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">
                  <v:imagedata cropleft="12702f" croptop="3277f" o:title="" r:id="rId30"/>
                  <v:path arrowok="t"/>
                </v:shape>
                <w10:anchorlock/>
              </v:group>
            </w:pict>
          </mc:Fallback>
        </mc:AlternateContent>
      </w:r>
    </w:p>
    <w:p w:rsidRPr="00896501" w:rsidR="002055CB" w:rsidP="002055CB" w:rsidRDefault="002055CB" w14:paraId="543142E6" w14:textId="34660439">
      <w:pPr>
        <w:pStyle w:val="Caption"/>
        <w:jc w:val="both"/>
        <w:rPr>
          <w:rFonts w:eastAsiaTheme="minorEastAsia"/>
        </w:rPr>
      </w:pPr>
      <w:bookmarkStart w:name="_Ref148867397" w:id="21"/>
      <w:r>
        <w:t xml:space="preserve">Figure </w:t>
      </w:r>
      <w:r w:rsidR="00F3529B">
        <w:fldChar w:fldCharType="begin"/>
      </w:r>
      <w:r w:rsidR="00F3529B">
        <w:instrText xml:space="preserve"> SEQ Figure \* ARABIC </w:instrText>
      </w:r>
      <w:r w:rsidR="00F3529B">
        <w:fldChar w:fldCharType="separate"/>
      </w:r>
      <w:r w:rsidR="006E18C7">
        <w:rPr>
          <w:noProof/>
        </w:rPr>
        <w:t>5</w:t>
      </w:r>
      <w:r w:rsidR="00F3529B">
        <w:rPr>
          <w:noProof/>
        </w:rPr>
        <w:fldChar w:fldCharType="end"/>
      </w:r>
      <w:bookmarkEnd w:id="21"/>
      <w:r>
        <w:t xml:space="preserve">.  </w:t>
      </w:r>
      <w:r>
        <w:rPr>
          <w:i/>
          <w:iCs w:val="0"/>
        </w:rPr>
        <w:t xml:space="preserve">Left: </w:t>
      </w:r>
      <w:r>
        <w:t xml:space="preserve">A version of the prototype for the front-end module. The RF path is in the top block, with the laser diode and its fiber pigtail on the right. The lower block contains components for regulating power and monitor and control. </w:t>
      </w:r>
      <w:r>
        <w:rPr>
          <w:i/>
          <w:iCs w:val="0"/>
        </w:rPr>
        <w:t xml:space="preserve">Right: </w:t>
      </w:r>
      <w:r>
        <w:t>An iteration of the back-end module</w:t>
      </w:r>
      <w:r w:rsidR="009F2C61">
        <w:t>. The</w:t>
      </w:r>
      <w:r>
        <w:t xml:space="preserve"> photodiode </w:t>
      </w:r>
      <w:r w:rsidR="00184DD5">
        <w:t xml:space="preserve">is </w:t>
      </w:r>
      <w:r>
        <w:t>on the left edge</w:t>
      </w:r>
      <w:r w:rsidR="00184DD5">
        <w:t xml:space="preserve"> and the RF output on the right.</w:t>
      </w:r>
    </w:p>
    <w:p w:rsidR="00F00686" w:rsidP="00F00686" w:rsidRDefault="00F00686" w14:paraId="558DEF89" w14:textId="77777777">
      <w:pPr>
        <w:pStyle w:val="Heading3"/>
        <w:numPr>
          <w:ilvl w:val="2"/>
          <w:numId w:val="4"/>
        </w:numPr>
        <w:rPr>
          <w:rFonts w:eastAsiaTheme="minorEastAsia"/>
        </w:rPr>
      </w:pPr>
      <w:bookmarkStart w:name="_Toc148960906" w:id="22"/>
      <w:r>
        <w:rPr>
          <w:rFonts w:eastAsiaTheme="minorEastAsia"/>
        </w:rPr>
        <w:t>Front-end module</w:t>
      </w:r>
      <w:bookmarkEnd w:id="22"/>
    </w:p>
    <w:p w:rsidR="002055CB" w:rsidP="00F00686" w:rsidRDefault="00F00686" w14:paraId="4B65D070" w14:textId="079B5FE8">
      <w:pPr>
        <w:pStyle w:val="BodyTextFirstIndent"/>
        <w:rPr>
          <w:rFonts w:eastAsiaTheme="minorEastAsia"/>
        </w:rPr>
      </w:pPr>
      <w:r>
        <w:rPr>
          <w:rFonts w:eastAsiaTheme="minorEastAsia"/>
        </w:rPr>
        <w:t>The front-end module conditions the signal for transmission to the control building on the RFoF. The transmission side of the optical link is an integral part of the module. It is based on a</w:t>
      </w:r>
      <w:r w:rsidR="00D45640">
        <w:rPr>
          <w:rFonts w:eastAsiaTheme="minorEastAsia"/>
        </w:rPr>
        <w:t xml:space="preserve"> </w:t>
      </w:r>
      <w:r>
        <w:rPr>
          <w:rFonts w:eastAsiaTheme="minorEastAsia"/>
        </w:rPr>
        <w:t xml:space="preserve">laser diode that is directly modulated through its bias current. </w:t>
      </w:r>
      <w:r w:rsidR="00A51C43">
        <w:rPr>
          <w:rFonts w:eastAsiaTheme="minorEastAsia"/>
        </w:rPr>
        <w:t>L</w:t>
      </w:r>
      <w:r>
        <w:rPr>
          <w:rFonts w:eastAsiaTheme="minorEastAsia"/>
        </w:rPr>
        <w:t>aser diodes have high equivalent noise temperatures due to their relative intensity noise (</w:t>
      </w:r>
      <m:oMath>
        <m:r>
          <w:rPr>
            <w:rFonts w:ascii="Cambria Math" w:hAnsi="Cambria Math" w:eastAsiaTheme="minorEastAsia"/>
          </w:rPr>
          <m:t>RIN</m:t>
        </m:r>
      </m:oMath>
      <w:r>
        <w:rPr>
          <w:rFonts w:eastAsiaTheme="minorEastAsia"/>
        </w:rPr>
        <w:t>) so sufficient gain is required to overcome this contribution to the noise budget. However, the higher power levels make the signal path more susceptible to RFI harmonics and intermodulation products</w:t>
      </w:r>
      <w:r w:rsidR="001A1B58">
        <w:rPr>
          <w:rFonts w:eastAsiaTheme="minorEastAsia"/>
        </w:rPr>
        <w:t xml:space="preserve"> due to a non-linear transfer function.</w:t>
      </w:r>
    </w:p>
    <w:p w:rsidR="003047CE" w:rsidP="00750D84" w:rsidRDefault="00F43F5C" w14:paraId="501130E5" w14:textId="6016DEC6">
      <w:pPr>
        <w:pStyle w:val="BodyTextFirstIndent"/>
        <w:rPr>
          <w:rFonts w:eastAsiaTheme="minorEastAsia"/>
        </w:rPr>
      </w:pPr>
      <w:r>
        <w:rPr>
          <w:rFonts w:eastAsiaTheme="minorEastAsia"/>
        </w:rPr>
        <w:t xml:space="preserve">Significant RFI is </w:t>
      </w:r>
      <w:r w:rsidR="002366B9">
        <w:rPr>
          <w:rFonts w:eastAsiaTheme="minorEastAsia"/>
        </w:rPr>
        <w:t xml:space="preserve">expected </w:t>
      </w:r>
      <w:r w:rsidR="00A30895">
        <w:rPr>
          <w:rFonts w:eastAsiaTheme="minorEastAsia"/>
        </w:rPr>
        <w:t xml:space="preserve">but </w:t>
      </w:r>
      <w:r w:rsidR="00184DD5">
        <w:rPr>
          <w:rFonts w:eastAsiaTheme="minorEastAsia"/>
        </w:rPr>
        <w:t xml:space="preserve">the </w:t>
      </w:r>
      <w:r w:rsidR="00A30895">
        <w:rPr>
          <w:rFonts w:eastAsiaTheme="minorEastAsia"/>
        </w:rPr>
        <w:t xml:space="preserve">quantitative levels </w:t>
      </w:r>
      <w:r w:rsidR="0047000D">
        <w:rPr>
          <w:rFonts w:eastAsiaTheme="minorEastAsia"/>
        </w:rPr>
        <w:t xml:space="preserve">will depend on the final site choice and </w:t>
      </w:r>
      <w:r w:rsidR="001547C8">
        <w:rPr>
          <w:rFonts w:eastAsiaTheme="minorEastAsia"/>
        </w:rPr>
        <w:t xml:space="preserve">will </w:t>
      </w:r>
      <w:r w:rsidR="00673065">
        <w:rPr>
          <w:rFonts w:eastAsiaTheme="minorEastAsia"/>
        </w:rPr>
        <w:t xml:space="preserve">vary and </w:t>
      </w:r>
      <w:r w:rsidR="001547C8">
        <w:rPr>
          <w:rFonts w:eastAsiaTheme="minorEastAsia"/>
        </w:rPr>
        <w:t>evolve with time</w:t>
      </w:r>
      <w:r w:rsidR="00F63832">
        <w:rPr>
          <w:rFonts w:eastAsiaTheme="minorEastAsia"/>
        </w:rPr>
        <w:t xml:space="preserve"> </w:t>
      </w:r>
      <w:r w:rsidR="003D6084">
        <w:rPr>
          <w:rFonts w:eastAsiaTheme="minorEastAsia"/>
        </w:rPr>
        <w:t>so</w:t>
      </w:r>
      <w:r w:rsidR="00F63832">
        <w:rPr>
          <w:rFonts w:eastAsiaTheme="minorEastAsia"/>
        </w:rPr>
        <w:t xml:space="preserve"> </w:t>
      </w:r>
      <w:r w:rsidR="008A0168">
        <w:rPr>
          <w:rFonts w:eastAsiaTheme="minorEastAsia"/>
        </w:rPr>
        <w:t xml:space="preserve">a best effort at mitigation is required. </w:t>
      </w:r>
      <w:r w:rsidR="00280B5B">
        <w:rPr>
          <w:rFonts w:eastAsiaTheme="minorEastAsia"/>
        </w:rPr>
        <w:t>Minimization</w:t>
      </w:r>
      <w:r w:rsidR="005B165B">
        <w:rPr>
          <w:rFonts w:eastAsiaTheme="minorEastAsia"/>
        </w:rPr>
        <w:t xml:space="preserve"> of out-of-band power with a band</w:t>
      </w:r>
      <w:r w:rsidR="00585A9C">
        <w:rPr>
          <w:rFonts w:eastAsiaTheme="minorEastAsia"/>
        </w:rPr>
        <w:t>-</w:t>
      </w:r>
      <w:r w:rsidR="005B165B">
        <w:rPr>
          <w:rFonts w:eastAsiaTheme="minorEastAsia"/>
        </w:rPr>
        <w:t>pass filter is the first step</w:t>
      </w:r>
      <w:r w:rsidR="008778EB">
        <w:rPr>
          <w:rFonts w:eastAsiaTheme="minorEastAsia"/>
        </w:rPr>
        <w:t>. For RFI within the nominal band, low</w:t>
      </w:r>
      <w:r w:rsidR="00DC709A">
        <w:rPr>
          <w:rFonts w:eastAsiaTheme="minorEastAsia"/>
        </w:rPr>
        <w:t>-</w:t>
      </w:r>
      <w:r w:rsidR="008778EB">
        <w:rPr>
          <w:rFonts w:eastAsiaTheme="minorEastAsia"/>
        </w:rPr>
        <w:t>level narrow</w:t>
      </w:r>
      <w:r w:rsidR="00DC709A">
        <w:rPr>
          <w:rFonts w:eastAsiaTheme="minorEastAsia"/>
        </w:rPr>
        <w:t>-band</w:t>
      </w:r>
      <w:r w:rsidR="008778EB">
        <w:rPr>
          <w:rFonts w:eastAsiaTheme="minorEastAsia"/>
        </w:rPr>
        <w:t xml:space="preserve"> </w:t>
      </w:r>
      <w:r w:rsidR="00DC709A">
        <w:rPr>
          <w:rFonts w:eastAsiaTheme="minorEastAsia"/>
        </w:rPr>
        <w:t xml:space="preserve">signals </w:t>
      </w:r>
      <w:r w:rsidR="008778EB">
        <w:rPr>
          <w:rFonts w:eastAsiaTheme="minorEastAsia"/>
        </w:rPr>
        <w:t>can be rejected</w:t>
      </w:r>
      <w:r w:rsidR="00DC709A">
        <w:rPr>
          <w:rFonts w:eastAsiaTheme="minorEastAsia"/>
        </w:rPr>
        <w:t xml:space="preserve"> by dropping</w:t>
      </w:r>
      <w:r w:rsidR="00D53CAF">
        <w:rPr>
          <w:rFonts w:eastAsiaTheme="minorEastAsia"/>
        </w:rPr>
        <w:t xml:space="preserve"> spectral channels in the radio camera.</w:t>
      </w:r>
      <w:r w:rsidR="006F6DBD">
        <w:rPr>
          <w:rFonts w:eastAsiaTheme="minorEastAsia"/>
        </w:rPr>
        <w:t xml:space="preserve"> </w:t>
      </w:r>
      <w:r w:rsidR="003306F8">
        <w:rPr>
          <w:rFonts w:eastAsiaTheme="minorEastAsia"/>
        </w:rPr>
        <w:t>Hig</w:t>
      </w:r>
      <w:r w:rsidR="00C76B60">
        <w:rPr>
          <w:rFonts w:eastAsiaTheme="minorEastAsia"/>
        </w:rPr>
        <w:t>h</w:t>
      </w:r>
      <w:r w:rsidR="003306F8">
        <w:rPr>
          <w:rFonts w:eastAsiaTheme="minorEastAsia"/>
        </w:rPr>
        <w:t xml:space="preserve">er levels will cause </w:t>
      </w:r>
      <w:r w:rsidR="00ED0E09">
        <w:rPr>
          <w:rFonts w:eastAsiaTheme="minorEastAsia"/>
        </w:rPr>
        <w:t xml:space="preserve">harmonics and intermodulation products, </w:t>
      </w:r>
      <w:r w:rsidR="00C76B60">
        <w:rPr>
          <w:rFonts w:eastAsiaTheme="minorEastAsia"/>
        </w:rPr>
        <w:t>contaminating more channels</w:t>
      </w:r>
      <w:r w:rsidR="008C32F0">
        <w:rPr>
          <w:rFonts w:eastAsiaTheme="minorEastAsia"/>
        </w:rPr>
        <w:t>.</w:t>
      </w:r>
      <w:r w:rsidR="00EE2CF1">
        <w:rPr>
          <w:rFonts w:eastAsiaTheme="minorEastAsia"/>
        </w:rPr>
        <w:t xml:space="preserve"> </w:t>
      </w:r>
      <w:r w:rsidR="00CD1BB6">
        <w:rPr>
          <w:rFonts w:eastAsiaTheme="minorEastAsia"/>
        </w:rPr>
        <w:t>Up to 35</w:t>
      </w:r>
      <w:r w:rsidR="0023051A">
        <w:rPr>
          <w:rFonts w:eastAsiaTheme="minorEastAsia"/>
        </w:rPr>
        <w:t xml:space="preserve">% of the band can be </w:t>
      </w:r>
      <w:r w:rsidR="00C2520C">
        <w:rPr>
          <w:rFonts w:eastAsiaTheme="minorEastAsia"/>
        </w:rPr>
        <w:t>cut</w:t>
      </w:r>
      <w:r w:rsidR="0023051A">
        <w:rPr>
          <w:rFonts w:eastAsiaTheme="minorEastAsia"/>
        </w:rPr>
        <w:t xml:space="preserve"> </w:t>
      </w:r>
      <w:r w:rsidR="00226DCA">
        <w:rPr>
          <w:rFonts w:eastAsiaTheme="minorEastAsia"/>
        </w:rPr>
        <w:t>and still allow the science goals to be achieved</w:t>
      </w:r>
      <w:r w:rsidR="00627C89">
        <w:rPr>
          <w:rFonts w:eastAsiaTheme="minorEastAsia"/>
        </w:rPr>
        <w:t>.</w:t>
      </w:r>
    </w:p>
    <w:p w:rsidR="00C96DD1" w:rsidP="00C96DD1" w:rsidRDefault="00C96DD1" w14:paraId="54DB5733" w14:textId="77777777">
      <w:pPr>
        <w:pStyle w:val="BodyTextFirstIndent"/>
        <w:rPr>
          <w:rFonts w:eastAsiaTheme="minorEastAsia"/>
        </w:rPr>
      </w:pPr>
      <w:r>
        <w:rPr>
          <w:rFonts w:eastAsiaTheme="minorEastAsia"/>
        </w:rPr>
        <w:t xml:space="preserve">An ultimate limit on non-linearity is set by the range of the ADC, but the linearity of the analog path must also be considered. The laser diode in the optical link is likely the primary source of non-linearity, and the variation on performance among manufacturers and models is very large. D’Addario </w:t>
      </w:r>
      <w:r>
        <w:rPr>
          <w:rFonts w:eastAsiaTheme="minorEastAsia"/>
        </w:rPr>
        <w:fldChar w:fldCharType="begin"/>
      </w:r>
      <w:r>
        <w:rPr>
          <w:rFonts w:eastAsiaTheme="minorEastAsia"/>
        </w:rPr>
        <w:instrText xml:space="preserve"> ADDIN ZOTERO_ITEM CSL_CITATION {"citationID":"AXCntJIY","properties":{"formattedCitation":"[10]","plainCitation":"[10]","noteIndex":0},"citationItems":[{"id":1530,"uris":["http://zotero.org/users/local/Y5otwwE4/items/S93Y4VZZ"],"itemData":{"id":1530,"type":"report","genre":"Internal Memo","title":"Evaluation of laser diodes for possible use in DSA-2000 RF-over-fiber signal transmission","author":[{"family":"D'Addario","given":"Larry"}],"issued":{"date-parts":[["2022",9,27]]}}}],"schema":"https://github.com/citation-style-language/schema/raw/master/csl-citation.json"} </w:instrText>
      </w:r>
      <w:r>
        <w:rPr>
          <w:rFonts w:eastAsiaTheme="minorEastAsia"/>
        </w:rPr>
        <w:fldChar w:fldCharType="separate"/>
      </w:r>
      <w:r w:rsidRPr="00B5299F">
        <w:rPr>
          <w:rFonts w:ascii="Times New Roman" w:hAnsi="Times New Roman" w:eastAsiaTheme="minorEastAsia"/>
        </w:rPr>
        <w:t>[10]</w:t>
      </w:r>
      <w:r>
        <w:rPr>
          <w:rFonts w:eastAsiaTheme="minorEastAsia"/>
        </w:rPr>
        <w:fldChar w:fldCharType="end"/>
      </w:r>
      <w:r>
        <w:rPr>
          <w:rFonts w:eastAsiaTheme="minorEastAsia"/>
        </w:rPr>
        <w:t xml:space="preserve"> has tabulated an extensive set of measurements comparing noise and linearity for a range of devices showing that even consecutive serial numbers can have a range of performance. The final choice of device is still open, but the circuit design is proceeding with the goal of supporting a variety of potential devices.</w:t>
      </w:r>
    </w:p>
    <w:p w:rsidR="00C04935" w:rsidP="00C04935" w:rsidRDefault="00C04935" w14:paraId="6CF5A33B" w14:textId="17852F96">
      <w:pPr>
        <w:pStyle w:val="BodyTextFirstIndent"/>
        <w:rPr>
          <w:b/>
          <w:bCs/>
        </w:rPr>
      </w:pPr>
      <w:r>
        <w:rPr>
          <w:rFonts w:eastAsiaTheme="minorEastAsia"/>
        </w:rPr>
        <w:t xml:space="preserve">The design is being optimized </w:t>
      </w:r>
      <w:r w:rsidR="00C96DD1">
        <w:rPr>
          <w:rFonts w:eastAsiaTheme="minorEastAsia"/>
        </w:rPr>
        <w:t xml:space="preserve">in several aspects </w:t>
      </w:r>
      <w:r>
        <w:rPr>
          <w:rFonts w:eastAsiaTheme="minorEastAsia"/>
        </w:rPr>
        <w:t xml:space="preserve">for the expected operating conditions. For example, the passband can be designed with a positive slope to de-emphasize </w:t>
      </w:r>
      <w:r w:rsidR="000A5B9E">
        <w:rPr>
          <w:rFonts w:eastAsiaTheme="minorEastAsia"/>
        </w:rPr>
        <w:t xml:space="preserve">RFI </w:t>
      </w:r>
      <w:r>
        <w:rPr>
          <w:rFonts w:eastAsiaTheme="minorEastAsia"/>
        </w:rPr>
        <w:t>cell tower</w:t>
      </w:r>
      <w:r w:rsidR="000A5B9E">
        <w:rPr>
          <w:rFonts w:eastAsiaTheme="minorEastAsia"/>
        </w:rPr>
        <w:t xml:space="preserve"> signals in the </w:t>
      </w:r>
      <w:r w:rsidR="00FE4929">
        <w:rPr>
          <w:rFonts w:eastAsiaTheme="minorEastAsia"/>
        </w:rPr>
        <w:t>600</w:t>
      </w:r>
      <w:r w:rsidR="00FE4929">
        <w:rPr>
          <w:rFonts w:eastAsiaTheme="minorEastAsia" w:cstheme="minorHAnsi"/>
        </w:rPr>
        <w:t>–</w:t>
      </w:r>
      <w:r w:rsidR="00FE4929">
        <w:rPr>
          <w:rFonts w:eastAsiaTheme="minorEastAsia"/>
        </w:rPr>
        <w:t>850 MHz band</w:t>
      </w:r>
      <w:r>
        <w:rPr>
          <w:rFonts w:eastAsiaTheme="minorEastAsia"/>
        </w:rPr>
        <w:t xml:space="preserve"> </w:t>
      </w:r>
      <w:r w:rsidR="00495CB9">
        <w:rPr>
          <w:rFonts w:eastAsiaTheme="minorEastAsia"/>
        </w:rPr>
        <w:t>where</w:t>
      </w:r>
      <w:r>
        <w:rPr>
          <w:rFonts w:eastAsiaTheme="minorEastAsia"/>
        </w:rPr>
        <w:t xml:space="preserve"> the laser noise lower. This will then be compensated in the BEM</w:t>
      </w:r>
      <w:r w:rsidR="005D15E0">
        <w:rPr>
          <w:rFonts w:eastAsiaTheme="minorEastAsia"/>
        </w:rPr>
        <w:t xml:space="preserve"> to provide a flat spectrum to the digitizer</w:t>
      </w:r>
      <w:r>
        <w:rPr>
          <w:rFonts w:eastAsiaTheme="minorEastAsia"/>
        </w:rPr>
        <w:t xml:space="preserve">. Additionally, to allow adaptation to short- and long-term variations in RFI levels, selectable filters are included, and step attenuators enable </w:t>
      </w:r>
      <w:r w:rsidR="00B53A36">
        <w:rPr>
          <w:rFonts w:eastAsiaTheme="minorEastAsia"/>
        </w:rPr>
        <w:t xml:space="preserve">optimization of levels </w:t>
      </w:r>
      <w:r w:rsidR="00D5418F">
        <w:rPr>
          <w:rFonts w:eastAsiaTheme="minorEastAsia"/>
        </w:rPr>
        <w:t>for different filter selections and RFI levels.</w:t>
      </w:r>
    </w:p>
    <w:p w:rsidR="00E05366" w:rsidP="00E05366" w:rsidRDefault="001C73B6" w14:paraId="28DCDE57" w14:textId="4C0704B8">
      <w:pPr>
        <w:pStyle w:val="BodyTextFirstIndent"/>
      </w:pPr>
      <w:r>
        <w:t>Though not in the baseline plan, a</w:t>
      </w:r>
      <w:r w:rsidR="00E05366">
        <w:t xml:space="preserve"> very flexible varactor-tuned </w:t>
      </w:r>
      <w:r w:rsidR="00495CB9">
        <w:t xml:space="preserve">filter </w:t>
      </w:r>
      <w:r w:rsidR="00E05366">
        <w:t xml:space="preserve">provides a </w:t>
      </w:r>
      <w:r w:rsidR="00E05366">
        <w:rPr>
          <w:rFonts w:ascii="Calibri" w:hAnsi="Calibri" w:cs="Calibri"/>
        </w:rPr>
        <w:t>−</w:t>
      </w:r>
      <w:r w:rsidR="00E05366">
        <w:t>40</w:t>
      </w:r>
      <w:r w:rsidR="00EC36B6">
        <w:t>-</w:t>
      </w:r>
      <w:r w:rsidR="00E05366">
        <w:t>dB, 10</w:t>
      </w:r>
      <w:r w:rsidR="00EC36B6">
        <w:t>-</w:t>
      </w:r>
      <w:r w:rsidR="00E05366">
        <w:t>MHz</w:t>
      </w:r>
      <w:r w:rsidR="00EC36B6">
        <w:t>-</w:t>
      </w:r>
      <w:r w:rsidR="00E05366">
        <w:t>wide notch (appropriate for cell phone RFI), remotely tunable from 700 to 950 MHz, has be</w:t>
      </w:r>
      <w:r w:rsidR="00686FB9">
        <w:t>en</w:t>
      </w:r>
      <w:r w:rsidR="00E05366">
        <w:t xml:space="preserve"> designed and tested. This same filter can be remotely tuned to give four </w:t>
      </w:r>
      <w:r w:rsidR="00B14365">
        <w:rPr>
          <w:rFonts w:ascii="Calibri" w:hAnsi="Calibri" w:cs="Calibri"/>
        </w:rPr>
        <w:t>−</w:t>
      </w:r>
      <w:r w:rsidR="00E05366">
        <w:t>10</w:t>
      </w:r>
      <w:r w:rsidR="00ED332C">
        <w:t>-</w:t>
      </w:r>
      <w:r w:rsidR="00E05366">
        <w:t xml:space="preserve">dB or two </w:t>
      </w:r>
      <w:r w:rsidR="00B14365">
        <w:rPr>
          <w:rFonts w:ascii="Calibri" w:hAnsi="Calibri" w:cs="Calibri"/>
        </w:rPr>
        <w:t>−</w:t>
      </w:r>
      <w:r w:rsidR="00E05366">
        <w:t>20</w:t>
      </w:r>
      <w:r w:rsidR="00ED332C">
        <w:t>-</w:t>
      </w:r>
      <w:r w:rsidR="00E05366">
        <w:t>dB</w:t>
      </w:r>
      <w:r w:rsidR="00ED332C">
        <w:t xml:space="preserve"> notches</w:t>
      </w:r>
      <w:r w:rsidR="00E05366">
        <w:t xml:space="preserve"> at separate frequencies. This sharp filter allows the radio astronomy data within +40 and </w:t>
      </w:r>
      <w:r w:rsidR="00AD2324">
        <w:rPr>
          <w:rFonts w:ascii="Calibri" w:hAnsi="Calibri" w:cs="Calibri"/>
        </w:rPr>
        <w:t>−</w:t>
      </w:r>
      <w:r w:rsidR="00E05366">
        <w:t>20 MHz of the notch frequency to be processed.</w:t>
      </w:r>
    </w:p>
    <w:p w:rsidR="00E12029" w:rsidP="009236C7" w:rsidRDefault="001056FC" w14:paraId="7BA3788B" w14:textId="5D7831EA">
      <w:pPr>
        <w:pStyle w:val="Heading3"/>
      </w:pPr>
      <w:bookmarkStart w:name="_Toc148960907" w:id="23"/>
      <w:r>
        <w:t>Optical link</w:t>
      </w:r>
      <w:bookmarkEnd w:id="23"/>
    </w:p>
    <w:p w:rsidRPr="00FF3B2F" w:rsidR="00AB18AD" w:rsidP="009677B0" w:rsidRDefault="001056FC" w14:paraId="7A27235E" w14:textId="0C7B5454">
      <w:pPr>
        <w:pStyle w:val="BodyTextFirstIndent"/>
      </w:pPr>
      <w:r>
        <w:rPr>
          <w:rFonts w:eastAsiaTheme="minorEastAsia"/>
        </w:rPr>
        <w:t>The analog optical link</w:t>
      </w:r>
      <w:r w:rsidR="00AD5ECC">
        <w:rPr>
          <w:rFonts w:eastAsiaTheme="minorEastAsia"/>
        </w:rPr>
        <w:t xml:space="preserve">, based on developments for the OVRO-LWA (long wavelength array) </w:t>
      </w:r>
      <w:r w:rsidR="00AD5ECC">
        <w:rPr>
          <w:rFonts w:eastAsiaTheme="minorEastAsia"/>
        </w:rPr>
        <w:fldChar w:fldCharType="begin"/>
      </w:r>
      <w:r w:rsidR="00B5299F">
        <w:rPr>
          <w:rFonts w:eastAsiaTheme="minorEastAsia"/>
        </w:rPr>
        <w:instrText xml:space="preserve"> ADDIN ZOTERO_ITEM CSL_CITATION {"citationID":"0VmubqwK","properties":{"formattedCitation":"[11]","plainCitation":"[11]","noteIndex":0},"citationItems":[{"id":1462,"uris":["http://zotero.org/users/local/Y5otwwE4/items/2DTJAU8G"],"itemData":{"id":1462,"type":"report","collection-title":"Internal report","genre":"Caltech internal","title":"Components for OVRO LWA fiber-optic link","author":[{"family":"Weinreb","given":"Sander"},{"family":"Hu","given":"Kangping"}],"issued":{"date-parts":[["2014",7,24]]}}}],"schema":"https://github.com/citation-style-language/schema/raw/master/csl-citation.json"} </w:instrText>
      </w:r>
      <w:r w:rsidR="00AD5ECC">
        <w:rPr>
          <w:rFonts w:eastAsiaTheme="minorEastAsia"/>
        </w:rPr>
        <w:fldChar w:fldCharType="separate"/>
      </w:r>
      <w:r w:rsidRPr="00B5299F" w:rsidR="00B5299F">
        <w:rPr>
          <w:rFonts w:ascii="Times New Roman" w:hAnsi="Times New Roman" w:eastAsiaTheme="minorEastAsia"/>
        </w:rPr>
        <w:t>[11]</w:t>
      </w:r>
      <w:r w:rsidR="00AD5ECC">
        <w:rPr>
          <w:rFonts w:eastAsiaTheme="minorEastAsia"/>
        </w:rPr>
        <w:fldChar w:fldCharType="end"/>
      </w:r>
      <w:r w:rsidR="00AD5ECC">
        <w:rPr>
          <w:rFonts w:eastAsiaTheme="minorEastAsia"/>
        </w:rPr>
        <w:t xml:space="preserve"> and later the DSA-110, </w:t>
      </w:r>
      <w:r>
        <w:rPr>
          <w:rFonts w:eastAsiaTheme="minorEastAsia"/>
        </w:rPr>
        <w:t>is</w:t>
      </w:r>
      <w:r w:rsidR="00F01F55">
        <w:rPr>
          <w:rFonts w:eastAsiaTheme="minorEastAsia"/>
        </w:rPr>
        <w:t xml:space="preserve"> divided between the FEM and the BEM</w:t>
      </w:r>
      <w:r w:rsidR="00B029D2">
        <w:rPr>
          <w:rFonts w:eastAsiaTheme="minorEastAsia"/>
        </w:rPr>
        <w:t xml:space="preserve"> but has to be analy</w:t>
      </w:r>
      <w:r w:rsidR="00406138">
        <w:rPr>
          <w:rFonts w:eastAsiaTheme="minorEastAsia"/>
        </w:rPr>
        <w:t>z</w:t>
      </w:r>
      <w:r w:rsidR="00B029D2">
        <w:rPr>
          <w:rFonts w:eastAsiaTheme="minorEastAsia"/>
        </w:rPr>
        <w:t>ed as a who</w:t>
      </w:r>
      <w:r w:rsidR="00F572FC">
        <w:rPr>
          <w:rFonts w:eastAsiaTheme="minorEastAsia"/>
        </w:rPr>
        <w:t>le</w:t>
      </w:r>
      <w:r w:rsidR="00C375B6">
        <w:rPr>
          <w:rFonts w:eastAsiaTheme="minorEastAsia"/>
        </w:rPr>
        <w:t>, including the optical fibers</w:t>
      </w:r>
      <w:r w:rsidR="00CA4BCE">
        <w:rPr>
          <w:rFonts w:eastAsiaTheme="minorEastAsia"/>
        </w:rPr>
        <w:t xml:space="preserve">. </w:t>
      </w:r>
      <w:r w:rsidR="00E62334">
        <w:rPr>
          <w:rFonts w:eastAsiaTheme="minorEastAsia"/>
        </w:rPr>
        <w:t xml:space="preserve">Loss at </w:t>
      </w:r>
      <w:r w:rsidR="00322FE3">
        <w:rPr>
          <w:rFonts w:eastAsiaTheme="minorEastAsia"/>
        </w:rPr>
        <w:t>RF</w:t>
      </w:r>
      <w:r w:rsidR="00E62334">
        <w:rPr>
          <w:rFonts w:eastAsiaTheme="minorEastAsia"/>
        </w:rPr>
        <w:t xml:space="preserve"> increase as the square of the optical </w:t>
      </w:r>
      <w:r w:rsidR="003A70EA">
        <w:rPr>
          <w:rFonts w:eastAsiaTheme="minorEastAsia"/>
        </w:rPr>
        <w:t>loss,</w:t>
      </w:r>
      <w:r w:rsidR="00E62334">
        <w:rPr>
          <w:rFonts w:eastAsiaTheme="minorEastAsia"/>
        </w:rPr>
        <w:t xml:space="preserve"> </w:t>
      </w:r>
      <w:r w:rsidR="002D21BF">
        <w:rPr>
          <w:rFonts w:eastAsiaTheme="minorEastAsia"/>
        </w:rPr>
        <w:t>so the tran</w:t>
      </w:r>
      <w:r w:rsidR="00502FB7">
        <w:rPr>
          <w:rFonts w:eastAsiaTheme="minorEastAsia"/>
        </w:rPr>
        <w:t>smission quality is crucial.</w:t>
      </w:r>
      <w:r w:rsidR="00506082">
        <w:rPr>
          <w:rFonts w:eastAsiaTheme="minorEastAsia"/>
        </w:rPr>
        <w:t xml:space="preserve"> </w:t>
      </w:r>
      <w:r w:rsidR="00D14712">
        <w:t xml:space="preserve">The most commonly used wavelengths are 1310 nm and 1510 nm. </w:t>
      </w:r>
      <w:r w:rsidR="00AB18AD">
        <w:t>The baseline plan for</w:t>
      </w:r>
      <w:r w:rsidR="00A36F44">
        <w:t xml:space="preserve"> the optical fiber network, based on cost performance tradeoffs, is</w:t>
      </w:r>
      <w:r w:rsidR="00AA7C90">
        <w:t xml:space="preserve"> to use </w:t>
      </w:r>
      <w:r w:rsidR="00CF450F">
        <w:t xml:space="preserve">Corning </w:t>
      </w:r>
      <w:r w:rsidRPr="007207FF" w:rsidR="007207FF">
        <w:t>ALTOS® Loose Tube, Gel-Free Cable</w:t>
      </w:r>
      <w:r w:rsidR="008544A9">
        <w:t>, performance option 01</w:t>
      </w:r>
      <w:r w:rsidR="0058208D">
        <w:t xml:space="preserve">, </w:t>
      </w:r>
      <w:r w:rsidR="008544A9">
        <w:t xml:space="preserve">which </w:t>
      </w:r>
      <w:r w:rsidR="008D5062">
        <w:t>specifies a loss of 0.4 d</w:t>
      </w:r>
      <w:r w:rsidR="00CC1AB1">
        <w:t>B</w:t>
      </w:r>
      <w:r w:rsidR="008D5062">
        <w:t>·km</w:t>
      </w:r>
      <w:r w:rsidR="008D5062">
        <w:rPr>
          <w:rFonts w:ascii="Calibri" w:hAnsi="Calibri" w:cs="Calibri"/>
          <w:vertAlign w:val="superscript"/>
        </w:rPr>
        <w:t>−</w:t>
      </w:r>
      <w:r w:rsidR="008D5062">
        <w:rPr>
          <w:vertAlign w:val="superscript"/>
        </w:rPr>
        <w:t>1</w:t>
      </w:r>
      <w:r w:rsidR="00CC1AB1">
        <w:t xml:space="preserve"> at 1310 nm, and 0.3 dB·km</w:t>
      </w:r>
      <w:r w:rsidR="00CC1AB1">
        <w:rPr>
          <w:rFonts w:ascii="Calibri" w:hAnsi="Calibri" w:cs="Calibri"/>
          <w:vertAlign w:val="superscript"/>
        </w:rPr>
        <w:t>−</w:t>
      </w:r>
      <w:r w:rsidR="00CC1AB1">
        <w:rPr>
          <w:vertAlign w:val="superscript"/>
        </w:rPr>
        <w:t>1</w:t>
      </w:r>
      <w:r w:rsidR="00CC1AB1">
        <w:t xml:space="preserve"> at 1550 nm.</w:t>
      </w:r>
      <w:r w:rsidR="00C449F3">
        <w:t xml:space="preserve"> </w:t>
      </w:r>
      <w:r w:rsidR="00FF3B2F">
        <w:t>Other performance options have loss at 1550 nm as low as 0.2</w:t>
      </w:r>
      <w:r w:rsidRPr="00FF3B2F" w:rsidR="00FF3B2F">
        <w:t xml:space="preserve"> </w:t>
      </w:r>
      <w:r w:rsidR="00FF3B2F">
        <w:t>dB·km</w:t>
      </w:r>
      <w:r w:rsidR="00FF3B2F">
        <w:rPr>
          <w:rFonts w:ascii="Calibri" w:hAnsi="Calibri" w:cs="Calibri"/>
          <w:vertAlign w:val="superscript"/>
        </w:rPr>
        <w:t>−</w:t>
      </w:r>
      <w:r w:rsidR="00FF3B2F">
        <w:rPr>
          <w:vertAlign w:val="superscript"/>
        </w:rPr>
        <w:t>1</w:t>
      </w:r>
      <w:r w:rsidR="00141195">
        <w:t xml:space="preserve"> </w:t>
      </w:r>
      <w:r w:rsidR="00E50A44">
        <w:t>but for reasons discussed below, the 1310 band is preferred.</w:t>
      </w:r>
    </w:p>
    <w:p w:rsidR="00F1741C" w:rsidP="009677B0" w:rsidRDefault="00EB686C" w14:paraId="21F7E859" w14:textId="1065CE30">
      <w:pPr>
        <w:pStyle w:val="BodyTextFirstIndent"/>
      </w:pPr>
      <w:r>
        <w:t xml:space="preserve">Dispersion in the fiber </w:t>
      </w:r>
      <w:r w:rsidR="00A3123A">
        <w:t>reaches</w:t>
      </w:r>
      <w:r>
        <w:t xml:space="preserve"> </w:t>
      </w:r>
      <w:r w:rsidR="00AE1AA7">
        <w:t>zero</w:t>
      </w:r>
      <w:r w:rsidR="00A3123A">
        <w:t xml:space="preserve"> at a wavelength</w:t>
      </w:r>
      <w:r w:rsidR="00AE1AA7">
        <w:t xml:space="preserve"> in the range </w:t>
      </w:r>
      <w:r w:rsidRPr="00EB686C">
        <w:t>1302</w:t>
      </w:r>
      <w:r w:rsidRPr="00C121CD">
        <w:rPr>
          <w:rFonts w:ascii="Times New Roman" w:hAnsi="Times New Roman"/>
        </w:rPr>
        <w:t>–</w:t>
      </w:r>
      <w:r w:rsidRPr="00EB686C">
        <w:t>1322 nm</w:t>
      </w:r>
      <w:r w:rsidR="00AE1AA7">
        <w:t xml:space="preserve">, with </w:t>
      </w:r>
      <w:r w:rsidR="000F5731">
        <w:t xml:space="preserve">a slope </w:t>
      </w:r>
      <w:r w:rsidRPr="00EB686C">
        <w:t>0.09</w:t>
      </w:r>
      <w:r w:rsidR="007F200E">
        <w:t>2</w:t>
      </w:r>
      <w:r w:rsidRPr="00EB686C">
        <w:t xml:space="preserve"> ps</w:t>
      </w:r>
      <w:r w:rsidR="000F5731">
        <w:t>·</w:t>
      </w:r>
      <w:r w:rsidRPr="00EB686C">
        <w:t>n</w:t>
      </w:r>
      <w:r w:rsidR="000F5731">
        <w:t>m</w:t>
      </w:r>
      <w:r w:rsidR="000F5731">
        <w:rPr>
          <w:rFonts w:ascii="Calibri" w:hAnsi="Calibri" w:cs="Calibri"/>
          <w:vertAlign w:val="superscript"/>
        </w:rPr>
        <w:t>−</w:t>
      </w:r>
      <w:r w:rsidR="000F5731">
        <w:rPr>
          <w:vertAlign w:val="superscript"/>
        </w:rPr>
        <w:t>2</w:t>
      </w:r>
      <w:r w:rsidR="00CA2A96">
        <w:t>·</w:t>
      </w:r>
      <w:r w:rsidRPr="00EB686C">
        <w:t>km</w:t>
      </w:r>
      <w:r w:rsidR="007542D6">
        <w:rPr>
          <w:rFonts w:ascii="Calibri" w:hAnsi="Calibri" w:cs="Calibri"/>
          <w:vertAlign w:val="superscript"/>
        </w:rPr>
        <w:t>−</w:t>
      </w:r>
      <w:r w:rsidR="008A1FFB">
        <w:rPr>
          <w:vertAlign w:val="superscript"/>
        </w:rPr>
        <w:t>1</w:t>
      </w:r>
      <w:r w:rsidR="007542D6">
        <w:t xml:space="preserve">. </w:t>
      </w:r>
      <w:r w:rsidR="008A1FFB">
        <w:t>Around</w:t>
      </w:r>
      <w:r w:rsidR="00172FA1">
        <w:t xml:space="preserve"> </w:t>
      </w:r>
      <w:r w:rsidR="00CA2A96">
        <w:t xml:space="preserve">a wavelength of </w:t>
      </w:r>
      <w:r w:rsidR="00172FA1">
        <w:t xml:space="preserve">1550 nm the </w:t>
      </w:r>
      <w:r w:rsidR="00367895">
        <w:t>dispersion is ~ 17</w:t>
      </w:r>
      <w:r w:rsidRPr="00EB686C" w:rsidR="00367895">
        <w:t xml:space="preserve"> ps</w:t>
      </w:r>
      <w:r w:rsidR="00367895">
        <w:t>·</w:t>
      </w:r>
      <w:r w:rsidRPr="00EB686C" w:rsidR="00367895">
        <w:t>n</w:t>
      </w:r>
      <w:r w:rsidR="00367895">
        <w:t>m</w:t>
      </w:r>
      <w:r w:rsidR="00367895">
        <w:rPr>
          <w:rFonts w:ascii="Calibri" w:hAnsi="Calibri" w:cs="Calibri"/>
          <w:vertAlign w:val="superscript"/>
        </w:rPr>
        <w:t>−</w:t>
      </w:r>
      <w:r w:rsidR="0066150D">
        <w:rPr>
          <w:vertAlign w:val="superscript"/>
        </w:rPr>
        <w:t>1</w:t>
      </w:r>
      <w:r w:rsidR="008E46C1">
        <w:t>·</w:t>
      </w:r>
      <w:r w:rsidRPr="00EB686C" w:rsidR="00367895">
        <w:t>km</w:t>
      </w:r>
      <w:r w:rsidR="00367895">
        <w:rPr>
          <w:rFonts w:ascii="Calibri" w:hAnsi="Calibri" w:cs="Calibri"/>
          <w:vertAlign w:val="superscript"/>
        </w:rPr>
        <w:t>−</w:t>
      </w:r>
      <w:r w:rsidR="00D9505A">
        <w:rPr>
          <w:vertAlign w:val="superscript"/>
        </w:rPr>
        <w:t>1</w:t>
      </w:r>
      <w:r w:rsidR="00367895">
        <w:t>.</w:t>
      </w:r>
      <w:r w:rsidR="00D62831">
        <w:t xml:space="preserve"> </w:t>
      </w:r>
      <w:r w:rsidR="00204D1F">
        <w:t xml:space="preserve">For a </w:t>
      </w:r>
      <w:r w:rsidR="00104863">
        <w:t xml:space="preserve">laser diode </w:t>
      </w:r>
      <w:r w:rsidR="00AA57BB">
        <w:t>linewidth of 1 nm, and a fiber</w:t>
      </w:r>
      <w:r w:rsidR="00527215">
        <w:t xml:space="preserve"> length of 25 km the dispersion across the line is</w:t>
      </w:r>
      <w:r w:rsidR="00FD7386">
        <w:t xml:space="preserve"> </w:t>
      </w:r>
      <w:r w:rsidR="00A636DD">
        <w:t xml:space="preserve">a significant </w:t>
      </w:r>
      <w:r w:rsidR="00AE021F">
        <w:t>0.43 nm.</w:t>
      </w:r>
      <w:r w:rsidR="007E0D71">
        <w:t xml:space="preserve"> The full implications of dispersion are analyzed in </w:t>
      </w:r>
      <w:r w:rsidR="00B75E56">
        <w:t xml:space="preserve">the </w:t>
      </w:r>
      <w:r w:rsidR="008574AB">
        <w:t>Appendix.</w:t>
      </w:r>
    </w:p>
    <w:p w:rsidR="00D4153A" w:rsidP="00F80B8E" w:rsidRDefault="00DF4285" w14:paraId="4B38B6AF" w14:textId="5893DECF">
      <w:pPr>
        <w:pStyle w:val="BodyTextFirstIndent"/>
        <w:rPr>
          <w:rFonts w:eastAsiaTheme="minorEastAsia"/>
        </w:rPr>
      </w:pPr>
      <w:r>
        <w:t xml:space="preserve">On balance, </w:t>
      </w:r>
      <w:r w:rsidR="005D496E">
        <w:t>an operating wavelength of 1310 nm appears</w:t>
      </w:r>
      <w:r w:rsidR="00BD737D">
        <w:t xml:space="preserve"> </w:t>
      </w:r>
      <w:r w:rsidR="00451B42">
        <w:t>to be the</w:t>
      </w:r>
      <w:r w:rsidR="00BD737D">
        <w:t xml:space="preserve"> better choice and is adopted for the baseline plan.</w:t>
      </w:r>
      <w:r w:rsidR="00451B42">
        <w:t xml:space="preserve"> For 20 km </w:t>
      </w:r>
      <w:r w:rsidR="004750FB">
        <w:t xml:space="preserve">of fiber, the corresponding </w:t>
      </w:r>
      <w:r w:rsidR="00A14F02">
        <w:t xml:space="preserve">optical </w:t>
      </w:r>
      <w:r w:rsidR="004750FB">
        <w:t xml:space="preserve">loss is </w:t>
      </w:r>
      <w:r w:rsidR="00A14F02">
        <w:t xml:space="preserve">8 dB, </w:t>
      </w:r>
      <w:r w:rsidR="008A7777">
        <w:t>resulting in</w:t>
      </w:r>
      <w:r w:rsidR="00A14F02">
        <w:t xml:space="preserve"> a loss of</w:t>
      </w:r>
      <w:r w:rsidR="00410578">
        <w:t xml:space="preserve"> 16 dB at RF.</w:t>
      </w:r>
      <w:r w:rsidR="006235F6">
        <w:t xml:space="preserve"> An additional 1</w:t>
      </w:r>
      <w:r w:rsidRPr="00C121CD" w:rsidR="006235F6">
        <w:rPr>
          <w:rFonts w:ascii="Times New Roman" w:hAnsi="Times New Roman"/>
        </w:rPr>
        <w:t>–</w:t>
      </w:r>
      <w:r w:rsidR="006235F6">
        <w:rPr>
          <w:rFonts w:ascii="Times New Roman" w:hAnsi="Times New Roman"/>
        </w:rPr>
        <w:t>2 d</w:t>
      </w:r>
      <w:r w:rsidR="005850B1">
        <w:rPr>
          <w:rFonts w:ascii="Times New Roman" w:hAnsi="Times New Roman"/>
        </w:rPr>
        <w:t>B optical loss may result from connections</w:t>
      </w:r>
      <w:r w:rsidR="00932B7F">
        <w:rPr>
          <w:rFonts w:ascii="Times New Roman" w:hAnsi="Times New Roman"/>
        </w:rPr>
        <w:t>,</w:t>
      </w:r>
      <w:r w:rsidR="005850B1">
        <w:rPr>
          <w:rFonts w:ascii="Times New Roman" w:hAnsi="Times New Roman"/>
        </w:rPr>
        <w:t xml:space="preserve"> splices</w:t>
      </w:r>
      <w:r w:rsidR="00566D74">
        <w:rPr>
          <w:rFonts w:ascii="Times New Roman" w:hAnsi="Times New Roman"/>
        </w:rPr>
        <w:t>,</w:t>
      </w:r>
      <w:r w:rsidR="00EB38CA">
        <w:rPr>
          <w:rFonts w:ascii="Times New Roman" w:hAnsi="Times New Roman"/>
        </w:rPr>
        <w:t xml:space="preserve"> bends</w:t>
      </w:r>
      <w:r w:rsidR="00636F5B">
        <w:rPr>
          <w:rFonts w:ascii="Times New Roman" w:hAnsi="Times New Roman"/>
        </w:rPr>
        <w:t>,</w:t>
      </w:r>
      <w:r w:rsidR="00EB38CA">
        <w:rPr>
          <w:rFonts w:ascii="Times New Roman" w:hAnsi="Times New Roman"/>
        </w:rPr>
        <w:t xml:space="preserve"> and twists</w:t>
      </w:r>
      <w:r w:rsidR="005667EC">
        <w:rPr>
          <w:rFonts w:ascii="Times New Roman" w:hAnsi="Times New Roman"/>
        </w:rPr>
        <w:t>,</w:t>
      </w:r>
      <w:r w:rsidR="00566D74">
        <w:rPr>
          <w:rFonts w:ascii="Times New Roman" w:hAnsi="Times New Roman"/>
        </w:rPr>
        <w:t xml:space="preserve"> leading to a maximum </w:t>
      </w:r>
      <w:r w:rsidR="005667EC">
        <w:rPr>
          <w:rFonts w:ascii="Times New Roman" w:hAnsi="Times New Roman"/>
        </w:rPr>
        <w:t xml:space="preserve">optical attenuation of </w:t>
      </w:r>
      <w:r w:rsidR="002F5673">
        <w:rPr>
          <w:rFonts w:ascii="Times New Roman" w:hAnsi="Times New Roman"/>
        </w:rPr>
        <w:t>10 dB</w:t>
      </w:r>
      <w:r w:rsidR="00F935F4">
        <w:rPr>
          <w:rFonts w:ascii="Times New Roman" w:hAnsi="Times New Roman"/>
        </w:rPr>
        <w:t xml:space="preserve"> (20 dB for </w:t>
      </w:r>
      <w:r w:rsidR="00566D74">
        <w:rPr>
          <w:rFonts w:ascii="Times New Roman" w:hAnsi="Times New Roman"/>
        </w:rPr>
        <w:t>RF</w:t>
      </w:r>
      <w:r w:rsidR="00F935F4">
        <w:rPr>
          <w:rFonts w:ascii="Times New Roman" w:hAnsi="Times New Roman"/>
        </w:rPr>
        <w:t>)</w:t>
      </w:r>
      <w:r w:rsidR="00566D74">
        <w:rPr>
          <w:rFonts w:ascii="Times New Roman" w:hAnsi="Times New Roman"/>
          <w:bCs/>
        </w:rPr>
        <w:t>.</w:t>
      </w:r>
      <w:r w:rsidR="0083452E">
        <w:rPr>
          <w:rFonts w:ascii="Times New Roman" w:hAnsi="Times New Roman"/>
          <w:bCs/>
        </w:rPr>
        <w:t xml:space="preserve"> For the dispersion we </w:t>
      </w:r>
      <w:r w:rsidR="00441448">
        <w:rPr>
          <w:rFonts w:ascii="Times New Roman" w:hAnsi="Times New Roman"/>
          <w:bCs/>
        </w:rPr>
        <w:t>assume the above-mentioned fiber specifications, and a laser</w:t>
      </w:r>
      <w:r w:rsidR="008B6499">
        <w:rPr>
          <w:rFonts w:ascii="Times New Roman" w:hAnsi="Times New Roman"/>
          <w:bCs/>
        </w:rPr>
        <w:t xml:space="preserve"> </w:t>
      </w:r>
      <w:r w:rsidR="00BE6CAF">
        <w:rPr>
          <w:rFonts w:ascii="Times New Roman" w:hAnsi="Times New Roman"/>
          <w:bCs/>
        </w:rPr>
        <w:t>center wavelength</w:t>
      </w:r>
      <w:r w:rsidR="008B6499">
        <w:rPr>
          <w:rFonts w:ascii="Times New Roman" w:hAnsi="Times New Roman"/>
          <w:bCs/>
        </w:rPr>
        <w:t xml:space="preserve"> specification of </w:t>
      </w:r>
      <w:r w:rsidR="00BE6CAF">
        <w:rPr>
          <w:rFonts w:ascii="Times New Roman" w:hAnsi="Times New Roman"/>
          <w:bCs/>
        </w:rPr>
        <w:t>1300</w:t>
      </w:r>
      <w:r w:rsidRPr="00B02C0B" w:rsidR="00B02C0B">
        <w:rPr>
          <w:rFonts w:ascii="Times New Roman" w:hAnsi="Times New Roman"/>
          <w:bCs/>
        </w:rPr>
        <w:t>–</w:t>
      </w:r>
      <w:r w:rsidR="00B02C0B">
        <w:rPr>
          <w:rFonts w:ascii="Times New Roman" w:hAnsi="Times New Roman"/>
          <w:bCs/>
        </w:rPr>
        <w:t>1320 nm</w:t>
      </w:r>
      <w:r w:rsidR="00F00951">
        <w:rPr>
          <w:rFonts w:ascii="Times New Roman" w:hAnsi="Times New Roman"/>
          <w:bCs/>
        </w:rPr>
        <w:t xml:space="preserve">, which </w:t>
      </w:r>
      <w:r w:rsidR="00A23D1C">
        <w:rPr>
          <w:rFonts w:ascii="Times New Roman" w:hAnsi="Times New Roman"/>
          <w:bCs/>
        </w:rPr>
        <w:t xml:space="preserve">puts the dispersion in the range </w:t>
      </w:r>
      <w:r w:rsidR="00DB6626">
        <w:rPr>
          <w:rFonts w:ascii="Calibri" w:hAnsi="Calibri" w:cs="Calibri"/>
          <w:bCs/>
        </w:rPr>
        <w:t>−</w:t>
      </w:r>
      <w:r w:rsidR="00B66BF4">
        <w:rPr>
          <w:rFonts w:ascii="Times New Roman" w:hAnsi="Times New Roman"/>
          <w:bCs/>
        </w:rPr>
        <w:t>40</w:t>
      </w:r>
      <w:r w:rsidR="008F00C1">
        <w:rPr>
          <w:rFonts w:ascii="Times New Roman" w:hAnsi="Times New Roman"/>
          <w:bCs/>
        </w:rPr>
        <w:t xml:space="preserve"> to </w:t>
      </w:r>
      <w:r w:rsidR="00764E98">
        <w:rPr>
          <w:rFonts w:ascii="Times New Roman" w:hAnsi="Times New Roman"/>
          <w:bCs/>
        </w:rPr>
        <w:t>32</w:t>
      </w:r>
      <w:r w:rsidR="00415CB1">
        <w:rPr>
          <w:rFonts w:ascii="Times New Roman" w:hAnsi="Times New Roman"/>
          <w:bCs/>
        </w:rPr>
        <w:t xml:space="preserve"> ps·nm</w:t>
      </w:r>
      <w:r w:rsidR="00415CB1">
        <w:rPr>
          <w:rFonts w:ascii="Calibri" w:hAnsi="Calibri" w:cs="Calibri"/>
          <w:bCs/>
          <w:vertAlign w:val="superscript"/>
        </w:rPr>
        <w:t>−</w:t>
      </w:r>
      <w:r w:rsidR="00415CB1">
        <w:rPr>
          <w:rFonts w:ascii="Times New Roman" w:hAnsi="Times New Roman"/>
          <w:bCs/>
          <w:vertAlign w:val="superscript"/>
        </w:rPr>
        <w:t>1</w:t>
      </w:r>
      <w:r w:rsidR="00415CB1">
        <w:rPr>
          <w:rFonts w:ascii="Times New Roman" w:hAnsi="Times New Roman"/>
          <w:bCs/>
        </w:rPr>
        <w:t>.</w:t>
      </w:r>
      <w:r w:rsidR="00BF7E9E">
        <w:rPr>
          <w:rFonts w:ascii="Times New Roman" w:hAnsi="Times New Roman"/>
          <w:bCs/>
        </w:rPr>
        <w:t xml:space="preserve"> This</w:t>
      </w:r>
      <w:r w:rsidR="004075F0">
        <w:rPr>
          <w:rFonts w:ascii="Times New Roman" w:hAnsi="Times New Roman"/>
          <w:bCs/>
        </w:rPr>
        <w:t xml:space="preserve"> results in a maximum </w:t>
      </w:r>
      <w:r w:rsidR="00F77312">
        <w:rPr>
          <w:rFonts w:ascii="Times New Roman" w:hAnsi="Times New Roman"/>
          <w:bCs/>
        </w:rPr>
        <w:t>phase difference between the first order modulation sidebands</w:t>
      </w:r>
      <w:r w:rsidR="00967270">
        <w:rPr>
          <w:rFonts w:ascii="Times New Roman" w:hAnsi="Times New Roman"/>
          <w:bCs/>
        </w:rPr>
        <w:t xml:space="preserve"> </w:t>
      </w:r>
      <w:r w:rsidR="00B95253">
        <w:rPr>
          <w:rFonts w:ascii="Times New Roman" w:hAnsi="Times New Roman"/>
          <w:bCs/>
        </w:rPr>
        <w:t>of a</w:t>
      </w:r>
      <w:r w:rsidR="00967270">
        <w:rPr>
          <w:rFonts w:ascii="Times New Roman" w:hAnsi="Times New Roman"/>
          <w:bCs/>
        </w:rPr>
        <w:t xml:space="preserve"> 2 GHz</w:t>
      </w:r>
      <w:r w:rsidR="00B95253">
        <w:rPr>
          <w:rFonts w:ascii="Times New Roman" w:hAnsi="Times New Roman"/>
          <w:bCs/>
        </w:rPr>
        <w:t xml:space="preserve"> signal</w:t>
      </w:r>
      <w:r w:rsidR="00967270">
        <w:rPr>
          <w:rFonts w:ascii="Times New Roman" w:hAnsi="Times New Roman"/>
          <w:bCs/>
        </w:rPr>
        <w:t xml:space="preserve"> of 0.1°</w:t>
      </w:r>
      <w:r w:rsidR="0070694F">
        <w:rPr>
          <w:rFonts w:ascii="Times New Roman" w:hAnsi="Times New Roman"/>
          <w:bCs/>
        </w:rPr>
        <w:t xml:space="preserve">. </w:t>
      </w:r>
      <w:r w:rsidR="0087402A">
        <w:rPr>
          <w:rFonts w:ascii="Times New Roman" w:hAnsi="Times New Roman"/>
          <w:bCs/>
        </w:rPr>
        <w:t xml:space="preserve">For a 1 nm linewidth the </w:t>
      </w:r>
      <w:r w:rsidR="00F347C8">
        <w:rPr>
          <w:rFonts w:ascii="Times New Roman" w:hAnsi="Times New Roman"/>
          <w:bCs/>
        </w:rPr>
        <w:t xml:space="preserve">variation in phase </w:t>
      </w:r>
      <w:r w:rsidR="00EA30D2">
        <w:rPr>
          <w:rFonts w:ascii="Times New Roman" w:hAnsi="Times New Roman"/>
          <w:bCs/>
        </w:rPr>
        <w:t>is ±1.4°</w:t>
      </w:r>
      <w:r w:rsidR="006513C8">
        <w:rPr>
          <w:rFonts w:ascii="Times New Roman" w:hAnsi="Times New Roman"/>
          <w:bCs/>
        </w:rPr>
        <w:t>,</w:t>
      </w:r>
      <w:r w:rsidR="00E2308D">
        <w:rPr>
          <w:rFonts w:ascii="Times New Roman" w:hAnsi="Times New Roman"/>
          <w:bCs/>
        </w:rPr>
        <w:t xml:space="preserve"> </w:t>
      </w:r>
      <w:r w:rsidR="006513C8">
        <w:rPr>
          <w:rFonts w:ascii="Times New Roman" w:hAnsi="Times New Roman"/>
          <w:bCs/>
        </w:rPr>
        <w:t>which</w:t>
      </w:r>
      <w:r w:rsidR="00E2308D">
        <w:rPr>
          <w:rFonts w:ascii="Times New Roman" w:hAnsi="Times New Roman"/>
          <w:bCs/>
        </w:rPr>
        <w:t xml:space="preserve"> </w:t>
      </w:r>
      <w:r w:rsidR="00FA677A">
        <w:rPr>
          <w:rFonts w:ascii="Times New Roman" w:hAnsi="Times New Roman"/>
          <w:bCs/>
        </w:rPr>
        <w:t>increases the effective loss by a fraction of a decibel.</w:t>
      </w:r>
    </w:p>
    <w:p w:rsidR="00C01F3F" w:rsidP="00357587" w:rsidRDefault="007A13C1" w14:paraId="09465D17" w14:textId="6F6C8988">
      <w:pPr>
        <w:pStyle w:val="BodyTextFirstIndent"/>
        <w:rPr>
          <w:rFonts w:eastAsiaTheme="minorEastAsia"/>
        </w:rPr>
      </w:pPr>
      <w:r>
        <w:rPr>
          <w:rFonts w:eastAsiaTheme="minorEastAsia"/>
        </w:rPr>
        <w:t xml:space="preserve">Diode selection is unfortunately complicated by the huge range of structures, materials, manufacturers, and packaging types. Cost is </w:t>
      </w:r>
      <w:r w:rsidR="0079151F">
        <w:rPr>
          <w:rFonts w:eastAsiaTheme="minorEastAsia"/>
        </w:rPr>
        <w:t>a critical</w:t>
      </w:r>
      <w:r>
        <w:rPr>
          <w:rFonts w:eastAsiaTheme="minorEastAsia"/>
        </w:rPr>
        <w:t xml:space="preserve"> determining factor, limiting the choice to a few Chinese manufacturers. </w:t>
      </w:r>
      <w:r w:rsidR="00481B1D">
        <w:rPr>
          <w:rFonts w:eastAsiaTheme="minorEastAsia"/>
        </w:rPr>
        <w:t>Other f</w:t>
      </w:r>
      <w:r w:rsidR="004D434D">
        <w:rPr>
          <w:rFonts w:eastAsiaTheme="minorEastAsia"/>
        </w:rPr>
        <w:t>actors to be considered in the selection</w:t>
      </w:r>
      <w:r w:rsidR="00481B1D">
        <w:rPr>
          <w:rFonts w:eastAsiaTheme="minorEastAsia"/>
        </w:rPr>
        <w:t xml:space="preserve"> in addition to wavelength and linewidth are</w:t>
      </w:r>
      <w:r w:rsidR="00A407B6">
        <w:rPr>
          <w:rFonts w:eastAsiaTheme="minorEastAsia"/>
        </w:rPr>
        <w:t xml:space="preserve"> quantum efficiency, relative intensity noise (</w:t>
      </w:r>
      <m:oMath>
        <m:r>
          <w:rPr>
            <w:rFonts w:ascii="Cambria Math" w:hAnsi="Cambria Math" w:eastAsiaTheme="minorEastAsia"/>
          </w:rPr>
          <m:t>RIN</m:t>
        </m:r>
      </m:oMath>
      <w:r w:rsidR="00A407B6">
        <w:rPr>
          <w:rFonts w:eastAsiaTheme="minorEastAsia"/>
        </w:rPr>
        <w:t>)</w:t>
      </w:r>
      <w:r w:rsidR="00324BCB">
        <w:rPr>
          <w:rFonts w:eastAsiaTheme="minorEastAsia"/>
        </w:rPr>
        <w:t>, and linearity.</w:t>
      </w:r>
    </w:p>
    <w:p w:rsidR="00D01FDB" w:rsidP="00357587" w:rsidRDefault="007A13C1" w14:paraId="614231D3" w14:textId="0E7A20C0">
      <w:pPr>
        <w:pStyle w:val="BodyTextFirstIndent"/>
        <w:rPr>
          <w:rFonts w:eastAsiaTheme="minorEastAsia"/>
        </w:rPr>
      </w:pPr>
      <w:r>
        <w:rPr>
          <w:rFonts w:eastAsiaTheme="minorEastAsia"/>
        </w:rPr>
        <w:t xml:space="preserve">Potential devices have been identified and tested by D’Addario </w:t>
      </w:r>
      <w:r w:rsidR="006513C8">
        <w:rPr>
          <w:rFonts w:eastAsiaTheme="minorEastAsia"/>
        </w:rPr>
        <w:fldChar w:fldCharType="begin"/>
      </w:r>
      <w:r w:rsidR="006513C8">
        <w:rPr>
          <w:rFonts w:eastAsiaTheme="minorEastAsia"/>
        </w:rPr>
        <w:instrText xml:space="preserve"> ADDIN ZOTERO_ITEM CSL_CITATION {"citationID":"CCffJqqG","properties":{"formattedCitation":"[10]","plainCitation":"[10]","noteIndex":0},"citationItems":[{"id":1530,"uris":["http://zotero.org/users/local/Y5otwwE4/items/S93Y4VZZ"],"itemData":{"id":1530,"type":"report","genre":"Internal Memo","title":"Evaluation of laser diodes for possible use in DSA-2000 RF-over-fiber signal transmission","author":[{"family":"D'Addario","given":"Larry"}],"issued":{"date-parts":[["2022",9,27]]}}}],"schema":"https://github.com/citation-style-language/schema/raw/master/csl-citation.json"} </w:instrText>
      </w:r>
      <w:r w:rsidR="006513C8">
        <w:rPr>
          <w:rFonts w:eastAsiaTheme="minorEastAsia"/>
        </w:rPr>
        <w:fldChar w:fldCharType="separate"/>
      </w:r>
      <w:r w:rsidRPr="006513C8" w:rsidR="006513C8">
        <w:rPr>
          <w:rFonts w:ascii="Times New Roman" w:hAnsi="Times New Roman" w:eastAsiaTheme="minorEastAsia"/>
        </w:rPr>
        <w:t>[10]</w:t>
      </w:r>
      <w:r w:rsidR="006513C8">
        <w:rPr>
          <w:rFonts w:eastAsiaTheme="minorEastAsia"/>
        </w:rPr>
        <w:fldChar w:fldCharType="end"/>
      </w:r>
      <w:r>
        <w:rPr>
          <w:rFonts w:eastAsiaTheme="minorEastAsia"/>
        </w:rPr>
        <w:t xml:space="preserve"> </w:t>
      </w:r>
      <w:r w:rsidR="00490F14">
        <w:rPr>
          <w:rFonts w:eastAsiaTheme="minorEastAsia"/>
        </w:rPr>
        <w:t xml:space="preserve">and </w:t>
      </w:r>
      <w:r>
        <w:rPr>
          <w:rFonts w:eastAsiaTheme="minorEastAsia"/>
        </w:rPr>
        <w:t xml:space="preserve">a </w:t>
      </w:r>
      <w:r w:rsidR="00075EC6">
        <w:rPr>
          <w:rFonts w:eastAsiaTheme="minorEastAsia"/>
        </w:rPr>
        <w:t>down</w:t>
      </w:r>
      <w:r w:rsidR="00AA3DC9">
        <w:rPr>
          <w:rFonts w:eastAsiaTheme="minorEastAsia"/>
        </w:rPr>
        <w:t>-</w:t>
      </w:r>
      <w:r>
        <w:rPr>
          <w:rFonts w:eastAsiaTheme="minorEastAsia"/>
        </w:rPr>
        <w:t xml:space="preserve">selection made for prototyping. </w:t>
      </w:r>
      <w:r w:rsidR="00851952">
        <w:rPr>
          <w:rFonts w:eastAsiaTheme="minorEastAsia"/>
        </w:rPr>
        <w:t xml:space="preserve">For the design calculations we use the datasheet for a </w:t>
      </w:r>
      <w:r w:rsidRPr="007C4CE8" w:rsidR="00851952">
        <w:rPr>
          <w:rFonts w:eastAsiaTheme="minorEastAsia"/>
        </w:rPr>
        <w:t>Shengshi</w:t>
      </w:r>
      <w:r w:rsidR="00851952">
        <w:rPr>
          <w:rFonts w:eastAsiaTheme="minorEastAsia"/>
        </w:rPr>
        <w:t xml:space="preserve"> </w:t>
      </w:r>
      <w:r w:rsidRPr="007C4CE8" w:rsidR="00851952">
        <w:rPr>
          <w:rFonts w:eastAsiaTheme="minorEastAsia"/>
        </w:rPr>
        <w:t>1310</w:t>
      </w:r>
      <w:r w:rsidR="00851952">
        <w:rPr>
          <w:rFonts w:eastAsiaTheme="minorEastAsia"/>
        </w:rPr>
        <w:t>-</w:t>
      </w:r>
      <w:r w:rsidRPr="007C4CE8" w:rsidR="00851952">
        <w:rPr>
          <w:rFonts w:eastAsiaTheme="minorEastAsia"/>
        </w:rPr>
        <w:t>nm DFB</w:t>
      </w:r>
      <w:r w:rsidR="00851952">
        <w:rPr>
          <w:rFonts w:eastAsiaTheme="minorEastAsia"/>
        </w:rPr>
        <w:t xml:space="preserve"> laser diode </w:t>
      </w:r>
      <w:r w:rsidR="00851952">
        <w:rPr>
          <w:rFonts w:eastAsiaTheme="minorEastAsia"/>
        </w:rPr>
        <w:fldChar w:fldCharType="begin"/>
      </w:r>
      <w:r w:rsidR="00073CFA">
        <w:rPr>
          <w:rFonts w:eastAsiaTheme="minorEastAsia"/>
        </w:rPr>
        <w:instrText xml:space="preserve"> ADDIN ZOTERO_ITEM CSL_CITATION {"citationID":"KodbRpNh","properties":{"formattedCitation":"[12]","plainCitation":"[12]","noteIndex":0},"citationItems":[{"id":1534,"uris":["http://zotero.org/users/local/Y5otwwE4/items/YXDVF3TU"],"itemData":{"id":1534,"type":"report","event-place":"Address: 5-floor,Block B Creative Building, Shaojia Tsui, Wenzhi St., Hongshan District, Wuhan, City, Hubei, P.R.China","genre":"Datasheet","publisher":"Shengshi Optical Tech. Co., Ltd","publisher-place":"Address: 5-floor,Block B Creative Building, Shaojia Tsui, Wenzhi St., Hongshan District, Wuhan, City, Hubei, P.R.China","title":"1310nm DFB Pigtailed Components Datasheet, Version Mar. 2016"}}],"schema":"https://github.com/citation-style-language/schema/raw/master/csl-citation.json"} </w:instrText>
      </w:r>
      <w:r w:rsidR="00851952">
        <w:rPr>
          <w:rFonts w:eastAsiaTheme="minorEastAsia"/>
        </w:rPr>
        <w:fldChar w:fldCharType="separate"/>
      </w:r>
      <w:r w:rsidRPr="00073CFA" w:rsidR="00073CFA">
        <w:rPr>
          <w:rFonts w:ascii="Times New Roman" w:hAnsi="Times New Roman" w:eastAsiaTheme="minorEastAsia"/>
        </w:rPr>
        <w:t>[12]</w:t>
      </w:r>
      <w:r w:rsidR="00851952">
        <w:rPr>
          <w:rFonts w:eastAsiaTheme="minorEastAsia"/>
        </w:rPr>
        <w:fldChar w:fldCharType="end"/>
      </w:r>
      <w:r w:rsidR="00357587">
        <w:rPr>
          <w:rFonts w:eastAsiaTheme="minorEastAsia"/>
        </w:rPr>
        <w:t>, though further testing may indicate a different part.</w:t>
      </w:r>
    </w:p>
    <w:p w:rsidR="007A13C1" w:rsidP="007A13C1" w:rsidRDefault="007A13C1" w14:paraId="6F5758A3" w14:textId="1E388057">
      <w:pPr>
        <w:pStyle w:val="BodyTextFirstIndent"/>
        <w:rPr>
          <w:rFonts w:eastAsiaTheme="minorEastAsia"/>
        </w:rPr>
      </w:pPr>
      <w:r>
        <w:rPr>
          <w:rFonts w:eastAsiaTheme="minorEastAsia"/>
        </w:rPr>
        <w:t xml:space="preserve">DSA-2000 antenna electronics will be in an uncontrolled temperature and humidity environment, and laser diodes are known to be very temperature dependent, so testing in an environmental chamber is required. Testing over 200 diodes for the OVRO-LWA </w:t>
      </w:r>
      <w:r w:rsidR="00C20F60">
        <w:rPr>
          <w:rFonts w:eastAsiaTheme="minorEastAsia"/>
        </w:rPr>
        <w:fldChar w:fldCharType="begin"/>
      </w:r>
      <w:r w:rsidR="00073CFA">
        <w:rPr>
          <w:rFonts w:eastAsiaTheme="minorEastAsia"/>
        </w:rPr>
        <w:instrText xml:space="preserve"> ADDIN ZOTERO_ITEM CSL_CITATION {"citationID":"PgwP7kKw","properties":{"formattedCitation":"[13]","plainCitation":"[13]","noteIndex":0},"citationItems":[{"id":1531,"uris":["http://zotero.org/users/local/Y5otwwE4/items/YE47YJKE"],"itemData":{"id":1531,"type":"report","genre":"Memo, in prep","title":"LWA-352 laser driver design","author":[{"family":"Lamb","given":"J. W."}]}}],"schema":"https://github.com/citation-style-language/schema/raw/master/csl-citation.json"} </w:instrText>
      </w:r>
      <w:r w:rsidR="00C20F60">
        <w:rPr>
          <w:rFonts w:eastAsiaTheme="minorEastAsia"/>
        </w:rPr>
        <w:fldChar w:fldCharType="separate"/>
      </w:r>
      <w:r w:rsidRPr="00073CFA" w:rsidR="00073CFA">
        <w:rPr>
          <w:rFonts w:ascii="Times New Roman" w:hAnsi="Times New Roman" w:eastAsiaTheme="minorEastAsia"/>
        </w:rPr>
        <w:t>[13]</w:t>
      </w:r>
      <w:r w:rsidR="00C20F60">
        <w:rPr>
          <w:rFonts w:eastAsiaTheme="minorEastAsia"/>
        </w:rPr>
        <w:fldChar w:fldCharType="end"/>
      </w:r>
      <w:r>
        <w:rPr>
          <w:rFonts w:eastAsiaTheme="minorEastAsia"/>
        </w:rPr>
        <w:t xml:space="preserve"> showed a lot of scatter in properties, differences </w:t>
      </w:r>
      <w:r w:rsidR="007F200E">
        <w:rPr>
          <w:rFonts w:eastAsiaTheme="minorEastAsia"/>
        </w:rPr>
        <w:t>from</w:t>
      </w:r>
      <w:r>
        <w:rPr>
          <w:rFonts w:eastAsiaTheme="minorEastAsia"/>
        </w:rPr>
        <w:t xml:space="preserve"> manufacturer’s test data (better and worse), and complicated temperature dependence.</w:t>
      </w:r>
      <w:r w:rsidR="00BC67B0">
        <w:rPr>
          <w:rFonts w:eastAsiaTheme="minorEastAsia"/>
        </w:rPr>
        <w:t xml:space="preserve"> </w:t>
      </w:r>
      <w:r w:rsidR="009978F5">
        <w:rPr>
          <w:rFonts w:eastAsiaTheme="minorEastAsia"/>
        </w:rPr>
        <w:t xml:space="preserve">Temperature effects </w:t>
      </w:r>
      <w:r w:rsidR="006F5BBE">
        <w:rPr>
          <w:rFonts w:eastAsiaTheme="minorEastAsia"/>
        </w:rPr>
        <w:t xml:space="preserve">are partly due to </w:t>
      </w:r>
      <w:r w:rsidR="009C5BD4">
        <w:rPr>
          <w:rFonts w:eastAsiaTheme="minorEastAsia"/>
        </w:rPr>
        <w:t>t</w:t>
      </w:r>
      <w:r w:rsidR="006F5BBE">
        <w:rPr>
          <w:rFonts w:eastAsiaTheme="minorEastAsia"/>
        </w:rPr>
        <w:t xml:space="preserve">he fundamental </w:t>
      </w:r>
      <w:r w:rsidR="009C5BD4">
        <w:rPr>
          <w:rFonts w:eastAsiaTheme="minorEastAsia"/>
        </w:rPr>
        <w:t xml:space="preserve">diode physics, but </w:t>
      </w:r>
      <w:r w:rsidR="008B6122">
        <w:rPr>
          <w:rFonts w:eastAsiaTheme="minorEastAsia"/>
        </w:rPr>
        <w:t>thermal effects in the packaging also</w:t>
      </w:r>
      <w:r w:rsidR="009564B0">
        <w:rPr>
          <w:rFonts w:eastAsiaTheme="minorEastAsia"/>
        </w:rPr>
        <w:t xml:space="preserve"> produce significant and unpredictable changes.</w:t>
      </w:r>
      <w:r>
        <w:rPr>
          <w:rFonts w:eastAsiaTheme="minorEastAsia"/>
        </w:rPr>
        <w:t xml:space="preserve"> To deal with this, we will do extensive </w:t>
      </w:r>
      <w:r w:rsidR="009564B0">
        <w:rPr>
          <w:rFonts w:eastAsiaTheme="minorEastAsia"/>
        </w:rPr>
        <w:t>te</w:t>
      </w:r>
      <w:r w:rsidR="002E527F">
        <w:rPr>
          <w:rFonts w:eastAsiaTheme="minorEastAsia"/>
        </w:rPr>
        <w:t>sting of samples t</w:t>
      </w:r>
      <w:r w:rsidR="005C5B4C">
        <w:rPr>
          <w:rFonts w:eastAsiaTheme="minorEastAsia"/>
        </w:rPr>
        <w:t xml:space="preserve">o ensure that the </w:t>
      </w:r>
      <w:r w:rsidR="00B632BE">
        <w:rPr>
          <w:rFonts w:eastAsiaTheme="minorEastAsia"/>
        </w:rPr>
        <w:t xml:space="preserve">variance in </w:t>
      </w:r>
      <w:r w:rsidR="00FC6132">
        <w:rPr>
          <w:rFonts w:eastAsiaTheme="minorEastAsia"/>
        </w:rPr>
        <w:t xml:space="preserve">performance is acceptable, and possibly </w:t>
      </w:r>
      <w:r w:rsidR="001E2CC1">
        <w:rPr>
          <w:rFonts w:eastAsiaTheme="minorEastAsia"/>
        </w:rPr>
        <w:t>address quality control issues with the manufacturer.</w:t>
      </w:r>
      <w:r w:rsidR="002E527F">
        <w:rPr>
          <w:rFonts w:eastAsiaTheme="minorEastAsia"/>
        </w:rPr>
        <w:t xml:space="preserve"> </w:t>
      </w:r>
      <w:r w:rsidR="00490B58">
        <w:rPr>
          <w:rFonts w:eastAsiaTheme="minorEastAsia"/>
        </w:rPr>
        <w:t xml:space="preserve">Temperature control of the laser diode is not ruled out but </w:t>
      </w:r>
      <w:r w:rsidR="005F3164">
        <w:rPr>
          <w:rFonts w:eastAsiaTheme="minorEastAsia"/>
        </w:rPr>
        <w:t>for reasons of reliability, power consumption, and complexity</w:t>
      </w:r>
      <w:r w:rsidR="001927BE">
        <w:rPr>
          <w:rFonts w:eastAsiaTheme="minorEastAsia"/>
        </w:rPr>
        <w:t xml:space="preserve"> </w:t>
      </w:r>
      <w:r w:rsidR="00FC29E1">
        <w:rPr>
          <w:rFonts w:eastAsiaTheme="minorEastAsia"/>
        </w:rPr>
        <w:t xml:space="preserve">it will be used only if it is demonstrated that </w:t>
      </w:r>
      <w:r w:rsidR="00EF4AAB">
        <w:rPr>
          <w:rFonts w:eastAsiaTheme="minorEastAsia"/>
        </w:rPr>
        <w:t>it is absolutely necessary.</w:t>
      </w:r>
    </w:p>
    <w:p w:rsidR="00A73AA1" w:rsidP="00A968A5" w:rsidRDefault="00DC2041" w14:paraId="5F08A708" w14:textId="3AB4989B">
      <w:pPr>
        <w:pStyle w:val="BodyTextFirstIndent"/>
        <w:rPr>
          <w:rFonts w:eastAsiaTheme="minorEastAsia"/>
        </w:rPr>
      </w:pPr>
      <w:r>
        <w:rPr>
          <w:rFonts w:eastAsiaTheme="minorEastAsia"/>
        </w:rPr>
        <w:t xml:space="preserve">Photodiodes present much less of a </w:t>
      </w:r>
      <w:r w:rsidR="00A50EFE">
        <w:rPr>
          <w:rFonts w:eastAsiaTheme="minorEastAsia"/>
        </w:rPr>
        <w:t>problem since they are readily a</w:t>
      </w:r>
      <w:r w:rsidR="00283BA1">
        <w:rPr>
          <w:rFonts w:eastAsiaTheme="minorEastAsia"/>
        </w:rPr>
        <w:t>v</w:t>
      </w:r>
      <w:r w:rsidR="00A50EFE">
        <w:rPr>
          <w:rFonts w:eastAsiaTheme="minorEastAsia"/>
        </w:rPr>
        <w:t>ailable with high quantum efficiencies</w:t>
      </w:r>
      <w:r w:rsidR="008B06DF">
        <w:rPr>
          <w:rFonts w:eastAsiaTheme="minorEastAsia"/>
        </w:rPr>
        <w:t xml:space="preserve"> (70</w:t>
      </w:r>
      <w:r w:rsidR="00BD43B0">
        <w:rPr>
          <w:rFonts w:eastAsiaTheme="minorEastAsia"/>
        </w:rPr>
        <w:t>–</w:t>
      </w:r>
      <w:r w:rsidR="008B06DF">
        <w:rPr>
          <w:rFonts w:eastAsiaTheme="minorEastAsia"/>
        </w:rPr>
        <w:t>90%)</w:t>
      </w:r>
      <w:r w:rsidR="00283BA1">
        <w:rPr>
          <w:rFonts w:eastAsiaTheme="minorEastAsia"/>
        </w:rPr>
        <w:t xml:space="preserve">. </w:t>
      </w:r>
      <w:r w:rsidR="00942280">
        <w:rPr>
          <w:rFonts w:eastAsiaTheme="minorEastAsia"/>
        </w:rPr>
        <w:t xml:space="preserve">A dc voltage of a few volts needs to be applied to </w:t>
      </w:r>
      <w:r w:rsidR="004E2A06">
        <w:rPr>
          <w:rFonts w:eastAsiaTheme="minorEastAsia"/>
        </w:rPr>
        <w:t xml:space="preserve">reduce the depletion layer capacitance for good frequency response. </w:t>
      </w:r>
      <w:r w:rsidR="00CF6D19">
        <w:rPr>
          <w:rFonts w:eastAsiaTheme="minorEastAsia"/>
        </w:rPr>
        <w:t xml:space="preserve">Silicon diodes are suitable for 1310 nm operation, but </w:t>
      </w:r>
      <w:r w:rsidR="008C7258">
        <w:rPr>
          <w:rFonts w:eastAsiaTheme="minorEastAsia"/>
        </w:rPr>
        <w:t>InGaAs</w:t>
      </w:r>
      <w:r w:rsidR="009374D1">
        <w:rPr>
          <w:rFonts w:eastAsiaTheme="minorEastAsia"/>
        </w:rPr>
        <w:t xml:space="preserve"> is required for 1550 nm</w:t>
      </w:r>
      <w:r w:rsidR="00886FF5">
        <w:rPr>
          <w:rFonts w:eastAsiaTheme="minorEastAsia"/>
        </w:rPr>
        <w:t xml:space="preserve"> operation. Both have low dark current (</w:t>
      </w:r>
      <w:r w:rsidR="00EF4AAB">
        <w:rPr>
          <w:rFonts w:eastAsiaTheme="minorEastAsia"/>
        </w:rPr>
        <w:t>fractions of a</w:t>
      </w:r>
      <w:r w:rsidR="00886FF5">
        <w:rPr>
          <w:rFonts w:eastAsiaTheme="minorEastAsia"/>
        </w:rPr>
        <w:t xml:space="preserve"> nA</w:t>
      </w:r>
      <w:r w:rsidR="009F4386">
        <w:rPr>
          <w:rFonts w:eastAsiaTheme="minorEastAsia"/>
        </w:rPr>
        <w:t>),</w:t>
      </w:r>
      <w:r w:rsidR="00886FF5">
        <w:rPr>
          <w:rFonts w:eastAsiaTheme="minorEastAsia"/>
        </w:rPr>
        <w:t xml:space="preserve"> so the shot noise contribution is </w:t>
      </w:r>
      <w:r w:rsidR="00D3288D">
        <w:rPr>
          <w:rFonts w:eastAsiaTheme="minorEastAsia"/>
        </w:rPr>
        <w:t>small compared to the photon noise, even accounting for doubling for every 10</w:t>
      </w:r>
      <w:r w:rsidR="00D3288D">
        <w:rPr>
          <w:rFonts w:eastAsiaTheme="minorEastAsia" w:cstheme="minorHAnsi"/>
        </w:rPr>
        <w:t>°</w:t>
      </w:r>
      <w:r w:rsidR="00D3288D">
        <w:rPr>
          <w:rFonts w:eastAsiaTheme="minorEastAsia"/>
        </w:rPr>
        <w:t>C</w:t>
      </w:r>
      <w:r w:rsidR="00176A58">
        <w:rPr>
          <w:rFonts w:eastAsiaTheme="minorEastAsia"/>
        </w:rPr>
        <w:t xml:space="preserve"> rise in temperature</w:t>
      </w:r>
      <w:r w:rsidR="00A968A5">
        <w:rPr>
          <w:rFonts w:eastAsiaTheme="minorEastAsia"/>
        </w:rPr>
        <w:t xml:space="preserve">. </w:t>
      </w:r>
      <w:r w:rsidR="006B2C60">
        <w:rPr>
          <w:rFonts w:eastAsiaTheme="minorEastAsia"/>
        </w:rPr>
        <w:t xml:space="preserve">Optical power levels are low, so do not impose any significant </w:t>
      </w:r>
      <w:r w:rsidR="00091A19">
        <w:rPr>
          <w:rFonts w:eastAsiaTheme="minorEastAsia"/>
        </w:rPr>
        <w:t>constraints on the photodiode</w:t>
      </w:r>
      <w:r w:rsidR="00AA5503">
        <w:rPr>
          <w:rFonts w:eastAsiaTheme="minorEastAsia"/>
        </w:rPr>
        <w:t xml:space="preserve"> power handling</w:t>
      </w:r>
      <w:r w:rsidR="00091A19">
        <w:rPr>
          <w:rFonts w:eastAsiaTheme="minorEastAsia"/>
        </w:rPr>
        <w:t>.</w:t>
      </w:r>
      <w:r w:rsidR="007448DF">
        <w:rPr>
          <w:rFonts w:eastAsiaTheme="minorEastAsia"/>
        </w:rPr>
        <w:t xml:space="preserve"> </w:t>
      </w:r>
      <w:r w:rsidR="00A15194">
        <w:rPr>
          <w:rFonts w:eastAsiaTheme="minorEastAsia"/>
        </w:rPr>
        <w:t xml:space="preserve">A </w:t>
      </w:r>
      <w:r w:rsidRPr="00A15194" w:rsidR="00A15194">
        <w:rPr>
          <w:rFonts w:eastAsiaTheme="minorEastAsia"/>
        </w:rPr>
        <w:t>Shengshi Optical Tech. Co.,</w:t>
      </w:r>
      <w:r w:rsidR="00FB1009">
        <w:rPr>
          <w:rFonts w:eastAsiaTheme="minorEastAsia"/>
        </w:rPr>
        <w:t xml:space="preserve"> </w:t>
      </w:r>
      <w:r w:rsidRPr="00A15194" w:rsidR="00A15194">
        <w:rPr>
          <w:rFonts w:eastAsiaTheme="minorEastAsia"/>
        </w:rPr>
        <w:t>Ltd</w:t>
      </w:r>
      <w:r w:rsidR="00A15194">
        <w:rPr>
          <w:rFonts w:eastAsiaTheme="minorEastAsia"/>
        </w:rPr>
        <w:t xml:space="preserve"> </w:t>
      </w:r>
      <w:r w:rsidRPr="00E91602" w:rsidR="00E91602">
        <w:rPr>
          <w:rFonts w:eastAsiaTheme="minorEastAsia"/>
        </w:rPr>
        <w:t>MPD-XXXXX</w:t>
      </w:r>
      <w:r w:rsidR="00A15194">
        <w:rPr>
          <w:rFonts w:eastAsiaTheme="minorEastAsia"/>
        </w:rPr>
        <w:t xml:space="preserve"> diode</w:t>
      </w:r>
      <w:r w:rsidR="007F200E">
        <w:rPr>
          <w:rFonts w:eastAsiaTheme="minorEastAsia"/>
        </w:rPr>
        <w:t xml:space="preserve"> </w:t>
      </w:r>
      <w:r w:rsidR="00073CFA">
        <w:rPr>
          <w:rFonts w:eastAsiaTheme="minorEastAsia"/>
        </w:rPr>
        <w:fldChar w:fldCharType="begin"/>
      </w:r>
      <w:r w:rsidR="00073CFA">
        <w:rPr>
          <w:rFonts w:eastAsiaTheme="minorEastAsia"/>
        </w:rPr>
        <w:instrText xml:space="preserve"> ADDIN ZOTERO_ITEM CSL_CITATION {"citationID":"2wuWMs5g","properties":{"formattedCitation":"[14]","plainCitation":"[14]","noteIndex":0},"citationItems":[{"id":1536,"uris":["http://zotero.org/users/local/Y5otwwE4/items/AHTIEM9U"],"itemData":{"id":1536,"type":"report","event-place":"Address: 5-floor,Block B Creative Building, Shaojia Tsui, Wenzhi St., Hongshan District, Wuhan, City, Hubei, P.R.China","genre":"Datasheet","publisher":"Shengshi Optical Tech. Co., Ltd","publisher-place":"Address: 5-floor,Block B Creative Building, Shaojia Tsui, Wenzhi St., Hongshan District, Wuhan, City, Hubei, P.R.China","title":"1100nm-1650nm Detector Pigtailed Components Datasheet","issued":{"date-parts":[["2016",3]]}}}],"schema":"https://github.com/citation-style-language/schema/raw/master/csl-citation.json"} </w:instrText>
      </w:r>
      <w:r w:rsidR="00073CFA">
        <w:rPr>
          <w:rFonts w:eastAsiaTheme="minorEastAsia"/>
        </w:rPr>
        <w:fldChar w:fldCharType="separate"/>
      </w:r>
      <w:r w:rsidRPr="00073CFA" w:rsidR="00073CFA">
        <w:rPr>
          <w:rFonts w:ascii="Times New Roman" w:hAnsi="Times New Roman" w:eastAsiaTheme="minorEastAsia"/>
        </w:rPr>
        <w:t>[14]</w:t>
      </w:r>
      <w:r w:rsidR="00073CFA">
        <w:rPr>
          <w:rFonts w:eastAsiaTheme="minorEastAsia"/>
        </w:rPr>
        <w:fldChar w:fldCharType="end"/>
      </w:r>
      <w:r w:rsidR="00313145">
        <w:rPr>
          <w:rFonts w:eastAsiaTheme="minorEastAsia"/>
        </w:rPr>
        <w:t xml:space="preserve"> is assumed in the following discussion.</w:t>
      </w:r>
    </w:p>
    <w:p w:rsidR="00A73AA1" w:rsidP="00517A17" w:rsidRDefault="00517A17" w14:paraId="75EF0670" w14:textId="365365AE">
      <w:pPr>
        <w:pStyle w:val="Heading4"/>
        <w:rPr>
          <w:rFonts w:eastAsiaTheme="minorEastAsia"/>
        </w:rPr>
      </w:pPr>
      <w:bookmarkStart w:name="_Toc148960908" w:id="24"/>
      <w:r>
        <w:rPr>
          <w:rFonts w:eastAsiaTheme="minorEastAsia"/>
        </w:rPr>
        <w:t>Link gain</w:t>
      </w:r>
      <w:bookmarkEnd w:id="24"/>
    </w:p>
    <w:p w:rsidR="00517A17" w:rsidP="00401661" w:rsidRDefault="00091A19" w14:paraId="16A0F98C" w14:textId="336B92A8">
      <w:pPr>
        <w:pStyle w:val="BodyTextFirstIndent"/>
        <w:rPr>
          <w:rFonts w:ascii="Times New Roman" w:hAnsi="Times New Roman" w:eastAsiaTheme="minorEastAsia"/>
        </w:rPr>
      </w:pPr>
      <w:r>
        <w:rPr>
          <w:rFonts w:eastAsiaTheme="minorEastAsia"/>
        </w:rPr>
        <w:t xml:space="preserve">It is useful to analyze </w:t>
      </w:r>
      <w:r w:rsidR="00387BB5">
        <w:rPr>
          <w:rFonts w:eastAsiaTheme="minorEastAsia"/>
        </w:rPr>
        <w:t>optical links with directly driven laser diodes</w:t>
      </w:r>
      <w:r w:rsidR="00A3593B">
        <w:rPr>
          <w:rFonts w:eastAsiaTheme="minorEastAsia"/>
        </w:rPr>
        <w:t xml:space="preserve"> </w:t>
      </w:r>
      <w:r w:rsidR="00387BB5">
        <w:rPr>
          <w:rFonts w:eastAsiaTheme="minorEastAsia"/>
        </w:rPr>
        <w:t>in terms of their current gain</w:t>
      </w:r>
      <w:r w:rsidR="00A3593B">
        <w:rPr>
          <w:rFonts w:eastAsiaTheme="minorEastAsia"/>
        </w:rPr>
        <w:t xml:space="preserve"> since they have low input impedance and high </w:t>
      </w:r>
      <w:r w:rsidR="00077D8E">
        <w:rPr>
          <w:rFonts w:eastAsiaTheme="minorEastAsia"/>
        </w:rPr>
        <w:t>o</w:t>
      </w:r>
      <w:r w:rsidR="00A3593B">
        <w:rPr>
          <w:rFonts w:eastAsiaTheme="minorEastAsia"/>
        </w:rPr>
        <w:t xml:space="preserve">utput impedance. </w:t>
      </w:r>
      <w:r w:rsidR="00077D8E">
        <w:rPr>
          <w:rFonts w:eastAsiaTheme="minorEastAsia"/>
        </w:rPr>
        <w:t>Standard network theory is used to incorporate this in a 50-</w:t>
      </w:r>
      <w:r w:rsidRPr="001E1860" w:rsidR="00077D8E">
        <w:rPr>
          <w:rFonts w:eastAsiaTheme="minorEastAsia"/>
        </w:rPr>
        <w:t>Ω RF circuit</w:t>
      </w:r>
      <w:r w:rsidRPr="001E1860" w:rsidR="001E1860">
        <w:rPr>
          <w:rFonts w:eastAsiaTheme="minorEastAsia"/>
        </w:rPr>
        <w:t xml:space="preserve">. </w:t>
      </w:r>
      <w:r w:rsidRPr="00401661" w:rsidR="006C03D5">
        <w:rPr>
          <w:rFonts w:eastAsiaTheme="minorEastAsia"/>
        </w:rPr>
        <w:t>The</w:t>
      </w:r>
      <w:r w:rsidR="006C03D5">
        <w:rPr>
          <w:rFonts w:eastAsiaTheme="minorEastAsia"/>
        </w:rPr>
        <w:t xml:space="preserve"> current gain of the optical link is the product of the </w:t>
      </w:r>
      <w:r w:rsidR="003541EA">
        <w:rPr>
          <w:rFonts w:eastAsiaTheme="minorEastAsia"/>
        </w:rPr>
        <w:t xml:space="preserve">laser diode quantum efficiency, </w:t>
      </w:r>
      <m:oMath>
        <m:sSub>
          <m:sSubPr>
            <m:ctrlPr>
              <w:rPr>
                <w:rFonts w:ascii="Cambria Math" w:hAnsi="Cambria Math" w:eastAsiaTheme="minorEastAsia"/>
                <w:i/>
              </w:rPr>
            </m:ctrlPr>
          </m:sSubPr>
          <m:e>
            <m:r>
              <w:rPr>
                <w:rFonts w:ascii="Cambria Math" w:hAnsi="Cambria Math" w:eastAsiaTheme="minorEastAsia"/>
              </w:rPr>
              <m:t>η</m:t>
            </m:r>
          </m:e>
          <m:sub>
            <m:r>
              <m:rPr>
                <m:sty m:val="p"/>
              </m:rPr>
              <w:rPr>
                <w:rFonts w:ascii="Cambria Math" w:hAnsi="Cambria Math" w:eastAsiaTheme="minorEastAsia"/>
              </w:rPr>
              <m:t>ld</m:t>
            </m:r>
          </m:sub>
        </m:sSub>
      </m:oMath>
      <w:r w:rsidR="003541EA">
        <w:rPr>
          <w:rFonts w:eastAsiaTheme="minorEastAsia"/>
        </w:rPr>
        <w:t xml:space="preserve">, the optical </w:t>
      </w:r>
      <w:r w:rsidR="006A2216">
        <w:rPr>
          <w:rFonts w:eastAsiaTheme="minorEastAsia"/>
        </w:rPr>
        <w:t>gai</w:t>
      </w:r>
      <w:r w:rsidR="00FB4C8B">
        <w:rPr>
          <w:rFonts w:eastAsiaTheme="minorEastAsia"/>
        </w:rPr>
        <w:t>n</w:t>
      </w:r>
      <w:r w:rsidR="006A2216">
        <w:rPr>
          <w:rFonts w:eastAsiaTheme="minorEastAsia"/>
        </w:rPr>
        <w:t xml:space="preserve">, </w:t>
      </w:r>
      <m:oMath>
        <m:r>
          <w:rPr>
            <w:rFonts w:ascii="Cambria Math" w:hAnsi="Cambria Math" w:eastAsiaTheme="minorEastAsia"/>
          </w:rPr>
          <m:t>g</m:t>
        </m:r>
        <m:sSub>
          <m:sSubPr>
            <m:ctrlPr>
              <w:rPr>
                <w:rFonts w:ascii="Cambria Math" w:hAnsi="Cambria Math" w:eastAsiaTheme="minorEastAsia"/>
                <w:i/>
              </w:rPr>
            </m:ctrlPr>
          </m:sSubPr>
          <m:e>
            <m:r>
              <m:rPr>
                <m:sty m:val="p"/>
              </m:rPr>
              <w:rPr>
                <w:rFonts w:ascii="Cambria Math" w:hAnsi="Cambria Math" w:eastAsiaTheme="minorEastAsia"/>
              </w:rPr>
              <w:softHyphen/>
            </m:r>
          </m:e>
          <m:sub>
            <m:r>
              <m:rPr>
                <m:sty m:val="p"/>
              </m:rPr>
              <w:rPr>
                <w:rFonts w:ascii="Cambria Math" w:hAnsi="Cambria Math" w:eastAsiaTheme="minorEastAsia"/>
              </w:rPr>
              <m:t>opt</m:t>
            </m:r>
          </m:sub>
        </m:sSub>
      </m:oMath>
      <w:r w:rsidR="006A2216">
        <w:rPr>
          <w:rFonts w:eastAsiaTheme="minorEastAsia"/>
        </w:rPr>
        <w:t xml:space="preserve">, and the </w:t>
      </w:r>
      <w:r w:rsidR="00EE4EA0">
        <w:rPr>
          <w:rFonts w:eastAsiaTheme="minorEastAsia"/>
        </w:rPr>
        <w:t>photodiode</w:t>
      </w:r>
      <w:r w:rsidR="00841A79">
        <w:rPr>
          <w:rFonts w:eastAsiaTheme="minorEastAsia"/>
        </w:rPr>
        <w:t xml:space="preserve"> quantum efficiency, </w:t>
      </w:r>
      <m:oMath>
        <m:sSub>
          <m:sSubPr>
            <m:ctrlPr>
              <w:rPr>
                <w:rFonts w:ascii="Cambria Math" w:hAnsi="Cambria Math" w:eastAsiaTheme="minorEastAsia"/>
                <w:i/>
              </w:rPr>
            </m:ctrlPr>
          </m:sSubPr>
          <m:e>
            <m:r>
              <w:rPr>
                <w:rFonts w:ascii="Cambria Math" w:hAnsi="Cambria Math" w:eastAsiaTheme="minorEastAsia"/>
              </w:rPr>
              <m:t>η</m:t>
            </m:r>
          </m:e>
          <m:sub>
            <m:r>
              <m:rPr>
                <m:sty m:val="p"/>
              </m:rPr>
              <w:rPr>
                <w:rFonts w:ascii="Cambria Math" w:hAnsi="Cambria Math" w:eastAsiaTheme="minorEastAsia"/>
              </w:rPr>
              <m:t>pd</m:t>
            </m:r>
          </m:sub>
        </m:sSub>
      </m:oMath>
      <w:r w:rsidR="00CA40B1">
        <w:rPr>
          <w:rFonts w:eastAsiaTheme="minorEastAsia"/>
        </w:rPr>
        <w:t>.</w:t>
      </w:r>
      <w:r w:rsidR="0001199E">
        <w:rPr>
          <w:rFonts w:eastAsiaTheme="minorEastAsia"/>
        </w:rPr>
        <w:t xml:space="preserve"> </w:t>
      </w:r>
      <w:r w:rsidR="0068359D">
        <w:rPr>
          <w:rFonts w:eastAsiaTheme="minorEastAsia"/>
        </w:rPr>
        <w:t>Typical values are</w:t>
      </w:r>
      <w:r w:rsidR="008E4127">
        <w:rPr>
          <w:rFonts w:eastAsiaTheme="minorEastAsia"/>
        </w:rPr>
        <w:t xml:space="preserve"> </w:t>
      </w:r>
      <w:r w:rsidR="00DF2B11">
        <w:rPr>
          <w:rFonts w:eastAsiaTheme="minorEastAsia"/>
        </w:rPr>
        <w:t>15</w:t>
      </w:r>
      <w:r w:rsidRPr="00DF2B11" w:rsidR="00DF2B11">
        <w:rPr>
          <w:rFonts w:ascii="Times New Roman" w:hAnsi="Times New Roman" w:eastAsiaTheme="minorEastAsia"/>
        </w:rPr>
        <w:t>–</w:t>
      </w:r>
      <w:r w:rsidR="00DF2B11">
        <w:rPr>
          <w:rFonts w:ascii="Times New Roman" w:hAnsi="Times New Roman" w:eastAsiaTheme="minorEastAsia"/>
        </w:rPr>
        <w:t>30% for</w:t>
      </w:r>
      <w:r w:rsidR="008E4127">
        <w:rPr>
          <w:rFonts w:eastAsiaTheme="minorEastAsia"/>
        </w:rPr>
        <w:t xml:space="preserve"> </w:t>
      </w:r>
      <m:oMath>
        <m:sSub>
          <m:sSubPr>
            <m:ctrlPr>
              <w:rPr>
                <w:rFonts w:ascii="Cambria Math" w:hAnsi="Cambria Math" w:eastAsiaTheme="minorEastAsia"/>
                <w:i/>
              </w:rPr>
            </m:ctrlPr>
          </m:sSubPr>
          <m:e>
            <m:r>
              <w:rPr>
                <w:rFonts w:ascii="Cambria Math" w:hAnsi="Cambria Math" w:eastAsiaTheme="minorEastAsia"/>
              </w:rPr>
              <m:t>η</m:t>
            </m:r>
          </m:e>
          <m:sub>
            <m:r>
              <m:rPr>
                <m:sty m:val="p"/>
              </m:rPr>
              <w:rPr>
                <w:rFonts w:ascii="Cambria Math" w:hAnsi="Cambria Math" w:eastAsiaTheme="minorEastAsia"/>
              </w:rPr>
              <m:t>ld</m:t>
            </m:r>
          </m:sub>
        </m:sSub>
      </m:oMath>
      <w:r w:rsidR="00AF37A8">
        <w:rPr>
          <w:rFonts w:eastAsiaTheme="minorEastAsia"/>
        </w:rPr>
        <w:t xml:space="preserve">, </w:t>
      </w:r>
      <w:r w:rsidR="00656674">
        <w:rPr>
          <w:rFonts w:eastAsiaTheme="minorEastAsia"/>
        </w:rPr>
        <w:t>5</w:t>
      </w:r>
      <w:r w:rsidRPr="00656674" w:rsidR="00656674">
        <w:rPr>
          <w:rFonts w:ascii="Times New Roman" w:hAnsi="Times New Roman" w:eastAsiaTheme="minorEastAsia"/>
        </w:rPr>
        <w:t>–</w:t>
      </w:r>
      <w:r w:rsidR="00656674">
        <w:rPr>
          <w:rFonts w:ascii="Times New Roman" w:hAnsi="Times New Roman" w:eastAsiaTheme="minorEastAsia"/>
        </w:rPr>
        <w:t xml:space="preserve">90% for </w:t>
      </w:r>
      <m:oMath>
        <m:r>
          <w:rPr>
            <w:rFonts w:ascii="Cambria Math" w:hAnsi="Cambria Math" w:eastAsiaTheme="minorEastAsia"/>
          </w:rPr>
          <m:t>g</m:t>
        </m:r>
        <m:sSub>
          <m:sSubPr>
            <m:ctrlPr>
              <w:rPr>
                <w:rFonts w:ascii="Cambria Math" w:hAnsi="Cambria Math" w:eastAsiaTheme="minorEastAsia"/>
                <w:i/>
              </w:rPr>
            </m:ctrlPr>
          </m:sSubPr>
          <m:e>
            <m:r>
              <m:rPr>
                <m:sty m:val="p"/>
              </m:rPr>
              <w:rPr>
                <w:rFonts w:ascii="Cambria Math" w:hAnsi="Cambria Math" w:eastAsiaTheme="minorEastAsia"/>
              </w:rPr>
              <w:softHyphen/>
            </m:r>
          </m:e>
          <m:sub>
            <m:r>
              <m:rPr>
                <m:sty m:val="p"/>
              </m:rPr>
              <w:rPr>
                <w:rFonts w:ascii="Cambria Math" w:hAnsi="Cambria Math" w:eastAsiaTheme="minorEastAsia"/>
              </w:rPr>
              <m:t>opt</m:t>
            </m:r>
          </m:sub>
        </m:sSub>
      </m:oMath>
      <w:r w:rsidR="00656674">
        <w:rPr>
          <w:rFonts w:ascii="Times New Roman" w:hAnsi="Times New Roman" w:eastAsiaTheme="minorEastAsia"/>
        </w:rPr>
        <w:t xml:space="preserve">, and </w:t>
      </w:r>
      <w:r w:rsidR="00D160B7">
        <w:rPr>
          <w:rFonts w:ascii="Times New Roman" w:hAnsi="Times New Roman" w:eastAsiaTheme="minorEastAsia"/>
        </w:rPr>
        <w:t>70</w:t>
      </w:r>
      <w:r w:rsidRPr="00D160B7" w:rsidR="00D160B7">
        <w:rPr>
          <w:rFonts w:ascii="Times New Roman" w:hAnsi="Times New Roman" w:eastAsiaTheme="minorEastAsia"/>
        </w:rPr>
        <w:t>–</w:t>
      </w:r>
      <w:r w:rsidR="00D160B7">
        <w:rPr>
          <w:rFonts w:ascii="Times New Roman" w:hAnsi="Times New Roman" w:eastAsiaTheme="minorEastAsia"/>
        </w:rPr>
        <w:t xml:space="preserve">90% for </w:t>
      </w:r>
      <m:oMath>
        <m:sSub>
          <m:sSubPr>
            <m:ctrlPr>
              <w:rPr>
                <w:rFonts w:ascii="Cambria Math" w:hAnsi="Cambria Math" w:eastAsiaTheme="minorEastAsia"/>
                <w:i/>
              </w:rPr>
            </m:ctrlPr>
          </m:sSubPr>
          <m:e>
            <m:r>
              <w:rPr>
                <w:rFonts w:ascii="Cambria Math" w:hAnsi="Cambria Math" w:eastAsiaTheme="minorEastAsia"/>
              </w:rPr>
              <m:t>η</m:t>
            </m:r>
          </m:e>
          <m:sub>
            <m:r>
              <m:rPr>
                <m:sty m:val="p"/>
              </m:rPr>
              <w:rPr>
                <w:rFonts w:ascii="Cambria Math" w:hAnsi="Cambria Math" w:eastAsiaTheme="minorEastAsia"/>
              </w:rPr>
              <m:t>pd</m:t>
            </m:r>
          </m:sub>
        </m:sSub>
      </m:oMath>
      <w:r w:rsidR="0089199F">
        <w:rPr>
          <w:rFonts w:ascii="Times New Roman" w:hAnsi="Times New Roman" w:eastAsiaTheme="minorEastAsia"/>
        </w:rPr>
        <w:t xml:space="preserve">, leading to a range of current gains from </w:t>
      </w:r>
      <w:r w:rsidR="0089199F">
        <w:rPr>
          <w:rFonts w:ascii="Calibri" w:hAnsi="Calibri" w:cs="Calibri" w:eastAsiaTheme="minorEastAsia"/>
        </w:rPr>
        <w:t>−</w:t>
      </w:r>
      <w:r w:rsidR="0089199F">
        <w:rPr>
          <w:rFonts w:ascii="Times New Roman" w:hAnsi="Times New Roman" w:eastAsiaTheme="minorEastAsia"/>
        </w:rPr>
        <w:t>45</w:t>
      </w:r>
      <w:r w:rsidR="0094304A">
        <w:rPr>
          <w:rFonts w:ascii="Times New Roman" w:hAnsi="Times New Roman" w:eastAsiaTheme="minorEastAsia"/>
        </w:rPr>
        <w:t xml:space="preserve"> dB to </w:t>
      </w:r>
      <w:r w:rsidR="0094304A">
        <w:rPr>
          <w:rFonts w:ascii="Calibri" w:hAnsi="Calibri" w:cs="Calibri" w:eastAsiaTheme="minorEastAsia"/>
        </w:rPr>
        <w:t>−</w:t>
      </w:r>
      <w:r w:rsidR="0094304A">
        <w:rPr>
          <w:rFonts w:ascii="Times New Roman" w:hAnsi="Times New Roman" w:eastAsiaTheme="minorEastAsia"/>
        </w:rPr>
        <w:t>12 dB</w:t>
      </w:r>
      <w:r w:rsidR="001E4F58">
        <w:rPr>
          <w:rFonts w:ascii="Times New Roman" w:hAnsi="Times New Roman" w:eastAsiaTheme="minorEastAsia"/>
        </w:rPr>
        <w:t>.</w:t>
      </w:r>
      <w:r w:rsidR="00940FB4">
        <w:rPr>
          <w:rFonts w:ascii="Times New Roman" w:hAnsi="Times New Roman" w:eastAsiaTheme="minorEastAsia"/>
        </w:rPr>
        <w:t xml:space="preserve"> There is no direct link between the gain and the optical power</w:t>
      </w:r>
      <w:r w:rsidR="00A82013">
        <w:rPr>
          <w:rFonts w:ascii="Times New Roman" w:hAnsi="Times New Roman" w:eastAsiaTheme="minorEastAsia"/>
        </w:rPr>
        <w:t xml:space="preserve">, but </w:t>
      </w:r>
      <w:r w:rsidR="00694DF8">
        <w:rPr>
          <w:rFonts w:ascii="Times New Roman" w:hAnsi="Times New Roman" w:eastAsiaTheme="minorEastAsia"/>
        </w:rPr>
        <w:t>higher optical powers allow larger signal</w:t>
      </w:r>
      <w:r w:rsidR="008A3776">
        <w:rPr>
          <w:rFonts w:ascii="Times New Roman" w:hAnsi="Times New Roman" w:eastAsiaTheme="minorEastAsia"/>
        </w:rPr>
        <w:t xml:space="preserve"> amplitudes</w:t>
      </w:r>
      <w:r w:rsidR="00694DF8">
        <w:rPr>
          <w:rFonts w:ascii="Times New Roman" w:hAnsi="Times New Roman" w:eastAsiaTheme="minorEastAsia"/>
        </w:rPr>
        <w:t>.</w:t>
      </w:r>
      <w:r w:rsidR="00351E77">
        <w:rPr>
          <w:rFonts w:ascii="Times New Roman" w:hAnsi="Times New Roman" w:eastAsiaTheme="minorEastAsia"/>
        </w:rPr>
        <w:t xml:space="preserve"> For the components mentioned above, the range of possible current </w:t>
      </w:r>
      <w:r w:rsidR="007B7E90">
        <w:rPr>
          <w:rFonts w:ascii="Times New Roman" w:hAnsi="Times New Roman" w:eastAsiaTheme="minorEastAsia"/>
        </w:rPr>
        <w:t xml:space="preserve">gains is given in </w:t>
      </w:r>
      <w:r w:rsidR="007B7E90">
        <w:rPr>
          <w:rFonts w:ascii="Times New Roman" w:hAnsi="Times New Roman" w:eastAsiaTheme="minorEastAsia"/>
        </w:rPr>
        <w:fldChar w:fldCharType="begin"/>
      </w:r>
      <w:r w:rsidR="007B7E90">
        <w:rPr>
          <w:rFonts w:ascii="Times New Roman" w:hAnsi="Times New Roman" w:eastAsiaTheme="minorEastAsia"/>
        </w:rPr>
        <w:instrText xml:space="preserve"> REF _Ref148877267 \h </w:instrText>
      </w:r>
      <w:r w:rsidR="007B7E90">
        <w:rPr>
          <w:rFonts w:ascii="Times New Roman" w:hAnsi="Times New Roman" w:eastAsiaTheme="minorEastAsia"/>
        </w:rPr>
      </w:r>
      <w:r w:rsidR="007B7E90">
        <w:rPr>
          <w:rFonts w:ascii="Times New Roman" w:hAnsi="Times New Roman" w:eastAsiaTheme="minorEastAsia"/>
        </w:rPr>
        <w:fldChar w:fldCharType="separate"/>
      </w:r>
      <w:r w:rsidR="006E18C7">
        <w:t xml:space="preserve">Table </w:t>
      </w:r>
      <w:r w:rsidR="006E18C7">
        <w:rPr>
          <w:noProof/>
        </w:rPr>
        <w:t>1</w:t>
      </w:r>
      <w:r w:rsidR="007B7E90">
        <w:rPr>
          <w:rFonts w:ascii="Times New Roman" w:hAnsi="Times New Roman" w:eastAsiaTheme="minorEastAsia"/>
        </w:rPr>
        <w:fldChar w:fldCharType="end"/>
      </w:r>
      <w:r w:rsidR="007B7E90">
        <w:rPr>
          <w:rFonts w:ascii="Times New Roman" w:hAnsi="Times New Roman" w:eastAsiaTheme="minorEastAsia"/>
        </w:rPr>
        <w:t xml:space="preserve">. </w:t>
      </w:r>
      <w:r w:rsidR="00885582">
        <w:rPr>
          <w:rFonts w:ascii="Times New Roman" w:hAnsi="Times New Roman" w:eastAsiaTheme="minorEastAsia"/>
        </w:rPr>
        <w:t>The potential range is large (</w:t>
      </w:r>
      <w:r w:rsidR="00885582">
        <w:rPr>
          <w:rFonts w:ascii="Calibri" w:hAnsi="Calibri" w:cs="Calibri" w:eastAsiaTheme="minorEastAsia"/>
        </w:rPr>
        <w:t>−</w:t>
      </w:r>
      <w:r w:rsidR="00F710E5">
        <w:rPr>
          <w:rFonts w:ascii="Times New Roman" w:hAnsi="Times New Roman" w:eastAsiaTheme="minorEastAsia"/>
        </w:rPr>
        <w:t xml:space="preserve">50 dB to </w:t>
      </w:r>
      <w:r w:rsidR="00F710E5">
        <w:rPr>
          <w:rFonts w:ascii="Calibri" w:hAnsi="Calibri" w:cs="Calibri" w:eastAsiaTheme="minorEastAsia"/>
        </w:rPr>
        <w:t>−</w:t>
      </w:r>
      <w:r w:rsidR="00F710E5">
        <w:rPr>
          <w:rFonts w:ascii="Times New Roman" w:hAnsi="Times New Roman" w:eastAsiaTheme="minorEastAsia"/>
        </w:rPr>
        <w:t xml:space="preserve">20 dB), </w:t>
      </w:r>
      <w:r w:rsidR="008003EC">
        <w:rPr>
          <w:rFonts w:ascii="Times New Roman" w:hAnsi="Times New Roman" w:eastAsiaTheme="minorEastAsia"/>
        </w:rPr>
        <w:t xml:space="preserve">indicating that a </w:t>
      </w:r>
      <w:r w:rsidR="001C41B0">
        <w:rPr>
          <w:rFonts w:ascii="Times New Roman" w:hAnsi="Times New Roman" w:eastAsiaTheme="minorEastAsia"/>
        </w:rPr>
        <w:t xml:space="preserve">narrower range of specifications needs to be discussed with the manufacturers. With the large number of </w:t>
      </w:r>
      <w:r w:rsidR="009A72AA">
        <w:rPr>
          <w:rFonts w:ascii="Times New Roman" w:hAnsi="Times New Roman" w:eastAsiaTheme="minorEastAsia"/>
        </w:rPr>
        <w:t>devices required for DSA-2000</w:t>
      </w:r>
      <w:r w:rsidR="00CC7687">
        <w:rPr>
          <w:rFonts w:ascii="Times New Roman" w:hAnsi="Times New Roman" w:eastAsiaTheme="minorEastAsia"/>
        </w:rPr>
        <w:t xml:space="preserve">, the likelihood of having close to a worst-case combination is high, </w:t>
      </w:r>
      <w:r w:rsidR="00490055">
        <w:rPr>
          <w:rFonts w:ascii="Times New Roman" w:hAnsi="Times New Roman" w:eastAsiaTheme="minorEastAsia"/>
        </w:rPr>
        <w:t>and selecting specific combinations is un</w:t>
      </w:r>
      <w:r w:rsidR="0024749D">
        <w:rPr>
          <w:rFonts w:ascii="Times New Roman" w:hAnsi="Times New Roman" w:eastAsiaTheme="minorEastAsia"/>
        </w:rPr>
        <w:t>workable.</w:t>
      </w:r>
    </w:p>
    <w:p w:rsidR="006552BB" w:rsidP="00401661" w:rsidRDefault="006552BB" w14:paraId="5AC2EB2B" w14:textId="77777777">
      <w:pPr>
        <w:pStyle w:val="BodyTextFirstIndent"/>
        <w:rPr>
          <w:rFonts w:ascii="Times New Roman" w:hAnsi="Times New Roman" w:eastAsiaTheme="minorEastAsia"/>
        </w:rPr>
      </w:pPr>
    </w:p>
    <w:p w:rsidR="000C63C1" w:rsidP="000C63C1" w:rsidRDefault="000C63C1" w14:paraId="4A3A8BD5" w14:textId="0AF2494D">
      <w:pPr>
        <w:pStyle w:val="Caption"/>
        <w:keepNext/>
      </w:pPr>
      <w:bookmarkStart w:name="_Ref148877267" w:id="25"/>
      <w:r>
        <w:t xml:space="preserve">Table </w:t>
      </w:r>
      <w:r w:rsidR="00F3529B">
        <w:fldChar w:fldCharType="begin"/>
      </w:r>
      <w:r w:rsidR="00F3529B">
        <w:instrText xml:space="preserve"> SEQ Table \* ARABIC </w:instrText>
      </w:r>
      <w:r w:rsidR="00F3529B">
        <w:fldChar w:fldCharType="separate"/>
      </w:r>
      <w:r w:rsidR="006E18C7">
        <w:rPr>
          <w:noProof/>
        </w:rPr>
        <w:t>1</w:t>
      </w:r>
      <w:r w:rsidR="00F3529B">
        <w:rPr>
          <w:noProof/>
        </w:rPr>
        <w:fldChar w:fldCharType="end"/>
      </w:r>
      <w:bookmarkEnd w:id="25"/>
      <w:r>
        <w:t xml:space="preserve">.  </w:t>
      </w:r>
      <w:r w:rsidR="000F3B7D">
        <w:t>Gain parameters for the example laser diode and photodiode</w:t>
      </w:r>
      <w:r w:rsidR="00351E77">
        <w:t>.</w:t>
      </w:r>
    </w:p>
    <w:tbl>
      <w:tblPr>
        <w:tblStyle w:val="ScientificGrid"/>
        <w:tblW w:w="0" w:type="auto"/>
        <w:tblLook w:val="0420" w:firstRow="1" w:lastRow="0" w:firstColumn="0" w:lastColumn="0" w:noHBand="0" w:noVBand="1"/>
      </w:tblPr>
      <w:tblGrid>
        <w:gridCol w:w="2436"/>
        <w:gridCol w:w="2402"/>
        <w:gridCol w:w="2141"/>
        <w:gridCol w:w="2381"/>
      </w:tblGrid>
      <w:tr w:rsidR="006552BB" w14:paraId="4758B08B" w14:textId="77777777">
        <w:trPr>
          <w:cnfStyle w:val="100000000000" w:firstRow="1" w:lastRow="0" w:firstColumn="0" w:lastColumn="0" w:oddVBand="0" w:evenVBand="0" w:oddHBand="0" w:evenHBand="0" w:firstRowFirstColumn="0" w:firstRowLastColumn="0" w:lastRowFirstColumn="0" w:lastRowLastColumn="0"/>
        </w:trPr>
        <w:tc>
          <w:tcPr>
            <w:tcW w:w="2436" w:type="dxa"/>
          </w:tcPr>
          <w:p w:rsidRPr="00161AD6" w:rsidR="006552BB" w:rsidRDefault="006552BB" w14:paraId="30EE0A8D" w14:textId="77777777">
            <w:pPr>
              <w:jc w:val="left"/>
            </w:pPr>
            <w:r>
              <w:t>parameter</w:t>
            </w:r>
          </w:p>
        </w:tc>
        <w:tc>
          <w:tcPr>
            <w:tcW w:w="2402" w:type="dxa"/>
          </w:tcPr>
          <w:p w:rsidRPr="00161AD6" w:rsidR="006552BB" w:rsidRDefault="006552BB" w14:paraId="3717987E" w14:textId="77777777">
            <w:r>
              <w:t>best case</w:t>
            </w:r>
          </w:p>
        </w:tc>
        <w:tc>
          <w:tcPr>
            <w:tcW w:w="2141" w:type="dxa"/>
          </w:tcPr>
          <w:p w:rsidR="006552BB" w:rsidRDefault="006552BB" w14:paraId="1F41E860" w14:textId="77777777">
            <w:r>
              <w:t>worst case</w:t>
            </w:r>
          </w:p>
        </w:tc>
        <w:tc>
          <w:tcPr>
            <w:tcW w:w="2381" w:type="dxa"/>
          </w:tcPr>
          <w:p w:rsidRPr="00161AD6" w:rsidR="006552BB" w:rsidRDefault="006552BB" w14:paraId="3E7C731B" w14:textId="77777777">
            <w:r>
              <w:t>unit</w:t>
            </w:r>
          </w:p>
        </w:tc>
      </w:tr>
      <w:tr w:rsidR="006552BB" w14:paraId="3CD749D2" w14:textId="77777777">
        <w:tc>
          <w:tcPr>
            <w:tcW w:w="2436" w:type="dxa"/>
          </w:tcPr>
          <w:p w:rsidR="006552BB" w:rsidRDefault="006552BB" w14:paraId="3079A741" w14:textId="77777777">
            <w:pPr>
              <w:pStyle w:val="BodyTextFirstIndent"/>
              <w:ind w:firstLine="0"/>
              <w:jc w:val="left"/>
            </w:pPr>
            <w:r>
              <w:t>laser efficiency</w:t>
            </w:r>
          </w:p>
        </w:tc>
        <w:tc>
          <w:tcPr>
            <w:tcW w:w="2402" w:type="dxa"/>
          </w:tcPr>
          <w:p w:rsidR="006552BB" w:rsidRDefault="006552BB" w14:paraId="46122B86" w14:textId="77777777">
            <w:pPr>
              <w:pStyle w:val="BodyTextFirstIndent"/>
              <w:ind w:firstLine="0"/>
              <w:jc w:val="center"/>
            </w:pPr>
            <w:r>
              <w:t>21</w:t>
            </w:r>
          </w:p>
        </w:tc>
        <w:tc>
          <w:tcPr>
            <w:tcW w:w="2141" w:type="dxa"/>
          </w:tcPr>
          <w:p w:rsidR="006552BB" w:rsidRDefault="006552BB" w14:paraId="421C9563" w14:textId="77777777">
            <w:pPr>
              <w:pStyle w:val="BodyTextFirstIndent"/>
              <w:ind w:firstLine="0"/>
              <w:jc w:val="center"/>
            </w:pPr>
            <w:r>
              <w:t>5</w:t>
            </w:r>
            <w:r>
              <w:rPr>
                <w:vertAlign w:val="superscript"/>
              </w:rPr>
              <w:t>a</w:t>
            </w:r>
          </w:p>
        </w:tc>
        <w:tc>
          <w:tcPr>
            <w:tcW w:w="2381" w:type="dxa"/>
          </w:tcPr>
          <w:p w:rsidRPr="00A31FB0" w:rsidR="006552BB" w:rsidRDefault="006552BB" w14:paraId="5D9BCB68" w14:textId="77777777">
            <w:pPr>
              <w:pStyle w:val="BodyTextFirstIndent"/>
              <w:ind w:firstLine="0"/>
              <w:jc w:val="center"/>
              <w:rPr>
                <w:vertAlign w:val="superscript"/>
              </w:rPr>
            </w:pPr>
            <w:r>
              <w:t>%</w:t>
            </w:r>
          </w:p>
        </w:tc>
      </w:tr>
      <w:tr w:rsidR="006552BB" w14:paraId="6EE1C13D" w14:textId="77777777">
        <w:tc>
          <w:tcPr>
            <w:tcW w:w="2436" w:type="dxa"/>
          </w:tcPr>
          <w:p w:rsidR="006552BB" w:rsidRDefault="006552BB" w14:paraId="2A37CC7D" w14:textId="77777777">
            <w:pPr>
              <w:pStyle w:val="BodyTextFirstIndent"/>
              <w:ind w:firstLine="0"/>
              <w:jc w:val="left"/>
            </w:pPr>
            <w:r>
              <w:t>optical gain</w:t>
            </w:r>
          </w:p>
        </w:tc>
        <w:tc>
          <w:tcPr>
            <w:tcW w:w="2402" w:type="dxa"/>
          </w:tcPr>
          <w:p w:rsidRPr="00EB19F7" w:rsidR="006552BB" w:rsidRDefault="006552BB" w14:paraId="39ACB106" w14:textId="77777777">
            <w:pPr>
              <w:pStyle w:val="BodyTextFirstIndent"/>
              <w:ind w:firstLine="0"/>
              <w:jc w:val="center"/>
              <w:rPr>
                <w:rFonts w:cstheme="minorHAnsi"/>
                <w:vertAlign w:val="superscript"/>
              </w:rPr>
            </w:pPr>
            <w:r w:rsidRPr="00EB19F7">
              <w:rPr>
                <w:rFonts w:cstheme="minorHAnsi"/>
              </w:rPr>
              <w:t>−2.4</w:t>
            </w:r>
            <w:r w:rsidRPr="00EB19F7">
              <w:rPr>
                <w:rFonts w:cstheme="minorHAnsi"/>
                <w:vertAlign w:val="superscript"/>
              </w:rPr>
              <w:t>b</w:t>
            </w:r>
          </w:p>
        </w:tc>
        <w:tc>
          <w:tcPr>
            <w:tcW w:w="2141" w:type="dxa"/>
          </w:tcPr>
          <w:p w:rsidRPr="00EB19F7" w:rsidR="006552BB" w:rsidRDefault="006552BB" w14:paraId="31101650" w14:textId="77777777">
            <w:pPr>
              <w:pStyle w:val="BodyTextFirstIndent"/>
              <w:ind w:firstLine="0"/>
              <w:jc w:val="center"/>
              <w:rPr>
                <w:rFonts w:cstheme="minorHAnsi"/>
              </w:rPr>
            </w:pPr>
            <w:r w:rsidRPr="00EB19F7">
              <w:rPr>
                <w:rFonts w:cstheme="minorHAnsi"/>
              </w:rPr>
              <w:t>−12</w:t>
            </w:r>
            <w:r w:rsidRPr="00EB19F7">
              <w:rPr>
                <w:rFonts w:cstheme="minorHAnsi"/>
                <w:vertAlign w:val="superscript"/>
              </w:rPr>
              <w:t>c</w:t>
            </w:r>
          </w:p>
        </w:tc>
        <w:tc>
          <w:tcPr>
            <w:tcW w:w="2381" w:type="dxa"/>
          </w:tcPr>
          <w:p w:rsidRPr="00EB19F7" w:rsidR="006552BB" w:rsidRDefault="006552BB" w14:paraId="5134BA73" w14:textId="77777777">
            <w:pPr>
              <w:pStyle w:val="BodyTextFirstIndent"/>
              <w:ind w:firstLine="0"/>
              <w:jc w:val="center"/>
              <w:rPr>
                <w:rFonts w:cstheme="minorHAnsi"/>
                <w:vertAlign w:val="superscript"/>
              </w:rPr>
            </w:pPr>
            <w:r>
              <w:rPr>
                <w:rFonts w:cstheme="minorHAnsi"/>
              </w:rPr>
              <w:t>dB</w:t>
            </w:r>
          </w:p>
        </w:tc>
      </w:tr>
      <w:tr w:rsidR="006552BB" w14:paraId="7F634C05" w14:textId="77777777">
        <w:tc>
          <w:tcPr>
            <w:tcW w:w="2436" w:type="dxa"/>
          </w:tcPr>
          <w:p w:rsidR="006552BB" w:rsidRDefault="006552BB" w14:paraId="65BF3DD7" w14:textId="77777777">
            <w:pPr>
              <w:pStyle w:val="BodyTextFirstIndent"/>
              <w:ind w:firstLine="0"/>
              <w:jc w:val="left"/>
            </w:pPr>
            <w:r>
              <w:t>detector efficiency</w:t>
            </w:r>
          </w:p>
        </w:tc>
        <w:tc>
          <w:tcPr>
            <w:tcW w:w="2402" w:type="dxa"/>
          </w:tcPr>
          <w:p w:rsidRPr="00EB19F7" w:rsidR="006552BB" w:rsidRDefault="006552BB" w14:paraId="74B44488" w14:textId="77777777">
            <w:pPr>
              <w:pStyle w:val="BodyTextFirstIndent"/>
              <w:ind w:firstLine="0"/>
              <w:jc w:val="center"/>
              <w:rPr>
                <w:rFonts w:cstheme="minorHAnsi"/>
              </w:rPr>
            </w:pPr>
            <w:r>
              <w:rPr>
                <w:rFonts w:cstheme="minorHAnsi"/>
              </w:rPr>
              <w:t>84</w:t>
            </w:r>
          </w:p>
        </w:tc>
        <w:tc>
          <w:tcPr>
            <w:tcW w:w="2141" w:type="dxa"/>
          </w:tcPr>
          <w:p w:rsidR="006552BB" w:rsidRDefault="006552BB" w14:paraId="42B61708" w14:textId="77777777">
            <w:pPr>
              <w:pStyle w:val="BodyTextFirstIndent"/>
              <w:ind w:firstLine="0"/>
              <w:jc w:val="center"/>
              <w:rPr>
                <w:rFonts w:cstheme="minorHAnsi"/>
              </w:rPr>
            </w:pPr>
            <w:r>
              <w:rPr>
                <w:rFonts w:cstheme="minorHAnsi"/>
              </w:rPr>
              <w:t>74</w:t>
            </w:r>
            <w:r w:rsidRPr="00EB19F7">
              <w:rPr>
                <w:rFonts w:cstheme="minorHAnsi"/>
                <w:vertAlign w:val="superscript"/>
              </w:rPr>
              <w:t>d</w:t>
            </w:r>
          </w:p>
        </w:tc>
        <w:tc>
          <w:tcPr>
            <w:tcW w:w="2381" w:type="dxa"/>
          </w:tcPr>
          <w:p w:rsidRPr="00EB19F7" w:rsidR="006552BB" w:rsidRDefault="006552BB" w14:paraId="5E9E7109" w14:textId="77777777">
            <w:pPr>
              <w:pStyle w:val="BodyTextFirstIndent"/>
              <w:ind w:firstLine="0"/>
              <w:jc w:val="center"/>
              <w:rPr>
                <w:rFonts w:cstheme="minorHAnsi"/>
                <w:vertAlign w:val="superscript"/>
              </w:rPr>
            </w:pPr>
            <w:r>
              <w:rPr>
                <w:rFonts w:cstheme="minorHAnsi"/>
              </w:rPr>
              <w:t>%</w:t>
            </w:r>
          </w:p>
        </w:tc>
      </w:tr>
      <w:tr w:rsidR="006552BB" w14:paraId="592ABD41" w14:textId="77777777">
        <w:tc>
          <w:tcPr>
            <w:tcW w:w="2436" w:type="dxa"/>
            <w:tcBorders>
              <w:bottom w:val="single" w:color="auto" w:sz="6" w:space="0"/>
            </w:tcBorders>
          </w:tcPr>
          <w:p w:rsidR="006552BB" w:rsidRDefault="006552BB" w14:paraId="1F684F49" w14:textId="77777777">
            <w:pPr>
              <w:pStyle w:val="BodyTextFirstIndent"/>
              <w:ind w:firstLine="0"/>
              <w:jc w:val="left"/>
            </w:pPr>
            <w:r>
              <w:t>total current gain</w:t>
            </w:r>
          </w:p>
        </w:tc>
        <w:tc>
          <w:tcPr>
            <w:tcW w:w="2402" w:type="dxa"/>
            <w:tcBorders>
              <w:bottom w:val="single" w:color="auto" w:sz="6" w:space="0"/>
            </w:tcBorders>
          </w:tcPr>
          <w:p w:rsidRPr="00EB19F7" w:rsidR="006552BB" w:rsidRDefault="006552BB" w14:paraId="7FB6538C" w14:textId="3E1C67CD">
            <w:pPr>
              <w:pStyle w:val="BodyTextFirstIndent"/>
              <w:ind w:firstLine="0"/>
              <w:jc w:val="center"/>
              <w:rPr>
                <w:rFonts w:cstheme="minorHAnsi"/>
              </w:rPr>
            </w:pPr>
            <w:r w:rsidRPr="00EB19F7">
              <w:rPr>
                <w:rFonts w:cstheme="minorHAnsi"/>
              </w:rPr>
              <w:t>−</w:t>
            </w:r>
            <w:r w:rsidR="00817A20">
              <w:rPr>
                <w:rFonts w:cstheme="minorHAnsi"/>
              </w:rPr>
              <w:t>20</w:t>
            </w:r>
            <w:r w:rsidRPr="00EB19F7">
              <w:rPr>
                <w:rFonts w:cstheme="minorHAnsi"/>
              </w:rPr>
              <w:t> </w:t>
            </w:r>
          </w:p>
        </w:tc>
        <w:tc>
          <w:tcPr>
            <w:tcW w:w="2141" w:type="dxa"/>
            <w:tcBorders>
              <w:bottom w:val="single" w:color="auto" w:sz="6" w:space="0"/>
            </w:tcBorders>
          </w:tcPr>
          <w:p w:rsidRPr="00EB19F7" w:rsidR="006552BB" w:rsidRDefault="006552BB" w14:paraId="10B00C43" w14:textId="5FC8FE03">
            <w:pPr>
              <w:pStyle w:val="BodyTextFirstIndent"/>
              <w:ind w:firstLine="0"/>
              <w:jc w:val="center"/>
              <w:rPr>
                <w:rFonts w:cstheme="minorHAnsi"/>
              </w:rPr>
            </w:pPr>
            <w:r w:rsidRPr="00EB19F7">
              <w:rPr>
                <w:rFonts w:cstheme="minorHAnsi"/>
              </w:rPr>
              <w:t>−</w:t>
            </w:r>
            <w:r w:rsidR="00817A20">
              <w:rPr>
                <w:rFonts w:cstheme="minorHAnsi"/>
              </w:rPr>
              <w:t>52</w:t>
            </w:r>
          </w:p>
        </w:tc>
        <w:tc>
          <w:tcPr>
            <w:tcW w:w="2381" w:type="dxa"/>
            <w:tcBorders>
              <w:bottom w:val="single" w:color="auto" w:sz="6" w:space="0"/>
            </w:tcBorders>
          </w:tcPr>
          <w:p w:rsidRPr="00EB19F7" w:rsidR="006552BB" w:rsidRDefault="006552BB" w14:paraId="4CD3171E" w14:textId="77777777">
            <w:pPr>
              <w:pStyle w:val="BodyTextFirstIndent"/>
              <w:ind w:firstLine="0"/>
              <w:jc w:val="center"/>
              <w:rPr>
                <w:rFonts w:cstheme="minorHAnsi"/>
              </w:rPr>
            </w:pPr>
            <w:r>
              <w:rPr>
                <w:rFonts w:cstheme="minorHAnsi"/>
              </w:rPr>
              <w:t>dB</w:t>
            </w:r>
          </w:p>
        </w:tc>
      </w:tr>
      <w:tr w:rsidR="00CB5EFC" w14:paraId="3831E804" w14:textId="77777777">
        <w:tc>
          <w:tcPr>
            <w:tcW w:w="9360" w:type="dxa"/>
            <w:gridSpan w:val="4"/>
            <w:tcBorders>
              <w:top w:val="single" w:color="auto" w:sz="6" w:space="0"/>
              <w:bottom w:val="single" w:color="auto" w:sz="6" w:space="0"/>
            </w:tcBorders>
          </w:tcPr>
          <w:p w:rsidRPr="00074316" w:rsidR="00CB5EFC" w:rsidRDefault="00CB5EFC" w14:paraId="5EFFBD62" w14:textId="77777777">
            <w:pPr>
              <w:pStyle w:val="BodyTextFirstIndent"/>
              <w:ind w:firstLine="0"/>
              <w:rPr>
                <w:rFonts w:eastAsiaTheme="minorEastAsia"/>
                <w:sz w:val="18"/>
                <w:szCs w:val="18"/>
              </w:rPr>
            </w:pPr>
            <w:r w:rsidRPr="00074316">
              <w:rPr>
                <w:rFonts w:eastAsiaTheme="minorEastAsia"/>
                <w:sz w:val="18"/>
                <w:szCs w:val="18"/>
              </w:rPr>
              <w:t>Notes</w:t>
            </w:r>
          </w:p>
          <w:p w:rsidRPr="00074316" w:rsidR="00CB5EFC" w:rsidRDefault="00CB5EFC" w14:paraId="1411300C" w14:textId="77777777">
            <w:pPr>
              <w:pStyle w:val="BodyTextFirstIndent"/>
              <w:ind w:firstLine="0"/>
              <w:rPr>
                <w:rFonts w:eastAsiaTheme="minorEastAsia"/>
                <w:sz w:val="18"/>
                <w:szCs w:val="18"/>
              </w:rPr>
            </w:pPr>
            <w:r>
              <w:rPr>
                <w:rFonts w:eastAsiaTheme="minorEastAsia"/>
                <w:vertAlign w:val="superscript"/>
              </w:rPr>
              <w:t>a</w:t>
            </w:r>
            <w:r w:rsidRPr="00074316">
              <w:rPr>
                <w:rFonts w:eastAsiaTheme="minorEastAsia"/>
                <w:sz w:val="18"/>
                <w:szCs w:val="18"/>
              </w:rPr>
              <w:t xml:space="preserve"> Not specified; estimated from maximum optical power at operating voltage.</w:t>
            </w:r>
          </w:p>
          <w:p w:rsidRPr="00074316" w:rsidR="00CB5EFC" w:rsidRDefault="00CB5EFC" w14:paraId="726CEEDC" w14:textId="77777777">
            <w:pPr>
              <w:pStyle w:val="BodyTextFirstIndent"/>
              <w:ind w:firstLine="0"/>
              <w:rPr>
                <w:rFonts w:eastAsiaTheme="minorEastAsia"/>
                <w:sz w:val="18"/>
                <w:szCs w:val="18"/>
              </w:rPr>
            </w:pPr>
            <w:r>
              <w:rPr>
                <w:rFonts w:eastAsiaTheme="minorEastAsia"/>
                <w:vertAlign w:val="superscript"/>
              </w:rPr>
              <w:t>b</w:t>
            </w:r>
            <w:r w:rsidRPr="00074316">
              <w:rPr>
                <w:rFonts w:eastAsiaTheme="minorEastAsia"/>
                <w:sz w:val="18"/>
                <w:szCs w:val="18"/>
              </w:rPr>
              <w:t xml:space="preserve"> Fiber length = 2 km, 2 dB other loss</w:t>
            </w:r>
          </w:p>
          <w:p w:rsidRPr="00074316" w:rsidR="00CB5EFC" w:rsidRDefault="00CB5EFC" w14:paraId="58145818" w14:textId="77777777">
            <w:pPr>
              <w:pStyle w:val="BodyTextFirstIndent"/>
              <w:ind w:firstLine="0"/>
              <w:rPr>
                <w:rFonts w:eastAsiaTheme="minorEastAsia"/>
                <w:sz w:val="18"/>
                <w:szCs w:val="18"/>
              </w:rPr>
            </w:pPr>
            <w:r>
              <w:rPr>
                <w:rFonts w:eastAsiaTheme="minorEastAsia"/>
                <w:vertAlign w:val="superscript"/>
              </w:rPr>
              <w:t>c</w:t>
            </w:r>
            <w:r w:rsidRPr="00074316">
              <w:rPr>
                <w:rFonts w:eastAsiaTheme="minorEastAsia"/>
                <w:sz w:val="18"/>
                <w:szCs w:val="18"/>
              </w:rPr>
              <w:t xml:space="preserve"> Fiber length = 25 km, 2 dB other loss</w:t>
            </w:r>
          </w:p>
          <w:p w:rsidRPr="00535A51" w:rsidR="00CB5EFC" w:rsidRDefault="00CB5EFC" w14:paraId="1F847965" w14:textId="77777777">
            <w:pPr>
              <w:pStyle w:val="BodyTextFirstIndent"/>
              <w:ind w:firstLine="0"/>
              <w:rPr>
                <w:rFonts w:eastAsiaTheme="minorEastAsia"/>
                <w:sz w:val="18"/>
                <w:szCs w:val="18"/>
              </w:rPr>
            </w:pPr>
            <w:r>
              <w:rPr>
                <w:rFonts w:eastAsiaTheme="minorEastAsia"/>
                <w:vertAlign w:val="superscript"/>
              </w:rPr>
              <w:t>d</w:t>
            </w:r>
            <w:r w:rsidRPr="00074316">
              <w:rPr>
                <w:rFonts w:eastAsiaTheme="minorEastAsia"/>
                <w:sz w:val="18"/>
                <w:szCs w:val="18"/>
              </w:rPr>
              <w:t xml:space="preserve"> Not specified; based on difference between typical and max.</w:t>
            </w:r>
          </w:p>
        </w:tc>
      </w:tr>
    </w:tbl>
    <w:p w:rsidR="00F5331F" w:rsidP="00F5331F" w:rsidRDefault="00F5331F" w14:paraId="6AE605A0" w14:textId="77777777">
      <w:pPr>
        <w:pStyle w:val="Heading4"/>
        <w:numPr>
          <w:ilvl w:val="3"/>
          <w:numId w:val="4"/>
        </w:numPr>
        <w:rPr>
          <w:rFonts w:eastAsiaTheme="minorEastAsia"/>
        </w:rPr>
      </w:pPr>
      <w:bookmarkStart w:name="_Toc148960909" w:id="26"/>
      <w:r>
        <w:rPr>
          <w:rFonts w:eastAsiaTheme="minorEastAsia"/>
        </w:rPr>
        <w:t>Linearity</w:t>
      </w:r>
      <w:bookmarkEnd w:id="26"/>
    </w:p>
    <w:p w:rsidR="00CF5FEC" w:rsidP="00F5331F" w:rsidRDefault="00F5331F" w14:paraId="0EB70156" w14:textId="086C953D">
      <w:pPr>
        <w:pStyle w:val="BodyTextFirstIndent"/>
        <w:rPr>
          <w:rFonts w:ascii="Times New Roman" w:hAnsi="Times New Roman" w:eastAsiaTheme="minorEastAsia"/>
        </w:rPr>
      </w:pPr>
      <w:r>
        <w:rPr>
          <w:rFonts w:ascii="Times New Roman" w:hAnsi="Times New Roman" w:eastAsiaTheme="minorEastAsia"/>
        </w:rPr>
        <w:t xml:space="preserve">In practice, the linearity of the laser modulation is not perfect, and deviations can cause intermodulation products. </w:t>
      </w:r>
      <w:r w:rsidR="00CF5FEC">
        <w:rPr>
          <w:rFonts w:ascii="Times New Roman" w:hAnsi="Times New Roman" w:eastAsiaTheme="minorEastAsia"/>
        </w:rPr>
        <w:t xml:space="preserve">There </w:t>
      </w:r>
      <w:r w:rsidR="00603363">
        <w:rPr>
          <w:rFonts w:ascii="Times New Roman" w:hAnsi="Times New Roman" w:eastAsiaTheme="minorEastAsia"/>
        </w:rPr>
        <w:t>does not appear to be a</w:t>
      </w:r>
      <w:r w:rsidR="00C0662A">
        <w:rPr>
          <w:rFonts w:ascii="Times New Roman" w:hAnsi="Times New Roman" w:eastAsiaTheme="minorEastAsia"/>
        </w:rPr>
        <w:t>n obvious theory for predicting non-linear terms in the gain</w:t>
      </w:r>
      <w:r w:rsidR="0065028A">
        <w:rPr>
          <w:rFonts w:ascii="Times New Roman" w:hAnsi="Times New Roman" w:eastAsiaTheme="minorEastAsia"/>
        </w:rPr>
        <w:t>,</w:t>
      </w:r>
      <w:r w:rsidR="00040DDE">
        <w:rPr>
          <w:rFonts w:ascii="Times New Roman" w:hAnsi="Times New Roman" w:eastAsiaTheme="minorEastAsia"/>
        </w:rPr>
        <w:t xml:space="preserve"> so it is necessary to use the datasheets if they provide those data, or to make measurements. </w:t>
      </w:r>
      <w:r w:rsidR="005629AA">
        <w:rPr>
          <w:rFonts w:ascii="Times New Roman" w:hAnsi="Times New Roman" w:eastAsiaTheme="minorEastAsia"/>
        </w:rPr>
        <w:t xml:space="preserve">The </w:t>
      </w:r>
      <w:r w:rsidR="00BA667C">
        <w:rPr>
          <w:rFonts w:ascii="Times New Roman" w:hAnsi="Times New Roman" w:eastAsiaTheme="minorEastAsia"/>
        </w:rPr>
        <w:t xml:space="preserve">optical power </w:t>
      </w:r>
      <w:r w:rsidR="002D09CF">
        <w:rPr>
          <w:rFonts w:ascii="Times New Roman" w:hAnsi="Times New Roman" w:eastAsiaTheme="minorEastAsia"/>
        </w:rPr>
        <w:t xml:space="preserve">vs. </w:t>
      </w:r>
      <w:r w:rsidR="00BA667C">
        <w:rPr>
          <w:rFonts w:ascii="Times New Roman" w:hAnsi="Times New Roman" w:eastAsiaTheme="minorEastAsia"/>
        </w:rPr>
        <w:t xml:space="preserve">bias current </w:t>
      </w:r>
      <w:r w:rsidR="005072C1">
        <w:rPr>
          <w:rFonts w:ascii="Times New Roman" w:hAnsi="Times New Roman" w:eastAsiaTheme="minorEastAsia"/>
        </w:rPr>
        <w:t xml:space="preserve">can </w:t>
      </w:r>
      <w:r w:rsidR="00172C97">
        <w:rPr>
          <w:rFonts w:ascii="Times New Roman" w:hAnsi="Times New Roman" w:eastAsiaTheme="minorEastAsia"/>
        </w:rPr>
        <w:t>be expanded in polynomial form and the</w:t>
      </w:r>
      <w:r w:rsidR="007F10C4">
        <w:rPr>
          <w:rFonts w:ascii="Times New Roman" w:hAnsi="Times New Roman" w:eastAsiaTheme="minorEastAsia"/>
        </w:rPr>
        <w:t xml:space="preserve"> non-linear terms determined</w:t>
      </w:r>
      <w:r w:rsidR="00172C97">
        <w:rPr>
          <w:rFonts w:ascii="Times New Roman" w:hAnsi="Times New Roman" w:eastAsiaTheme="minorEastAsia"/>
        </w:rPr>
        <w:t>.</w:t>
      </w:r>
      <w:r w:rsidR="007F10C4">
        <w:rPr>
          <w:rFonts w:ascii="Times New Roman" w:hAnsi="Times New Roman" w:eastAsiaTheme="minorEastAsia"/>
        </w:rPr>
        <w:t xml:space="preserve"> </w:t>
      </w:r>
      <w:r w:rsidR="00172C97">
        <w:rPr>
          <w:rFonts w:ascii="Times New Roman" w:hAnsi="Times New Roman" w:eastAsiaTheme="minorEastAsia"/>
        </w:rPr>
        <w:t>I</w:t>
      </w:r>
      <w:r w:rsidR="007F10C4">
        <w:rPr>
          <w:rFonts w:ascii="Times New Roman" w:hAnsi="Times New Roman" w:eastAsiaTheme="minorEastAsia"/>
        </w:rPr>
        <w:t>n practice</w:t>
      </w:r>
      <w:r w:rsidR="00201667">
        <w:rPr>
          <w:rFonts w:ascii="Times New Roman" w:hAnsi="Times New Roman" w:eastAsiaTheme="minorEastAsia"/>
        </w:rPr>
        <w:t>, a direct intermodulation measurement is a more accurate and reliab</w:t>
      </w:r>
      <w:r w:rsidR="00AA6F1D">
        <w:rPr>
          <w:rFonts w:ascii="Times New Roman" w:hAnsi="Times New Roman" w:eastAsiaTheme="minorEastAsia"/>
        </w:rPr>
        <w:t>le method.</w:t>
      </w:r>
    </w:p>
    <w:p w:rsidRPr="00F5331F" w:rsidR="00F5331F" w:rsidP="003715A4" w:rsidRDefault="003E7165" w14:paraId="1572B8AC" w14:textId="61FEE29D">
      <w:pPr>
        <w:pStyle w:val="BodyTextFirstIndent"/>
        <w:rPr>
          <w:rFonts w:eastAsiaTheme="minorEastAsia"/>
        </w:rPr>
      </w:pPr>
      <w:r>
        <w:rPr>
          <w:rFonts w:ascii="Times New Roman" w:hAnsi="Times New Roman" w:eastAsiaTheme="minorEastAsia"/>
        </w:rPr>
        <w:t>Intermodulation products rise</w:t>
      </w:r>
      <w:r w:rsidR="0041472B">
        <w:rPr>
          <w:rFonts w:ascii="Times New Roman" w:hAnsi="Times New Roman" w:eastAsiaTheme="minorEastAsia"/>
        </w:rPr>
        <w:t xml:space="preserve"> at a linear or higher order power relative to the signal</w:t>
      </w:r>
      <w:r w:rsidR="00FE5A64">
        <w:rPr>
          <w:rFonts w:ascii="Times New Roman" w:hAnsi="Times New Roman" w:eastAsiaTheme="minorEastAsia"/>
        </w:rPr>
        <w:t xml:space="preserve">, so it is important to </w:t>
      </w:r>
      <w:r w:rsidR="00FA0244">
        <w:rPr>
          <w:rFonts w:ascii="Times New Roman" w:hAnsi="Times New Roman" w:eastAsiaTheme="minorEastAsia"/>
        </w:rPr>
        <w:t>keep the signal as low as possible without compromising the SNR</w:t>
      </w:r>
      <w:r w:rsidR="00C11516">
        <w:rPr>
          <w:rFonts w:ascii="Times New Roman" w:hAnsi="Times New Roman" w:eastAsiaTheme="minorEastAsia"/>
        </w:rPr>
        <w:t xml:space="preserve">. </w:t>
      </w:r>
      <w:r w:rsidR="00AA6D39">
        <w:rPr>
          <w:rFonts w:ascii="Times New Roman" w:hAnsi="Times New Roman" w:eastAsiaTheme="minorEastAsia"/>
        </w:rPr>
        <w:t xml:space="preserve">The </w:t>
      </w:r>
      <w:r w:rsidR="008B207B">
        <w:rPr>
          <w:rFonts w:ascii="Times New Roman" w:hAnsi="Times New Roman" w:eastAsiaTheme="minorEastAsia"/>
        </w:rPr>
        <w:t>amount of intermodulation</w:t>
      </w:r>
      <w:r w:rsidR="00E24BB9">
        <w:rPr>
          <w:rFonts w:ascii="Times New Roman" w:hAnsi="Times New Roman" w:eastAsiaTheme="minorEastAsia"/>
        </w:rPr>
        <w:t xml:space="preserve"> also</w:t>
      </w:r>
      <w:r w:rsidR="008B207B">
        <w:rPr>
          <w:rFonts w:ascii="Times New Roman" w:hAnsi="Times New Roman" w:eastAsiaTheme="minorEastAsia"/>
        </w:rPr>
        <w:t xml:space="preserve"> depends </w:t>
      </w:r>
      <w:r w:rsidR="007E5033">
        <w:rPr>
          <w:rFonts w:ascii="Times New Roman" w:hAnsi="Times New Roman" w:eastAsiaTheme="minorEastAsia"/>
        </w:rPr>
        <w:t xml:space="preserve">on </w:t>
      </w:r>
      <w:r w:rsidR="002F17C2">
        <w:rPr>
          <w:rFonts w:ascii="Times New Roman" w:hAnsi="Times New Roman" w:eastAsiaTheme="minorEastAsia"/>
        </w:rPr>
        <w:t>the diode dc current bias</w:t>
      </w:r>
      <w:r w:rsidR="008C4BC3">
        <w:rPr>
          <w:rFonts w:ascii="Times New Roman" w:hAnsi="Times New Roman" w:eastAsiaTheme="minorEastAsia"/>
        </w:rPr>
        <w:t xml:space="preserve"> and is temperature dependent</w:t>
      </w:r>
      <w:r w:rsidR="00E24BB9">
        <w:rPr>
          <w:rFonts w:ascii="Times New Roman" w:hAnsi="Times New Roman" w:eastAsiaTheme="minorEastAsia"/>
        </w:rPr>
        <w:t xml:space="preserve">  </w:t>
      </w:r>
      <w:r w:rsidR="00E24BB9">
        <w:rPr>
          <w:rFonts w:ascii="Times New Roman" w:hAnsi="Times New Roman" w:eastAsiaTheme="minorEastAsia"/>
        </w:rPr>
        <w:fldChar w:fldCharType="begin"/>
      </w:r>
      <w:r w:rsidR="00073CFA">
        <w:rPr>
          <w:rFonts w:ascii="Times New Roman" w:hAnsi="Times New Roman" w:eastAsiaTheme="minorEastAsia"/>
        </w:rPr>
        <w:instrText xml:space="preserve"> ADDIN ZOTERO_ITEM CSL_CITATION {"citationID":"P1S0W8JQ","properties":{"formattedCitation":"[13]","plainCitation":"[13]","noteIndex":0},"citationItems":[{"id":1531,"uris":["http://zotero.org/users/local/Y5otwwE4/items/YE47YJKE"],"itemData":{"id":1531,"type":"report","genre":"Memo, in prep","title":"LWA-352 laser driver design","author":[{"family":"Lamb","given":"J. W."}]}}],"schema":"https://github.com/citation-style-language/schema/raw/master/csl-citation.json"} </w:instrText>
      </w:r>
      <w:r w:rsidR="00E24BB9">
        <w:rPr>
          <w:rFonts w:ascii="Times New Roman" w:hAnsi="Times New Roman" w:eastAsiaTheme="minorEastAsia"/>
        </w:rPr>
        <w:fldChar w:fldCharType="separate"/>
      </w:r>
      <w:r w:rsidRPr="00073CFA" w:rsidR="00073CFA">
        <w:rPr>
          <w:rFonts w:ascii="Times New Roman" w:hAnsi="Times New Roman" w:eastAsiaTheme="minorEastAsia"/>
        </w:rPr>
        <w:t>[13]</w:t>
      </w:r>
      <w:r w:rsidR="00E24BB9">
        <w:rPr>
          <w:rFonts w:ascii="Times New Roman" w:hAnsi="Times New Roman" w:eastAsiaTheme="minorEastAsia"/>
        </w:rPr>
        <w:fldChar w:fldCharType="end"/>
      </w:r>
      <w:r w:rsidR="008C4BC3">
        <w:rPr>
          <w:rFonts w:ascii="Times New Roman" w:hAnsi="Times New Roman" w:eastAsiaTheme="minorEastAsia"/>
        </w:rPr>
        <w:t xml:space="preserve">. </w:t>
      </w:r>
      <w:r w:rsidR="003715A4">
        <w:rPr>
          <w:rFonts w:ascii="Times New Roman" w:hAnsi="Times New Roman" w:eastAsiaTheme="minorEastAsia"/>
        </w:rPr>
        <w:t xml:space="preserve">It is very important to quantify </w:t>
      </w:r>
      <w:r w:rsidR="00D11433">
        <w:rPr>
          <w:rFonts w:ascii="Times New Roman" w:hAnsi="Times New Roman" w:eastAsiaTheme="minorEastAsia"/>
        </w:rPr>
        <w:t xml:space="preserve">the distortion of the RFoF link over the </w:t>
      </w:r>
      <w:r w:rsidR="00462B9D">
        <w:rPr>
          <w:rFonts w:ascii="Times New Roman" w:hAnsi="Times New Roman" w:eastAsiaTheme="minorEastAsia"/>
        </w:rPr>
        <w:t xml:space="preserve">full range of device parameters and temperatures. </w:t>
      </w:r>
    </w:p>
    <w:p w:rsidR="00517A17" w:rsidP="00517A17" w:rsidRDefault="00517A17" w14:paraId="7653A6A4" w14:textId="2422CE05">
      <w:pPr>
        <w:pStyle w:val="Heading4"/>
        <w:rPr>
          <w:rFonts w:eastAsiaTheme="minorEastAsia"/>
        </w:rPr>
      </w:pPr>
      <w:bookmarkStart w:name="_Toc148960910" w:id="27"/>
      <w:r>
        <w:rPr>
          <w:rFonts w:eastAsiaTheme="minorEastAsia"/>
        </w:rPr>
        <w:t xml:space="preserve">Link </w:t>
      </w:r>
      <w:r w:rsidR="00C32BEE">
        <w:rPr>
          <w:rFonts w:eastAsiaTheme="minorEastAsia"/>
        </w:rPr>
        <w:t>n</w:t>
      </w:r>
      <w:r>
        <w:rPr>
          <w:rFonts w:eastAsiaTheme="minorEastAsia"/>
        </w:rPr>
        <w:t>oise</w:t>
      </w:r>
      <w:bookmarkEnd w:id="27"/>
    </w:p>
    <w:p w:rsidR="00E5139B" w:rsidP="00B83318" w:rsidRDefault="00FA3FF9" w14:paraId="3F232F02" w14:textId="3F333A38">
      <w:pPr>
        <w:pStyle w:val="BodyTextFirstIndent"/>
        <w:rPr>
          <w:rFonts w:eastAsiaTheme="minorEastAsia"/>
        </w:rPr>
      </w:pPr>
      <w:r>
        <w:rPr>
          <w:rFonts w:eastAsiaTheme="minorEastAsia"/>
        </w:rPr>
        <w:t xml:space="preserve">Noise in </w:t>
      </w:r>
      <w:r w:rsidR="00197EB8">
        <w:rPr>
          <w:rFonts w:eastAsiaTheme="minorEastAsia"/>
        </w:rPr>
        <w:t>the optical link is due primarily to the relative intensity noise</w:t>
      </w:r>
      <w:r w:rsidR="00E462F9">
        <w:rPr>
          <w:rFonts w:eastAsiaTheme="minorEastAsia"/>
        </w:rPr>
        <w:t xml:space="preserve"> </w:t>
      </w:r>
      <w:r w:rsidR="00197EB8">
        <w:rPr>
          <w:rFonts w:eastAsiaTheme="minorEastAsia"/>
        </w:rPr>
        <w:t xml:space="preserve">of the </w:t>
      </w:r>
      <w:r w:rsidR="00D71AB6">
        <w:rPr>
          <w:rFonts w:eastAsiaTheme="minorEastAsia"/>
        </w:rPr>
        <w:t>optical power</w:t>
      </w:r>
      <w:r w:rsidR="00E5139B">
        <w:rPr>
          <w:rFonts w:eastAsiaTheme="minorEastAsia"/>
        </w:rPr>
        <w:t>, defined by</w:t>
      </w:r>
    </w:p>
    <w:tbl>
      <w:tblPr>
        <w:tblStyle w:val="TableGrid"/>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00"/>
        <w:gridCol w:w="360"/>
      </w:tblGrid>
      <w:tr w:rsidRPr="008D63B3" w:rsidR="00E5139B" w14:paraId="64FAB271" w14:textId="77777777">
        <w:tc>
          <w:tcPr>
            <w:tcW w:w="0" w:type="auto"/>
            <w:tcMar>
              <w:left w:w="0" w:type="dxa"/>
              <w:right w:w="0" w:type="dxa"/>
            </w:tcMar>
            <w:vAlign w:val="center"/>
          </w:tcPr>
          <w:p w:rsidRPr="008D63B3" w:rsidR="00E5139B" w:rsidRDefault="00E5139B" w14:paraId="7062697D" w14:textId="6FA743FE">
            <w:pPr>
              <w:pStyle w:val="Text"/>
              <w:spacing w:before="120" w:after="120"/>
              <w:ind w:firstLine="0"/>
            </w:pPr>
            <m:oMathPara>
              <m:oMath>
                <m:r>
                  <w:rPr>
                    <w:rFonts w:ascii="Cambria Math" w:hAnsi="Cambria Math"/>
                  </w:rPr>
                  <m:t>RIN</m:t>
                </m:r>
                <m:r>
                  <m:rPr>
                    <m:sty m:val="p"/>
                  </m:rPr>
                  <w:rPr>
                    <w:rFonts w:ascii="Cambria Math" w:hAnsi="Cambria Math"/>
                  </w:rPr>
                  <m:t>=</m:t>
                </m:r>
                <m:f>
                  <m:fPr>
                    <m:ctrlPr>
                      <w:rPr>
                        <w:rFonts w:ascii="Cambria Math" w:hAnsi="Cambria Math"/>
                      </w:rPr>
                    </m:ctrlPr>
                  </m:fPr>
                  <m:num>
                    <m:d>
                      <m:dPr>
                        <m:begChr m:val="〈"/>
                        <m:endChr m:val="〉"/>
                        <m:ctrlPr>
                          <w:rPr>
                            <w:rFonts w:ascii="Cambria Math" w:hAnsi="Cambria Math"/>
                            <w:i/>
                          </w:rPr>
                        </m:ctrlPr>
                      </m:dPr>
                      <m:e>
                        <m:r>
                          <m:rPr>
                            <m:sty m:val="p"/>
                          </m:rPr>
                          <w:rPr>
                            <w:rFonts w:ascii="Cambria Math" w:hAnsi="Cambria Math"/>
                          </w:rPr>
                          <m:t>Δ</m:t>
                        </m:r>
                        <m:r>
                          <w:rPr>
                            <w:rFonts w:ascii="Cambria Math" w:hAnsi="Cambria Math"/>
                          </w:rPr>
                          <m:t>P</m:t>
                        </m:r>
                        <m:sSup>
                          <m:sSupPr>
                            <m:ctrlPr>
                              <w:rPr>
                                <w:rFonts w:ascii="Cambria Math" w:hAnsi="Cambria Math"/>
                                <w:i/>
                              </w:rPr>
                            </m:ctrlPr>
                          </m:sSupPr>
                          <m:e>
                            <m:d>
                              <m:dPr>
                                <m:ctrlPr>
                                  <w:rPr>
                                    <w:rFonts w:ascii="Cambria Math" w:hAnsi="Cambria Math"/>
                                    <w:i/>
                                  </w:rPr>
                                </m:ctrlPr>
                              </m:dPr>
                              <m:e>
                                <m:r>
                                  <w:rPr>
                                    <w:rFonts w:ascii="Cambria Math" w:hAnsi="Cambria Math"/>
                                  </w:rPr>
                                  <m:t>t</m:t>
                                </m:r>
                              </m:e>
                            </m:d>
                          </m:e>
                          <m:sup>
                            <m:r>
                              <w:rPr>
                                <w:rFonts w:ascii="Cambria Math" w:hAnsi="Cambria Math"/>
                              </w:rPr>
                              <m:t>2</m:t>
                            </m:r>
                          </m:sup>
                        </m:sSup>
                      </m:e>
                    </m:d>
                  </m:num>
                  <m:den>
                    <m:r>
                      <w:rPr>
                        <w:rFonts w:ascii="Cambria Math" w:hAnsi="Cambria Math"/>
                      </w:rPr>
                      <m:t>P</m:t>
                    </m:r>
                    <m:sSubSup>
                      <m:sSubSupPr>
                        <m:ctrlPr>
                          <w:rPr>
                            <w:rFonts w:ascii="Cambria Math" w:hAnsi="Cambria Math"/>
                            <w:i/>
                          </w:rPr>
                        </m:ctrlPr>
                      </m:sSubSupPr>
                      <m:e>
                        <m:r>
                          <m:rPr>
                            <m:sty m:val="p"/>
                          </m:rPr>
                          <w:rPr>
                            <w:rFonts w:ascii="Cambria Math" w:hAnsi="Cambria Math"/>
                          </w:rPr>
                          <w:softHyphen/>
                        </m:r>
                      </m:e>
                      <m:sub>
                        <m:r>
                          <w:rPr>
                            <w:rFonts w:ascii="Cambria Math" w:hAnsi="Cambria Math"/>
                          </w:rPr>
                          <m:t>0</m:t>
                        </m:r>
                      </m:sub>
                      <m:sup>
                        <m:r>
                          <w:rPr>
                            <w:rFonts w:ascii="Cambria Math" w:hAnsi="Cambria Math"/>
                          </w:rPr>
                          <m:t>2</m:t>
                        </m:r>
                      </m:sup>
                    </m:sSubSup>
                  </m:den>
                </m:f>
                <m:r>
                  <w:rPr>
                    <w:rFonts w:ascii="Cambria Math" w:hAnsi="Cambria Math"/>
                  </w:rPr>
                  <m:t>,</m:t>
                </m:r>
              </m:oMath>
            </m:oMathPara>
          </w:p>
        </w:tc>
        <w:tc>
          <w:tcPr>
            <w:tcW w:w="360" w:type="dxa"/>
            <w:tcMar>
              <w:left w:w="0" w:type="dxa"/>
              <w:right w:w="0" w:type="dxa"/>
            </w:tcMar>
            <w:vAlign w:val="center"/>
          </w:tcPr>
          <w:p w:rsidRPr="008D63B3" w:rsidR="00E5139B" w:rsidRDefault="00E5139B" w14:paraId="0A75D1B5" w14:textId="5811C3E1">
            <w:pPr>
              <w:pStyle w:val="Text"/>
              <w:spacing w:before="120" w:after="120"/>
              <w:ind w:firstLine="0"/>
              <w:jc w:val="right"/>
            </w:pPr>
            <w:r w:rsidRPr="008D63B3">
              <w:t>(</w:t>
            </w:r>
            <w:r w:rsidR="00F3529B">
              <w:fldChar w:fldCharType="begin"/>
            </w:r>
            <w:r w:rsidR="00F3529B">
              <w:instrText xml:space="preserve"> SEQ Equation \* ARABIC </w:instrText>
            </w:r>
            <w:r w:rsidR="00F3529B">
              <w:fldChar w:fldCharType="separate"/>
            </w:r>
            <w:r w:rsidR="006E18C7">
              <w:rPr>
                <w:noProof/>
              </w:rPr>
              <w:t>5</w:t>
            </w:r>
            <w:r w:rsidR="00F3529B">
              <w:rPr>
                <w:noProof/>
              </w:rPr>
              <w:fldChar w:fldCharType="end"/>
            </w:r>
            <w:r w:rsidRPr="008D63B3">
              <w:t>)</w:t>
            </w:r>
          </w:p>
        </w:tc>
      </w:tr>
    </w:tbl>
    <w:p w:rsidR="00E5139B" w:rsidP="00566A62" w:rsidRDefault="00566A62" w14:paraId="53BA2FDC" w14:textId="5808208D">
      <w:pPr>
        <w:pStyle w:val="BodyTextFirstIndent"/>
        <w:ind w:firstLine="0"/>
        <w:rPr>
          <w:rFonts w:eastAsiaTheme="minorEastAsia"/>
        </w:rPr>
      </w:pPr>
      <w:r>
        <w:rPr>
          <w:rFonts w:eastAsiaTheme="minorEastAsia"/>
        </w:rPr>
        <w:t xml:space="preserve">where </w:t>
      </w:r>
      <m:oMath>
        <m:d>
          <m:dPr>
            <m:begChr m:val="〈"/>
            <m:endChr m:val="〉"/>
            <m:ctrlPr>
              <w:rPr>
                <w:rFonts w:ascii="Cambria Math" w:hAnsi="Cambria Math"/>
                <w:i/>
                <w:sz w:val="20"/>
                <w:szCs w:val="20"/>
              </w:rPr>
            </m:ctrlPr>
          </m:dPr>
          <m:e>
            <m:r>
              <m:rPr>
                <m:sty m:val="p"/>
              </m:rPr>
              <w:rPr>
                <w:rFonts w:ascii="Cambria Math" w:hAnsi="Cambria Math"/>
              </w:rPr>
              <m:t>Δ</m:t>
            </m:r>
            <m:r>
              <w:rPr>
                <w:rFonts w:ascii="Cambria Math" w:hAnsi="Cambria Math"/>
              </w:rPr>
              <m:t>P</m:t>
            </m:r>
            <m:sSup>
              <m:sSupPr>
                <m:ctrlPr>
                  <w:rPr>
                    <w:rFonts w:ascii="Cambria Math" w:hAnsi="Cambria Math"/>
                    <w:i/>
                  </w:rPr>
                </m:ctrlPr>
              </m:sSupPr>
              <m:e>
                <m:d>
                  <m:dPr>
                    <m:ctrlPr>
                      <w:rPr>
                        <w:rFonts w:ascii="Cambria Math" w:hAnsi="Cambria Math"/>
                        <w:i/>
                        <w:sz w:val="20"/>
                        <w:szCs w:val="20"/>
                      </w:rPr>
                    </m:ctrlPr>
                  </m:dPr>
                  <m:e>
                    <m:r>
                      <w:rPr>
                        <w:rFonts w:ascii="Cambria Math" w:hAnsi="Cambria Math"/>
                      </w:rPr>
                      <m:t>t</m:t>
                    </m:r>
                  </m:e>
                </m:d>
              </m:e>
              <m:sup>
                <m:r>
                  <w:rPr>
                    <w:rFonts w:ascii="Cambria Math" w:hAnsi="Cambria Math"/>
                  </w:rPr>
                  <m:t>2</m:t>
                </m:r>
              </m:sup>
            </m:sSup>
          </m:e>
        </m:d>
      </m:oMath>
      <w:r>
        <w:rPr>
          <w:rFonts w:eastAsiaTheme="minorEastAsia"/>
          <w:sz w:val="20"/>
          <w:szCs w:val="20"/>
        </w:rPr>
        <w:t xml:space="preserve"> </w:t>
      </w:r>
      <w:r w:rsidRPr="00866466">
        <w:rPr>
          <w:rFonts w:eastAsiaTheme="minorEastAsia"/>
        </w:rPr>
        <w:t xml:space="preserve">is the </w:t>
      </w:r>
      <w:r w:rsidRPr="00866466" w:rsidR="001F617A">
        <w:rPr>
          <w:rFonts w:eastAsiaTheme="minorEastAsia"/>
        </w:rPr>
        <w:t>mean square power fluctuation about the mea</w:t>
      </w:r>
      <w:r w:rsidR="00866466">
        <w:rPr>
          <w:rFonts w:eastAsiaTheme="minorEastAsia"/>
        </w:rPr>
        <w:t xml:space="preserve">n optical power, </w:t>
      </w:r>
      <m:oMath>
        <m:sSub>
          <m:sSubPr>
            <m:ctrlPr>
              <w:rPr>
                <w:rFonts w:ascii="Cambria Math" w:hAnsi="Cambria Math" w:eastAsiaTheme="minorEastAsia"/>
                <w:i/>
              </w:rPr>
            </m:ctrlPr>
          </m:sSubPr>
          <m:e>
            <m:r>
              <w:rPr>
                <w:rFonts w:ascii="Cambria Math" w:hAnsi="Cambria Math" w:eastAsiaTheme="minorEastAsia"/>
              </w:rPr>
              <m:t>P</m:t>
            </m:r>
          </m:e>
          <m:sub>
            <m:r>
              <w:rPr>
                <w:rFonts w:ascii="Cambria Math" w:hAnsi="Cambria Math" w:eastAsiaTheme="minorEastAsia"/>
              </w:rPr>
              <m:t>0</m:t>
            </m:r>
          </m:sub>
        </m:sSub>
      </m:oMath>
      <w:r w:rsidR="00D51D7E">
        <w:rPr>
          <w:rFonts w:eastAsiaTheme="minorEastAsia"/>
        </w:rPr>
        <w:t>.</w:t>
      </w:r>
    </w:p>
    <w:p w:rsidR="00B83318" w:rsidP="00B83318" w:rsidRDefault="00105B3E" w14:paraId="59F76131" w14:textId="172EB8EF">
      <w:pPr>
        <w:pStyle w:val="BodyTextFirstIndent"/>
        <w:rPr>
          <w:rFonts w:eastAsiaTheme="minorEastAsia"/>
        </w:rPr>
      </w:pPr>
      <w:r>
        <w:rPr>
          <w:rFonts w:eastAsiaTheme="minorEastAsia"/>
        </w:rPr>
        <w:t>When a</w:t>
      </w:r>
      <w:r w:rsidR="00F40781">
        <w:rPr>
          <w:rFonts w:eastAsiaTheme="minorEastAsia"/>
        </w:rPr>
        <w:t xml:space="preserve"> </w:t>
      </w:r>
      <w:r w:rsidR="00490812">
        <w:rPr>
          <w:rFonts w:eastAsiaTheme="minorEastAsia"/>
        </w:rPr>
        <w:t xml:space="preserve">laser diode is turned on </w:t>
      </w:r>
      <w:r w:rsidR="00D91172">
        <w:rPr>
          <w:rFonts w:eastAsiaTheme="minorEastAsia"/>
        </w:rPr>
        <w:t>by increasing</w:t>
      </w:r>
      <w:r w:rsidR="007F1D24">
        <w:rPr>
          <w:rFonts w:eastAsiaTheme="minorEastAsia"/>
        </w:rPr>
        <w:t xml:space="preserve"> the</w:t>
      </w:r>
      <w:r w:rsidR="00490812">
        <w:rPr>
          <w:rFonts w:eastAsiaTheme="minorEastAsia"/>
        </w:rPr>
        <w:t xml:space="preserve"> bias current</w:t>
      </w:r>
      <w:r w:rsidR="005F0ECB">
        <w:rPr>
          <w:rFonts w:eastAsiaTheme="minorEastAsia"/>
        </w:rPr>
        <w:t xml:space="preserve">, </w:t>
      </w:r>
      <m:oMath>
        <m:sSub>
          <m:sSubPr>
            <m:ctrlPr>
              <w:rPr>
                <w:rFonts w:ascii="Cambria Math" w:hAnsi="Cambria Math" w:eastAsiaTheme="minorEastAsia"/>
                <w:i/>
              </w:rPr>
            </m:ctrlPr>
          </m:sSubPr>
          <m:e>
            <m:r>
              <w:rPr>
                <w:rFonts w:ascii="Cambria Math" w:hAnsi="Cambria Math" w:eastAsiaTheme="minorEastAsia"/>
              </w:rPr>
              <m:t>I</m:t>
            </m:r>
          </m:e>
          <m:sub>
            <m:r>
              <m:rPr>
                <m:sty m:val="p"/>
              </m:rPr>
              <w:rPr>
                <w:rFonts w:ascii="Cambria Math" w:hAnsi="Cambria Math" w:eastAsiaTheme="minorEastAsia"/>
              </w:rPr>
              <m:t>b</m:t>
            </m:r>
          </m:sub>
        </m:sSub>
      </m:oMath>
      <w:r w:rsidR="00D91172">
        <w:rPr>
          <w:rFonts w:eastAsiaTheme="minorEastAsia"/>
        </w:rPr>
        <w:t xml:space="preserve">, </w:t>
      </w:r>
      <w:r w:rsidR="007F1D24">
        <w:rPr>
          <w:rFonts w:eastAsiaTheme="minorEastAsia"/>
        </w:rPr>
        <w:t>above</w:t>
      </w:r>
      <w:r w:rsidR="00490812">
        <w:rPr>
          <w:rFonts w:eastAsiaTheme="minorEastAsia"/>
        </w:rPr>
        <w:t xml:space="preserve"> the threshold current</w:t>
      </w:r>
      <w:r w:rsidR="007F1D24">
        <w:rPr>
          <w:rFonts w:eastAsiaTheme="minorEastAsia"/>
        </w:rPr>
        <w:t xml:space="preserve">, </w:t>
      </w:r>
      <m:oMath>
        <m:sSub>
          <m:sSubPr>
            <m:ctrlPr>
              <w:rPr>
                <w:rFonts w:ascii="Cambria Math" w:hAnsi="Cambria Math" w:eastAsiaTheme="minorEastAsia"/>
                <w:i/>
              </w:rPr>
            </m:ctrlPr>
          </m:sSubPr>
          <m:e>
            <m:r>
              <w:rPr>
                <w:rFonts w:ascii="Cambria Math" w:hAnsi="Cambria Math" w:eastAsiaTheme="minorEastAsia"/>
              </w:rPr>
              <m:t>I</m:t>
            </m:r>
          </m:e>
          <m:sub>
            <m:r>
              <m:rPr>
                <m:sty m:val="p"/>
              </m:rPr>
              <w:rPr>
                <w:rFonts w:ascii="Cambria Math" w:hAnsi="Cambria Math" w:eastAsiaTheme="minorEastAsia"/>
              </w:rPr>
              <m:t>th</m:t>
            </m:r>
          </m:sub>
        </m:sSub>
      </m:oMath>
      <w:r w:rsidR="007F1D24">
        <w:rPr>
          <w:rFonts w:eastAsiaTheme="minorEastAsia"/>
        </w:rPr>
        <w:t>,</w:t>
      </w:r>
      <w:r w:rsidR="00490812">
        <w:rPr>
          <w:rFonts w:eastAsiaTheme="minorEastAsia"/>
        </w:rPr>
        <w:t xml:space="preserve"> the </w:t>
      </w:r>
      <m:oMath>
        <m:r>
          <w:rPr>
            <w:rFonts w:ascii="Cambria Math" w:hAnsi="Cambria Math" w:eastAsiaTheme="minorEastAsia"/>
          </w:rPr>
          <m:t>RIN</m:t>
        </m:r>
      </m:oMath>
      <w:r w:rsidR="009C64D8">
        <w:rPr>
          <w:rFonts w:eastAsiaTheme="minorEastAsia"/>
        </w:rPr>
        <w:t xml:space="preserve"> is </w:t>
      </w:r>
      <w:r w:rsidR="007F1D24">
        <w:rPr>
          <w:rFonts w:eastAsiaTheme="minorEastAsia"/>
        </w:rPr>
        <w:t>initiall</w:t>
      </w:r>
      <w:r w:rsidR="00D15C95">
        <w:rPr>
          <w:rFonts w:eastAsiaTheme="minorEastAsia"/>
        </w:rPr>
        <w:t xml:space="preserve">y </w:t>
      </w:r>
      <w:r w:rsidR="009C64D8">
        <w:rPr>
          <w:rFonts w:eastAsiaTheme="minorEastAsia"/>
        </w:rPr>
        <w:t>very high</w:t>
      </w:r>
      <w:r w:rsidR="00D15C95">
        <w:rPr>
          <w:rFonts w:eastAsiaTheme="minorEastAsia"/>
        </w:rPr>
        <w:t>,</w:t>
      </w:r>
      <w:r w:rsidR="00DE0DCA">
        <w:rPr>
          <w:rFonts w:eastAsiaTheme="minorEastAsia"/>
        </w:rPr>
        <w:t xml:space="preserve"> </w:t>
      </w:r>
      <w:r w:rsidR="00D15C95">
        <w:rPr>
          <w:rFonts w:eastAsiaTheme="minorEastAsia"/>
        </w:rPr>
        <w:t>an</w:t>
      </w:r>
      <w:r w:rsidR="003A770B">
        <w:rPr>
          <w:rFonts w:eastAsiaTheme="minorEastAsia"/>
        </w:rPr>
        <w:t>d</w:t>
      </w:r>
      <w:r w:rsidR="00D15C95">
        <w:rPr>
          <w:rFonts w:eastAsiaTheme="minorEastAsia"/>
        </w:rPr>
        <w:t xml:space="preserve"> </w:t>
      </w:r>
      <w:r w:rsidR="0055360C">
        <w:rPr>
          <w:rFonts w:eastAsiaTheme="minorEastAsia"/>
        </w:rPr>
        <w:t>then with</w:t>
      </w:r>
      <w:r w:rsidR="00DE0DCA">
        <w:rPr>
          <w:rFonts w:eastAsiaTheme="minorEastAsia"/>
        </w:rPr>
        <w:t xml:space="preserve"> increasing </w:t>
      </w:r>
      <w:r w:rsidR="007168EC">
        <w:rPr>
          <w:rFonts w:eastAsiaTheme="minorEastAsia"/>
        </w:rPr>
        <w:t>current</w:t>
      </w:r>
      <w:r w:rsidR="00DE0DCA">
        <w:rPr>
          <w:rFonts w:eastAsiaTheme="minorEastAsia"/>
        </w:rPr>
        <w:t xml:space="preserve"> the </w:t>
      </w:r>
      <m:oMath>
        <m:r>
          <w:rPr>
            <w:rFonts w:ascii="Cambria Math" w:hAnsi="Cambria Math" w:eastAsiaTheme="minorEastAsia"/>
          </w:rPr>
          <m:t>RIN</m:t>
        </m:r>
      </m:oMath>
      <w:r w:rsidR="00DE0DCA">
        <w:rPr>
          <w:rFonts w:eastAsiaTheme="minorEastAsia"/>
        </w:rPr>
        <w:t xml:space="preserve"> falls </w:t>
      </w:r>
      <w:r w:rsidR="00BE5F22">
        <w:rPr>
          <w:rFonts w:eastAsiaTheme="minorEastAsia"/>
        </w:rPr>
        <w:t>to some approximately asymptotic value.</w:t>
      </w:r>
      <w:r w:rsidR="00EF0818">
        <w:rPr>
          <w:rFonts w:eastAsiaTheme="minorEastAsia"/>
        </w:rPr>
        <w:t xml:space="preserve"> </w:t>
      </w:r>
      <w:r w:rsidR="00A32461">
        <w:rPr>
          <w:rFonts w:eastAsiaTheme="minorEastAsia"/>
        </w:rPr>
        <w:t>If a</w:t>
      </w:r>
      <w:r w:rsidR="00E77748">
        <w:rPr>
          <w:rFonts w:eastAsiaTheme="minorEastAsia"/>
        </w:rPr>
        <w:t>n RF</w:t>
      </w:r>
      <w:r w:rsidR="00A32461">
        <w:rPr>
          <w:rFonts w:eastAsiaTheme="minorEastAsia"/>
        </w:rPr>
        <w:t xml:space="preserve"> modulating current is added to the bias current</w:t>
      </w:r>
      <w:r w:rsidR="00AE4B01">
        <w:rPr>
          <w:rFonts w:eastAsiaTheme="minorEastAsia"/>
        </w:rPr>
        <w:t xml:space="preserve"> its </w:t>
      </w:r>
      <w:r w:rsidR="00941911">
        <w:rPr>
          <w:rFonts w:eastAsiaTheme="minorEastAsia"/>
        </w:rPr>
        <w:t xml:space="preserve">instantaneous </w:t>
      </w:r>
      <w:r w:rsidR="00AE4B01">
        <w:rPr>
          <w:rFonts w:eastAsiaTheme="minorEastAsia"/>
        </w:rPr>
        <w:t xml:space="preserve">amplitude must be </w:t>
      </w:r>
      <w:r w:rsidR="006674D5">
        <w:rPr>
          <w:rFonts w:eastAsiaTheme="minorEastAsia"/>
        </w:rPr>
        <w:t xml:space="preserve">low enough to keep the </w:t>
      </w:r>
      <w:r w:rsidR="00941911">
        <w:rPr>
          <w:rFonts w:eastAsiaTheme="minorEastAsia"/>
        </w:rPr>
        <w:t>net current above the threshold current by a small amount.</w:t>
      </w:r>
      <w:r w:rsidR="00213F8D">
        <w:rPr>
          <w:rFonts w:eastAsiaTheme="minorEastAsia"/>
        </w:rPr>
        <w:t xml:space="preserve"> </w:t>
      </w:r>
      <w:r w:rsidR="00027F9B">
        <w:rPr>
          <w:rFonts w:eastAsiaTheme="minorEastAsia"/>
        </w:rPr>
        <w:t>Consequently</w:t>
      </w:r>
      <w:r w:rsidR="008C6103">
        <w:rPr>
          <w:rFonts w:eastAsiaTheme="minorEastAsia"/>
        </w:rPr>
        <w:t xml:space="preserve">, </w:t>
      </w:r>
      <w:r w:rsidR="0002548B">
        <w:rPr>
          <w:rFonts w:eastAsiaTheme="minorEastAsia"/>
        </w:rPr>
        <w:t xml:space="preserve">both the permissible </w:t>
      </w:r>
      <w:r w:rsidR="00A64163">
        <w:rPr>
          <w:rFonts w:eastAsiaTheme="minorEastAsia"/>
        </w:rPr>
        <w:t>fractional</w:t>
      </w:r>
      <w:r w:rsidR="00345A1C">
        <w:rPr>
          <w:rFonts w:eastAsiaTheme="minorEastAsia"/>
        </w:rPr>
        <w:t xml:space="preserve"> modulation depth</w:t>
      </w:r>
      <w:r w:rsidR="00F1124B">
        <w:rPr>
          <w:rFonts w:eastAsiaTheme="minorEastAsia"/>
        </w:rPr>
        <w:t xml:space="preserve"> </w:t>
      </w:r>
      <w:r w:rsidR="003D0138">
        <w:rPr>
          <w:rFonts w:eastAsiaTheme="minorEastAsia"/>
        </w:rPr>
        <w:t xml:space="preserve">and the </w:t>
      </w:r>
      <m:oMath>
        <m:r>
          <w:rPr>
            <w:rFonts w:ascii="Cambria Math" w:hAnsi="Cambria Math" w:eastAsiaTheme="minorEastAsia"/>
          </w:rPr>
          <m:t>RIN</m:t>
        </m:r>
      </m:oMath>
      <w:r w:rsidR="003D0138">
        <w:rPr>
          <w:rFonts w:eastAsiaTheme="minorEastAsia"/>
        </w:rPr>
        <w:t xml:space="preserve"> are weakly dependent on the dc bias point</w:t>
      </w:r>
      <w:r w:rsidR="006B1A22">
        <w:rPr>
          <w:rFonts w:eastAsiaTheme="minorEastAsia"/>
        </w:rPr>
        <w:t xml:space="preserve">, and the </w:t>
      </w:r>
      <w:r w:rsidR="00DF77A7">
        <w:rPr>
          <w:rFonts w:eastAsiaTheme="minorEastAsia"/>
        </w:rPr>
        <w:t xml:space="preserve">achievable </w:t>
      </w:r>
      <w:r w:rsidR="00B862B2">
        <w:rPr>
          <w:rFonts w:eastAsiaTheme="minorEastAsia"/>
        </w:rPr>
        <w:t>s</w:t>
      </w:r>
      <w:r w:rsidR="006B1A22">
        <w:rPr>
          <w:rFonts w:eastAsiaTheme="minorEastAsia"/>
        </w:rPr>
        <w:t xml:space="preserve">ignal-to-noise </w:t>
      </w:r>
      <w:r w:rsidR="00DF77A7">
        <w:rPr>
          <w:rFonts w:eastAsiaTheme="minorEastAsia"/>
        </w:rPr>
        <w:t xml:space="preserve">is </w:t>
      </w:r>
      <w:r w:rsidR="00B862B2">
        <w:rPr>
          <w:rFonts w:eastAsiaTheme="minorEastAsia"/>
        </w:rPr>
        <w:t>therefore also weakly bias dependent.</w:t>
      </w:r>
      <w:r w:rsidR="00BA2B0A">
        <w:rPr>
          <w:rFonts w:eastAsiaTheme="minorEastAsia"/>
        </w:rPr>
        <w:t xml:space="preserve"> </w:t>
      </w:r>
      <w:r w:rsidR="00433A0D">
        <w:rPr>
          <w:rFonts w:eastAsiaTheme="minorEastAsia"/>
        </w:rPr>
        <w:t xml:space="preserve">An optimum </w:t>
      </w:r>
      <w:r w:rsidR="00A566F0">
        <w:rPr>
          <w:rFonts w:eastAsiaTheme="minorEastAsia"/>
        </w:rPr>
        <w:t>bias setting for intermodulation can theref</w:t>
      </w:r>
      <w:r w:rsidR="001F112F">
        <w:rPr>
          <w:rFonts w:eastAsiaTheme="minorEastAsia"/>
        </w:rPr>
        <w:t>ore be found with little impact on sensitivity</w:t>
      </w:r>
      <w:r w:rsidR="00BA2B0A">
        <w:rPr>
          <w:rFonts w:eastAsiaTheme="minorEastAsia"/>
        </w:rPr>
        <w:t>.</w:t>
      </w:r>
    </w:p>
    <w:p w:rsidRPr="00407A65" w:rsidR="00A00BBA" w:rsidP="00B83318" w:rsidRDefault="00B52651" w14:paraId="45EB824C" w14:textId="3C208FE0">
      <w:pPr>
        <w:pStyle w:val="BodyTextFirstIndent"/>
        <w:rPr>
          <w:rFonts w:eastAsiaTheme="minorEastAsia"/>
          <w:iCs/>
        </w:rPr>
      </w:pPr>
      <w:r>
        <w:rPr>
          <w:rFonts w:eastAsiaTheme="minorEastAsia"/>
        </w:rPr>
        <w:t xml:space="preserve">As for the gain calculation, it is convenient to work in </w:t>
      </w:r>
      <w:r w:rsidR="003768F2">
        <w:rPr>
          <w:rFonts w:eastAsiaTheme="minorEastAsia"/>
        </w:rPr>
        <w:t>terms of current</w:t>
      </w:r>
      <w:r w:rsidR="000967BF">
        <w:rPr>
          <w:rFonts w:eastAsiaTheme="minorEastAsia"/>
        </w:rPr>
        <w:t xml:space="preserve">. </w:t>
      </w:r>
      <w:r w:rsidR="00493429">
        <w:rPr>
          <w:rFonts w:eastAsiaTheme="minorEastAsia"/>
        </w:rPr>
        <w:t xml:space="preserve">The </w:t>
      </w:r>
      <m:oMath>
        <m:r>
          <w:rPr>
            <w:rFonts w:ascii="Cambria Math" w:hAnsi="Cambria Math" w:eastAsiaTheme="minorEastAsia"/>
          </w:rPr>
          <m:t>RIN</m:t>
        </m:r>
      </m:oMath>
      <w:r w:rsidR="00E55DFA">
        <w:rPr>
          <w:rFonts w:eastAsiaTheme="minorEastAsia"/>
        </w:rPr>
        <w:t xml:space="preserve"> </w:t>
      </w:r>
      <w:r w:rsidR="00493429">
        <w:rPr>
          <w:rFonts w:eastAsiaTheme="minorEastAsia"/>
        </w:rPr>
        <w:t>equivalent</w:t>
      </w:r>
      <w:r w:rsidR="00715B9C">
        <w:rPr>
          <w:rFonts w:eastAsiaTheme="minorEastAsia"/>
        </w:rPr>
        <w:t xml:space="preserve"> </w:t>
      </w:r>
      <w:r w:rsidR="00493429">
        <w:rPr>
          <w:rFonts w:eastAsiaTheme="minorEastAsia"/>
        </w:rPr>
        <w:t>noise current</w:t>
      </w:r>
      <w:r w:rsidR="00F645B1">
        <w:rPr>
          <w:rFonts w:eastAsiaTheme="minorEastAsia"/>
        </w:rPr>
        <w:t xml:space="preserve"> </w:t>
      </w:r>
      <m:oMath>
        <m:sSub>
          <m:sSubPr>
            <m:ctrlPr>
              <w:rPr>
                <w:rFonts w:ascii="Cambria Math" w:hAnsi="Cambria Math" w:eastAsiaTheme="minorEastAsia"/>
                <w:i/>
              </w:rPr>
            </m:ctrlPr>
          </m:sSubPr>
          <m:e>
            <m:r>
              <w:rPr>
                <w:rFonts w:ascii="Cambria Math" w:hAnsi="Cambria Math" w:eastAsiaTheme="minorEastAsia"/>
              </w:rPr>
              <m:t>i</m:t>
            </m:r>
          </m:e>
          <m:sub>
            <m:r>
              <m:rPr>
                <m:sty m:val="p"/>
              </m:rPr>
              <w:rPr>
                <w:rFonts w:ascii="Cambria Math" w:hAnsi="Cambria Math" w:eastAsiaTheme="minorEastAsia"/>
              </w:rPr>
              <m:t>n</m:t>
            </m:r>
          </m:sub>
        </m:sSub>
      </m:oMath>
      <w:r w:rsidR="00C20AE2">
        <w:rPr>
          <w:rFonts w:eastAsiaTheme="minorEastAsia"/>
        </w:rPr>
        <w:t>,</w:t>
      </w:r>
      <w:r w:rsidR="00493429">
        <w:rPr>
          <w:rFonts w:eastAsiaTheme="minorEastAsia"/>
        </w:rPr>
        <w:t xml:space="preserve"> </w:t>
      </w:r>
      <w:r w:rsidR="00407A65">
        <w:rPr>
          <w:rFonts w:eastAsiaTheme="minorEastAsia"/>
        </w:rPr>
        <w:t xml:space="preserve">in a bandwidth </w:t>
      </w:r>
      <m:oMath>
        <m:r>
          <w:rPr>
            <w:rFonts w:ascii="Cambria Math" w:hAnsi="Cambria Math" w:eastAsiaTheme="minorEastAsia"/>
          </w:rPr>
          <m:t>B</m:t>
        </m:r>
      </m:oMath>
      <w:r w:rsidR="00407A65">
        <w:rPr>
          <w:rFonts w:eastAsiaTheme="minorEastAsia"/>
        </w:rPr>
        <w:t xml:space="preserve"> </w:t>
      </w:r>
      <w:r w:rsidR="00096AEA">
        <w:rPr>
          <w:rFonts w:eastAsiaTheme="minorEastAsia"/>
        </w:rPr>
        <w:t>for</w:t>
      </w:r>
      <w:r w:rsidR="00407A65">
        <w:rPr>
          <w:rFonts w:eastAsiaTheme="minorEastAsia"/>
        </w:rPr>
        <w:t xml:space="preserve"> a bias current </w:t>
      </w:r>
      <m:oMath>
        <m:sSub>
          <m:sSubPr>
            <m:ctrlPr>
              <w:rPr>
                <w:rFonts w:ascii="Cambria Math" w:hAnsi="Cambria Math" w:eastAsiaTheme="minorEastAsia"/>
                <w:i/>
              </w:rPr>
            </m:ctrlPr>
          </m:sSubPr>
          <m:e>
            <m:r>
              <w:rPr>
                <w:rFonts w:ascii="Cambria Math" w:hAnsi="Cambria Math" w:eastAsiaTheme="minorEastAsia"/>
              </w:rPr>
              <m:t>I</m:t>
            </m:r>
          </m:e>
          <m:sub>
            <m:r>
              <m:rPr>
                <m:sty m:val="p"/>
              </m:rPr>
              <w:rPr>
                <w:rFonts w:ascii="Cambria Math" w:hAnsi="Cambria Math" w:eastAsiaTheme="minorEastAsia"/>
              </w:rPr>
              <m:t>b</m:t>
            </m:r>
          </m:sub>
        </m:sSub>
      </m:oMath>
      <w:r w:rsidR="00B82A7F">
        <w:rPr>
          <w:rFonts w:eastAsiaTheme="minorEastAsia"/>
        </w:rPr>
        <w:t xml:space="preserve"> </w:t>
      </w:r>
      <w:r w:rsidR="00F645B1">
        <w:rPr>
          <w:rFonts w:eastAsiaTheme="minorEastAsia"/>
        </w:rPr>
        <w:t>has an rms value</w:t>
      </w:r>
    </w:p>
    <w:tbl>
      <w:tblPr>
        <w:tblStyle w:val="TableGrid"/>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00"/>
        <w:gridCol w:w="360"/>
      </w:tblGrid>
      <w:tr w:rsidRPr="008D63B3" w:rsidR="00A0103C" w14:paraId="701CD319" w14:textId="77777777">
        <w:tc>
          <w:tcPr>
            <w:tcW w:w="0" w:type="auto"/>
            <w:tcMar>
              <w:left w:w="0" w:type="dxa"/>
              <w:right w:w="0" w:type="dxa"/>
            </w:tcMar>
            <w:vAlign w:val="center"/>
          </w:tcPr>
          <w:p w:rsidRPr="001F3378" w:rsidR="00A0103C" w:rsidRDefault="00F3529B" w14:paraId="55F5BF4A" w14:textId="405BD490">
            <w:pPr>
              <w:pStyle w:val="Text"/>
              <w:spacing w:before="120" w:after="120"/>
              <w:ind w:firstLine="0"/>
              <w:rPr>
                <w:iCs/>
              </w:rPr>
            </w:pPr>
            <m:oMathPara>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m:rPr>
                            <m:sty m:val="p"/>
                          </m:rPr>
                          <w:rPr>
                            <w:rFonts w:ascii="Cambria Math" w:hAnsi="Cambria Math"/>
                          </w:rPr>
                          <m:t>n</m:t>
                        </m:r>
                        <m:ctrlPr>
                          <w:rPr>
                            <w:rFonts w:ascii="Cambria Math" w:hAnsi="Cambria Math"/>
                            <w:iCs/>
                          </w:rPr>
                        </m:ctrlPr>
                      </m:sub>
                      <m:sup>
                        <m:r>
                          <w:rPr>
                            <w:rFonts w:ascii="Cambria Math" w:hAnsi="Cambria Math"/>
                          </w:rPr>
                          <m:t>2</m:t>
                        </m:r>
                      </m:sup>
                    </m:sSubSup>
                  </m:e>
                </m:d>
                <m:r>
                  <m:rPr>
                    <m:sty m:val="p"/>
                  </m:rPr>
                  <w:rPr>
                    <w:rFonts w:ascii="Cambria Math" w:hAnsi="Cambria Math"/>
                  </w:rPr>
                  <m:t>=</m:t>
                </m:r>
                <m:r>
                  <w:rPr>
                    <w:rFonts w:ascii="Cambria Math" w:hAnsi="Cambria Math"/>
                  </w:rPr>
                  <m:t>RIN</m:t>
                </m:r>
                <m:sSup>
                  <m:sSupPr>
                    <m:ctrlPr>
                      <w:rPr>
                        <w:rFonts w:ascii="Cambria Math" w:hAnsi="Cambria Math"/>
                        <w:i/>
                        <w:iCs/>
                      </w:rPr>
                    </m:ctrlPr>
                  </m:sSupPr>
                  <m:e>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I</m:t>
                            </m:r>
                          </m:e>
                          <m:sub>
                            <m:r>
                              <m:rPr>
                                <m:sty m:val="p"/>
                              </m:rPr>
                              <w:rPr>
                                <w:rFonts w:ascii="Cambria Math" w:hAnsi="Cambria Math"/>
                              </w:rPr>
                              <m:t>b</m:t>
                            </m:r>
                          </m:sub>
                        </m:sSub>
                        <m:r>
                          <w:rPr>
                            <w:rFonts w:ascii="Cambria Math" w:hAnsi="Cambria Math"/>
                          </w:rPr>
                          <m:t>-</m:t>
                        </m:r>
                        <m:sSub>
                          <m:sSubPr>
                            <m:ctrlPr>
                              <w:rPr>
                                <w:rFonts w:ascii="Cambria Math" w:hAnsi="Cambria Math"/>
                                <w:i/>
                                <w:iCs/>
                              </w:rPr>
                            </m:ctrlPr>
                          </m:sSubPr>
                          <m:e>
                            <m:r>
                              <w:rPr>
                                <w:rFonts w:ascii="Cambria Math" w:hAnsi="Cambria Math"/>
                              </w:rPr>
                              <m:t>I</m:t>
                            </m:r>
                          </m:e>
                          <m:sub>
                            <m:r>
                              <m:rPr>
                                <m:sty m:val="p"/>
                              </m:rPr>
                              <w:rPr>
                                <w:rFonts w:ascii="Cambria Math" w:hAnsi="Cambria Math"/>
                              </w:rPr>
                              <m:t>th</m:t>
                            </m:r>
                          </m:sub>
                        </m:sSub>
                      </m:e>
                    </m:d>
                    <m:ctrlPr>
                      <w:rPr>
                        <w:rFonts w:ascii="Cambria Math" w:hAnsi="Cambria Math"/>
                      </w:rPr>
                    </m:ctrlPr>
                  </m:e>
                  <m:sup>
                    <m:r>
                      <w:rPr>
                        <w:rFonts w:ascii="Cambria Math" w:hAnsi="Cambria Math"/>
                      </w:rPr>
                      <m:t>2</m:t>
                    </m:r>
                  </m:sup>
                </m:sSup>
                <m:r>
                  <w:rPr>
                    <w:rFonts w:ascii="Cambria Math" w:hAnsi="Cambria Math"/>
                  </w:rPr>
                  <m:t xml:space="preserve">   </m:t>
                </m:r>
                <m:r>
                  <m:rPr>
                    <m:sty m:val="p"/>
                  </m:rPr>
                  <w:rPr>
                    <w:rFonts w:ascii="Cambria Math" w:hAnsi="Cambria Math"/>
                  </w:rPr>
                  <m:t>for</m:t>
                </m:r>
                <m:r>
                  <w:rPr>
                    <w:rFonts w:ascii="Cambria Math" w:hAnsi="Cambria Math"/>
                  </w:rPr>
                  <m:t xml:space="preserve"> </m:t>
                </m:r>
                <m:sSub>
                  <m:sSubPr>
                    <m:ctrlPr>
                      <w:rPr>
                        <w:rFonts w:ascii="Cambria Math" w:hAnsi="Cambria Math"/>
                        <w:i/>
                      </w:rPr>
                    </m:ctrlPr>
                  </m:sSubPr>
                  <m:e>
                    <m:r>
                      <w:rPr>
                        <w:rFonts w:ascii="Cambria Math" w:hAnsi="Cambria Math"/>
                      </w:rPr>
                      <m:t>I</m:t>
                    </m:r>
                  </m:e>
                  <m:sub>
                    <m:r>
                      <m:rPr>
                        <m:sty m:val="p"/>
                      </m:rPr>
                      <w:rPr>
                        <w:rFonts w:ascii="Cambria Math" w:hAnsi="Cambria Math"/>
                      </w:rPr>
                      <m:t>b</m:t>
                    </m:r>
                  </m:sub>
                </m:sSub>
                <m:r>
                  <w:rPr>
                    <w:rFonts w:ascii="Cambria Math" w:hAnsi="Cambria Math"/>
                  </w:rPr>
                  <m:t>&gt;</m:t>
                </m:r>
                <m:r>
                  <w:rPr>
                    <w:rFonts w:ascii="Cambria Math" w:hAnsi="Cambria Math"/>
                  </w:rPr>
                  <m:t>I</m:t>
                </m:r>
                <m:sSub>
                  <m:sSubPr>
                    <m:ctrlPr>
                      <w:rPr>
                        <w:rFonts w:ascii="Cambria Math" w:hAnsi="Cambria Math"/>
                        <w:i/>
                      </w:rPr>
                    </m:ctrlPr>
                  </m:sSubPr>
                  <m:e>
                    <m:r>
                      <m:rPr>
                        <m:sty m:val="p"/>
                      </m:rPr>
                      <w:rPr>
                        <w:rFonts w:ascii="Cambria Math" w:hAnsi="Cambria Math"/>
                      </w:rPr>
                      <w:softHyphen/>
                    </m:r>
                  </m:e>
                  <m:sub>
                    <m:r>
                      <m:rPr>
                        <m:sty m:val="p"/>
                      </m:rPr>
                      <w:rPr>
                        <w:rFonts w:ascii="Cambria Math" w:hAnsi="Cambria Math"/>
                      </w:rPr>
                      <m:t>th</m:t>
                    </m:r>
                  </m:sub>
                </m:sSub>
              </m:oMath>
            </m:oMathPara>
          </w:p>
        </w:tc>
        <w:tc>
          <w:tcPr>
            <w:tcW w:w="360" w:type="dxa"/>
            <w:tcMar>
              <w:left w:w="0" w:type="dxa"/>
              <w:right w:w="0" w:type="dxa"/>
            </w:tcMar>
            <w:vAlign w:val="center"/>
          </w:tcPr>
          <w:p w:rsidRPr="008D63B3" w:rsidR="00A0103C" w:rsidRDefault="00A0103C" w14:paraId="4FB8658E" w14:textId="6A6B4AFD">
            <w:pPr>
              <w:pStyle w:val="Text"/>
              <w:spacing w:before="120" w:after="120"/>
              <w:ind w:firstLine="0"/>
              <w:jc w:val="right"/>
            </w:pPr>
            <w:r w:rsidRPr="008D63B3">
              <w:t>(</w:t>
            </w:r>
            <w:r w:rsidR="00F3529B">
              <w:fldChar w:fldCharType="begin"/>
            </w:r>
            <w:r w:rsidR="00F3529B">
              <w:instrText xml:space="preserve"> SEQ Equation \* ARABIC </w:instrText>
            </w:r>
            <w:r w:rsidR="00F3529B">
              <w:fldChar w:fldCharType="separate"/>
            </w:r>
            <w:r w:rsidR="006E18C7">
              <w:rPr>
                <w:noProof/>
              </w:rPr>
              <w:t>6</w:t>
            </w:r>
            <w:r w:rsidR="00F3529B">
              <w:rPr>
                <w:noProof/>
              </w:rPr>
              <w:fldChar w:fldCharType="end"/>
            </w:r>
            <w:r w:rsidRPr="008D63B3">
              <w:t>)</w:t>
            </w:r>
          </w:p>
        </w:tc>
      </w:tr>
    </w:tbl>
    <w:p w:rsidR="00940B87" w:rsidP="00940B87" w:rsidRDefault="00F054EC" w14:paraId="7D81FCA3" w14:textId="57552E80">
      <w:pPr>
        <w:pStyle w:val="BodyTextFirstIndent"/>
        <w:ind w:firstLine="0"/>
        <w:rPr>
          <w:rFonts w:eastAsiaTheme="minorEastAsia"/>
          <w:iCs/>
        </w:rPr>
      </w:pPr>
      <w:r>
        <w:rPr>
          <w:rFonts w:eastAsiaTheme="minorEastAsia"/>
        </w:rPr>
        <w:t>To keep the</w:t>
      </w:r>
      <w:r w:rsidR="00277F18">
        <w:rPr>
          <w:rFonts w:eastAsiaTheme="minorEastAsia"/>
        </w:rPr>
        <w:t xml:space="preserve"> </w:t>
      </w:r>
      <m:oMath>
        <m:r>
          <w:rPr>
            <w:rFonts w:ascii="Cambria Math" w:hAnsi="Cambria Math" w:eastAsiaTheme="minorEastAsia"/>
          </w:rPr>
          <m:t>RIN</m:t>
        </m:r>
      </m:oMath>
      <w:r w:rsidR="00277F18">
        <w:rPr>
          <w:rFonts w:eastAsiaTheme="minorEastAsia"/>
        </w:rPr>
        <w:t xml:space="preserve"> </w:t>
      </w:r>
      <w:r w:rsidR="00BC0159">
        <w:rPr>
          <w:rFonts w:eastAsiaTheme="minorEastAsia"/>
        </w:rPr>
        <w:t xml:space="preserve">equivalent </w:t>
      </w:r>
      <w:r w:rsidR="004120C2">
        <w:rPr>
          <w:rFonts w:eastAsiaTheme="minorEastAsia"/>
        </w:rPr>
        <w:t xml:space="preserve">noise </w:t>
      </w:r>
      <w:r w:rsidR="00BC0159">
        <w:rPr>
          <w:rFonts w:eastAsiaTheme="minorEastAsia"/>
        </w:rPr>
        <w:t xml:space="preserve">temperature </w:t>
      </w:r>
      <w:r w:rsidR="00277F18">
        <w:rPr>
          <w:rFonts w:eastAsiaTheme="minorEastAsia"/>
        </w:rPr>
        <w:t>below</w:t>
      </w:r>
      <w:r w:rsidR="001C1F4C">
        <w:rPr>
          <w:rFonts w:eastAsiaTheme="minorEastAsia"/>
        </w:rPr>
        <w:t xml:space="preserve"> </w:t>
      </w:r>
      <w:r w:rsidR="00B0660B">
        <w:rPr>
          <w:rFonts w:eastAsiaTheme="minorEastAsia"/>
        </w:rPr>
        <w:t>1</w:t>
      </w:r>
      <w:r w:rsidR="00AC3E6C">
        <w:rPr>
          <w:rFonts w:eastAsiaTheme="minorEastAsia"/>
        </w:rPr>
        <w:t>% of the sy</w:t>
      </w:r>
      <w:r w:rsidR="000A57B9">
        <w:rPr>
          <w:rFonts w:eastAsiaTheme="minorEastAsia"/>
        </w:rPr>
        <w:t>stem temperature</w:t>
      </w:r>
      <w:r w:rsidR="00560359">
        <w:rPr>
          <w:rFonts w:eastAsiaTheme="minorEastAsia"/>
        </w:rPr>
        <w:t>, th</w:t>
      </w:r>
      <w:r w:rsidR="001978A9">
        <w:rPr>
          <w:rFonts w:eastAsiaTheme="minorEastAsia"/>
        </w:rPr>
        <w:t>e</w:t>
      </w:r>
      <w:r w:rsidR="00003B0A">
        <w:rPr>
          <w:rFonts w:eastAsiaTheme="minorEastAsia"/>
        </w:rPr>
        <w:t xml:space="preserve"> gain before</w:t>
      </w:r>
      <w:r w:rsidR="001978A9">
        <w:rPr>
          <w:rFonts w:eastAsiaTheme="minorEastAsia"/>
        </w:rPr>
        <w:t xml:space="preserve"> the laser needs to be sufficient</w:t>
      </w:r>
      <w:r w:rsidR="00205052">
        <w:rPr>
          <w:rFonts w:eastAsiaTheme="minorEastAsia"/>
        </w:rPr>
        <w:t xml:space="preserve"> </w:t>
      </w:r>
      <w:r w:rsidR="00DC6EBB">
        <w:rPr>
          <w:rFonts w:eastAsiaTheme="minorEastAsia"/>
        </w:rPr>
        <w:t xml:space="preserve">for the </w:t>
      </w:r>
      <w:r w:rsidR="00031B2C">
        <w:rPr>
          <w:rFonts w:eastAsiaTheme="minorEastAsia"/>
        </w:rPr>
        <w:t xml:space="preserve">system noise power </w:t>
      </w:r>
      <w:r w:rsidR="007459D8">
        <w:rPr>
          <w:rFonts w:eastAsiaTheme="minorEastAsia"/>
        </w:rPr>
        <w:t xml:space="preserve">rms current </w:t>
      </w:r>
      <w:r w:rsidR="00205052">
        <w:rPr>
          <w:rFonts w:eastAsiaTheme="minorEastAsia"/>
        </w:rPr>
        <w:t xml:space="preserve">to </w:t>
      </w:r>
      <w:r w:rsidR="0003392E">
        <w:rPr>
          <w:rFonts w:eastAsiaTheme="minorEastAsia"/>
        </w:rPr>
        <w:t>exceed t</w:t>
      </w:r>
      <w:r w:rsidR="00E56C13">
        <w:rPr>
          <w:rFonts w:eastAsiaTheme="minorEastAsia"/>
        </w:rPr>
        <w:t xml:space="preserve">his by a factor </w:t>
      </w:r>
      <w:r w:rsidR="0011150B">
        <w:rPr>
          <w:rFonts w:eastAsiaTheme="minorEastAsia"/>
        </w:rPr>
        <w:t>o</w:t>
      </w:r>
      <w:r w:rsidR="00E56C13">
        <w:rPr>
          <w:rFonts w:eastAsiaTheme="minorEastAsia"/>
        </w:rPr>
        <w:t xml:space="preserve">f </w:t>
      </w:r>
      <w:r w:rsidR="00031B2C">
        <w:rPr>
          <w:rFonts w:eastAsiaTheme="minorEastAsia"/>
        </w:rPr>
        <w:t xml:space="preserve">at least </w:t>
      </w:r>
      <w:r w:rsidR="00EB75ED">
        <w:rPr>
          <w:rFonts w:eastAsiaTheme="minorEastAsia"/>
        </w:rPr>
        <w:t>t</w:t>
      </w:r>
      <w:r w:rsidR="00E56C13">
        <w:rPr>
          <w:rFonts w:eastAsiaTheme="minorEastAsia"/>
        </w:rPr>
        <w:t>en.</w:t>
      </w:r>
      <w:r w:rsidR="006832E0">
        <w:rPr>
          <w:rFonts w:eastAsiaTheme="minorEastAsia"/>
        </w:rPr>
        <w:t xml:space="preserve"> </w:t>
      </w:r>
      <w:r w:rsidR="00940B87">
        <w:rPr>
          <w:rFonts w:eastAsiaTheme="minorEastAsia"/>
        </w:rPr>
        <w:t xml:space="preserve">For </w:t>
      </w:r>
      <w:r w:rsidR="00EB07F3">
        <w:rPr>
          <w:rFonts w:eastAsiaTheme="minorEastAsia"/>
        </w:rPr>
        <w:t xml:space="preserve"> </w:t>
      </w:r>
      <w:r w:rsidR="00A66766">
        <w:rPr>
          <w:rFonts w:eastAsiaTheme="minorEastAsia"/>
        </w:rPr>
        <w:t>a total</w:t>
      </w:r>
      <w:r w:rsidR="00075EB2">
        <w:rPr>
          <w:rFonts w:eastAsiaTheme="minorEastAsia"/>
        </w:rPr>
        <w:t xml:space="preserve"> </w:t>
      </w:r>
      <m:oMath>
        <m:r>
          <w:rPr>
            <w:rFonts w:ascii="Cambria Math" w:hAnsi="Cambria Math" w:eastAsiaTheme="minorEastAsia"/>
          </w:rPr>
          <m:t>RIN</m:t>
        </m:r>
      </m:oMath>
      <w:r w:rsidR="00940B87">
        <w:rPr>
          <w:rFonts w:eastAsiaTheme="minorEastAsia"/>
        </w:rPr>
        <w:t xml:space="preserve"> of </w:t>
      </w:r>
      <w:r w:rsidR="00940B87">
        <w:rPr>
          <w:rFonts w:ascii="Calibri" w:hAnsi="Calibri" w:cs="Calibri" w:eastAsiaTheme="minorEastAsia"/>
        </w:rPr>
        <w:t>−</w:t>
      </w:r>
      <w:r w:rsidR="00940B87">
        <w:rPr>
          <w:rFonts w:eastAsiaTheme="minorEastAsia"/>
        </w:rPr>
        <w:t>15</w:t>
      </w:r>
      <w:r w:rsidR="00C160EA">
        <w:rPr>
          <w:rFonts w:eastAsiaTheme="minorEastAsia"/>
        </w:rPr>
        <w:t>5</w:t>
      </w:r>
      <w:r w:rsidR="00940B87">
        <w:rPr>
          <w:rFonts w:eastAsiaTheme="minorEastAsia"/>
        </w:rPr>
        <w:t> dB·Hz</w:t>
      </w:r>
      <w:r w:rsidR="00940B87">
        <w:rPr>
          <w:rFonts w:ascii="Calibri" w:hAnsi="Calibri" w:cs="Calibri" w:eastAsiaTheme="minorEastAsia"/>
          <w:vertAlign w:val="superscript"/>
        </w:rPr>
        <w:t>−</w:t>
      </w:r>
      <w:r w:rsidR="00940B87">
        <w:rPr>
          <w:rFonts w:eastAsiaTheme="minorEastAsia"/>
          <w:vertAlign w:val="superscript"/>
        </w:rPr>
        <w:t>1</w:t>
      </w:r>
      <w:r w:rsidRPr="00BA0339" w:rsidR="00CF14E7">
        <w:rPr>
          <w:rFonts w:eastAsiaTheme="minorEastAsia"/>
        </w:rPr>
        <w:t xml:space="preserve"> and</w:t>
      </w:r>
      <w:r w:rsidR="00BA0339">
        <w:rPr>
          <w:rFonts w:eastAsiaTheme="minorEastAsia"/>
          <w:vertAlign w:val="superscript"/>
        </w:rPr>
        <w:t xml:space="preserve"> </w:t>
      </w:r>
      <w:r w:rsidR="00CF14E7">
        <w:rPr>
          <w:rFonts w:eastAsiaTheme="minorEastAsia"/>
          <w:vertAlign w:val="superscript"/>
        </w:rPr>
        <w:t xml:space="preserve"> </w:t>
      </w:r>
      <m:oMath>
        <m:sSub>
          <m:sSubPr>
            <m:ctrlPr>
              <w:rPr>
                <w:rFonts w:ascii="Cambria Math" w:hAnsi="Cambria Math" w:eastAsiaTheme="minorEastAsia"/>
                <w:i/>
                <w:vertAlign w:val="superscript"/>
              </w:rPr>
            </m:ctrlPr>
          </m:sSubPr>
          <m:e>
            <m:r>
              <w:rPr>
                <w:rFonts w:ascii="Cambria Math" w:hAnsi="Cambria Math" w:eastAsiaTheme="minorEastAsia"/>
                <w:vertAlign w:val="superscript"/>
              </w:rPr>
              <m:t>I</m:t>
            </m:r>
          </m:e>
          <m:sub>
            <m:r>
              <m:rPr>
                <m:sty m:val="p"/>
              </m:rPr>
              <w:rPr>
                <w:rFonts w:ascii="Cambria Math" w:hAnsi="Cambria Math" w:eastAsiaTheme="minorEastAsia"/>
                <w:vertAlign w:val="superscript"/>
              </w:rPr>
              <m:t>b</m:t>
            </m:r>
          </m:sub>
        </m:sSub>
        <m:r>
          <w:rPr>
            <w:rFonts w:ascii="Cambria Math" w:hAnsi="Cambria Math" w:eastAsiaTheme="minorEastAsia"/>
            <w:vertAlign w:val="superscript"/>
          </w:rPr>
          <m:t>=</m:t>
        </m:r>
        <m:sSub>
          <m:sSubPr>
            <m:ctrlPr>
              <w:rPr>
                <w:rFonts w:ascii="Cambria Math" w:hAnsi="Cambria Math" w:eastAsiaTheme="minorEastAsia"/>
                <w:i/>
                <w:vertAlign w:val="superscript"/>
              </w:rPr>
            </m:ctrlPr>
          </m:sSubPr>
          <m:e>
            <m:r>
              <w:rPr>
                <w:rFonts w:ascii="Cambria Math" w:hAnsi="Cambria Math" w:eastAsiaTheme="minorEastAsia"/>
                <w:vertAlign w:val="superscript"/>
              </w:rPr>
              <m:t>I</m:t>
            </m:r>
          </m:e>
          <m:sub>
            <m:r>
              <m:rPr>
                <m:sty m:val="p"/>
              </m:rPr>
              <w:rPr>
                <w:rFonts w:ascii="Cambria Math" w:hAnsi="Cambria Math" w:eastAsiaTheme="minorEastAsia"/>
                <w:vertAlign w:val="superscript"/>
              </w:rPr>
              <m:t>th</m:t>
            </m:r>
          </m:sub>
        </m:sSub>
        <m:r>
          <w:rPr>
            <w:rFonts w:ascii="Cambria Math" w:hAnsi="Cambria Math" w:eastAsiaTheme="minorEastAsia"/>
            <w:vertAlign w:val="superscript"/>
          </w:rPr>
          <m:t xml:space="preserve">+20 </m:t>
        </m:r>
        <m:r>
          <m:rPr>
            <m:sty m:val="p"/>
          </m:rPr>
          <w:rPr>
            <w:rFonts w:ascii="Cambria Math" w:hAnsi="Cambria Math" w:eastAsiaTheme="minorEastAsia"/>
            <w:vertAlign w:val="superscript"/>
          </w:rPr>
          <m:t>mA</m:t>
        </m:r>
      </m:oMath>
      <w:r w:rsidR="00621C27">
        <w:rPr>
          <w:rFonts w:eastAsiaTheme="minorEastAsia"/>
        </w:rPr>
        <w:t>,</w:t>
      </w:r>
      <w:r w:rsidR="00940B87">
        <w:rPr>
          <w:rFonts w:eastAsiaTheme="minorEastAsia"/>
        </w:rPr>
        <w:t xml:space="preserve"> </w:t>
      </w:r>
      <w:r w:rsidR="00075EB2">
        <w:rPr>
          <w:rFonts w:eastAsiaTheme="minorEastAsia"/>
        </w:rPr>
        <w:t xml:space="preserve">the </w:t>
      </w:r>
      <w:r w:rsidR="00825D0A">
        <w:rPr>
          <w:rFonts w:eastAsiaTheme="minorEastAsia"/>
        </w:rPr>
        <w:t>equivalent</w:t>
      </w:r>
      <w:r w:rsidR="00CF3875">
        <w:rPr>
          <w:rFonts w:eastAsiaTheme="minorEastAsia"/>
        </w:rPr>
        <w:t xml:space="preserve"> rms</w:t>
      </w:r>
      <w:r w:rsidR="00825D0A">
        <w:rPr>
          <w:rFonts w:eastAsiaTheme="minorEastAsia"/>
        </w:rPr>
        <w:t xml:space="preserve"> </w:t>
      </w:r>
      <w:r w:rsidR="00BA5E69">
        <w:rPr>
          <w:rFonts w:eastAsiaTheme="minorEastAsia"/>
        </w:rPr>
        <w:t xml:space="preserve">RF </w:t>
      </w:r>
      <w:r w:rsidR="00825D0A">
        <w:rPr>
          <w:rFonts w:eastAsiaTheme="minorEastAsia"/>
        </w:rPr>
        <w:t>noise current</w:t>
      </w:r>
      <w:r w:rsidR="00524A0D">
        <w:rPr>
          <w:rFonts w:eastAsiaTheme="minorEastAsia"/>
        </w:rPr>
        <w:t xml:space="preserve"> driving the laser </w:t>
      </w:r>
      <w:r w:rsidR="006126F1">
        <w:rPr>
          <w:rFonts w:eastAsiaTheme="minorEastAsia"/>
          <w:iCs/>
        </w:rPr>
        <w:t xml:space="preserve"> </w:t>
      </w:r>
      <w:r w:rsidR="00DE7324">
        <w:rPr>
          <w:rFonts w:eastAsiaTheme="minorEastAsia"/>
        </w:rPr>
        <w:t xml:space="preserve">in a bandwidth </w:t>
      </w:r>
      <m:oMath>
        <m:r>
          <w:rPr>
            <w:rFonts w:ascii="Cambria Math" w:hAnsi="Cambria Math" w:eastAsiaTheme="minorEastAsia"/>
          </w:rPr>
          <m:t xml:space="preserve">B=1.3 </m:t>
        </m:r>
        <m:r>
          <m:rPr>
            <m:sty m:val="p"/>
          </m:rPr>
          <w:rPr>
            <w:rFonts w:ascii="Cambria Math" w:hAnsi="Cambria Math" w:eastAsiaTheme="minorEastAsia"/>
          </w:rPr>
          <m:t>GHz</m:t>
        </m:r>
      </m:oMath>
      <w:r w:rsidR="00DE7324">
        <w:rPr>
          <w:rFonts w:eastAsiaTheme="minorEastAsia"/>
          <w:iCs/>
        </w:rPr>
        <w:t xml:space="preserve"> </w:t>
      </w:r>
      <w:r w:rsidR="00D8447D">
        <w:rPr>
          <w:rFonts w:eastAsiaTheme="minorEastAsia"/>
          <w:iCs/>
        </w:rPr>
        <w:t xml:space="preserve">would be </w:t>
      </w:r>
      <w:r w:rsidR="000B2F26">
        <w:rPr>
          <w:rFonts w:eastAsiaTheme="minorEastAsia"/>
          <w:iCs/>
        </w:rPr>
        <w:t>~ 1</w:t>
      </w:r>
      <w:r w:rsidR="00390024">
        <w:rPr>
          <w:rFonts w:eastAsiaTheme="minorEastAsia"/>
          <w:iCs/>
        </w:rPr>
        <w:t>3</w:t>
      </w:r>
      <w:r w:rsidR="000B2F26">
        <w:rPr>
          <w:rFonts w:eastAsiaTheme="minorEastAsia"/>
          <w:iCs/>
        </w:rPr>
        <w:t xml:space="preserve"> </w:t>
      </w:r>
      <w:r w:rsidR="000B2F26">
        <w:rPr>
          <w:rFonts w:eastAsiaTheme="minorEastAsia" w:cstheme="minorHAnsi"/>
          <w:iCs/>
        </w:rPr>
        <w:t>μ</w:t>
      </w:r>
      <w:r w:rsidR="000B2F26">
        <w:rPr>
          <w:rFonts w:eastAsiaTheme="minorEastAsia"/>
          <w:iCs/>
        </w:rPr>
        <w:t xml:space="preserve">A, so </w:t>
      </w:r>
      <w:r w:rsidR="00F84B51">
        <w:rPr>
          <w:rFonts w:eastAsiaTheme="minorEastAsia"/>
        </w:rPr>
        <w:t xml:space="preserve">the rms current </w:t>
      </w:r>
      <w:r w:rsidR="00F84B51">
        <w:rPr>
          <w:rFonts w:eastAsiaTheme="minorEastAsia"/>
          <w:iCs/>
        </w:rPr>
        <w:t xml:space="preserve">due to the system noise </w:t>
      </w:r>
      <w:r w:rsidR="006126F1">
        <w:rPr>
          <w:rFonts w:eastAsiaTheme="minorEastAsia"/>
          <w:iCs/>
        </w:rPr>
        <w:t xml:space="preserve">would need to be </w:t>
      </w:r>
      <w:r w:rsidR="00DB0EB5">
        <w:rPr>
          <w:rFonts w:eastAsiaTheme="minorEastAsia"/>
          <w:iCs/>
        </w:rPr>
        <w:t>~</w:t>
      </w:r>
      <w:r w:rsidR="009E4105">
        <w:rPr>
          <w:rFonts w:eastAsiaTheme="minorEastAsia"/>
          <w:iCs/>
        </w:rPr>
        <w:t> </w:t>
      </w:r>
      <w:r w:rsidR="00C75BF2">
        <w:rPr>
          <w:rFonts w:eastAsiaTheme="minorEastAsia"/>
          <w:iCs/>
        </w:rPr>
        <w:t>9</w:t>
      </w:r>
      <w:r w:rsidR="00DB0EB5">
        <w:rPr>
          <w:rFonts w:eastAsiaTheme="minorEastAsia"/>
          <w:iCs/>
        </w:rPr>
        <w:t>0 </w:t>
      </w:r>
      <w:r w:rsidR="00DB0EB5">
        <w:rPr>
          <w:rFonts w:eastAsiaTheme="minorEastAsia" w:cstheme="minorHAnsi"/>
          <w:iCs/>
        </w:rPr>
        <w:t>μ</w:t>
      </w:r>
      <w:r w:rsidR="00DB0EB5">
        <w:rPr>
          <w:rFonts w:eastAsiaTheme="minorEastAsia"/>
          <w:iCs/>
        </w:rPr>
        <w:t xml:space="preserve">A, or a peak-to-peak of </w:t>
      </w:r>
      <w:r w:rsidR="008667E1">
        <w:rPr>
          <w:rFonts w:eastAsiaTheme="minorEastAsia"/>
          <w:iCs/>
        </w:rPr>
        <w:t>~ </w:t>
      </w:r>
      <w:r w:rsidR="00082A98">
        <w:rPr>
          <w:rFonts w:eastAsiaTheme="minorEastAsia"/>
          <w:iCs/>
        </w:rPr>
        <w:t>0.</w:t>
      </w:r>
      <w:r w:rsidR="004F0CD6">
        <w:rPr>
          <w:rFonts w:eastAsiaTheme="minorEastAsia"/>
          <w:iCs/>
        </w:rPr>
        <w:t>45</w:t>
      </w:r>
      <w:r w:rsidR="00082A98">
        <w:rPr>
          <w:rFonts w:eastAsiaTheme="minorEastAsia"/>
          <w:iCs/>
        </w:rPr>
        <w:t> mA</w:t>
      </w:r>
      <w:r w:rsidR="00B96FB8">
        <w:rPr>
          <w:rFonts w:eastAsiaTheme="minorEastAsia"/>
          <w:iCs/>
        </w:rPr>
        <w:t>.</w:t>
      </w:r>
    </w:p>
    <w:p w:rsidR="00A54814" w:rsidP="00A54814" w:rsidRDefault="0019618B" w14:paraId="3EFDFA48" w14:textId="02F5C04D">
      <w:pPr>
        <w:pStyle w:val="BodyTextFirstIndent"/>
        <w:rPr>
          <w:rFonts w:eastAsiaTheme="minorEastAsia"/>
        </w:rPr>
      </w:pPr>
      <m:oMath>
        <m:r>
          <w:rPr>
            <w:rFonts w:ascii="Cambria Math" w:hAnsi="Cambria Math" w:eastAsiaTheme="minorEastAsia"/>
          </w:rPr>
          <m:t>RIN</m:t>
        </m:r>
      </m:oMath>
      <w:r w:rsidR="00A54814">
        <w:rPr>
          <w:rFonts w:eastAsiaTheme="minorEastAsia"/>
        </w:rPr>
        <w:t xml:space="preserve"> comprises laser noise and shot noise.</w:t>
      </w:r>
      <w:r w:rsidR="002D73BA">
        <w:rPr>
          <w:rFonts w:eastAsiaTheme="minorEastAsia"/>
        </w:rPr>
        <w:t xml:space="preserve"> The laser noise is </w:t>
      </w:r>
      <w:r w:rsidR="00813712">
        <w:rPr>
          <w:rFonts w:eastAsiaTheme="minorEastAsia"/>
        </w:rPr>
        <w:t xml:space="preserve">often divided </w:t>
      </w:r>
      <w:r w:rsidR="009D120A">
        <w:rPr>
          <w:rFonts w:eastAsiaTheme="minorEastAsia"/>
        </w:rPr>
        <w:t>into an intrinsic mechanism due to beating of spontaneous emission</w:t>
      </w:r>
      <w:r w:rsidR="0033130A">
        <w:rPr>
          <w:rFonts w:eastAsiaTheme="minorEastAsia"/>
        </w:rPr>
        <w:t xml:space="preserve"> with the stimulated radiation, and extrinsic mechanisms termed technical noise that</w:t>
      </w:r>
      <w:r w:rsidR="00F4665F">
        <w:rPr>
          <w:rFonts w:eastAsiaTheme="minorEastAsia"/>
        </w:rPr>
        <w:t xml:space="preserve"> </w:t>
      </w:r>
      <w:r w:rsidR="00216391">
        <w:rPr>
          <w:rFonts w:eastAsiaTheme="minorEastAsia"/>
        </w:rPr>
        <w:t>results from disturbances external to the diode</w:t>
      </w:r>
      <w:r w:rsidR="008C7636">
        <w:rPr>
          <w:rFonts w:eastAsiaTheme="minorEastAsia"/>
        </w:rPr>
        <w:t xml:space="preserve"> </w:t>
      </w:r>
      <w:r w:rsidR="008C7636">
        <w:rPr>
          <w:rFonts w:eastAsiaTheme="minorEastAsia"/>
        </w:rPr>
        <w:fldChar w:fldCharType="begin"/>
      </w:r>
      <w:r w:rsidR="00073CFA">
        <w:rPr>
          <w:rFonts w:eastAsiaTheme="minorEastAsia"/>
        </w:rPr>
        <w:instrText xml:space="preserve"> ADDIN ZOTERO_ITEM CSL_CITATION {"citationID":"biFlyczs","properties":{"formattedCitation":"[15]","plainCitation":"[15]","noteIndex":0},"citationItems":[{"id":1533,"uris":["http://zotero.org/users/local/Y5otwwE4/items/L6C7YF8Y"],"itemData":{"id":1533,"type":"report","genre":"Application Note","license":"© All rights reserved by eagleyard Photonics GmbH.","publisher":"eagleyard Photonics GmbH","title":"Relative Intensity Noise of  Distributed Feedback Lasers, Rev. 1.5","URL":"https://www.laserdiodesource.com/com.laserdiodesource/technotes/EAGLEYARD-PHOTONICS-Relative-Intensity-Noise-of-Distributed-Feedback-Lasers.pdf","accessed":{"date-parts":[["2023",10,19]]}}}],"schema":"https://github.com/citation-style-language/schema/raw/master/csl-citation.json"} </w:instrText>
      </w:r>
      <w:r w:rsidR="008C7636">
        <w:rPr>
          <w:rFonts w:eastAsiaTheme="minorEastAsia"/>
        </w:rPr>
        <w:fldChar w:fldCharType="separate"/>
      </w:r>
      <w:r w:rsidRPr="00073CFA" w:rsidR="00073CFA">
        <w:rPr>
          <w:rFonts w:ascii="Times New Roman" w:hAnsi="Times New Roman" w:eastAsiaTheme="minorEastAsia"/>
        </w:rPr>
        <w:t>[15]</w:t>
      </w:r>
      <w:r w:rsidR="008C7636">
        <w:rPr>
          <w:rFonts w:eastAsiaTheme="minorEastAsia"/>
        </w:rPr>
        <w:fldChar w:fldCharType="end"/>
      </w:r>
      <w:r w:rsidR="00216391">
        <w:rPr>
          <w:rFonts w:eastAsiaTheme="minorEastAsia"/>
        </w:rPr>
        <w:t>. For our purposes,</w:t>
      </w:r>
      <w:r w:rsidR="004B3BD7">
        <w:rPr>
          <w:rFonts w:eastAsiaTheme="minorEastAsia"/>
        </w:rPr>
        <w:t xml:space="preserve"> the details are not </w:t>
      </w:r>
      <w:r w:rsidR="002E2E31">
        <w:rPr>
          <w:rFonts w:eastAsiaTheme="minorEastAsia"/>
        </w:rPr>
        <w:t>important,</w:t>
      </w:r>
      <w:r w:rsidR="004B3BD7">
        <w:rPr>
          <w:rFonts w:eastAsiaTheme="minorEastAsia"/>
        </w:rPr>
        <w:t xml:space="preserve"> and the main distinction is that laser </w:t>
      </w:r>
      <m:oMath>
        <m:r>
          <w:rPr>
            <w:rFonts w:ascii="Cambria Math" w:hAnsi="Cambria Math" w:eastAsiaTheme="minorEastAsia"/>
          </w:rPr>
          <m:t>RIN</m:t>
        </m:r>
      </m:oMath>
      <w:r w:rsidR="005F52D3">
        <w:rPr>
          <w:rFonts w:eastAsiaTheme="minorEastAsia"/>
        </w:rPr>
        <w:t xml:space="preserve"> </w:t>
      </w:r>
      <w:r w:rsidR="007D6724">
        <w:rPr>
          <w:rFonts w:eastAsiaTheme="minorEastAsia"/>
        </w:rPr>
        <w:t xml:space="preserve">is </w:t>
      </w:r>
      <w:r w:rsidR="00C508D5">
        <w:rPr>
          <w:rFonts w:eastAsiaTheme="minorEastAsia"/>
        </w:rPr>
        <w:t xml:space="preserve">independent of optical </w:t>
      </w:r>
      <w:r w:rsidR="002B32ED">
        <w:rPr>
          <w:rFonts w:eastAsiaTheme="minorEastAsia"/>
        </w:rPr>
        <w:t>attenuation but</w:t>
      </w:r>
      <w:r w:rsidR="002E7F20">
        <w:rPr>
          <w:rFonts w:eastAsiaTheme="minorEastAsia"/>
        </w:rPr>
        <w:t xml:space="preserve"> </w:t>
      </w:r>
      <w:r w:rsidR="00DA4F57">
        <w:rPr>
          <w:rFonts w:eastAsiaTheme="minorEastAsia"/>
        </w:rPr>
        <w:t xml:space="preserve">the </w:t>
      </w:r>
      <w:r w:rsidR="002E7F20">
        <w:rPr>
          <w:rFonts w:eastAsiaTheme="minorEastAsia"/>
        </w:rPr>
        <w:t>shot noise</w:t>
      </w:r>
      <w:r w:rsidR="00C508D5">
        <w:rPr>
          <w:rFonts w:eastAsiaTheme="minorEastAsia"/>
        </w:rPr>
        <w:t xml:space="preserve"> increases in proportion to optical attenuation</w:t>
      </w:r>
      <w:r w:rsidR="00A93B8D">
        <w:rPr>
          <w:rFonts w:eastAsiaTheme="minorEastAsia"/>
        </w:rPr>
        <w:t xml:space="preserve">. </w:t>
      </w:r>
      <w:r w:rsidR="00730AAD">
        <w:rPr>
          <w:rFonts w:eastAsiaTheme="minorEastAsia"/>
        </w:rPr>
        <w:t>For high optical attenuation</w:t>
      </w:r>
      <w:r w:rsidR="00B9640B">
        <w:rPr>
          <w:rFonts w:eastAsiaTheme="minorEastAsia"/>
        </w:rPr>
        <w:t xml:space="preserve">, the </w:t>
      </w:r>
      <w:r w:rsidR="00F034AB">
        <w:rPr>
          <w:rFonts w:eastAsiaTheme="minorEastAsia"/>
        </w:rPr>
        <w:t xml:space="preserve">shot noise </w:t>
      </w:r>
      <w:r w:rsidR="00730AAD">
        <w:rPr>
          <w:rFonts w:eastAsiaTheme="minorEastAsia"/>
        </w:rPr>
        <w:t xml:space="preserve">will </w:t>
      </w:r>
      <w:r w:rsidR="00F034AB">
        <w:rPr>
          <w:rFonts w:eastAsiaTheme="minorEastAsia"/>
        </w:rPr>
        <w:t>eventually dominate over the laser noise</w:t>
      </w:r>
      <w:r w:rsidR="00B7231C">
        <w:rPr>
          <w:rFonts w:eastAsiaTheme="minorEastAsia"/>
        </w:rPr>
        <w:t>.</w:t>
      </w:r>
      <w:r w:rsidR="003C7232">
        <w:rPr>
          <w:rFonts w:eastAsiaTheme="minorEastAsia"/>
        </w:rPr>
        <w:t xml:space="preserve"> For </w:t>
      </w:r>
      <w:r w:rsidR="00772709">
        <w:rPr>
          <w:rFonts w:eastAsiaTheme="minorEastAsia"/>
        </w:rPr>
        <w:t>4</w:t>
      </w:r>
      <w:r w:rsidR="003C7232">
        <w:rPr>
          <w:rFonts w:eastAsiaTheme="minorEastAsia"/>
        </w:rPr>
        <w:t> mW opt</w:t>
      </w:r>
      <w:r w:rsidR="00CF1BB3">
        <w:rPr>
          <w:rFonts w:eastAsiaTheme="minorEastAsia"/>
        </w:rPr>
        <w:t>ical power</w:t>
      </w:r>
      <w:r w:rsidR="00EB07F3">
        <w:rPr>
          <w:rFonts w:eastAsiaTheme="minorEastAsia"/>
        </w:rPr>
        <w:t>,</w:t>
      </w:r>
      <w:r w:rsidR="00CF1BB3">
        <w:rPr>
          <w:rFonts w:eastAsiaTheme="minorEastAsia"/>
        </w:rPr>
        <w:t xml:space="preserve"> the shot noise contribution to </w:t>
      </w:r>
      <m:oMath>
        <m:r>
          <w:rPr>
            <w:rFonts w:ascii="Cambria Math" w:hAnsi="Cambria Math" w:eastAsiaTheme="minorEastAsia"/>
          </w:rPr>
          <m:t>RIN</m:t>
        </m:r>
      </m:oMath>
      <w:r w:rsidR="00CF1BB3">
        <w:rPr>
          <w:rFonts w:eastAsiaTheme="minorEastAsia"/>
        </w:rPr>
        <w:t xml:space="preserve"> is </w:t>
      </w:r>
      <w:r w:rsidR="007579F4">
        <w:rPr>
          <w:rFonts w:ascii="Calibri" w:hAnsi="Calibri" w:cs="Calibri" w:eastAsiaTheme="minorEastAsia"/>
        </w:rPr>
        <w:t>−</w:t>
      </w:r>
      <w:r w:rsidR="007579F4">
        <w:rPr>
          <w:rFonts w:eastAsiaTheme="minorEastAsia"/>
        </w:rPr>
        <w:t>16</w:t>
      </w:r>
      <w:r w:rsidR="001755A8">
        <w:rPr>
          <w:rFonts w:eastAsiaTheme="minorEastAsia"/>
        </w:rPr>
        <w:t>1</w:t>
      </w:r>
      <w:r w:rsidR="007579F4">
        <w:rPr>
          <w:rFonts w:eastAsiaTheme="minorEastAsia"/>
        </w:rPr>
        <w:t> dB·Hz</w:t>
      </w:r>
      <w:r w:rsidR="007579F4">
        <w:rPr>
          <w:rFonts w:ascii="Calibri" w:hAnsi="Calibri" w:cs="Calibri" w:eastAsiaTheme="minorEastAsia"/>
          <w:vertAlign w:val="superscript"/>
        </w:rPr>
        <w:t>−</w:t>
      </w:r>
      <w:r w:rsidR="007579F4">
        <w:rPr>
          <w:rFonts w:eastAsiaTheme="minorEastAsia"/>
          <w:vertAlign w:val="superscript"/>
        </w:rPr>
        <w:t>1</w:t>
      </w:r>
      <w:r w:rsidR="004C1285">
        <w:rPr>
          <w:rFonts w:eastAsiaTheme="minorEastAsia"/>
        </w:rPr>
        <w:t xml:space="preserve">, </w:t>
      </w:r>
      <w:r w:rsidR="00410CD1">
        <w:rPr>
          <w:rFonts w:eastAsiaTheme="minorEastAsia"/>
        </w:rPr>
        <w:t xml:space="preserve">so that the laser </w:t>
      </w:r>
      <m:oMath>
        <m:r>
          <w:rPr>
            <w:rFonts w:ascii="Cambria Math" w:hAnsi="Cambria Math" w:eastAsiaTheme="minorEastAsia"/>
          </w:rPr>
          <m:t>RIN</m:t>
        </m:r>
      </m:oMath>
      <w:r w:rsidR="00583567">
        <w:rPr>
          <w:rFonts w:eastAsiaTheme="minorEastAsia"/>
        </w:rPr>
        <w:t xml:space="preserve"> component is </w:t>
      </w:r>
      <w:r w:rsidR="000A6208">
        <w:rPr>
          <w:rFonts w:ascii="Calibri" w:hAnsi="Calibri" w:cs="Calibri" w:eastAsiaTheme="minorEastAsia"/>
        </w:rPr>
        <w:t>−</w:t>
      </w:r>
      <w:r w:rsidR="000A6208">
        <w:rPr>
          <w:rFonts w:eastAsiaTheme="minorEastAsia"/>
        </w:rPr>
        <w:t>156</w:t>
      </w:r>
      <w:r w:rsidR="00F752BE">
        <w:rPr>
          <w:rFonts w:eastAsiaTheme="minorEastAsia"/>
        </w:rPr>
        <w:t> dBm·Hz</w:t>
      </w:r>
      <w:r w:rsidR="00F752BE">
        <w:rPr>
          <w:rFonts w:ascii="Calibri" w:hAnsi="Calibri" w:cs="Calibri" w:eastAsiaTheme="minorEastAsia"/>
          <w:vertAlign w:val="superscript"/>
        </w:rPr>
        <w:t>−</w:t>
      </w:r>
      <w:r w:rsidR="00F752BE">
        <w:rPr>
          <w:rFonts w:eastAsiaTheme="minorEastAsia"/>
          <w:vertAlign w:val="superscript"/>
        </w:rPr>
        <w:t>1</w:t>
      </w:r>
      <w:r w:rsidR="004C1285">
        <w:rPr>
          <w:rFonts w:eastAsiaTheme="minorEastAsia"/>
        </w:rPr>
        <w:t xml:space="preserve">. If there is 15 dB of optical loss, the </w:t>
      </w:r>
      <w:r w:rsidR="00C72C58">
        <w:rPr>
          <w:rFonts w:eastAsiaTheme="minorEastAsia"/>
        </w:rPr>
        <w:t xml:space="preserve">shot noise </w:t>
      </w:r>
      <m:oMath>
        <m:r>
          <w:rPr>
            <w:rFonts w:ascii="Cambria Math" w:hAnsi="Cambria Math" w:eastAsiaTheme="minorEastAsia"/>
          </w:rPr>
          <m:t>RIN</m:t>
        </m:r>
      </m:oMath>
      <w:r w:rsidR="00C72C58">
        <w:rPr>
          <w:rFonts w:eastAsiaTheme="minorEastAsia"/>
        </w:rPr>
        <w:t xml:space="preserve"> is </w:t>
      </w:r>
      <w:r w:rsidR="00EE20C3">
        <w:rPr>
          <w:rFonts w:ascii="Calibri" w:hAnsi="Calibri" w:cs="Calibri" w:eastAsiaTheme="minorEastAsia"/>
        </w:rPr>
        <w:t>−</w:t>
      </w:r>
      <w:r w:rsidR="00EE20C3">
        <w:rPr>
          <w:rFonts w:eastAsiaTheme="minorEastAsia"/>
        </w:rPr>
        <w:t>153 dB·Hz</w:t>
      </w:r>
      <w:r w:rsidR="00EE20C3">
        <w:rPr>
          <w:rFonts w:ascii="Calibri" w:hAnsi="Calibri" w:cs="Calibri" w:eastAsiaTheme="minorEastAsia"/>
          <w:vertAlign w:val="superscript"/>
        </w:rPr>
        <w:t>−</w:t>
      </w:r>
      <w:r w:rsidR="00EE20C3">
        <w:rPr>
          <w:rFonts w:eastAsiaTheme="minorEastAsia"/>
          <w:vertAlign w:val="superscript"/>
        </w:rPr>
        <w:t>1</w:t>
      </w:r>
      <w:r w:rsidR="00EE20C3">
        <w:rPr>
          <w:rFonts w:eastAsiaTheme="minorEastAsia"/>
        </w:rPr>
        <w:t>,</w:t>
      </w:r>
      <w:r w:rsidR="00D6336E">
        <w:rPr>
          <w:rFonts w:eastAsiaTheme="minorEastAsia"/>
        </w:rPr>
        <w:t xml:space="preserve"> and the total </w:t>
      </w:r>
      <m:oMath>
        <m:r>
          <w:rPr>
            <w:rFonts w:ascii="Cambria Math" w:hAnsi="Cambria Math" w:eastAsiaTheme="minorEastAsia"/>
          </w:rPr>
          <m:t>RIN</m:t>
        </m:r>
      </m:oMath>
      <w:r w:rsidR="00D6336E">
        <w:rPr>
          <w:rFonts w:eastAsiaTheme="minorEastAsia"/>
        </w:rPr>
        <w:t xml:space="preserve"> is </w:t>
      </w:r>
      <w:r w:rsidR="00514501">
        <w:rPr>
          <w:rFonts w:ascii="Calibri" w:hAnsi="Calibri" w:cs="Calibri" w:eastAsiaTheme="minorEastAsia"/>
        </w:rPr>
        <w:t>−</w:t>
      </w:r>
      <w:r w:rsidR="00514501">
        <w:rPr>
          <w:rFonts w:eastAsiaTheme="minorEastAsia"/>
        </w:rPr>
        <w:t>146 dBm·Hz</w:t>
      </w:r>
      <w:r w:rsidR="00514501">
        <w:rPr>
          <w:rFonts w:ascii="Calibri" w:hAnsi="Calibri" w:cs="Calibri" w:eastAsiaTheme="minorEastAsia"/>
          <w:vertAlign w:val="superscript"/>
        </w:rPr>
        <w:t>−</w:t>
      </w:r>
      <w:r w:rsidR="00514501">
        <w:rPr>
          <w:rFonts w:eastAsiaTheme="minorEastAsia"/>
          <w:vertAlign w:val="superscript"/>
        </w:rPr>
        <w:t>1</w:t>
      </w:r>
      <w:r w:rsidR="00B864D9">
        <w:rPr>
          <w:rFonts w:eastAsiaTheme="minorEastAsia"/>
        </w:rPr>
        <w:t>.</w:t>
      </w:r>
    </w:p>
    <w:p w:rsidR="00DC7066" w:rsidP="00B13BC2" w:rsidRDefault="004542EE" w14:paraId="1C344795" w14:textId="5333A2ED">
      <w:pPr>
        <w:pStyle w:val="BodyTextFirstIndent"/>
        <w:rPr>
          <w:rFonts w:eastAsiaTheme="minorEastAsia"/>
        </w:rPr>
      </w:pPr>
      <w:r>
        <w:rPr>
          <w:rFonts w:eastAsiaTheme="minorEastAsia"/>
        </w:rPr>
        <w:t xml:space="preserve">Post detection noise is primarily due to the </w:t>
      </w:r>
      <w:r w:rsidR="00594AD4">
        <w:rPr>
          <w:rFonts w:eastAsiaTheme="minorEastAsia"/>
        </w:rPr>
        <w:t xml:space="preserve">amplifier following the </w:t>
      </w:r>
      <w:r w:rsidR="00EE4EA0">
        <w:rPr>
          <w:rFonts w:eastAsiaTheme="minorEastAsia"/>
        </w:rPr>
        <w:t>photodiode</w:t>
      </w:r>
      <w:r w:rsidR="00594AD4">
        <w:rPr>
          <w:rFonts w:eastAsiaTheme="minorEastAsia"/>
        </w:rPr>
        <w:t xml:space="preserve">. </w:t>
      </w:r>
      <w:r w:rsidR="00504DBA">
        <w:rPr>
          <w:rFonts w:eastAsiaTheme="minorEastAsia"/>
        </w:rPr>
        <w:t xml:space="preserve">The baseline plan uses an Analog Devices </w:t>
      </w:r>
      <w:r w:rsidRPr="00674070" w:rsidR="00674070">
        <w:rPr>
          <w:rFonts w:eastAsiaTheme="minorEastAsia"/>
        </w:rPr>
        <w:t>ADL5611</w:t>
      </w:r>
      <w:r w:rsidR="005800CE">
        <w:rPr>
          <w:rFonts w:eastAsiaTheme="minorEastAsia"/>
        </w:rPr>
        <w:t>, which has a</w:t>
      </w:r>
      <w:r w:rsidR="006F253B">
        <w:rPr>
          <w:rFonts w:eastAsiaTheme="minorEastAsia"/>
        </w:rPr>
        <w:t xml:space="preserve"> noise figure of ~ 2.1 dB in the relevant band. </w:t>
      </w:r>
      <w:r w:rsidR="004D7B8E">
        <w:rPr>
          <w:rFonts w:eastAsiaTheme="minorEastAsia"/>
        </w:rPr>
        <w:t xml:space="preserve">We will somewhat arbitrarily use an effective noise temperature of 300 K to </w:t>
      </w:r>
      <w:r w:rsidR="000831E7">
        <w:rPr>
          <w:rFonts w:eastAsiaTheme="minorEastAsia"/>
        </w:rPr>
        <w:t>account for the amplifier being operated with a source impedance different from the specification.</w:t>
      </w:r>
      <w:r w:rsidR="002543DA">
        <w:rPr>
          <w:rFonts w:eastAsiaTheme="minorEastAsia"/>
        </w:rPr>
        <w:t xml:space="preserve"> </w:t>
      </w:r>
      <w:r w:rsidR="00B262AA">
        <w:rPr>
          <w:rFonts w:eastAsiaTheme="minorEastAsia"/>
        </w:rPr>
        <w:t>At the photodiode t</w:t>
      </w:r>
      <w:r w:rsidR="002543DA">
        <w:rPr>
          <w:rFonts w:eastAsiaTheme="minorEastAsia"/>
        </w:rPr>
        <w:t xml:space="preserve">he equivalent rms noise current over </w:t>
      </w:r>
      <w:r w:rsidR="00D90AF0">
        <w:rPr>
          <w:rFonts w:eastAsiaTheme="minorEastAsia"/>
        </w:rPr>
        <w:t xml:space="preserve">the band is </w:t>
      </w:r>
      <w:r w:rsidR="00CF3EFF">
        <w:rPr>
          <w:rFonts w:eastAsiaTheme="minorEastAsia"/>
        </w:rPr>
        <w:t>then 0.33 </w:t>
      </w:r>
      <w:r w:rsidR="00CF3EFF">
        <w:rPr>
          <w:rFonts w:eastAsiaTheme="minorEastAsia" w:cstheme="minorHAnsi"/>
        </w:rPr>
        <w:t>μ</w:t>
      </w:r>
      <w:r w:rsidR="00CF3EFF">
        <w:rPr>
          <w:rFonts w:eastAsiaTheme="minorEastAsia"/>
        </w:rPr>
        <w:t>A.</w:t>
      </w:r>
      <w:r w:rsidR="00D31DF0">
        <w:rPr>
          <w:rFonts w:eastAsiaTheme="minorEastAsia"/>
        </w:rPr>
        <w:t xml:space="preserve"> This is</w:t>
      </w:r>
      <w:r w:rsidR="009F2FED">
        <w:rPr>
          <w:rFonts w:eastAsiaTheme="minorEastAsia"/>
        </w:rPr>
        <w:t xml:space="preserve"> divided by the current gain to get the </w:t>
      </w:r>
      <w:r w:rsidR="00417F48">
        <w:rPr>
          <w:rFonts w:eastAsiaTheme="minorEastAsia"/>
        </w:rPr>
        <w:t xml:space="preserve">equivalent noise at the input. For example, a gain of </w:t>
      </w:r>
      <w:r w:rsidR="00417F48">
        <w:rPr>
          <w:rFonts w:ascii="Calibri" w:hAnsi="Calibri" w:cs="Calibri" w:eastAsiaTheme="minorEastAsia"/>
        </w:rPr>
        <w:t>−</w:t>
      </w:r>
      <w:r w:rsidR="00417F48">
        <w:rPr>
          <w:rFonts w:eastAsiaTheme="minorEastAsia"/>
        </w:rPr>
        <w:t xml:space="preserve">15 dB, raises the noise current to </w:t>
      </w:r>
      <w:r w:rsidR="00AE4F9E">
        <w:rPr>
          <w:rFonts w:eastAsiaTheme="minorEastAsia"/>
        </w:rPr>
        <w:t>10</w:t>
      </w:r>
      <w:r w:rsidR="00095E66">
        <w:rPr>
          <w:rFonts w:eastAsiaTheme="minorEastAsia"/>
        </w:rPr>
        <w:t> </w:t>
      </w:r>
      <w:r w:rsidR="00095E66">
        <w:rPr>
          <w:rFonts w:eastAsiaTheme="minorEastAsia" w:cstheme="minorHAnsi"/>
        </w:rPr>
        <w:t>μ</w:t>
      </w:r>
      <w:r w:rsidR="00095E66">
        <w:rPr>
          <w:rFonts w:eastAsiaTheme="minorEastAsia"/>
        </w:rPr>
        <w:t>A.</w:t>
      </w:r>
    </w:p>
    <w:p w:rsidR="00A14826" w:rsidP="00B13BC2" w:rsidRDefault="00A14826" w14:paraId="31256B91" w14:textId="1C24F29F">
      <w:pPr>
        <w:pStyle w:val="BodyTextFirstIndent"/>
        <w:rPr>
          <w:rFonts w:eastAsiaTheme="minorEastAsia"/>
        </w:rPr>
      </w:pPr>
      <w:r>
        <w:rPr>
          <w:rFonts w:eastAsiaTheme="minorEastAsia"/>
        </w:rPr>
        <w:fldChar w:fldCharType="begin"/>
      </w:r>
      <w:r>
        <w:rPr>
          <w:rFonts w:eastAsiaTheme="minorEastAsia"/>
        </w:rPr>
        <w:instrText xml:space="preserve"> REF _Ref148881815 \h </w:instrText>
      </w:r>
      <w:r>
        <w:rPr>
          <w:rFonts w:eastAsiaTheme="minorEastAsia"/>
        </w:rPr>
      </w:r>
      <w:r>
        <w:rPr>
          <w:rFonts w:eastAsiaTheme="minorEastAsia"/>
        </w:rPr>
        <w:fldChar w:fldCharType="separate"/>
      </w:r>
      <w:r w:rsidR="006E18C7">
        <w:t xml:space="preserve">Table </w:t>
      </w:r>
      <w:r w:rsidR="006E18C7">
        <w:rPr>
          <w:noProof/>
        </w:rPr>
        <w:t>2</w:t>
      </w:r>
      <w:r>
        <w:rPr>
          <w:rFonts w:eastAsiaTheme="minorEastAsia"/>
        </w:rPr>
        <w:fldChar w:fldCharType="end"/>
      </w:r>
      <w:r>
        <w:rPr>
          <w:rFonts w:eastAsiaTheme="minorEastAsia"/>
        </w:rPr>
        <w:t xml:space="preserve"> shows the range of possible noise</w:t>
      </w:r>
      <w:r w:rsidR="002B25EC">
        <w:rPr>
          <w:rFonts w:eastAsiaTheme="minorEastAsia"/>
        </w:rPr>
        <w:t xml:space="preserve"> levels for the best and worst cases. </w:t>
      </w:r>
      <w:r w:rsidR="002A3EB4">
        <w:rPr>
          <w:rFonts w:eastAsiaTheme="minorEastAsia"/>
        </w:rPr>
        <w:t xml:space="preserve">As for the gain calculations, we note that the large quantity makes </w:t>
      </w:r>
      <w:r w:rsidR="00DF6A9C">
        <w:rPr>
          <w:rFonts w:eastAsiaTheme="minorEastAsia"/>
        </w:rPr>
        <w:t>it likely that worst cases will be encountered.</w:t>
      </w:r>
    </w:p>
    <w:p w:rsidR="004C49ED" w:rsidP="00A223BD" w:rsidRDefault="004C49ED" w14:paraId="2FA6A3DB" w14:textId="77777777">
      <w:pPr>
        <w:pStyle w:val="BodyTextFirstIndent"/>
        <w:ind w:firstLine="0"/>
        <w:rPr>
          <w:rFonts w:eastAsiaTheme="minorEastAsia"/>
        </w:rPr>
      </w:pPr>
    </w:p>
    <w:p w:rsidR="00EA478D" w:rsidP="00EA478D" w:rsidRDefault="00EA478D" w14:paraId="0B80E749" w14:textId="636803B4">
      <w:pPr>
        <w:pStyle w:val="Caption"/>
        <w:keepNext/>
      </w:pPr>
      <w:bookmarkStart w:name="_Ref148881815" w:id="28"/>
      <w:r>
        <w:t xml:space="preserve">Table </w:t>
      </w:r>
      <w:r w:rsidR="00F3529B">
        <w:fldChar w:fldCharType="begin"/>
      </w:r>
      <w:r w:rsidR="00F3529B">
        <w:instrText xml:space="preserve"> SEQ Table \* ARABIC </w:instrText>
      </w:r>
      <w:r w:rsidR="00F3529B">
        <w:fldChar w:fldCharType="separate"/>
      </w:r>
      <w:r w:rsidR="006E18C7">
        <w:rPr>
          <w:noProof/>
        </w:rPr>
        <w:t>2</w:t>
      </w:r>
      <w:r w:rsidR="00F3529B">
        <w:rPr>
          <w:noProof/>
        </w:rPr>
        <w:fldChar w:fldCharType="end"/>
      </w:r>
      <w:bookmarkEnd w:id="28"/>
      <w:r>
        <w:t>.</w:t>
      </w:r>
      <w:r w:rsidR="006B73CA">
        <w:t xml:space="preserve">  Noise parameters for the example components.</w:t>
      </w:r>
    </w:p>
    <w:tbl>
      <w:tblPr>
        <w:tblStyle w:val="ScientificGrid"/>
        <w:tblW w:w="0" w:type="auto"/>
        <w:tblLayout w:type="fixed"/>
        <w:tblLook w:val="0420" w:firstRow="1" w:lastRow="0" w:firstColumn="0" w:lastColumn="0" w:noHBand="0" w:noVBand="1"/>
      </w:tblPr>
      <w:tblGrid>
        <w:gridCol w:w="2880"/>
        <w:gridCol w:w="2160"/>
        <w:gridCol w:w="2160"/>
        <w:gridCol w:w="2160"/>
      </w:tblGrid>
      <w:tr w:rsidR="00DC7066" w:rsidTr="005123B1" w14:paraId="034A8315" w14:textId="77777777">
        <w:trPr>
          <w:cnfStyle w:val="100000000000" w:firstRow="1" w:lastRow="0" w:firstColumn="0" w:lastColumn="0" w:oddVBand="0" w:evenVBand="0" w:oddHBand="0" w:evenHBand="0" w:firstRowFirstColumn="0" w:firstRowLastColumn="0" w:lastRowFirstColumn="0" w:lastRowLastColumn="0"/>
        </w:trPr>
        <w:tc>
          <w:tcPr>
            <w:tcW w:w="2880" w:type="dxa"/>
          </w:tcPr>
          <w:p w:rsidRPr="00161AD6" w:rsidR="00DC7066" w:rsidP="00DC7066" w:rsidRDefault="00DC7066" w14:paraId="1A08A6CA" w14:textId="31AD0B7D">
            <w:pPr>
              <w:jc w:val="left"/>
            </w:pPr>
            <w:r>
              <w:t>Parameter</w:t>
            </w:r>
          </w:p>
        </w:tc>
        <w:tc>
          <w:tcPr>
            <w:tcW w:w="2160" w:type="dxa"/>
          </w:tcPr>
          <w:p w:rsidRPr="00161AD6" w:rsidR="00DC7066" w:rsidP="00DC7066" w:rsidRDefault="00DC7066" w14:paraId="58F36401" w14:textId="6D78CC62">
            <w:r>
              <w:t>best case</w:t>
            </w:r>
          </w:p>
        </w:tc>
        <w:tc>
          <w:tcPr>
            <w:tcW w:w="2160" w:type="dxa"/>
          </w:tcPr>
          <w:p w:rsidRPr="007445FF" w:rsidR="00DC7066" w:rsidP="00DC7066" w:rsidRDefault="00DC7066" w14:paraId="25315738" w14:textId="43AF4F0C">
            <w:pPr>
              <w:rPr>
                <w:rFonts w:cstheme="minorHAnsi"/>
              </w:rPr>
            </w:pPr>
            <w:r w:rsidRPr="007445FF">
              <w:rPr>
                <w:rFonts w:cstheme="minorHAnsi"/>
              </w:rPr>
              <w:t>worst case</w:t>
            </w:r>
          </w:p>
        </w:tc>
        <w:tc>
          <w:tcPr>
            <w:tcW w:w="2160" w:type="dxa"/>
          </w:tcPr>
          <w:p w:rsidRPr="007445FF" w:rsidR="00DC7066" w:rsidP="00DC7066" w:rsidRDefault="00DC7066" w14:paraId="0C50654A" w14:textId="646CB054">
            <w:pPr>
              <w:rPr>
                <w:rFonts w:cstheme="minorHAnsi"/>
              </w:rPr>
            </w:pPr>
            <w:r>
              <w:rPr>
                <w:rFonts w:cstheme="minorHAnsi"/>
              </w:rPr>
              <w:t>unit</w:t>
            </w:r>
          </w:p>
        </w:tc>
      </w:tr>
      <w:tr w:rsidR="00DC7066" w:rsidTr="005123B1" w14:paraId="2F6E281D" w14:textId="77777777">
        <w:tc>
          <w:tcPr>
            <w:tcW w:w="2880" w:type="dxa"/>
          </w:tcPr>
          <w:p w:rsidRPr="005E56F3" w:rsidR="00DC7066" w:rsidP="00DC7066" w:rsidRDefault="00DC7066" w14:paraId="5C935CC6" w14:textId="0BAA99E8">
            <w:pPr>
              <w:pStyle w:val="BodyTextFirstIndent"/>
              <w:ind w:firstLine="0"/>
              <w:jc w:val="left"/>
              <w:rPr>
                <w:vertAlign w:val="superscript"/>
              </w:rPr>
            </w:pPr>
            <w:r>
              <w:t xml:space="preserve">total </w:t>
            </w:r>
            <m:oMath>
              <m:r>
                <w:rPr>
                  <w:rFonts w:ascii="Cambria Math" w:hAnsi="Cambria Math"/>
                </w:rPr>
                <m:t>RIN</m:t>
              </m:r>
            </m:oMath>
          </w:p>
        </w:tc>
        <w:tc>
          <w:tcPr>
            <w:tcW w:w="2160" w:type="dxa"/>
          </w:tcPr>
          <w:p w:rsidRPr="004E5DB3" w:rsidR="00DC7066" w:rsidP="00DC7066" w:rsidRDefault="00DC7066" w14:paraId="1C5AEEDA" w14:textId="2767158B">
            <w:pPr>
              <w:pStyle w:val="BodyTextFirstIndent"/>
              <w:ind w:firstLine="0"/>
              <w:jc w:val="center"/>
              <w:rPr>
                <w:vertAlign w:val="superscript"/>
              </w:rPr>
            </w:pPr>
            <w:r>
              <w:rPr>
                <w:rFonts w:ascii="Calibri" w:hAnsi="Calibri" w:cs="Calibri"/>
              </w:rPr>
              <w:t>−</w:t>
            </w:r>
            <w:r>
              <w:t>155</w:t>
            </w:r>
            <w:r>
              <w:rPr>
                <w:vertAlign w:val="superscript"/>
              </w:rPr>
              <w:t xml:space="preserve"> a</w:t>
            </w:r>
          </w:p>
        </w:tc>
        <w:tc>
          <w:tcPr>
            <w:tcW w:w="2160" w:type="dxa"/>
          </w:tcPr>
          <w:p w:rsidRPr="007445FF" w:rsidR="00DC7066" w:rsidP="00DC7066" w:rsidRDefault="00DC7066" w14:paraId="3544A593" w14:textId="37784EB6">
            <w:pPr>
              <w:pStyle w:val="BodyTextFirstIndent"/>
              <w:ind w:firstLine="0"/>
              <w:jc w:val="center"/>
              <w:rPr>
                <w:rFonts w:cstheme="minorHAnsi"/>
              </w:rPr>
            </w:pPr>
            <w:r w:rsidRPr="007445FF">
              <w:rPr>
                <w:rFonts w:cstheme="minorHAnsi"/>
              </w:rPr>
              <w:t>−1</w:t>
            </w:r>
            <w:r>
              <w:rPr>
                <w:rFonts w:cstheme="minorHAnsi"/>
              </w:rPr>
              <w:t>50</w:t>
            </w:r>
          </w:p>
        </w:tc>
        <w:tc>
          <w:tcPr>
            <w:tcW w:w="2160" w:type="dxa"/>
          </w:tcPr>
          <w:p w:rsidRPr="007445FF" w:rsidR="00DC7066" w:rsidP="00DC7066" w:rsidRDefault="00DC7066" w14:paraId="6789E048" w14:textId="09886ECE">
            <w:pPr>
              <w:pStyle w:val="BodyTextFirstIndent"/>
              <w:ind w:firstLine="0"/>
              <w:jc w:val="center"/>
              <w:rPr>
                <w:rFonts w:cstheme="minorHAnsi"/>
              </w:rPr>
            </w:pPr>
            <w:r>
              <w:t>dB·Hz</w:t>
            </w:r>
            <w:r>
              <w:rPr>
                <w:rFonts w:ascii="Calibri" w:hAnsi="Calibri" w:cs="Calibri"/>
                <w:vertAlign w:val="superscript"/>
              </w:rPr>
              <w:t>−</w:t>
            </w:r>
            <w:r>
              <w:rPr>
                <w:vertAlign w:val="superscript"/>
              </w:rPr>
              <w:t>1</w:t>
            </w:r>
          </w:p>
        </w:tc>
      </w:tr>
      <w:tr w:rsidR="00DC7066" w:rsidTr="005123B1" w14:paraId="7EF6AABC" w14:textId="77777777">
        <w:tc>
          <w:tcPr>
            <w:tcW w:w="2880" w:type="dxa"/>
          </w:tcPr>
          <w:p w:rsidRPr="00286AB1" w:rsidR="00DC7066" w:rsidP="00DC7066" w:rsidRDefault="00DC7066" w14:paraId="3005A0FA" w14:textId="0E6AB1ED">
            <w:pPr>
              <w:pStyle w:val="BodyTextFirstIndent"/>
              <w:ind w:firstLine="0"/>
              <w:jc w:val="left"/>
              <w:rPr>
                <w:vertAlign w:val="superscript"/>
              </w:rPr>
            </w:pPr>
            <w:r>
              <w:t xml:space="preserve">laser </w:t>
            </w:r>
            <w:r w:rsidRPr="003929AA">
              <w:rPr>
                <w:i/>
                <w:iCs/>
              </w:rPr>
              <w:t>RIN</w:t>
            </w:r>
            <w:r>
              <w:rPr>
                <w:vertAlign w:val="superscript"/>
              </w:rPr>
              <w:t>b</w:t>
            </w:r>
          </w:p>
        </w:tc>
        <w:tc>
          <w:tcPr>
            <w:tcW w:w="2160" w:type="dxa"/>
          </w:tcPr>
          <w:p w:rsidRPr="00B106A8" w:rsidR="00DC7066" w:rsidP="00DC7066" w:rsidRDefault="00DC7066" w14:paraId="62FD5263" w14:textId="3F0D7140">
            <w:pPr>
              <w:pStyle w:val="BodyTextFirstIndent"/>
              <w:ind w:firstLine="0"/>
              <w:jc w:val="center"/>
              <w:rPr>
                <w:rFonts w:cstheme="minorHAnsi"/>
              </w:rPr>
            </w:pPr>
            <w:r w:rsidRPr="00B106A8">
              <w:rPr>
                <w:rFonts w:cstheme="minorHAnsi"/>
              </w:rPr>
              <w:t>−168</w:t>
            </w:r>
          </w:p>
        </w:tc>
        <w:tc>
          <w:tcPr>
            <w:tcW w:w="2160" w:type="dxa"/>
          </w:tcPr>
          <w:p w:rsidRPr="00B106A8" w:rsidR="00DC7066" w:rsidP="00DC7066" w:rsidRDefault="00DC7066" w14:paraId="01F3E8DD" w14:textId="1D705D4F">
            <w:pPr>
              <w:pStyle w:val="BodyTextFirstIndent"/>
              <w:ind w:firstLine="0"/>
              <w:jc w:val="center"/>
              <w:rPr>
                <w:rFonts w:cstheme="minorHAnsi"/>
              </w:rPr>
            </w:pPr>
            <w:r w:rsidRPr="00B106A8">
              <w:rPr>
                <w:rFonts w:cstheme="minorHAnsi"/>
              </w:rPr>
              <w:t>−150</w:t>
            </w:r>
          </w:p>
        </w:tc>
        <w:tc>
          <w:tcPr>
            <w:tcW w:w="2160" w:type="dxa"/>
          </w:tcPr>
          <w:p w:rsidRPr="00B106A8" w:rsidR="00DC7066" w:rsidP="00DC7066" w:rsidRDefault="00A618B7" w14:paraId="2B4E8951" w14:textId="3EEA0E5A">
            <w:pPr>
              <w:pStyle w:val="BodyTextFirstIndent"/>
              <w:ind w:firstLine="0"/>
              <w:jc w:val="center"/>
              <w:rPr>
                <w:rFonts w:cstheme="minorHAnsi"/>
              </w:rPr>
            </w:pPr>
            <w:r>
              <w:t>dB·Hz</w:t>
            </w:r>
            <w:r>
              <w:rPr>
                <w:rFonts w:ascii="Calibri" w:hAnsi="Calibri" w:cs="Calibri"/>
                <w:vertAlign w:val="superscript"/>
              </w:rPr>
              <w:t>−</w:t>
            </w:r>
            <w:r>
              <w:rPr>
                <w:vertAlign w:val="superscript"/>
              </w:rPr>
              <w:t>1</w:t>
            </w:r>
          </w:p>
        </w:tc>
      </w:tr>
      <w:tr w:rsidR="00DC7066" w:rsidTr="00C7224F" w14:paraId="7279532F" w14:textId="77777777">
        <w:tc>
          <w:tcPr>
            <w:tcW w:w="2880" w:type="dxa"/>
            <w:tcBorders>
              <w:bottom w:val="single" w:color="auto" w:sz="4" w:space="0"/>
            </w:tcBorders>
          </w:tcPr>
          <w:p w:rsidR="00DC7066" w:rsidP="00DC7066" w:rsidRDefault="00DC7066" w14:paraId="0D161CFB" w14:textId="37F7CF6E">
            <w:pPr>
              <w:pStyle w:val="BodyTextFirstIndent"/>
              <w:ind w:firstLine="0"/>
              <w:jc w:val="left"/>
            </w:pPr>
            <w:r>
              <w:t>shot noise (at laser output)</w:t>
            </w:r>
          </w:p>
        </w:tc>
        <w:tc>
          <w:tcPr>
            <w:tcW w:w="2160" w:type="dxa"/>
            <w:tcBorders>
              <w:bottom w:val="single" w:color="auto" w:sz="4" w:space="0"/>
            </w:tcBorders>
          </w:tcPr>
          <w:p w:rsidRPr="00E16B25" w:rsidR="00DC7066" w:rsidP="00DC7066" w:rsidRDefault="00DC7066" w14:paraId="24627146" w14:textId="5B1C6D9B">
            <w:pPr>
              <w:pStyle w:val="BodyTextFirstIndent"/>
              <w:ind w:firstLine="0"/>
              <w:jc w:val="center"/>
              <w:rPr>
                <w:rFonts w:cstheme="minorHAnsi"/>
              </w:rPr>
            </w:pPr>
            <w:r w:rsidRPr="00E16B25">
              <w:rPr>
                <w:rFonts w:cstheme="minorHAnsi"/>
              </w:rPr>
              <w:t>−</w:t>
            </w:r>
            <w:r>
              <w:rPr>
                <w:rFonts w:cstheme="minorHAnsi"/>
              </w:rPr>
              <w:t>161</w:t>
            </w:r>
          </w:p>
        </w:tc>
        <w:tc>
          <w:tcPr>
            <w:tcW w:w="2160" w:type="dxa"/>
            <w:tcBorders>
              <w:bottom w:val="single" w:color="auto" w:sz="4" w:space="0"/>
            </w:tcBorders>
          </w:tcPr>
          <w:p w:rsidRPr="00E16B25" w:rsidR="00DC7066" w:rsidP="00DC7066" w:rsidRDefault="00DC7066" w14:paraId="4556561E" w14:textId="7AB85438">
            <w:pPr>
              <w:pStyle w:val="BodyTextFirstIndent"/>
              <w:ind w:firstLine="0"/>
              <w:jc w:val="center"/>
              <w:rPr>
                <w:rFonts w:cstheme="minorHAnsi"/>
              </w:rPr>
            </w:pPr>
            <w:r w:rsidRPr="00E16B25">
              <w:rPr>
                <w:rFonts w:cstheme="minorHAnsi"/>
              </w:rPr>
              <w:t>−</w:t>
            </w:r>
            <w:r>
              <w:rPr>
                <w:rFonts w:cstheme="minorHAnsi"/>
              </w:rPr>
              <w:t>155</w:t>
            </w:r>
          </w:p>
        </w:tc>
        <w:tc>
          <w:tcPr>
            <w:tcW w:w="2160" w:type="dxa"/>
            <w:tcBorders>
              <w:bottom w:val="single" w:color="auto" w:sz="4" w:space="0"/>
            </w:tcBorders>
          </w:tcPr>
          <w:p w:rsidRPr="00B106A8" w:rsidR="00DC7066" w:rsidP="00DC7066" w:rsidRDefault="00A618B7" w14:paraId="6FA044B9" w14:textId="6B2B7617">
            <w:pPr>
              <w:pStyle w:val="BodyTextFirstIndent"/>
              <w:ind w:firstLine="0"/>
              <w:jc w:val="center"/>
              <w:rPr>
                <w:rFonts w:cstheme="minorHAnsi"/>
              </w:rPr>
            </w:pPr>
            <w:r>
              <w:t>dB·Hz</w:t>
            </w:r>
            <w:r>
              <w:rPr>
                <w:rFonts w:ascii="Calibri" w:hAnsi="Calibri" w:cs="Calibri"/>
                <w:vertAlign w:val="superscript"/>
              </w:rPr>
              <w:t>−</w:t>
            </w:r>
            <w:r>
              <w:rPr>
                <w:vertAlign w:val="superscript"/>
              </w:rPr>
              <w:t>1</w:t>
            </w:r>
          </w:p>
        </w:tc>
      </w:tr>
      <w:tr w:rsidR="00C7224F" w:rsidTr="00C7224F" w14:paraId="02B0CEB2" w14:textId="77777777">
        <w:tc>
          <w:tcPr>
            <w:tcW w:w="9360" w:type="dxa"/>
            <w:gridSpan w:val="4"/>
            <w:tcBorders>
              <w:top w:val="single" w:color="auto" w:sz="4" w:space="0"/>
              <w:bottom w:val="nil"/>
            </w:tcBorders>
          </w:tcPr>
          <w:p w:rsidRPr="00E16B25" w:rsidR="00C7224F" w:rsidP="00EC75FA" w:rsidRDefault="00C7224F" w14:paraId="35330E1A" w14:textId="598535BD">
            <w:pPr>
              <w:pStyle w:val="BodyTextFirstIndent"/>
              <w:spacing w:after="120"/>
              <w:ind w:firstLine="0"/>
              <w:jc w:val="left"/>
              <w:rPr>
                <w:rFonts w:cstheme="minorHAnsi"/>
              </w:rPr>
            </w:pPr>
            <w:r>
              <w:t xml:space="preserve">Equivalent noise current at laser diode </w:t>
            </w:r>
            <w:r w:rsidRPr="00C7224F">
              <w:rPr>
                <w:i/>
                <w:iCs/>
              </w:rPr>
              <w:t>input</w:t>
            </w:r>
          </w:p>
        </w:tc>
      </w:tr>
      <w:tr w:rsidR="00DC7066" w:rsidTr="00C7224F" w14:paraId="25C89816" w14:textId="77777777">
        <w:tc>
          <w:tcPr>
            <w:tcW w:w="2880" w:type="dxa"/>
            <w:tcBorders>
              <w:top w:val="nil"/>
            </w:tcBorders>
          </w:tcPr>
          <w:p w:rsidR="00DC7066" w:rsidP="00DC7066" w:rsidRDefault="00DC7066" w14:paraId="17463FF4" w14:textId="6D6F90FE">
            <w:pPr>
              <w:pStyle w:val="BodyTextFirstIndent"/>
              <w:ind w:firstLine="0"/>
              <w:jc w:val="left"/>
            </w:pPr>
            <w:r>
              <w:t>post-amplifier noise</w:t>
            </w:r>
          </w:p>
        </w:tc>
        <w:tc>
          <w:tcPr>
            <w:tcW w:w="2160" w:type="dxa"/>
            <w:tcBorders>
              <w:top w:val="nil"/>
            </w:tcBorders>
          </w:tcPr>
          <w:p w:rsidRPr="00E16B25" w:rsidR="00DC7066" w:rsidP="00DC7066" w:rsidRDefault="00395473" w14:paraId="7D10331A" w14:textId="2BEF6D6D">
            <w:pPr>
              <w:pStyle w:val="BodyTextFirstIndent"/>
              <w:ind w:firstLine="0"/>
              <w:jc w:val="center"/>
              <w:rPr>
                <w:rFonts w:cstheme="minorHAnsi"/>
              </w:rPr>
            </w:pPr>
            <w:r>
              <w:rPr>
                <w:rFonts w:cstheme="minorHAnsi"/>
              </w:rPr>
              <w:t>3.2</w:t>
            </w:r>
          </w:p>
        </w:tc>
        <w:tc>
          <w:tcPr>
            <w:tcW w:w="2160" w:type="dxa"/>
            <w:tcBorders>
              <w:top w:val="nil"/>
            </w:tcBorders>
          </w:tcPr>
          <w:p w:rsidRPr="00E16B25" w:rsidR="00DC7066" w:rsidP="00DC7066" w:rsidRDefault="00400018" w14:paraId="31E692DE" w14:textId="7CD6F648">
            <w:pPr>
              <w:pStyle w:val="BodyTextFirstIndent"/>
              <w:ind w:firstLine="0"/>
              <w:jc w:val="center"/>
              <w:rPr>
                <w:rFonts w:cstheme="minorHAnsi"/>
              </w:rPr>
            </w:pPr>
            <w:r>
              <w:rPr>
                <w:rFonts w:cstheme="minorHAnsi"/>
              </w:rPr>
              <w:t>130</w:t>
            </w:r>
          </w:p>
        </w:tc>
        <w:tc>
          <w:tcPr>
            <w:tcW w:w="2160" w:type="dxa"/>
            <w:tcBorders>
              <w:top w:val="nil"/>
            </w:tcBorders>
          </w:tcPr>
          <w:p w:rsidRPr="00E16B25" w:rsidR="00DC7066" w:rsidP="00DC7066" w:rsidRDefault="00D315A6" w14:paraId="718566E0" w14:textId="4DE59F5E">
            <w:pPr>
              <w:pStyle w:val="BodyTextFirstIndent"/>
              <w:ind w:firstLine="0"/>
              <w:jc w:val="center"/>
              <w:rPr>
                <w:rFonts w:cstheme="minorHAnsi"/>
              </w:rPr>
            </w:pPr>
            <w:r>
              <w:rPr>
                <w:rFonts w:cstheme="minorHAnsi"/>
              </w:rPr>
              <w:t>μA</w:t>
            </w:r>
          </w:p>
        </w:tc>
      </w:tr>
      <w:tr w:rsidR="00D7111C" w:rsidTr="00251EF0" w14:paraId="392A1A59" w14:textId="77777777">
        <w:tc>
          <w:tcPr>
            <w:tcW w:w="2880" w:type="dxa"/>
            <w:tcBorders>
              <w:bottom w:val="nil"/>
            </w:tcBorders>
          </w:tcPr>
          <w:p w:rsidR="00D7111C" w:rsidP="00DF33E3" w:rsidRDefault="00B26109" w14:paraId="5800E4FB" w14:textId="329B4790">
            <w:pPr>
              <w:pStyle w:val="BodyTextFirstIndent"/>
              <w:ind w:firstLine="0"/>
              <w:jc w:val="left"/>
            </w:pPr>
            <w:r>
              <w:t>laser noise</w:t>
            </w:r>
          </w:p>
        </w:tc>
        <w:tc>
          <w:tcPr>
            <w:tcW w:w="2160" w:type="dxa"/>
            <w:tcBorders>
              <w:bottom w:val="nil"/>
            </w:tcBorders>
          </w:tcPr>
          <w:p w:rsidR="00D7111C" w:rsidP="007E7F5D" w:rsidRDefault="003605F8" w14:paraId="355D6699" w14:textId="3E514AA5">
            <w:pPr>
              <w:pStyle w:val="BodyTextFirstIndent"/>
              <w:ind w:firstLine="0"/>
              <w:jc w:val="center"/>
            </w:pPr>
            <w:r>
              <w:t>3.0</w:t>
            </w:r>
          </w:p>
        </w:tc>
        <w:tc>
          <w:tcPr>
            <w:tcW w:w="2160" w:type="dxa"/>
            <w:tcBorders>
              <w:bottom w:val="nil"/>
            </w:tcBorders>
          </w:tcPr>
          <w:p w:rsidRPr="007445FF" w:rsidR="00D7111C" w:rsidP="007E7F5D" w:rsidRDefault="008708FD" w14:paraId="1F953D32" w14:textId="2510F1DD">
            <w:pPr>
              <w:pStyle w:val="BodyTextFirstIndent"/>
              <w:ind w:firstLine="0"/>
              <w:jc w:val="center"/>
              <w:rPr>
                <w:rFonts w:cstheme="minorHAnsi"/>
              </w:rPr>
            </w:pPr>
            <w:r>
              <w:rPr>
                <w:rFonts w:cstheme="minorHAnsi"/>
              </w:rPr>
              <w:t>22</w:t>
            </w:r>
          </w:p>
        </w:tc>
        <w:tc>
          <w:tcPr>
            <w:tcW w:w="2160" w:type="dxa"/>
            <w:tcBorders>
              <w:bottom w:val="nil"/>
            </w:tcBorders>
          </w:tcPr>
          <w:p w:rsidRPr="007445FF" w:rsidR="00D7111C" w:rsidP="007E7F5D" w:rsidRDefault="003605F8" w14:paraId="5B35C742" w14:textId="6F180C1D">
            <w:pPr>
              <w:pStyle w:val="BodyTextFirstIndent"/>
              <w:ind w:firstLine="0"/>
              <w:jc w:val="center"/>
              <w:rPr>
                <w:rFonts w:cstheme="minorHAnsi"/>
              </w:rPr>
            </w:pPr>
            <w:r>
              <w:rPr>
                <w:rFonts w:cstheme="minorHAnsi"/>
              </w:rPr>
              <w:t>μA</w:t>
            </w:r>
          </w:p>
        </w:tc>
      </w:tr>
      <w:tr w:rsidR="006321AD" w:rsidTr="00251EF0" w14:paraId="367D8940" w14:textId="77777777">
        <w:tc>
          <w:tcPr>
            <w:tcW w:w="2880" w:type="dxa"/>
            <w:tcBorders>
              <w:top w:val="nil"/>
              <w:bottom w:val="nil"/>
            </w:tcBorders>
          </w:tcPr>
          <w:p w:rsidR="006321AD" w:rsidP="006321AD" w:rsidRDefault="006321AD" w14:paraId="242D4F2C" w14:textId="0D8BDD08">
            <w:pPr>
              <w:pStyle w:val="BodyTextFirstIndent"/>
              <w:ind w:firstLine="0"/>
              <w:jc w:val="left"/>
            </w:pPr>
            <w:r>
              <w:t>shot noise</w:t>
            </w:r>
          </w:p>
        </w:tc>
        <w:tc>
          <w:tcPr>
            <w:tcW w:w="2160" w:type="dxa"/>
            <w:tcBorders>
              <w:top w:val="nil"/>
              <w:bottom w:val="nil"/>
            </w:tcBorders>
          </w:tcPr>
          <w:p w:rsidR="006321AD" w:rsidP="006321AD" w:rsidRDefault="006321AD" w14:paraId="79431815" w14:textId="185F2A09">
            <w:pPr>
              <w:pStyle w:val="BodyTextFirstIndent"/>
              <w:ind w:firstLine="0"/>
              <w:jc w:val="center"/>
            </w:pPr>
            <w:r>
              <w:t>27.1</w:t>
            </w:r>
          </w:p>
        </w:tc>
        <w:tc>
          <w:tcPr>
            <w:tcW w:w="2160" w:type="dxa"/>
            <w:tcBorders>
              <w:top w:val="nil"/>
              <w:bottom w:val="nil"/>
            </w:tcBorders>
          </w:tcPr>
          <w:p w:rsidRPr="007445FF" w:rsidR="006321AD" w:rsidP="006321AD" w:rsidRDefault="008708FD" w14:paraId="1DFFDA50" w14:textId="25C038A9">
            <w:pPr>
              <w:pStyle w:val="BodyTextFirstIndent"/>
              <w:ind w:firstLine="0"/>
              <w:jc w:val="center"/>
              <w:rPr>
                <w:rFonts w:cstheme="minorHAnsi"/>
              </w:rPr>
            </w:pPr>
            <w:r>
              <w:rPr>
                <w:rFonts w:cstheme="minorHAnsi"/>
              </w:rPr>
              <w:t>19</w:t>
            </w:r>
          </w:p>
        </w:tc>
        <w:tc>
          <w:tcPr>
            <w:tcW w:w="2160" w:type="dxa"/>
            <w:tcBorders>
              <w:top w:val="nil"/>
              <w:bottom w:val="nil"/>
            </w:tcBorders>
          </w:tcPr>
          <w:p w:rsidR="006321AD" w:rsidP="006321AD" w:rsidRDefault="006321AD" w14:paraId="7B66EC20" w14:textId="632E37BA">
            <w:pPr>
              <w:pStyle w:val="BodyTextFirstIndent"/>
              <w:ind w:firstLine="0"/>
              <w:jc w:val="center"/>
              <w:rPr>
                <w:rFonts w:cstheme="minorHAnsi"/>
              </w:rPr>
            </w:pPr>
            <w:r>
              <w:rPr>
                <w:rFonts w:cstheme="minorHAnsi"/>
              </w:rPr>
              <w:t>μA</w:t>
            </w:r>
          </w:p>
        </w:tc>
      </w:tr>
      <w:tr w:rsidR="006321AD" w:rsidTr="00251EF0" w14:paraId="260258D3" w14:textId="77777777">
        <w:tc>
          <w:tcPr>
            <w:tcW w:w="2880" w:type="dxa"/>
            <w:tcBorders>
              <w:top w:val="nil"/>
              <w:bottom w:val="single" w:color="auto" w:sz="6" w:space="0"/>
            </w:tcBorders>
          </w:tcPr>
          <w:p w:rsidR="006321AD" w:rsidP="006321AD" w:rsidRDefault="006321AD" w14:paraId="07A25C22" w14:textId="19805446">
            <w:pPr>
              <w:pStyle w:val="BodyTextFirstIndent"/>
              <w:ind w:firstLine="0"/>
              <w:jc w:val="left"/>
            </w:pPr>
            <w:r>
              <w:t>total noise</w:t>
            </w:r>
          </w:p>
        </w:tc>
        <w:tc>
          <w:tcPr>
            <w:tcW w:w="2160" w:type="dxa"/>
            <w:tcBorders>
              <w:top w:val="nil"/>
              <w:bottom w:val="single" w:color="auto" w:sz="6" w:space="0"/>
            </w:tcBorders>
          </w:tcPr>
          <w:p w:rsidR="006321AD" w:rsidP="006321AD" w:rsidRDefault="006321AD" w14:paraId="7AB53A12" w14:textId="01B0B70B">
            <w:pPr>
              <w:pStyle w:val="BodyTextFirstIndent"/>
              <w:ind w:firstLine="0"/>
              <w:jc w:val="center"/>
            </w:pPr>
            <w:r>
              <w:t>27.4</w:t>
            </w:r>
          </w:p>
        </w:tc>
        <w:tc>
          <w:tcPr>
            <w:tcW w:w="2160" w:type="dxa"/>
            <w:tcBorders>
              <w:top w:val="nil"/>
              <w:bottom w:val="single" w:color="auto" w:sz="6" w:space="0"/>
            </w:tcBorders>
          </w:tcPr>
          <w:p w:rsidRPr="007445FF" w:rsidR="006321AD" w:rsidP="006321AD" w:rsidRDefault="008708FD" w14:paraId="1581CDD0" w14:textId="05DEE209">
            <w:pPr>
              <w:pStyle w:val="BodyTextFirstIndent"/>
              <w:ind w:firstLine="0"/>
              <w:jc w:val="center"/>
              <w:rPr>
                <w:rFonts w:cstheme="minorHAnsi"/>
              </w:rPr>
            </w:pPr>
            <w:r>
              <w:rPr>
                <w:rFonts w:cstheme="minorHAnsi"/>
              </w:rPr>
              <w:t>133</w:t>
            </w:r>
          </w:p>
        </w:tc>
        <w:tc>
          <w:tcPr>
            <w:tcW w:w="2160" w:type="dxa"/>
            <w:tcBorders>
              <w:top w:val="nil"/>
              <w:bottom w:val="single" w:color="auto" w:sz="6" w:space="0"/>
            </w:tcBorders>
          </w:tcPr>
          <w:p w:rsidR="006321AD" w:rsidP="006321AD" w:rsidRDefault="006321AD" w14:paraId="2FC14F0C" w14:textId="7F1CC15E">
            <w:pPr>
              <w:pStyle w:val="BodyTextFirstIndent"/>
              <w:ind w:firstLine="0"/>
              <w:jc w:val="center"/>
              <w:rPr>
                <w:rFonts w:cstheme="minorHAnsi"/>
              </w:rPr>
            </w:pPr>
            <w:r>
              <w:rPr>
                <w:rFonts w:cstheme="minorHAnsi"/>
              </w:rPr>
              <w:t>μA</w:t>
            </w:r>
          </w:p>
        </w:tc>
      </w:tr>
      <w:tr w:rsidR="006B73CA" w14:paraId="03E4A5EC" w14:textId="77777777">
        <w:tc>
          <w:tcPr>
            <w:tcW w:w="9360" w:type="dxa"/>
            <w:gridSpan w:val="4"/>
            <w:tcBorders>
              <w:top w:val="single" w:color="auto" w:sz="6" w:space="0"/>
              <w:bottom w:val="single" w:color="auto" w:sz="6" w:space="0"/>
            </w:tcBorders>
          </w:tcPr>
          <w:p w:rsidR="006B73CA" w:rsidP="006321AD" w:rsidRDefault="006B73CA" w14:paraId="47A9A0AE" w14:textId="156D46EF">
            <w:pPr>
              <w:pStyle w:val="BodyTextFirstIndent"/>
              <w:ind w:firstLine="0"/>
              <w:jc w:val="left"/>
            </w:pPr>
            <w:r>
              <w:rPr>
                <w:vertAlign w:val="superscript"/>
              </w:rPr>
              <w:t>a</w:t>
            </w:r>
            <w:r>
              <w:t xml:space="preserve"> Actually ‘Typical’ in data sheet</w:t>
            </w:r>
          </w:p>
          <w:p w:rsidRPr="00286AB1" w:rsidR="006B73CA" w:rsidP="006321AD" w:rsidRDefault="006B73CA" w14:paraId="281D3771" w14:textId="2CCDD70E">
            <w:pPr>
              <w:pStyle w:val="BodyTextFirstIndent"/>
              <w:ind w:firstLine="0"/>
              <w:jc w:val="left"/>
              <w:rPr>
                <w:rFonts w:cstheme="minorHAnsi"/>
                <w:i/>
                <w:iCs/>
              </w:rPr>
            </w:pPr>
            <w:r>
              <w:rPr>
                <w:vertAlign w:val="superscript"/>
              </w:rPr>
              <w:t>b</w:t>
            </w:r>
            <w:r>
              <w:t xml:space="preserve"> Total </w:t>
            </w:r>
            <w:r>
              <w:rPr>
                <w:i/>
                <w:iCs/>
              </w:rPr>
              <w:t xml:space="preserve">RIN </w:t>
            </w:r>
            <w:r w:rsidRPr="00E60C5D">
              <w:t xml:space="preserve">minus shot noise </w:t>
            </w:r>
            <w:r>
              <w:rPr>
                <w:i/>
                <w:iCs/>
              </w:rPr>
              <w:t>R</w:t>
            </w:r>
            <w:r>
              <w:rPr>
                <w:i/>
                <w:iCs/>
              </w:rPr>
              <w:softHyphen/>
              <w:t>IN</w:t>
            </w:r>
          </w:p>
        </w:tc>
      </w:tr>
    </w:tbl>
    <w:p w:rsidR="00D52B27" w:rsidP="00412576" w:rsidRDefault="002B5524" w14:paraId="1D9670D3" w14:textId="37B77E03">
      <w:pPr>
        <w:pStyle w:val="Heading4"/>
        <w:rPr>
          <w:rFonts w:eastAsiaTheme="minorEastAsia"/>
        </w:rPr>
      </w:pPr>
      <w:bookmarkStart w:name="_Toc148960911" w:id="29"/>
      <w:r>
        <w:rPr>
          <w:rFonts w:eastAsiaTheme="minorEastAsia"/>
        </w:rPr>
        <w:t>Dealing with tolerances</w:t>
      </w:r>
      <w:bookmarkEnd w:id="29"/>
    </w:p>
    <w:p w:rsidRPr="002B5524" w:rsidR="002B5524" w:rsidP="002B5524" w:rsidRDefault="002B5524" w14:paraId="42F39167" w14:textId="605F5D9C">
      <w:pPr>
        <w:pStyle w:val="BodyTextFirstIndent"/>
        <w:rPr>
          <w:rFonts w:eastAsiaTheme="minorEastAsia"/>
        </w:rPr>
      </w:pPr>
      <w:r>
        <w:rPr>
          <w:rFonts w:eastAsiaTheme="minorEastAsia"/>
        </w:rPr>
        <w:t xml:space="preserve">From the preceding discussion it is clear that, based on available information, there is a large range of parameter specifications to </w:t>
      </w:r>
      <w:r w:rsidR="00C63C94">
        <w:rPr>
          <w:rFonts w:eastAsiaTheme="minorEastAsia"/>
        </w:rPr>
        <w:t xml:space="preserve">consider. Some of these are inevitable, such as variations in fiber lengths, </w:t>
      </w:r>
      <w:r w:rsidR="00D17BDF">
        <w:rPr>
          <w:rFonts w:eastAsiaTheme="minorEastAsia"/>
        </w:rPr>
        <w:t>but it is important to reduce variability</w:t>
      </w:r>
      <w:r w:rsidR="00282922">
        <w:rPr>
          <w:rFonts w:eastAsiaTheme="minorEastAsia"/>
        </w:rPr>
        <w:t xml:space="preserve">. Trying to match </w:t>
      </w:r>
      <w:r w:rsidR="001D6892">
        <w:rPr>
          <w:rFonts w:eastAsiaTheme="minorEastAsia"/>
        </w:rPr>
        <w:t xml:space="preserve">laser transmitters and receivers is not feasible </w:t>
      </w:r>
      <w:r w:rsidR="00C30183">
        <w:rPr>
          <w:rFonts w:eastAsiaTheme="minorEastAsia"/>
        </w:rPr>
        <w:t>operationally since modules must be interchangeable. The first step is to</w:t>
      </w:r>
      <w:r w:rsidR="00137EF1">
        <w:rPr>
          <w:rFonts w:eastAsiaTheme="minorEastAsia"/>
        </w:rPr>
        <w:t xml:space="preserve"> have better quantitative analysis. </w:t>
      </w:r>
      <w:r w:rsidR="00E059E9">
        <w:rPr>
          <w:rFonts w:eastAsiaTheme="minorEastAsia"/>
        </w:rPr>
        <w:t>Given the number of components, a statistical analysis</w:t>
      </w:r>
      <w:r w:rsidR="0041798B">
        <w:rPr>
          <w:rFonts w:eastAsiaTheme="minorEastAsia"/>
        </w:rPr>
        <w:t xml:space="preserve"> needs to be conducted.</w:t>
      </w:r>
      <w:r w:rsidRPr="0041798B" w:rsidR="0041798B">
        <w:rPr>
          <w:rFonts w:eastAsiaTheme="minorEastAsia"/>
        </w:rPr>
        <w:t xml:space="preserve"> </w:t>
      </w:r>
      <w:r w:rsidR="0041798B">
        <w:rPr>
          <w:rFonts w:eastAsiaTheme="minorEastAsia"/>
        </w:rPr>
        <w:t xml:space="preserve">Some of the parameters in the tolerance budget are correlated or anti-correlated, </w:t>
      </w:r>
      <w:r w:rsidR="00B32975">
        <w:rPr>
          <w:rFonts w:eastAsiaTheme="minorEastAsia"/>
        </w:rPr>
        <w:t>which</w:t>
      </w:r>
      <w:r w:rsidR="0041798B">
        <w:rPr>
          <w:rFonts w:eastAsiaTheme="minorEastAsia"/>
        </w:rPr>
        <w:t xml:space="preserve"> needs to be accounted for.</w:t>
      </w:r>
      <w:r w:rsidR="006738DC">
        <w:rPr>
          <w:rFonts w:eastAsiaTheme="minorEastAsia"/>
        </w:rPr>
        <w:t xml:space="preserve"> Finally, discussions with manufacturers will be required to </w:t>
      </w:r>
      <w:r w:rsidR="007E409D">
        <w:rPr>
          <w:rFonts w:eastAsiaTheme="minorEastAsia"/>
        </w:rPr>
        <w:t xml:space="preserve">guarantee some </w:t>
      </w:r>
      <w:r w:rsidR="00137279">
        <w:rPr>
          <w:rFonts w:eastAsiaTheme="minorEastAsia"/>
        </w:rPr>
        <w:t>tighter specifications, as necessary. In some of the datasheets available, there are no</w:t>
      </w:r>
      <w:r w:rsidR="00B71436">
        <w:rPr>
          <w:rFonts w:eastAsiaTheme="minorEastAsia"/>
        </w:rPr>
        <w:t xml:space="preserve"> lower limits given.</w:t>
      </w:r>
    </w:p>
    <w:p w:rsidR="00412576" w:rsidP="00412576" w:rsidRDefault="00412576" w14:paraId="3CD39E11" w14:textId="0D3AA346">
      <w:pPr>
        <w:pStyle w:val="Heading4"/>
        <w:rPr>
          <w:rFonts w:eastAsiaTheme="minorEastAsia"/>
        </w:rPr>
      </w:pPr>
      <w:bookmarkStart w:name="_Toc148960912" w:id="30"/>
      <w:r>
        <w:rPr>
          <w:rFonts w:eastAsiaTheme="minorEastAsia"/>
        </w:rPr>
        <w:t>Laser safety</w:t>
      </w:r>
      <w:bookmarkEnd w:id="30"/>
    </w:p>
    <w:p w:rsidRPr="00517A17" w:rsidR="00517A17" w:rsidP="00F15D68" w:rsidRDefault="00412576" w14:paraId="1759B572" w14:textId="58E0DAA4">
      <w:pPr>
        <w:pStyle w:val="BodyTextFirstIndent"/>
        <w:rPr>
          <w:rFonts w:eastAsiaTheme="minorEastAsia"/>
        </w:rPr>
      </w:pPr>
      <w:r>
        <w:rPr>
          <w:rFonts w:eastAsiaTheme="minorEastAsia"/>
        </w:rPr>
        <w:t xml:space="preserve">Laser safety, currently covered by the </w:t>
      </w:r>
      <w:r w:rsidRPr="00A34F2A">
        <w:rPr>
          <w:rFonts w:eastAsiaTheme="minorEastAsia"/>
        </w:rPr>
        <w:t>ANSI Z136.1-2022</w:t>
      </w:r>
      <w:r>
        <w:rPr>
          <w:rFonts w:eastAsiaTheme="minorEastAsia"/>
        </w:rPr>
        <w:t xml:space="preserve"> standard, needs to be considered. The Class I (safe) limit for 1310 nm is 25 mW, and for 1550 nm it is 9.6 mW</w:t>
      </w:r>
      <w:r w:rsidR="00E00D8E">
        <w:rPr>
          <w:rFonts w:eastAsiaTheme="minorEastAsia"/>
        </w:rPr>
        <w:t xml:space="preserve">. It is unlikely that these </w:t>
      </w:r>
      <w:r w:rsidR="008D101B">
        <w:rPr>
          <w:rFonts w:eastAsiaTheme="minorEastAsia"/>
        </w:rPr>
        <w:t xml:space="preserve">will be exceeded, but necessary precautions will be taken </w:t>
      </w:r>
      <w:r w:rsidR="005F2BDB">
        <w:rPr>
          <w:rFonts w:eastAsiaTheme="minorEastAsia"/>
        </w:rPr>
        <w:t>if</w:t>
      </w:r>
      <w:r w:rsidR="008D101B">
        <w:rPr>
          <w:rFonts w:eastAsiaTheme="minorEastAsia"/>
        </w:rPr>
        <w:t xml:space="preserve"> they are.</w:t>
      </w:r>
    </w:p>
    <w:p w:rsidR="00C31989" w:rsidP="009236C7" w:rsidRDefault="00C31989" w14:paraId="2B94F5F9" w14:textId="71C0DAFF">
      <w:pPr>
        <w:pStyle w:val="Heading3"/>
        <w:rPr>
          <w:rFonts w:eastAsiaTheme="minorEastAsia"/>
        </w:rPr>
      </w:pPr>
      <w:bookmarkStart w:name="_Toc148960913" w:id="31"/>
      <w:r>
        <w:rPr>
          <w:rFonts w:eastAsiaTheme="minorEastAsia"/>
        </w:rPr>
        <w:t>Back-end module</w:t>
      </w:r>
      <w:bookmarkEnd w:id="31"/>
    </w:p>
    <w:p w:rsidR="00CC0734" w:rsidP="004F7E77" w:rsidRDefault="005E3F08" w14:paraId="17C3B493" w14:textId="7C60E514">
      <w:pPr>
        <w:pStyle w:val="BodyTextFirstIndent"/>
        <w:rPr>
          <w:rFonts w:eastAsiaTheme="minorEastAsia"/>
        </w:rPr>
      </w:pPr>
      <w:r>
        <w:rPr>
          <w:rFonts w:eastAsiaTheme="minorEastAsia"/>
        </w:rPr>
        <w:t>The</w:t>
      </w:r>
      <w:r w:rsidR="00897495">
        <w:rPr>
          <w:rFonts w:eastAsiaTheme="minorEastAsia"/>
        </w:rPr>
        <w:t xml:space="preserve"> photodiode converts the</w:t>
      </w:r>
      <w:r w:rsidR="0016385E">
        <w:rPr>
          <w:rFonts w:eastAsiaTheme="minorEastAsia"/>
        </w:rPr>
        <w:t xml:space="preserve"> </w:t>
      </w:r>
      <w:r w:rsidR="000335D2">
        <w:rPr>
          <w:rFonts w:eastAsiaTheme="minorEastAsia"/>
        </w:rPr>
        <w:t xml:space="preserve">optical signal to </w:t>
      </w:r>
      <w:r w:rsidR="00322FE3">
        <w:rPr>
          <w:rFonts w:eastAsiaTheme="minorEastAsia"/>
        </w:rPr>
        <w:t xml:space="preserve">RF </w:t>
      </w:r>
      <w:r w:rsidR="000335D2">
        <w:rPr>
          <w:rFonts w:eastAsiaTheme="minorEastAsia"/>
        </w:rPr>
        <w:t xml:space="preserve">by the </w:t>
      </w:r>
      <w:r w:rsidR="00EE4EA0">
        <w:rPr>
          <w:rFonts w:eastAsiaTheme="minorEastAsia"/>
        </w:rPr>
        <w:t>photodiode</w:t>
      </w:r>
      <w:r w:rsidR="00473A00">
        <w:rPr>
          <w:rFonts w:eastAsiaTheme="minorEastAsia"/>
        </w:rPr>
        <w:t xml:space="preserve"> and</w:t>
      </w:r>
      <w:r w:rsidR="000335D2">
        <w:rPr>
          <w:rFonts w:eastAsiaTheme="minorEastAsia"/>
        </w:rPr>
        <w:t xml:space="preserve"> </w:t>
      </w:r>
      <w:r w:rsidR="00910637">
        <w:rPr>
          <w:rFonts w:eastAsiaTheme="minorEastAsia"/>
        </w:rPr>
        <w:t>then</w:t>
      </w:r>
      <w:r w:rsidR="00CD3FC7">
        <w:rPr>
          <w:rFonts w:eastAsiaTheme="minorEastAsia"/>
        </w:rPr>
        <w:t xml:space="preserve"> amplifiers and</w:t>
      </w:r>
      <w:r w:rsidR="00903029">
        <w:rPr>
          <w:rFonts w:eastAsiaTheme="minorEastAsia"/>
        </w:rPr>
        <w:t xml:space="preserve"> </w:t>
      </w:r>
      <w:r w:rsidR="00B37298">
        <w:rPr>
          <w:rFonts w:eastAsiaTheme="minorEastAsia"/>
        </w:rPr>
        <w:t xml:space="preserve">a </w:t>
      </w:r>
      <w:r w:rsidR="00903029">
        <w:rPr>
          <w:rFonts w:eastAsiaTheme="minorEastAsia"/>
        </w:rPr>
        <w:t>digital step</w:t>
      </w:r>
      <w:r w:rsidR="00B37298">
        <w:rPr>
          <w:rFonts w:eastAsiaTheme="minorEastAsia"/>
        </w:rPr>
        <w:t xml:space="preserve"> attenuator ensure that the signal to the </w:t>
      </w:r>
      <w:r w:rsidR="00DC74E1">
        <w:rPr>
          <w:rFonts w:eastAsiaTheme="minorEastAsia"/>
        </w:rPr>
        <w:t xml:space="preserve">radio camera digitizer is at the optimum level. </w:t>
      </w:r>
      <w:r w:rsidR="007D2EE4">
        <w:rPr>
          <w:rFonts w:eastAsiaTheme="minorEastAsia"/>
        </w:rPr>
        <w:t xml:space="preserve">The attenuator accounts for differences in levels due to the optical link performance and </w:t>
      </w:r>
      <w:r w:rsidR="003C1C94">
        <w:rPr>
          <w:rFonts w:eastAsiaTheme="minorEastAsia"/>
        </w:rPr>
        <w:t xml:space="preserve">is an additional </w:t>
      </w:r>
      <w:r w:rsidR="008C29F2">
        <w:rPr>
          <w:rFonts w:eastAsiaTheme="minorEastAsia"/>
        </w:rPr>
        <w:t>control</w:t>
      </w:r>
      <w:r w:rsidR="003C1C94">
        <w:rPr>
          <w:rFonts w:eastAsiaTheme="minorEastAsia"/>
        </w:rPr>
        <w:t xml:space="preserve"> for optimizing</w:t>
      </w:r>
      <w:r w:rsidR="00AE18A1">
        <w:rPr>
          <w:rFonts w:eastAsiaTheme="minorEastAsia"/>
        </w:rPr>
        <w:t xml:space="preserve"> levels in the event of high RFI. </w:t>
      </w:r>
      <w:r w:rsidR="00CB50DD">
        <w:rPr>
          <w:rFonts w:eastAsiaTheme="minorEastAsia"/>
        </w:rPr>
        <w:t>An</w:t>
      </w:r>
      <w:r w:rsidR="007B7555">
        <w:rPr>
          <w:rFonts w:eastAsiaTheme="minorEastAsia"/>
        </w:rPr>
        <w:t xml:space="preserve"> </w:t>
      </w:r>
      <w:r w:rsidR="0030465A">
        <w:rPr>
          <w:rFonts w:eastAsiaTheme="minorEastAsia"/>
        </w:rPr>
        <w:t>anti-aliasing</w:t>
      </w:r>
      <w:r w:rsidR="00CB50DD">
        <w:rPr>
          <w:rFonts w:eastAsiaTheme="minorEastAsia"/>
        </w:rPr>
        <w:t xml:space="preserve"> filter</w:t>
      </w:r>
      <w:r w:rsidR="0030465A">
        <w:rPr>
          <w:rFonts w:eastAsiaTheme="minorEastAsia"/>
        </w:rPr>
        <w:t xml:space="preserve"> </w:t>
      </w:r>
      <w:r w:rsidR="00610343">
        <w:rPr>
          <w:rFonts w:eastAsiaTheme="minorEastAsia"/>
        </w:rPr>
        <w:t xml:space="preserve">for the digitizer </w:t>
      </w:r>
      <w:r w:rsidR="0030465A">
        <w:rPr>
          <w:rFonts w:eastAsiaTheme="minorEastAsia"/>
        </w:rPr>
        <w:t>is</w:t>
      </w:r>
      <w:r w:rsidR="00895B97">
        <w:rPr>
          <w:rFonts w:eastAsiaTheme="minorEastAsia"/>
        </w:rPr>
        <w:t xml:space="preserve"> implemented with discrete components</w:t>
      </w:r>
      <w:r w:rsidR="00677CFF">
        <w:rPr>
          <w:rFonts w:eastAsiaTheme="minorEastAsia"/>
        </w:rPr>
        <w:t>, and an appropriate drive circuit</w:t>
      </w:r>
      <w:r w:rsidR="00CC0734">
        <w:rPr>
          <w:rFonts w:eastAsiaTheme="minorEastAsia"/>
        </w:rPr>
        <w:t xml:space="preserve"> for the digitizer is provided.</w:t>
      </w:r>
    </w:p>
    <w:p w:rsidR="0021555F" w:rsidP="001D1BC7" w:rsidRDefault="001D1BC7" w14:paraId="4C63528A" w14:textId="2BAE1838">
      <w:pPr>
        <w:pStyle w:val="Heading1"/>
        <w:rPr>
          <w:rFonts w:eastAsiaTheme="minorEastAsia"/>
        </w:rPr>
      </w:pPr>
      <w:bookmarkStart w:name="_Toc148960914" w:id="32"/>
      <w:r>
        <w:rPr>
          <w:rFonts w:eastAsiaTheme="minorEastAsia"/>
        </w:rPr>
        <w:t>Monitor and control</w:t>
      </w:r>
      <w:bookmarkEnd w:id="32"/>
    </w:p>
    <w:p w:rsidRPr="001D1BC7" w:rsidR="001D1BC7" w:rsidP="001D1BC7" w:rsidRDefault="001D1BC7" w14:paraId="6FCDBA67" w14:textId="7671B59A">
      <w:pPr>
        <w:pStyle w:val="BodyTextFirstIndent"/>
        <w:rPr>
          <w:rFonts w:eastAsiaTheme="minorEastAsia"/>
        </w:rPr>
      </w:pPr>
      <w:r>
        <w:rPr>
          <w:rFonts w:eastAsiaTheme="minorEastAsia"/>
        </w:rPr>
        <w:t>Monitor and control</w:t>
      </w:r>
      <w:r w:rsidR="00E8550F">
        <w:rPr>
          <w:rFonts w:eastAsiaTheme="minorEastAsia"/>
        </w:rPr>
        <w:t xml:space="preserve"> will be developed in collaborati</w:t>
      </w:r>
      <w:r w:rsidR="00954201">
        <w:rPr>
          <w:rFonts w:eastAsiaTheme="minorEastAsia"/>
        </w:rPr>
        <w:t>o</w:t>
      </w:r>
      <w:r w:rsidR="00E8550F">
        <w:rPr>
          <w:rFonts w:eastAsiaTheme="minorEastAsia"/>
        </w:rPr>
        <w:t>n with the Monitor and Control s</w:t>
      </w:r>
      <w:r w:rsidR="00954201">
        <w:rPr>
          <w:rFonts w:eastAsiaTheme="minorEastAsia"/>
        </w:rPr>
        <w:t xml:space="preserve">ubsystem team. </w:t>
      </w:r>
      <w:r w:rsidR="00DB1F43">
        <w:rPr>
          <w:rFonts w:eastAsiaTheme="minorEastAsia"/>
        </w:rPr>
        <w:t xml:space="preserve">For the antenna electronics, the monitor and control points will be </w:t>
      </w:r>
      <w:r w:rsidR="006B2469">
        <w:rPr>
          <w:rFonts w:eastAsiaTheme="minorEastAsia"/>
        </w:rPr>
        <w:t xml:space="preserve">on the same communications </w:t>
      </w:r>
      <w:r w:rsidR="00A813A2">
        <w:rPr>
          <w:rFonts w:eastAsiaTheme="minorEastAsia"/>
        </w:rPr>
        <w:t>link as the antenna. The total number of monitor points wil</w:t>
      </w:r>
      <w:r w:rsidR="005D3CCA">
        <w:rPr>
          <w:rFonts w:eastAsiaTheme="minorEastAsia"/>
        </w:rPr>
        <w:t>l</w:t>
      </w:r>
      <w:r w:rsidR="00A813A2">
        <w:rPr>
          <w:rFonts w:eastAsiaTheme="minorEastAsia"/>
        </w:rPr>
        <w:t xml:space="preserve"> likely be similar to or less than </w:t>
      </w:r>
      <w:r w:rsidR="005177CA">
        <w:rPr>
          <w:rFonts w:eastAsiaTheme="minorEastAsia"/>
        </w:rPr>
        <w:t>for the DSA-110, which has 37 per antenna</w:t>
      </w:r>
      <w:r w:rsidR="005133B8">
        <w:rPr>
          <w:rFonts w:eastAsiaTheme="minorEastAsia"/>
        </w:rPr>
        <w:t>. Even for 2000 antennas this is a very small number to handle.</w:t>
      </w:r>
    </w:p>
    <w:p w:rsidR="000368FF" w:rsidP="000368FF" w:rsidRDefault="000368FF" w14:paraId="58F5364F" w14:textId="77777777">
      <w:pPr>
        <w:pStyle w:val="Heading1"/>
        <w:rPr>
          <w:rFonts w:eastAsiaTheme="minorEastAsia"/>
        </w:rPr>
      </w:pPr>
      <w:bookmarkStart w:name="_Toc148960915" w:id="33"/>
      <w:r>
        <w:rPr>
          <w:rFonts w:eastAsiaTheme="minorEastAsia"/>
        </w:rPr>
        <w:t>Future work</w:t>
      </w:r>
      <w:bookmarkEnd w:id="33"/>
    </w:p>
    <w:p w:rsidR="00074D3E" w:rsidP="003759B8" w:rsidRDefault="00EE78A3" w14:paraId="5176AA27" w14:textId="032CE7BA">
      <w:pPr>
        <w:pStyle w:val="BodyTextFirstIndent"/>
        <w:rPr>
          <w:rFonts w:eastAsiaTheme="minorEastAsia"/>
        </w:rPr>
      </w:pPr>
      <w:r>
        <w:rPr>
          <w:rFonts w:eastAsiaTheme="minorEastAsia"/>
        </w:rPr>
        <w:t>Most of the building blocks for the analog signal path have been demonstrated</w:t>
      </w:r>
      <w:r w:rsidR="00025606">
        <w:rPr>
          <w:rFonts w:eastAsiaTheme="minorEastAsia"/>
        </w:rPr>
        <w:t xml:space="preserve"> to a</w:t>
      </w:r>
      <w:r w:rsidR="007F3C13">
        <w:rPr>
          <w:rFonts w:eastAsiaTheme="minorEastAsia"/>
        </w:rPr>
        <w:t xml:space="preserve"> good level of confidence, </w:t>
      </w:r>
      <w:r w:rsidR="004F3138">
        <w:rPr>
          <w:rFonts w:eastAsiaTheme="minorEastAsia"/>
        </w:rPr>
        <w:t xml:space="preserve">but further work is required, firstly for </w:t>
      </w:r>
      <w:r w:rsidR="003775EC">
        <w:rPr>
          <w:rFonts w:eastAsiaTheme="minorEastAsia"/>
        </w:rPr>
        <w:t xml:space="preserve">verification that the science requirements can be met, and secondly for </w:t>
      </w:r>
      <w:r w:rsidR="00A310E5">
        <w:rPr>
          <w:rFonts w:eastAsiaTheme="minorEastAsia"/>
        </w:rPr>
        <w:t>production readiness</w:t>
      </w:r>
      <w:r w:rsidR="00424B4F">
        <w:rPr>
          <w:rFonts w:eastAsiaTheme="minorEastAsia"/>
        </w:rPr>
        <w:t>.</w:t>
      </w:r>
    </w:p>
    <w:p w:rsidR="004F7E77" w:rsidP="004C694C" w:rsidRDefault="004C694C" w14:paraId="0171D351" w14:textId="2B945275">
      <w:pPr>
        <w:pStyle w:val="BodyTextFirstIndent"/>
        <w:rPr>
          <w:rFonts w:eastAsiaTheme="minorEastAsia"/>
        </w:rPr>
      </w:pPr>
      <w:r>
        <w:rPr>
          <w:rFonts w:eastAsiaTheme="minorEastAsia"/>
        </w:rPr>
        <w:t xml:space="preserve">The antenna </w:t>
      </w:r>
      <w:r w:rsidR="00051147">
        <w:rPr>
          <w:rFonts w:eastAsiaTheme="minorEastAsia"/>
        </w:rPr>
        <w:t xml:space="preserve">feed and LNA are </w:t>
      </w:r>
      <w:r w:rsidR="007D7357">
        <w:rPr>
          <w:rFonts w:eastAsiaTheme="minorEastAsia"/>
        </w:rPr>
        <w:t>well progressed, so only minor changes</w:t>
      </w:r>
      <w:r w:rsidR="006B002F">
        <w:rPr>
          <w:rFonts w:eastAsiaTheme="minorEastAsia"/>
        </w:rPr>
        <w:t xml:space="preserve"> </w:t>
      </w:r>
      <w:r w:rsidR="00315BBC">
        <w:rPr>
          <w:rFonts w:eastAsiaTheme="minorEastAsia"/>
        </w:rPr>
        <w:t>for performance</w:t>
      </w:r>
      <w:r w:rsidR="007D7357">
        <w:rPr>
          <w:rFonts w:eastAsiaTheme="minorEastAsia"/>
        </w:rPr>
        <w:t>, if any, are anticipated.</w:t>
      </w:r>
      <w:r w:rsidR="006B002F">
        <w:rPr>
          <w:rFonts w:eastAsiaTheme="minorEastAsia"/>
        </w:rPr>
        <w:t xml:space="preserve"> </w:t>
      </w:r>
      <w:r w:rsidR="00552A22">
        <w:rPr>
          <w:rFonts w:eastAsiaTheme="minorEastAsia"/>
        </w:rPr>
        <w:t xml:space="preserve">Tests of the LNA intermodulation will be done, though </w:t>
      </w:r>
      <w:r w:rsidR="00485519">
        <w:rPr>
          <w:rFonts w:eastAsiaTheme="minorEastAsia"/>
        </w:rPr>
        <w:t>there</w:t>
      </w:r>
      <w:r w:rsidR="00552A22">
        <w:rPr>
          <w:rFonts w:eastAsiaTheme="minorEastAsia"/>
        </w:rPr>
        <w:t xml:space="preserve"> is a low risk</w:t>
      </w:r>
      <w:r w:rsidR="009D37E9">
        <w:rPr>
          <w:rFonts w:eastAsiaTheme="minorEastAsia"/>
        </w:rPr>
        <w:t xml:space="preserve"> </w:t>
      </w:r>
      <w:r w:rsidR="00485519">
        <w:rPr>
          <w:rFonts w:eastAsiaTheme="minorEastAsia"/>
        </w:rPr>
        <w:t>that it will be a problem.</w:t>
      </w:r>
      <w:r w:rsidR="00837523">
        <w:rPr>
          <w:rFonts w:eastAsiaTheme="minorEastAsia"/>
        </w:rPr>
        <w:t xml:space="preserve"> </w:t>
      </w:r>
      <w:r w:rsidR="00DC0E66">
        <w:rPr>
          <w:rFonts w:eastAsiaTheme="minorEastAsia"/>
        </w:rPr>
        <w:t xml:space="preserve">While the baseline plan </w:t>
      </w:r>
      <w:r w:rsidR="00A90CE6">
        <w:rPr>
          <w:rFonts w:eastAsiaTheme="minorEastAsia"/>
        </w:rPr>
        <w:t>is</w:t>
      </w:r>
      <w:r w:rsidR="00DC0E66">
        <w:rPr>
          <w:rFonts w:eastAsiaTheme="minorEastAsia"/>
        </w:rPr>
        <w:t xml:space="preserve"> not</w:t>
      </w:r>
      <w:r w:rsidR="00A90CE6">
        <w:rPr>
          <w:rFonts w:eastAsiaTheme="minorEastAsia"/>
        </w:rPr>
        <w:t xml:space="preserve"> to</w:t>
      </w:r>
      <w:r w:rsidR="00DC0E66">
        <w:rPr>
          <w:rFonts w:eastAsiaTheme="minorEastAsia"/>
        </w:rPr>
        <w:t xml:space="preserve"> cool the LNA or its input pHEMT</w:t>
      </w:r>
      <w:r w:rsidR="00A90CE6">
        <w:rPr>
          <w:rFonts w:eastAsiaTheme="minorEastAsia"/>
        </w:rPr>
        <w:t>, o</w:t>
      </w:r>
      <w:r w:rsidR="005F61F0">
        <w:rPr>
          <w:rFonts w:eastAsiaTheme="minorEastAsia"/>
        </w:rPr>
        <w:t xml:space="preserve">r to </w:t>
      </w:r>
      <w:r w:rsidR="003C5708">
        <w:rPr>
          <w:rFonts w:eastAsiaTheme="minorEastAsia"/>
        </w:rPr>
        <w:t>integrate it with the feed, those are potential development paths that</w:t>
      </w:r>
      <w:r w:rsidR="00776F77">
        <w:rPr>
          <w:rFonts w:eastAsiaTheme="minorEastAsia"/>
        </w:rPr>
        <w:t xml:space="preserve"> may be independently conducted.</w:t>
      </w:r>
    </w:p>
    <w:p w:rsidR="00776F77" w:rsidP="004C694C" w:rsidRDefault="00776F77" w14:paraId="579E89BE" w14:textId="572C1788">
      <w:pPr>
        <w:pStyle w:val="BodyTextFirstIndent"/>
        <w:rPr>
          <w:rFonts w:eastAsiaTheme="minorEastAsia"/>
        </w:rPr>
      </w:pPr>
      <w:r>
        <w:rPr>
          <w:rFonts w:eastAsiaTheme="minorEastAsia"/>
        </w:rPr>
        <w:t xml:space="preserve">Work is continuing on the </w:t>
      </w:r>
      <w:r w:rsidR="00D12911">
        <w:rPr>
          <w:rFonts w:eastAsiaTheme="minorEastAsia"/>
        </w:rPr>
        <w:t>FEM-RFoF-BEM part of the system</w:t>
      </w:r>
      <w:r w:rsidR="00EF6D5D">
        <w:rPr>
          <w:rFonts w:eastAsiaTheme="minorEastAsia"/>
        </w:rPr>
        <w:t xml:space="preserve"> to demonstrate that the design meets the</w:t>
      </w:r>
      <w:r w:rsidR="00537328">
        <w:rPr>
          <w:rFonts w:eastAsiaTheme="minorEastAsia"/>
        </w:rPr>
        <w:t xml:space="preserve"> science requirements, initially at room temperature</w:t>
      </w:r>
      <w:r w:rsidR="00BC6A99">
        <w:rPr>
          <w:rFonts w:eastAsiaTheme="minorEastAsia"/>
        </w:rPr>
        <w:t xml:space="preserve"> and then over the anticipated temperature range</w:t>
      </w:r>
      <w:r w:rsidR="00A505A9">
        <w:rPr>
          <w:rFonts w:eastAsiaTheme="minorEastAsia"/>
        </w:rPr>
        <w:t>. The design and components will be modified accordingly.</w:t>
      </w:r>
    </w:p>
    <w:p w:rsidR="009C3625" w:rsidP="003759B8" w:rsidRDefault="004C00EC" w14:paraId="34798908" w14:textId="581688B2">
      <w:pPr>
        <w:pStyle w:val="BodyTextFirstIndent"/>
        <w:rPr>
          <w:rFonts w:eastAsiaTheme="minorEastAsia"/>
        </w:rPr>
      </w:pPr>
      <w:r>
        <w:rPr>
          <w:rFonts w:eastAsiaTheme="minorEastAsia"/>
        </w:rPr>
        <w:t xml:space="preserve">Once all the component parts are available, an extensive </w:t>
      </w:r>
      <w:r w:rsidR="00BA05C8">
        <w:rPr>
          <w:rFonts w:eastAsiaTheme="minorEastAsia"/>
        </w:rPr>
        <w:t xml:space="preserve">integration </w:t>
      </w:r>
      <w:r>
        <w:rPr>
          <w:rFonts w:eastAsiaTheme="minorEastAsia"/>
        </w:rPr>
        <w:t>lab test will be done to ensure</w:t>
      </w:r>
      <w:r w:rsidR="00BA05C8">
        <w:rPr>
          <w:rFonts w:eastAsiaTheme="minorEastAsia"/>
        </w:rPr>
        <w:t xml:space="preserve"> </w:t>
      </w:r>
      <w:r w:rsidR="00D07DFE">
        <w:rPr>
          <w:rFonts w:eastAsiaTheme="minorEastAsia"/>
        </w:rPr>
        <w:t xml:space="preserve">full system performance requirements are met. Further testing will be </w:t>
      </w:r>
      <w:r w:rsidR="000E0BE6">
        <w:rPr>
          <w:rFonts w:eastAsiaTheme="minorEastAsia"/>
        </w:rPr>
        <w:t xml:space="preserve">carried out on the </w:t>
      </w:r>
      <w:r w:rsidR="0040014D">
        <w:rPr>
          <w:rFonts w:eastAsiaTheme="minorEastAsia"/>
        </w:rPr>
        <w:t xml:space="preserve">five-antenna test array at OVRO, which will start to </w:t>
      </w:r>
      <w:r w:rsidR="00CD4C03">
        <w:rPr>
          <w:rFonts w:eastAsiaTheme="minorEastAsia"/>
        </w:rPr>
        <w:t xml:space="preserve">expose the system to conditions similar to the </w:t>
      </w:r>
      <w:r w:rsidR="009C3625">
        <w:rPr>
          <w:rFonts w:eastAsiaTheme="minorEastAsia"/>
        </w:rPr>
        <w:t>potential Nevada sites.</w:t>
      </w:r>
    </w:p>
    <w:p w:rsidR="00C96022" w:rsidP="00C96022" w:rsidRDefault="008450CA" w14:paraId="161FCCC3" w14:textId="7D0CEF89">
      <w:pPr>
        <w:pStyle w:val="BodyTextFirstIndent"/>
        <w:rPr>
          <w:rFonts w:eastAsiaTheme="minorEastAsia"/>
        </w:rPr>
      </w:pPr>
      <w:r>
        <w:rPr>
          <w:rFonts w:eastAsiaTheme="minorEastAsia"/>
        </w:rPr>
        <w:t>Production readiness will take the analog signal path elements through to a state where they can be mass produced.</w:t>
      </w:r>
      <w:r w:rsidR="00875E9D">
        <w:rPr>
          <w:rFonts w:eastAsiaTheme="minorEastAsia"/>
        </w:rPr>
        <w:t xml:space="preserve"> </w:t>
      </w:r>
      <w:r w:rsidR="004E470F">
        <w:rPr>
          <w:rFonts w:eastAsiaTheme="minorEastAsia"/>
        </w:rPr>
        <w:t>This will include</w:t>
      </w:r>
      <w:r w:rsidR="00ED6969">
        <w:rPr>
          <w:rFonts w:eastAsiaTheme="minorEastAsia"/>
        </w:rPr>
        <w:t>:</w:t>
      </w:r>
    </w:p>
    <w:p w:rsidR="004E470F" w:rsidP="004E470F" w:rsidRDefault="004E470F" w14:paraId="28F242C6" w14:textId="22283F8A">
      <w:pPr>
        <w:pStyle w:val="BodyTextFirstIndent"/>
        <w:numPr>
          <w:ilvl w:val="0"/>
          <w:numId w:val="41"/>
        </w:numPr>
        <w:rPr>
          <w:rFonts w:eastAsiaTheme="minorEastAsia"/>
        </w:rPr>
      </w:pPr>
      <w:r>
        <w:rPr>
          <w:rFonts w:eastAsiaTheme="minorEastAsia"/>
        </w:rPr>
        <w:t>Final component evaluation for reliability</w:t>
      </w:r>
      <w:r w:rsidR="002C2877">
        <w:rPr>
          <w:rFonts w:eastAsiaTheme="minorEastAsia"/>
        </w:rPr>
        <w:t>;</w:t>
      </w:r>
    </w:p>
    <w:p w:rsidR="00ED1A1D" w:rsidP="004E470F" w:rsidRDefault="00ED1A1D" w14:paraId="389864E4" w14:textId="3190CE26">
      <w:pPr>
        <w:pStyle w:val="BodyTextFirstIndent"/>
        <w:numPr>
          <w:ilvl w:val="0"/>
          <w:numId w:val="41"/>
        </w:numPr>
        <w:rPr>
          <w:rFonts w:eastAsiaTheme="minorEastAsia"/>
        </w:rPr>
      </w:pPr>
      <w:r>
        <w:rPr>
          <w:rFonts w:eastAsiaTheme="minorEastAsia"/>
        </w:rPr>
        <w:t>Highly accelerated lifetime testing;</w:t>
      </w:r>
    </w:p>
    <w:p w:rsidR="004E470F" w:rsidP="004E470F" w:rsidRDefault="00E071F8" w14:paraId="6548B66C" w14:textId="23B86C05">
      <w:pPr>
        <w:pStyle w:val="BodyTextFirstIndent"/>
        <w:numPr>
          <w:ilvl w:val="0"/>
          <w:numId w:val="41"/>
        </w:numPr>
        <w:rPr>
          <w:rFonts w:eastAsiaTheme="minorEastAsia"/>
        </w:rPr>
      </w:pPr>
      <w:r>
        <w:rPr>
          <w:rFonts w:eastAsiaTheme="minorEastAsia"/>
        </w:rPr>
        <w:t xml:space="preserve">Packaging design for manufacturability, robustness, EMC, </w:t>
      </w:r>
      <w:r w:rsidR="00105D79">
        <w:rPr>
          <w:rFonts w:eastAsiaTheme="minorEastAsia"/>
        </w:rPr>
        <w:t>and installation;</w:t>
      </w:r>
    </w:p>
    <w:p w:rsidR="00105D79" w:rsidP="004E470F" w:rsidRDefault="00F3631F" w14:paraId="61174CF2" w14:textId="6CBBA4EC">
      <w:pPr>
        <w:pStyle w:val="BodyTextFirstIndent"/>
        <w:numPr>
          <w:ilvl w:val="0"/>
          <w:numId w:val="41"/>
        </w:numPr>
        <w:rPr>
          <w:rFonts w:eastAsiaTheme="minorEastAsia"/>
        </w:rPr>
      </w:pPr>
      <w:r>
        <w:rPr>
          <w:rFonts w:eastAsiaTheme="minorEastAsia"/>
        </w:rPr>
        <w:t>Monitor and control interfacing;</w:t>
      </w:r>
    </w:p>
    <w:p w:rsidR="00F3631F" w:rsidP="004E470F" w:rsidRDefault="00ED6969" w14:paraId="21F0B9E2" w14:textId="5F152EEE">
      <w:pPr>
        <w:pStyle w:val="BodyTextFirstIndent"/>
        <w:numPr>
          <w:ilvl w:val="0"/>
          <w:numId w:val="41"/>
        </w:numPr>
        <w:rPr>
          <w:rFonts w:eastAsiaTheme="minorEastAsia"/>
        </w:rPr>
      </w:pPr>
      <w:r>
        <w:rPr>
          <w:rFonts w:eastAsiaTheme="minorEastAsia"/>
        </w:rPr>
        <w:t>Test documentation;</w:t>
      </w:r>
    </w:p>
    <w:p w:rsidR="00ED1A1D" w:rsidP="004E470F" w:rsidRDefault="00ED1A1D" w14:paraId="2F9B4B72" w14:textId="6D6BFF46">
      <w:pPr>
        <w:pStyle w:val="BodyTextFirstIndent"/>
        <w:numPr>
          <w:ilvl w:val="0"/>
          <w:numId w:val="41"/>
        </w:numPr>
        <w:rPr>
          <w:rFonts w:eastAsiaTheme="minorEastAsia"/>
        </w:rPr>
      </w:pPr>
      <w:r>
        <w:rPr>
          <w:rFonts w:eastAsiaTheme="minorEastAsia"/>
        </w:rPr>
        <w:t>Interface control documents;</w:t>
      </w:r>
    </w:p>
    <w:p w:rsidR="00AD4CC7" w:rsidP="004E470F" w:rsidRDefault="00AD4CC7" w14:paraId="6ADF83FA" w14:textId="037FA588">
      <w:pPr>
        <w:pStyle w:val="BodyTextFirstIndent"/>
        <w:numPr>
          <w:ilvl w:val="0"/>
          <w:numId w:val="41"/>
        </w:numPr>
        <w:rPr>
          <w:rFonts w:eastAsiaTheme="minorEastAsia"/>
        </w:rPr>
      </w:pPr>
      <w:r>
        <w:rPr>
          <w:rFonts w:eastAsiaTheme="minorEastAsia"/>
        </w:rPr>
        <w:t>Mechanical</w:t>
      </w:r>
      <w:r w:rsidR="007773AD">
        <w:rPr>
          <w:rFonts w:eastAsiaTheme="minorEastAsia"/>
        </w:rPr>
        <w:t xml:space="preserve"> drawing</w:t>
      </w:r>
      <w:r>
        <w:rPr>
          <w:rFonts w:eastAsiaTheme="minorEastAsia"/>
        </w:rPr>
        <w:t xml:space="preserve"> document control</w:t>
      </w:r>
      <w:r w:rsidR="007773AD">
        <w:rPr>
          <w:rFonts w:eastAsiaTheme="minorEastAsia"/>
        </w:rPr>
        <w:t>;</w:t>
      </w:r>
    </w:p>
    <w:p w:rsidR="007773AD" w:rsidP="004E470F" w:rsidRDefault="007773AD" w14:paraId="3912EBFE" w14:textId="3F6F3A3E">
      <w:pPr>
        <w:pStyle w:val="BodyTextFirstIndent"/>
        <w:numPr>
          <w:ilvl w:val="0"/>
          <w:numId w:val="41"/>
        </w:numPr>
        <w:rPr>
          <w:rFonts w:eastAsiaTheme="minorEastAsia"/>
        </w:rPr>
      </w:pPr>
      <w:r>
        <w:rPr>
          <w:rFonts w:eastAsiaTheme="minorEastAsia"/>
        </w:rPr>
        <w:t>Electrical schematic and PCD document control;</w:t>
      </w:r>
    </w:p>
    <w:p w:rsidR="00ED6969" w:rsidP="004E470F" w:rsidRDefault="00ED6969" w14:paraId="4B1FB427" w14:textId="05507877">
      <w:pPr>
        <w:pStyle w:val="BodyTextFirstIndent"/>
        <w:numPr>
          <w:ilvl w:val="0"/>
          <w:numId w:val="41"/>
        </w:numPr>
        <w:rPr>
          <w:rFonts w:eastAsiaTheme="minorEastAsia"/>
        </w:rPr>
      </w:pPr>
      <w:r>
        <w:rPr>
          <w:rFonts w:eastAsiaTheme="minorEastAsia"/>
        </w:rPr>
        <w:t>Manuals</w:t>
      </w:r>
      <w:r w:rsidR="00ED1A1D">
        <w:rPr>
          <w:rFonts w:eastAsiaTheme="minorEastAsia"/>
        </w:rPr>
        <w:t>;</w:t>
      </w:r>
    </w:p>
    <w:p w:rsidR="00F92FDB" w:rsidP="004E470F" w:rsidRDefault="0027180E" w14:paraId="7F7EDB1E" w14:textId="77150E1B">
      <w:pPr>
        <w:pStyle w:val="BodyTextFirstIndent"/>
        <w:numPr>
          <w:ilvl w:val="0"/>
          <w:numId w:val="41"/>
        </w:numPr>
        <w:rPr>
          <w:rFonts w:eastAsiaTheme="minorEastAsia"/>
        </w:rPr>
      </w:pPr>
      <w:r>
        <w:rPr>
          <w:rFonts w:eastAsiaTheme="minorEastAsia"/>
        </w:rPr>
        <w:t>Test fixtures;</w:t>
      </w:r>
    </w:p>
    <w:p w:rsidRPr="00C96022" w:rsidR="0027180E" w:rsidP="004E470F" w:rsidRDefault="0027180E" w14:paraId="2E561B4E" w14:textId="5116F95F">
      <w:pPr>
        <w:pStyle w:val="BodyTextFirstIndent"/>
        <w:numPr>
          <w:ilvl w:val="0"/>
          <w:numId w:val="41"/>
        </w:numPr>
        <w:rPr>
          <w:rFonts w:eastAsiaTheme="minorEastAsia"/>
        </w:rPr>
      </w:pPr>
      <w:r>
        <w:rPr>
          <w:rFonts w:eastAsiaTheme="minorEastAsia"/>
        </w:rPr>
        <w:t>Test protocols.</w:t>
      </w:r>
    </w:p>
    <w:p w:rsidRPr="00394886" w:rsidR="00CB6258" w:rsidP="00506082" w:rsidRDefault="00CB6258" w14:paraId="68315CFA" w14:textId="77777777">
      <w:pPr>
        <w:pStyle w:val="BodyTextFirstIndent"/>
        <w:rPr>
          <w:rFonts w:eastAsiaTheme="minorEastAsia"/>
        </w:rPr>
      </w:pPr>
    </w:p>
    <w:p w:rsidR="00D14712" w:rsidP="00906D82" w:rsidRDefault="00B525EA" w14:paraId="6D1BFF4A" w14:textId="39870E25">
      <w:pPr>
        <w:pStyle w:val="Heading1"/>
        <w:rPr>
          <w:rFonts w:eastAsiaTheme="minorEastAsia"/>
        </w:rPr>
      </w:pPr>
      <w:bookmarkStart w:name="_Toc148960918" w:id="34"/>
      <w:r>
        <w:rPr>
          <w:rFonts w:eastAsiaTheme="minorEastAsia"/>
        </w:rPr>
        <w:t>Interfaces</w:t>
      </w:r>
      <w:bookmarkEnd w:id="34"/>
    </w:p>
    <w:p w:rsidR="00CE47A8" w:rsidP="00CE47A8" w:rsidRDefault="00EE2131" w14:paraId="38113003" w14:textId="31A684F3">
      <w:pPr>
        <w:pStyle w:val="BodyTextFirstIndent"/>
      </w:pPr>
      <w:r>
        <w:t xml:space="preserve">The ASP has direct interfaces with </w:t>
      </w:r>
      <w:r w:rsidR="00D00DEA">
        <w:t>the antenna sta</w:t>
      </w:r>
      <w:r w:rsidR="004F4BA3">
        <w:t>tion</w:t>
      </w:r>
      <w:r w:rsidR="00D00DEA">
        <w:t xml:space="preserve"> (AST), monitor and control</w:t>
      </w:r>
      <w:r w:rsidR="00B012CD">
        <w:t xml:space="preserve"> (MNC), </w:t>
      </w:r>
      <w:r w:rsidR="008A32ED">
        <w:t xml:space="preserve">signal network (SNW) </w:t>
      </w:r>
      <w:r w:rsidR="007C37E3">
        <w:t>and the radio</w:t>
      </w:r>
      <w:r w:rsidR="00301D4A">
        <w:t xml:space="preserve"> </w:t>
      </w:r>
      <w:r w:rsidR="007C37E3">
        <w:t>camera front-end (R</w:t>
      </w:r>
      <w:r w:rsidR="00301D4A">
        <w:t>CF). Detailed interface control documents</w:t>
      </w:r>
      <w:r w:rsidR="00EE6AEF">
        <w:t xml:space="preserve"> will be developed </w:t>
      </w:r>
      <w:r w:rsidR="00206BD2">
        <w:t xml:space="preserve">in collaboration </w:t>
      </w:r>
      <w:r w:rsidR="00EE6AEF">
        <w:t>with those subsystem</w:t>
      </w:r>
      <w:r w:rsidR="00206BD2">
        <w:t xml:space="preserve"> teams</w:t>
      </w:r>
      <w:r w:rsidR="000F210F">
        <w:t>.</w:t>
      </w:r>
    </w:p>
    <w:p w:rsidR="000C6063" w:rsidP="000C6063" w:rsidRDefault="000C6063" w14:paraId="6D683DE5" w14:textId="0B9BBD71">
      <w:pPr>
        <w:pStyle w:val="Heading1"/>
      </w:pPr>
      <w:bookmarkStart w:name="_Toc148960919" w:id="35"/>
      <w:r>
        <w:t>Conclusions</w:t>
      </w:r>
      <w:bookmarkEnd w:id="35"/>
    </w:p>
    <w:p w:rsidRPr="000C6063" w:rsidR="000C6063" w:rsidP="000C6063" w:rsidRDefault="000C6063" w14:paraId="633D0BA6" w14:textId="0C5DF313">
      <w:pPr>
        <w:pStyle w:val="BodyTextFirstIndent"/>
      </w:pPr>
      <w:r>
        <w:t>The overall analog signal path is in good shape</w:t>
      </w:r>
      <w:r w:rsidR="00DC386E">
        <w:t xml:space="preserve"> but not fully developed to the DSA-2000 requirements. The most progress is needed for the </w:t>
      </w:r>
      <w:r w:rsidR="001C4A36">
        <w:t xml:space="preserve">optical fiber link, particularly in demonstrating </w:t>
      </w:r>
      <w:r w:rsidR="001B3556">
        <w:t>performance</w:t>
      </w:r>
      <w:r w:rsidR="001C4A36">
        <w:t xml:space="preserve"> </w:t>
      </w:r>
      <w:r w:rsidR="001B3556">
        <w:t xml:space="preserve">over the longest fiber runs. Calculations </w:t>
      </w:r>
      <w:r w:rsidR="00266F69">
        <w:t xml:space="preserve">give high confidence that this is feasible, and the main challenge is ensuring that the specifications can be met without </w:t>
      </w:r>
      <w:r w:rsidR="00745A5B">
        <w:t>excessive need for screening and adjustment of individual circuits.</w:t>
      </w:r>
      <w:r w:rsidR="001C4A36">
        <w:t xml:space="preserve"> </w:t>
      </w:r>
    </w:p>
    <w:p w:rsidR="002044F0" w:rsidP="00E37DBE" w:rsidRDefault="00765AFE" w14:paraId="147D57BD" w14:textId="3C58DC88">
      <w:pPr>
        <w:pStyle w:val="Heading1"/>
        <w:tabs>
          <w:tab w:val="clear" w:pos="1080"/>
          <w:tab w:val="left" w:pos="720"/>
          <w:tab w:val="num" w:pos="1170"/>
        </w:tabs>
      </w:pPr>
      <w:bookmarkStart w:name="_Toc148960920" w:id="36"/>
      <w:r>
        <w:t>References</w:t>
      </w:r>
      <w:bookmarkEnd w:id="36"/>
    </w:p>
    <w:p w:rsidRPr="00206BD2" w:rsidR="00206BD2" w:rsidP="00E37DBE" w:rsidRDefault="00BA33AF" w14:paraId="6CBA8C54" w14:textId="77777777">
      <w:pPr>
        <w:pStyle w:val="Bibliography"/>
        <w:tabs>
          <w:tab w:val="clear" w:pos="384"/>
          <w:tab w:val="left" w:pos="720"/>
          <w:tab w:val="num" w:pos="1170"/>
        </w:tabs>
        <w:ind w:left="720" w:hanging="720"/>
        <w:rPr>
          <w:rFonts w:ascii="Times New Roman" w:hAnsi="Times New Roman"/>
        </w:rPr>
      </w:pPr>
      <w:r>
        <w:fldChar w:fldCharType="begin"/>
      </w:r>
      <w:r w:rsidR="00206BD2">
        <w:instrText xml:space="preserve"> ADDIN ZOTERO_BIBL {"uncited":[],"omitted":[],"custom":[]} CSL_BIBLIOGRAPHY </w:instrText>
      </w:r>
      <w:r>
        <w:fldChar w:fldCharType="separate"/>
      </w:r>
      <w:r w:rsidRPr="00206BD2" w:rsidR="00206BD2">
        <w:rPr>
          <w:rFonts w:ascii="Times New Roman" w:hAnsi="Times New Roman"/>
        </w:rPr>
        <w:t>[1]</w:t>
      </w:r>
      <w:r w:rsidRPr="00206BD2" w:rsidR="00206BD2">
        <w:rPr>
          <w:rFonts w:ascii="Times New Roman" w:hAnsi="Times New Roman"/>
        </w:rPr>
        <w:tab/>
      </w:r>
      <w:r w:rsidRPr="00206BD2" w:rsidR="00206BD2">
        <w:rPr>
          <w:rFonts w:ascii="Times New Roman" w:hAnsi="Times New Roman"/>
        </w:rPr>
        <w:t xml:space="preserve">A. R. Thompson, J. M. Moran, and G. W. Swenson Jr., </w:t>
      </w:r>
      <w:r w:rsidRPr="00206BD2" w:rsidR="00206BD2">
        <w:rPr>
          <w:rFonts w:ascii="Times New Roman" w:hAnsi="Times New Roman"/>
          <w:i/>
          <w:iCs/>
        </w:rPr>
        <w:t>Interferometry and Synthesis in Radio Astronomy</w:t>
      </w:r>
      <w:r w:rsidRPr="00206BD2" w:rsidR="00206BD2">
        <w:rPr>
          <w:rFonts w:ascii="Times New Roman" w:hAnsi="Times New Roman"/>
        </w:rPr>
        <w:t>. Malabar: Krieger, 1998.</w:t>
      </w:r>
    </w:p>
    <w:p w:rsidRPr="00206BD2" w:rsidR="00206BD2" w:rsidP="00E37DBE" w:rsidRDefault="00206BD2" w14:paraId="4BA65D4A" w14:textId="77777777">
      <w:pPr>
        <w:pStyle w:val="Bibliography"/>
        <w:tabs>
          <w:tab w:val="clear" w:pos="384"/>
          <w:tab w:val="left" w:pos="720"/>
          <w:tab w:val="num" w:pos="1170"/>
        </w:tabs>
        <w:ind w:left="720" w:hanging="720"/>
        <w:rPr>
          <w:rFonts w:ascii="Times New Roman" w:hAnsi="Times New Roman"/>
        </w:rPr>
      </w:pPr>
      <w:r w:rsidRPr="00206BD2">
        <w:rPr>
          <w:rFonts w:ascii="Times New Roman" w:hAnsi="Times New Roman"/>
        </w:rPr>
        <w:t>[2]</w:t>
      </w:r>
      <w:r w:rsidRPr="00206BD2">
        <w:rPr>
          <w:rFonts w:ascii="Times New Roman" w:hAnsi="Times New Roman"/>
        </w:rPr>
        <w:tab/>
      </w:r>
      <w:r w:rsidRPr="00206BD2">
        <w:rPr>
          <w:rFonts w:ascii="Times New Roman" w:hAnsi="Times New Roman"/>
        </w:rPr>
        <w:t xml:space="preserve">J. Flygare and D. P. Woody, “Wideband feed and reflector ground shield for the Deep Synoptic Array (DSA-2000),” in </w:t>
      </w:r>
      <w:r w:rsidRPr="00206BD2">
        <w:rPr>
          <w:rFonts w:ascii="Times New Roman" w:hAnsi="Times New Roman"/>
          <w:i/>
          <w:iCs/>
        </w:rPr>
        <w:t>2023 IEEE International Symposium on Antennas and Propagation and USNC-URSI Radio Science Meeting (USNC-URSI)</w:t>
      </w:r>
      <w:r w:rsidRPr="00206BD2">
        <w:rPr>
          <w:rFonts w:ascii="Times New Roman" w:hAnsi="Times New Roman"/>
        </w:rPr>
        <w:t>, Jul. 2023, pp. 761–762. doi: 10.1109/USNC-URSI52151.2023.10237516.</w:t>
      </w:r>
    </w:p>
    <w:p w:rsidRPr="00206BD2" w:rsidR="00206BD2" w:rsidP="00E37DBE" w:rsidRDefault="00206BD2" w14:paraId="4855B394" w14:textId="77777777">
      <w:pPr>
        <w:pStyle w:val="Bibliography"/>
        <w:tabs>
          <w:tab w:val="clear" w:pos="384"/>
          <w:tab w:val="left" w:pos="720"/>
          <w:tab w:val="num" w:pos="1170"/>
        </w:tabs>
        <w:ind w:left="720" w:hanging="720"/>
        <w:rPr>
          <w:rFonts w:ascii="Times New Roman" w:hAnsi="Times New Roman"/>
        </w:rPr>
      </w:pPr>
      <w:r w:rsidRPr="00206BD2">
        <w:rPr>
          <w:rFonts w:ascii="Times New Roman" w:hAnsi="Times New Roman"/>
        </w:rPr>
        <w:t>[3]</w:t>
      </w:r>
      <w:r w:rsidRPr="00206BD2">
        <w:rPr>
          <w:rFonts w:ascii="Times New Roman" w:hAnsi="Times New Roman"/>
        </w:rPr>
        <w:tab/>
      </w:r>
      <w:r w:rsidRPr="00206BD2">
        <w:rPr>
          <w:rFonts w:ascii="Times New Roman" w:hAnsi="Times New Roman"/>
        </w:rPr>
        <w:t>J. Flygare, “DSA-2000 Feed Requirements,” Caltech, D2k-00043, Oct. 2023.</w:t>
      </w:r>
    </w:p>
    <w:p w:rsidRPr="00206BD2" w:rsidR="00206BD2" w:rsidP="00E37DBE" w:rsidRDefault="00206BD2" w14:paraId="1AD70A7C" w14:textId="77777777">
      <w:pPr>
        <w:pStyle w:val="Bibliography"/>
        <w:tabs>
          <w:tab w:val="clear" w:pos="384"/>
          <w:tab w:val="left" w:pos="720"/>
          <w:tab w:val="num" w:pos="1170"/>
        </w:tabs>
        <w:ind w:left="720" w:hanging="720"/>
        <w:rPr>
          <w:rFonts w:ascii="Times New Roman" w:hAnsi="Times New Roman"/>
        </w:rPr>
      </w:pPr>
      <w:r w:rsidRPr="00206BD2">
        <w:rPr>
          <w:rFonts w:ascii="Times New Roman" w:hAnsi="Times New Roman"/>
        </w:rPr>
        <w:t>[4]</w:t>
      </w:r>
      <w:r w:rsidRPr="00206BD2">
        <w:rPr>
          <w:rFonts w:ascii="Times New Roman" w:hAnsi="Times New Roman"/>
        </w:rPr>
        <w:tab/>
      </w:r>
      <w:r w:rsidRPr="00206BD2">
        <w:rPr>
          <w:rFonts w:ascii="Times New Roman" w:hAnsi="Times New Roman"/>
        </w:rPr>
        <w:t>J. Flygare, “DSA-2000 Feed Design,” Caltech, D2k-00044, Oct. 2023.</w:t>
      </w:r>
    </w:p>
    <w:p w:rsidRPr="00206BD2" w:rsidR="00206BD2" w:rsidP="00E37DBE" w:rsidRDefault="00206BD2" w14:paraId="46BA0918" w14:textId="77777777">
      <w:pPr>
        <w:pStyle w:val="Bibliography"/>
        <w:tabs>
          <w:tab w:val="clear" w:pos="384"/>
          <w:tab w:val="left" w:pos="720"/>
          <w:tab w:val="num" w:pos="1170"/>
        </w:tabs>
        <w:ind w:left="720" w:hanging="720"/>
        <w:rPr>
          <w:rFonts w:ascii="Times New Roman" w:hAnsi="Times New Roman"/>
        </w:rPr>
      </w:pPr>
      <w:r w:rsidRPr="00206BD2">
        <w:rPr>
          <w:rFonts w:ascii="Times New Roman" w:hAnsi="Times New Roman"/>
        </w:rPr>
        <w:t>[5]</w:t>
      </w:r>
      <w:r w:rsidRPr="00206BD2">
        <w:rPr>
          <w:rFonts w:ascii="Times New Roman" w:hAnsi="Times New Roman"/>
        </w:rPr>
        <w:tab/>
      </w:r>
      <w:r w:rsidRPr="00206BD2">
        <w:rPr>
          <w:rFonts w:ascii="Times New Roman" w:hAnsi="Times New Roman"/>
        </w:rPr>
        <w:t xml:space="preserve">T. L. Landecker, M. D. Anderson, D. Routledge, R. J. Smegal, P. Trikha, and J. F. Vaneldik, “Ground radiation scattered from feed support struts: A significant source of noise in paraboloidal antennas,” </w:t>
      </w:r>
      <w:r w:rsidRPr="00206BD2">
        <w:rPr>
          <w:rFonts w:ascii="Times New Roman" w:hAnsi="Times New Roman"/>
          <w:i/>
          <w:iCs/>
        </w:rPr>
        <w:t>Radio Science</w:t>
      </w:r>
      <w:r w:rsidRPr="00206BD2">
        <w:rPr>
          <w:rFonts w:ascii="Times New Roman" w:hAnsi="Times New Roman"/>
        </w:rPr>
        <w:t>, vol. 26, no. 2, pp. 363–373, 1991.</w:t>
      </w:r>
    </w:p>
    <w:p w:rsidRPr="00206BD2" w:rsidR="00206BD2" w:rsidP="00E37DBE" w:rsidRDefault="00206BD2" w14:paraId="69FBB396" w14:textId="77777777">
      <w:pPr>
        <w:pStyle w:val="Bibliography"/>
        <w:tabs>
          <w:tab w:val="clear" w:pos="384"/>
          <w:tab w:val="left" w:pos="720"/>
          <w:tab w:val="num" w:pos="1170"/>
        </w:tabs>
        <w:ind w:left="720" w:hanging="720"/>
        <w:rPr>
          <w:rFonts w:ascii="Times New Roman" w:hAnsi="Times New Roman"/>
        </w:rPr>
      </w:pPr>
      <w:r w:rsidRPr="00206BD2">
        <w:rPr>
          <w:rFonts w:ascii="Times New Roman" w:hAnsi="Times New Roman"/>
        </w:rPr>
        <w:t>[6]</w:t>
      </w:r>
      <w:r w:rsidRPr="00206BD2">
        <w:rPr>
          <w:rFonts w:ascii="Times New Roman" w:hAnsi="Times New Roman"/>
        </w:rPr>
        <w:tab/>
      </w:r>
      <w:r w:rsidRPr="00206BD2">
        <w:rPr>
          <w:rFonts w:ascii="Times New Roman" w:hAnsi="Times New Roman"/>
        </w:rPr>
        <w:t xml:space="preserve">A. C. Ludwig, “Definition of cross polarization,” </w:t>
      </w:r>
      <w:r w:rsidRPr="00206BD2">
        <w:rPr>
          <w:rFonts w:ascii="Times New Roman" w:hAnsi="Times New Roman"/>
          <w:i/>
          <w:iCs/>
        </w:rPr>
        <w:t>IEEE Trans. Antennas Propag.</w:t>
      </w:r>
      <w:r w:rsidRPr="00206BD2">
        <w:rPr>
          <w:rFonts w:ascii="Times New Roman" w:hAnsi="Times New Roman"/>
        </w:rPr>
        <w:t>, vol. AP21, no. 1, pp. 116–119, 1973, doi: 10.1109/tap.1973.1140406.</w:t>
      </w:r>
    </w:p>
    <w:p w:rsidRPr="00206BD2" w:rsidR="00206BD2" w:rsidP="00E37DBE" w:rsidRDefault="00206BD2" w14:paraId="78256179" w14:textId="77777777">
      <w:pPr>
        <w:pStyle w:val="Bibliography"/>
        <w:tabs>
          <w:tab w:val="clear" w:pos="384"/>
          <w:tab w:val="left" w:pos="720"/>
          <w:tab w:val="num" w:pos="1170"/>
        </w:tabs>
        <w:ind w:left="720" w:hanging="720"/>
        <w:rPr>
          <w:rFonts w:ascii="Times New Roman" w:hAnsi="Times New Roman"/>
        </w:rPr>
      </w:pPr>
      <w:r w:rsidRPr="00206BD2">
        <w:rPr>
          <w:rFonts w:ascii="Times New Roman" w:hAnsi="Times New Roman"/>
        </w:rPr>
        <w:t>[7]</w:t>
      </w:r>
      <w:r w:rsidRPr="00206BD2">
        <w:rPr>
          <w:rFonts w:ascii="Times New Roman" w:hAnsi="Times New Roman"/>
        </w:rPr>
        <w:tab/>
      </w:r>
      <w:r w:rsidRPr="00206BD2">
        <w:rPr>
          <w:rFonts w:ascii="Times New Roman" w:hAnsi="Times New Roman"/>
        </w:rPr>
        <w:t xml:space="preserve">J. Shi and S. Weinreb, “Room-temperature low-noise amplifier with 11-K average noise from 0.6 to 2 GHz,” </w:t>
      </w:r>
      <w:r w:rsidRPr="00206BD2">
        <w:rPr>
          <w:rFonts w:ascii="Times New Roman" w:hAnsi="Times New Roman"/>
          <w:i/>
          <w:iCs/>
        </w:rPr>
        <w:t>IEEE Microwave and Wireless Technology Letters</w:t>
      </w:r>
      <w:r w:rsidRPr="00206BD2">
        <w:rPr>
          <w:rFonts w:ascii="Times New Roman" w:hAnsi="Times New Roman"/>
        </w:rPr>
        <w:t>, pp. 1–4, 2023, doi: 10.1109/LMWT.2023.3315269.</w:t>
      </w:r>
    </w:p>
    <w:p w:rsidRPr="00206BD2" w:rsidR="00206BD2" w:rsidP="00E37DBE" w:rsidRDefault="00206BD2" w14:paraId="4D1952F2" w14:textId="77777777">
      <w:pPr>
        <w:pStyle w:val="Bibliography"/>
        <w:tabs>
          <w:tab w:val="clear" w:pos="384"/>
          <w:tab w:val="left" w:pos="720"/>
          <w:tab w:val="num" w:pos="1170"/>
        </w:tabs>
        <w:ind w:left="720" w:hanging="720"/>
        <w:rPr>
          <w:rFonts w:ascii="Times New Roman" w:hAnsi="Times New Roman"/>
        </w:rPr>
      </w:pPr>
      <w:r w:rsidRPr="00206BD2">
        <w:rPr>
          <w:rFonts w:ascii="Times New Roman" w:hAnsi="Times New Roman"/>
        </w:rPr>
        <w:t>[8]</w:t>
      </w:r>
      <w:r w:rsidRPr="00206BD2">
        <w:rPr>
          <w:rFonts w:ascii="Times New Roman" w:hAnsi="Times New Roman"/>
        </w:rPr>
        <w:tab/>
      </w:r>
      <w:r w:rsidRPr="00206BD2">
        <w:rPr>
          <w:rFonts w:ascii="Times New Roman" w:hAnsi="Times New Roman"/>
        </w:rPr>
        <w:t>Diramics AG, Hinterbergstrasse 28, 6312 Steinhausen Switzerland, , [Online]. Available: https://diramics.com/</w:t>
      </w:r>
    </w:p>
    <w:p w:rsidRPr="00206BD2" w:rsidR="00206BD2" w:rsidP="00E37DBE" w:rsidRDefault="00206BD2" w14:paraId="5F8FEEA5" w14:textId="77777777">
      <w:pPr>
        <w:pStyle w:val="Bibliography"/>
        <w:tabs>
          <w:tab w:val="clear" w:pos="384"/>
          <w:tab w:val="left" w:pos="720"/>
          <w:tab w:val="num" w:pos="1170"/>
        </w:tabs>
        <w:ind w:left="720" w:hanging="720"/>
        <w:rPr>
          <w:rFonts w:ascii="Times New Roman" w:hAnsi="Times New Roman"/>
        </w:rPr>
      </w:pPr>
      <w:r w:rsidRPr="00206BD2">
        <w:rPr>
          <w:rFonts w:ascii="Times New Roman" w:hAnsi="Times New Roman"/>
        </w:rPr>
        <w:t>[9]</w:t>
      </w:r>
      <w:r w:rsidRPr="00206BD2">
        <w:rPr>
          <w:rFonts w:ascii="Times New Roman" w:hAnsi="Times New Roman"/>
        </w:rPr>
        <w:tab/>
      </w:r>
      <w:r w:rsidRPr="00206BD2">
        <w:rPr>
          <w:rFonts w:ascii="Times New Roman" w:hAnsi="Times New Roman"/>
        </w:rPr>
        <w:t xml:space="preserve">X. Li, J. Peoples, P. Yao, and X. Ruan, “Ultrawhite BaSO4 paints and films for remarkable daytime subambient radiative cooling,” </w:t>
      </w:r>
      <w:r w:rsidRPr="00206BD2">
        <w:rPr>
          <w:rFonts w:ascii="Times New Roman" w:hAnsi="Times New Roman"/>
          <w:i/>
          <w:iCs/>
        </w:rPr>
        <w:t>ACS Applied Materials &amp; Interfaces</w:t>
      </w:r>
      <w:r w:rsidRPr="00206BD2">
        <w:rPr>
          <w:rFonts w:ascii="Times New Roman" w:hAnsi="Times New Roman"/>
        </w:rPr>
        <w:t>, vol. 13, no. 18, pp. 21733–21739, May 2021, doi: 10.1021/acsami.1c02368.</w:t>
      </w:r>
    </w:p>
    <w:p w:rsidRPr="00206BD2" w:rsidR="00206BD2" w:rsidP="00E37DBE" w:rsidRDefault="00206BD2" w14:paraId="2FC31CE3" w14:textId="77777777">
      <w:pPr>
        <w:pStyle w:val="Bibliography"/>
        <w:tabs>
          <w:tab w:val="clear" w:pos="384"/>
          <w:tab w:val="left" w:pos="720"/>
          <w:tab w:val="num" w:pos="1170"/>
        </w:tabs>
        <w:ind w:left="720" w:hanging="720"/>
        <w:rPr>
          <w:rFonts w:ascii="Times New Roman" w:hAnsi="Times New Roman"/>
        </w:rPr>
      </w:pPr>
      <w:r w:rsidRPr="00206BD2">
        <w:rPr>
          <w:rFonts w:ascii="Times New Roman" w:hAnsi="Times New Roman"/>
        </w:rPr>
        <w:t>[10]</w:t>
      </w:r>
      <w:r w:rsidRPr="00206BD2">
        <w:rPr>
          <w:rFonts w:ascii="Times New Roman" w:hAnsi="Times New Roman"/>
        </w:rPr>
        <w:tab/>
      </w:r>
      <w:r w:rsidRPr="00206BD2">
        <w:rPr>
          <w:rFonts w:ascii="Times New Roman" w:hAnsi="Times New Roman"/>
        </w:rPr>
        <w:t>L. D’Addario, “Evaluation of laser diodes for possible use in DSA-2000 RF-over-fiber signal transmission,” Internal Memo, Sep. 2022.</w:t>
      </w:r>
    </w:p>
    <w:p w:rsidRPr="00206BD2" w:rsidR="00206BD2" w:rsidP="00E37DBE" w:rsidRDefault="00206BD2" w14:paraId="6B380E59" w14:textId="77777777">
      <w:pPr>
        <w:pStyle w:val="Bibliography"/>
        <w:tabs>
          <w:tab w:val="clear" w:pos="384"/>
          <w:tab w:val="left" w:pos="720"/>
          <w:tab w:val="num" w:pos="1170"/>
        </w:tabs>
        <w:ind w:left="720" w:hanging="720"/>
        <w:rPr>
          <w:rFonts w:ascii="Times New Roman" w:hAnsi="Times New Roman"/>
        </w:rPr>
      </w:pPr>
      <w:r w:rsidRPr="00206BD2">
        <w:rPr>
          <w:rFonts w:ascii="Times New Roman" w:hAnsi="Times New Roman"/>
        </w:rPr>
        <w:t>[11]</w:t>
      </w:r>
      <w:r w:rsidRPr="00206BD2">
        <w:rPr>
          <w:rFonts w:ascii="Times New Roman" w:hAnsi="Times New Roman"/>
        </w:rPr>
        <w:tab/>
      </w:r>
      <w:r w:rsidRPr="00206BD2">
        <w:rPr>
          <w:rFonts w:ascii="Times New Roman" w:hAnsi="Times New Roman"/>
        </w:rPr>
        <w:t>S. Weinreb and K. Hu, “Components for OVRO LWA fiber-optic link,” Caltech internal, Jul. 2014.</w:t>
      </w:r>
    </w:p>
    <w:p w:rsidRPr="00206BD2" w:rsidR="00206BD2" w:rsidP="00E37DBE" w:rsidRDefault="00206BD2" w14:paraId="608B5D06" w14:textId="77777777">
      <w:pPr>
        <w:pStyle w:val="Bibliography"/>
        <w:tabs>
          <w:tab w:val="clear" w:pos="384"/>
          <w:tab w:val="left" w:pos="720"/>
          <w:tab w:val="num" w:pos="1170"/>
        </w:tabs>
        <w:ind w:left="720" w:hanging="720"/>
        <w:rPr>
          <w:rFonts w:ascii="Times New Roman" w:hAnsi="Times New Roman"/>
        </w:rPr>
      </w:pPr>
      <w:r w:rsidRPr="00206BD2">
        <w:rPr>
          <w:rFonts w:ascii="Times New Roman" w:hAnsi="Times New Roman"/>
        </w:rPr>
        <w:t>[12]</w:t>
      </w:r>
      <w:r w:rsidRPr="00206BD2">
        <w:rPr>
          <w:rFonts w:ascii="Times New Roman" w:hAnsi="Times New Roman"/>
        </w:rPr>
        <w:tab/>
      </w:r>
      <w:r w:rsidRPr="00206BD2">
        <w:rPr>
          <w:rFonts w:ascii="Times New Roman" w:hAnsi="Times New Roman"/>
        </w:rPr>
        <w:t>“1310nm DFB Pigtailed Components Datasheet, Version Mar. 2016,” Shengshi Optical Tech. Co., Ltd, Address: 5-floor,Block B Creative Building, Shaojia Tsui, Wenzhi St., Hongshan District, Wuhan, City, Hubei, P.R.China, Datasheet.</w:t>
      </w:r>
    </w:p>
    <w:p w:rsidRPr="00206BD2" w:rsidR="00206BD2" w:rsidP="00E37DBE" w:rsidRDefault="00206BD2" w14:paraId="5D7C9036" w14:textId="77777777">
      <w:pPr>
        <w:pStyle w:val="Bibliography"/>
        <w:tabs>
          <w:tab w:val="clear" w:pos="384"/>
          <w:tab w:val="left" w:pos="720"/>
          <w:tab w:val="num" w:pos="1170"/>
        </w:tabs>
        <w:ind w:left="720" w:hanging="720"/>
        <w:rPr>
          <w:rFonts w:ascii="Times New Roman" w:hAnsi="Times New Roman"/>
        </w:rPr>
      </w:pPr>
      <w:r w:rsidRPr="00206BD2">
        <w:rPr>
          <w:rFonts w:ascii="Times New Roman" w:hAnsi="Times New Roman"/>
        </w:rPr>
        <w:t>[13]</w:t>
      </w:r>
      <w:r w:rsidRPr="00206BD2">
        <w:rPr>
          <w:rFonts w:ascii="Times New Roman" w:hAnsi="Times New Roman"/>
        </w:rPr>
        <w:tab/>
      </w:r>
      <w:r w:rsidRPr="00206BD2">
        <w:rPr>
          <w:rFonts w:ascii="Times New Roman" w:hAnsi="Times New Roman"/>
        </w:rPr>
        <w:t>J. W. Lamb, “LWA-352 laser driver design,” Memo, in prep.</w:t>
      </w:r>
    </w:p>
    <w:p w:rsidRPr="00206BD2" w:rsidR="00206BD2" w:rsidP="00E37DBE" w:rsidRDefault="00206BD2" w14:paraId="0EB54A14" w14:textId="77777777">
      <w:pPr>
        <w:pStyle w:val="Bibliography"/>
        <w:tabs>
          <w:tab w:val="clear" w:pos="384"/>
          <w:tab w:val="left" w:pos="720"/>
          <w:tab w:val="num" w:pos="1170"/>
        </w:tabs>
        <w:ind w:left="720" w:hanging="720"/>
        <w:rPr>
          <w:rFonts w:ascii="Times New Roman" w:hAnsi="Times New Roman"/>
        </w:rPr>
      </w:pPr>
      <w:r w:rsidRPr="00206BD2">
        <w:rPr>
          <w:rFonts w:ascii="Times New Roman" w:hAnsi="Times New Roman"/>
        </w:rPr>
        <w:t>[14]</w:t>
      </w:r>
      <w:r w:rsidRPr="00206BD2">
        <w:rPr>
          <w:rFonts w:ascii="Times New Roman" w:hAnsi="Times New Roman"/>
        </w:rPr>
        <w:tab/>
      </w:r>
      <w:r w:rsidRPr="00206BD2">
        <w:rPr>
          <w:rFonts w:ascii="Times New Roman" w:hAnsi="Times New Roman"/>
        </w:rPr>
        <w:t>“1100nm-1650nm Detector Pigtailed Components Datasheet,” Shengshi Optical Tech. Co., Ltd, Address: 5-floor,Block B Creative Building, Shaojia Tsui, Wenzhi St., Hongshan District, Wuhan, City, Hubei, P.R.China, Datasheet, Mar. 2016.</w:t>
      </w:r>
    </w:p>
    <w:p w:rsidRPr="00206BD2" w:rsidR="00206BD2" w:rsidP="00E37DBE" w:rsidRDefault="00206BD2" w14:paraId="5BE7884D" w14:textId="77777777">
      <w:pPr>
        <w:pStyle w:val="Bibliography"/>
        <w:tabs>
          <w:tab w:val="clear" w:pos="384"/>
          <w:tab w:val="left" w:pos="720"/>
          <w:tab w:val="num" w:pos="1170"/>
        </w:tabs>
        <w:ind w:left="720" w:hanging="720"/>
        <w:rPr>
          <w:rFonts w:ascii="Times New Roman" w:hAnsi="Times New Roman"/>
        </w:rPr>
      </w:pPr>
      <w:r w:rsidRPr="00206BD2">
        <w:rPr>
          <w:rFonts w:ascii="Times New Roman" w:hAnsi="Times New Roman"/>
        </w:rPr>
        <w:t>[15]</w:t>
      </w:r>
      <w:r w:rsidRPr="00206BD2">
        <w:rPr>
          <w:rFonts w:ascii="Times New Roman" w:hAnsi="Times New Roman"/>
        </w:rPr>
        <w:tab/>
      </w:r>
      <w:r w:rsidRPr="00206BD2">
        <w:rPr>
          <w:rFonts w:ascii="Times New Roman" w:hAnsi="Times New Roman"/>
        </w:rPr>
        <w:t>“Relative Intensity Noise of  Distributed Feedback Lasers, Rev. 1.5,” eagleyard Photonics GmbH, Application Note. Accessed: Oct. 19, 2023. [Online]. Available: https://www.laserdiodesource.com/com.laserdiodesource/technotes/EAGLEYARD-PHOTONICS-Relative-Intensity-Noise-of-Distributed-Feedback-Lasers.pdf</w:t>
      </w:r>
    </w:p>
    <w:p w:rsidRPr="00206BD2" w:rsidR="00206BD2" w:rsidP="00E37DBE" w:rsidRDefault="00206BD2" w14:paraId="5C64E429" w14:textId="77777777">
      <w:pPr>
        <w:pStyle w:val="Bibliography"/>
        <w:tabs>
          <w:tab w:val="clear" w:pos="384"/>
          <w:tab w:val="left" w:pos="720"/>
          <w:tab w:val="num" w:pos="1170"/>
        </w:tabs>
        <w:ind w:left="720" w:hanging="720"/>
        <w:rPr>
          <w:rFonts w:ascii="Times New Roman" w:hAnsi="Times New Roman"/>
        </w:rPr>
      </w:pPr>
      <w:r w:rsidRPr="00206BD2">
        <w:rPr>
          <w:rFonts w:ascii="Times New Roman" w:hAnsi="Times New Roman"/>
        </w:rPr>
        <w:t>[16]</w:t>
      </w:r>
      <w:r w:rsidRPr="00206BD2">
        <w:rPr>
          <w:rFonts w:ascii="Times New Roman" w:hAnsi="Times New Roman"/>
        </w:rPr>
        <w:tab/>
      </w:r>
      <w:r w:rsidRPr="00206BD2">
        <w:rPr>
          <w:rFonts w:ascii="Times New Roman" w:hAnsi="Times New Roman"/>
        </w:rPr>
        <w:t>“12 Orders of Coherence Control,” TOPTICA Photonics AG, Application Note. Accessed: Oct. 21, 2023. [Online]. Available: https://www.toptica.com/fileadmin/Editors_English/12_literature/01_quantum_technologies/toptica_12_orders_of_coherence_control.pdf#:~:text=In%20mathematical%20terms%2C%20linewidth%20and%20coherence%20length%20are,depending%20on%20the%20spectral%20profile%20of%20the%20laser.</w:t>
      </w:r>
    </w:p>
    <w:p w:rsidR="00765AFE" w:rsidP="00E37DBE" w:rsidRDefault="00BA33AF" w14:paraId="11A6CB57" w14:textId="6B0591A6">
      <w:pPr>
        <w:pStyle w:val="BodyTextFirstIndent"/>
        <w:tabs>
          <w:tab w:val="left" w:pos="720"/>
          <w:tab w:val="num" w:pos="1170"/>
        </w:tabs>
        <w:ind w:left="720" w:hanging="720"/>
      </w:pPr>
      <w:r>
        <w:fldChar w:fldCharType="end"/>
      </w:r>
    </w:p>
    <w:p w:rsidR="00012D1B" w:rsidP="00012D1B" w:rsidRDefault="00012D1B" w14:paraId="0F93877A" w14:textId="69F2A686">
      <w:pPr>
        <w:pStyle w:val="Heading1"/>
      </w:pPr>
      <w:bookmarkStart w:name="_Ref148872314" w:id="37"/>
      <w:bookmarkStart w:name="_Ref148872322" w:id="38"/>
      <w:bookmarkStart w:name="_Toc148960921" w:id="39"/>
      <w:r>
        <w:t>Appendix</w:t>
      </w:r>
      <w:bookmarkEnd w:id="37"/>
      <w:bookmarkEnd w:id="38"/>
      <w:bookmarkEnd w:id="39"/>
    </w:p>
    <w:p w:rsidRPr="00303B1E" w:rsidR="00D66905" w:rsidP="00D66905" w:rsidRDefault="001E4457" w14:paraId="3ECD58B2" w14:textId="4E6EB4AB">
      <w:pPr>
        <w:pStyle w:val="BodyTextFirstIndent"/>
        <w:rPr>
          <w:iCs/>
        </w:rPr>
      </w:pPr>
      <w:r>
        <w:t>For long fibers we need to consider the effect of dispersion</w:t>
      </w:r>
      <w:r w:rsidR="00DE6711">
        <w:t xml:space="preserve"> from </w:t>
      </w:r>
      <w:r w:rsidR="0085415E">
        <w:t xml:space="preserve">several aspects, </w:t>
      </w:r>
      <w:r w:rsidR="00DA65CC">
        <w:t xml:space="preserve">such as </w:t>
      </w:r>
      <w:r w:rsidR="0085415E">
        <w:t xml:space="preserve">the </w:t>
      </w:r>
      <w:r w:rsidR="009F6B98">
        <w:t>phase</w:t>
      </w:r>
      <w:r w:rsidR="0085415E">
        <w:t xml:space="preserve"> difference between modulation sidebands, </w:t>
      </w:r>
      <w:r w:rsidR="009F6B98">
        <w:t xml:space="preserve">the decoherence due to laser </w:t>
      </w:r>
      <w:r w:rsidR="00AA57BB">
        <w:t>linewidth</w:t>
      </w:r>
      <w:r w:rsidR="009F6B98">
        <w:t xml:space="preserve">, and </w:t>
      </w:r>
      <w:r w:rsidR="00B31876">
        <w:t>delay changes due to frequency drift</w:t>
      </w:r>
      <w:r w:rsidR="000B7D1E">
        <w:t>.</w:t>
      </w:r>
      <w:r w:rsidR="00D66905">
        <w:t xml:space="preserve"> The basis of the calculation is the dispersion equation for SM-28 fiber</w:t>
      </w:r>
      <w:r w:rsidR="00AF41A8">
        <w:t xml:space="preserve"> from the Corning datasheet</w:t>
      </w:r>
      <w:r w:rsidR="00D44F26">
        <w:t xml:space="preserve"> for </w:t>
      </w:r>
      <w:r w:rsidR="00150CB5">
        <w:t>a</w:t>
      </w:r>
      <w:r w:rsidR="00D44F26">
        <w:t>n operatin</w:t>
      </w:r>
      <w:r w:rsidR="00150CB5">
        <w:t>g</w:t>
      </w:r>
      <w:r w:rsidR="00D44F26">
        <w:t xml:space="preserve"> wavelength </w:t>
      </w:r>
      <m:oMath>
        <m:r>
          <w:rPr>
            <w:rFonts w:ascii="Cambria Math" w:hAnsi="Cambria Math"/>
          </w:rPr>
          <m:t xml:space="preserve">1200 </m:t>
        </m:r>
        <m:r>
          <m:rPr>
            <m:sty m:val="p"/>
          </m:rPr>
          <w:rPr>
            <w:rFonts w:ascii="Cambria Math" w:hAnsi="Cambria Math"/>
          </w:rPr>
          <m:t>nm≤</m:t>
        </m:r>
        <m:r>
          <w:rPr>
            <w:rFonts w:ascii="Cambria Math" w:hAnsi="Cambria Math"/>
          </w:rPr>
          <m:t xml:space="preserve">λ≤1600 </m:t>
        </m:r>
        <m:r>
          <m:rPr>
            <m:sty m:val="p"/>
          </m:rPr>
          <w:rPr>
            <w:rFonts w:ascii="Cambria Math" w:hAnsi="Cambria Math"/>
          </w:rPr>
          <m:t>nm</m:t>
        </m:r>
      </m:oMath>
    </w:p>
    <w:tbl>
      <w:tblPr>
        <w:tblStyle w:val="TableGrid"/>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00"/>
        <w:gridCol w:w="360"/>
      </w:tblGrid>
      <w:tr w:rsidRPr="008D63B3" w:rsidR="008853A7" w14:paraId="21195D31" w14:textId="77777777">
        <w:tc>
          <w:tcPr>
            <w:tcW w:w="0" w:type="auto"/>
            <w:tcMar>
              <w:left w:w="0" w:type="dxa"/>
              <w:right w:w="0" w:type="dxa"/>
            </w:tcMar>
            <w:vAlign w:val="center"/>
          </w:tcPr>
          <w:p w:rsidRPr="008D63B3" w:rsidR="008853A7" w:rsidRDefault="0032149E" w14:paraId="63931831" w14:textId="4DF4B695">
            <w:pPr>
              <w:pStyle w:val="Text"/>
              <w:spacing w:before="120" w:after="120"/>
              <w:ind w:firstLine="0"/>
            </w:pPr>
            <m:oMathPara>
              <m:oMath>
                <m:r>
                  <w:rPr>
                    <w:rFonts w:ascii="Cambria Math" w:hAnsi="Cambria Math"/>
                  </w:rPr>
                  <m:t>D</m:t>
                </m:r>
                <m:d>
                  <m:dPr>
                    <m:ctrlPr>
                      <w:rPr>
                        <w:rFonts w:ascii="Cambria Math" w:hAnsi="Cambria Math"/>
                        <w:i/>
                        <w:iCs/>
                      </w:rPr>
                    </m:ctrlPr>
                  </m:dPr>
                  <m:e>
                    <m:r>
                      <w:rPr>
                        <w:rFonts w:ascii="Cambria Math" w:hAnsi="Cambria Math"/>
                      </w:rPr>
                      <m:t>λ</m:t>
                    </m:r>
                    <m:ctrlPr>
                      <w:rPr>
                        <w:rFonts w:ascii="Cambria Math" w:hAnsi="Cambria Math"/>
                      </w:rPr>
                    </m:ctrlP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num>
                  <m:den>
                    <m:r>
                      <m:rPr>
                        <m:sty m:val="p"/>
                      </m:rPr>
                      <w:rPr>
                        <w:rFonts w:ascii="Cambria Math" w:hAnsi="Cambria Math"/>
                      </w:rPr>
                      <m:t>4</m:t>
                    </m:r>
                  </m:den>
                </m:f>
                <m:d>
                  <m:dPr>
                    <m:begChr m:val="["/>
                    <m:endChr m:val="]"/>
                    <m:ctrlPr>
                      <w:rPr>
                        <w:rFonts w:ascii="Cambria Math" w:hAnsi="Cambria Math"/>
                        <w:i/>
                      </w:rPr>
                    </m:ctrlPr>
                  </m:dPr>
                  <m:e>
                    <m:r>
                      <w:rPr>
                        <w:rFonts w:ascii="Cambria Math" w:hAnsi="Cambria Math"/>
                      </w:rPr>
                      <m:t>λ-</m:t>
                    </m:r>
                    <m:f>
                      <m:fPr>
                        <m:ctrlPr>
                          <w:rPr>
                            <w:rFonts w:ascii="Cambria Math" w:hAnsi="Cambria Math"/>
                            <w:i/>
                          </w:rPr>
                        </m:ctrlPr>
                      </m:fPr>
                      <m:num>
                        <m:sSubSup>
                          <m:sSubSupPr>
                            <m:ctrlPr>
                              <w:rPr>
                                <w:rFonts w:ascii="Cambria Math" w:hAnsi="Cambria Math"/>
                                <w:i/>
                              </w:rPr>
                            </m:ctrlPr>
                          </m:sSubSupPr>
                          <m:e>
                            <m:r>
                              <w:rPr>
                                <w:rFonts w:ascii="Cambria Math" w:hAnsi="Cambria Math"/>
                              </w:rPr>
                              <m:t>λ</m:t>
                            </m:r>
                          </m:e>
                          <m:sub>
                            <m:r>
                              <w:rPr>
                                <w:rFonts w:ascii="Cambria Math" w:hAnsi="Cambria Math"/>
                              </w:rPr>
                              <m:t>0</m:t>
                            </m:r>
                          </m:sub>
                          <m:sup>
                            <m:r>
                              <w:rPr>
                                <w:rFonts w:ascii="Cambria Math" w:hAnsi="Cambria Math"/>
                              </w:rPr>
                              <m:t>4</m:t>
                            </m:r>
                          </m:sup>
                        </m:sSubSup>
                      </m:num>
                      <m:den>
                        <m:sSup>
                          <m:sSupPr>
                            <m:ctrlPr>
                              <w:rPr>
                                <w:rFonts w:ascii="Cambria Math" w:hAnsi="Cambria Math"/>
                                <w:i/>
                              </w:rPr>
                            </m:ctrlPr>
                          </m:sSupPr>
                          <m:e>
                            <m:r>
                              <w:rPr>
                                <w:rFonts w:ascii="Cambria Math" w:hAnsi="Cambria Math"/>
                              </w:rPr>
                              <m:t>λ</m:t>
                            </m:r>
                          </m:e>
                          <m:sup>
                            <m:r>
                              <w:rPr>
                                <w:rFonts w:ascii="Cambria Math" w:hAnsi="Cambria Math"/>
                              </w:rPr>
                              <m:t>3</m:t>
                            </m:r>
                          </m:sup>
                        </m:sSup>
                      </m:den>
                    </m:f>
                  </m:e>
                </m:d>
                <m:r>
                  <w:rPr>
                    <w:rFonts w:ascii="Cambria Math" w:hAnsi="Cambria Math"/>
                  </w:rPr>
                  <m:t>,</m:t>
                </m:r>
              </m:oMath>
            </m:oMathPara>
          </w:p>
        </w:tc>
        <w:tc>
          <w:tcPr>
            <w:tcW w:w="360" w:type="dxa"/>
            <w:tcMar>
              <w:left w:w="0" w:type="dxa"/>
              <w:right w:w="0" w:type="dxa"/>
            </w:tcMar>
            <w:vAlign w:val="center"/>
          </w:tcPr>
          <w:p w:rsidRPr="008D63B3" w:rsidR="008853A7" w:rsidRDefault="008853A7" w14:paraId="1D13F136" w14:textId="75089D08">
            <w:pPr>
              <w:pStyle w:val="Text"/>
              <w:spacing w:before="120" w:after="120"/>
              <w:ind w:firstLine="0"/>
              <w:jc w:val="right"/>
            </w:pPr>
            <w:bookmarkStart w:name="_Ref148969913" w:id="40"/>
            <w:r w:rsidRPr="008D63B3">
              <w:t>(</w:t>
            </w:r>
            <w:r w:rsidR="00F3529B">
              <w:fldChar w:fldCharType="begin"/>
            </w:r>
            <w:r w:rsidR="00F3529B">
              <w:instrText xml:space="preserve"> SEQ Equation \* ARABIC </w:instrText>
            </w:r>
            <w:r w:rsidR="00F3529B">
              <w:fldChar w:fldCharType="separate"/>
            </w:r>
            <w:r w:rsidR="006E18C7">
              <w:rPr>
                <w:noProof/>
              </w:rPr>
              <w:t>7</w:t>
            </w:r>
            <w:r w:rsidR="00F3529B">
              <w:rPr>
                <w:noProof/>
              </w:rPr>
              <w:fldChar w:fldCharType="end"/>
            </w:r>
            <w:r w:rsidRPr="008D63B3">
              <w:t>)</w:t>
            </w:r>
            <w:bookmarkEnd w:id="40"/>
          </w:p>
        </w:tc>
      </w:tr>
    </w:tbl>
    <w:p w:rsidR="008853A7" w:rsidP="0032149E" w:rsidRDefault="0032149E" w14:paraId="7E9BB926" w14:textId="0C02420F">
      <w:pPr>
        <w:pStyle w:val="BodyTextFirstIndent"/>
        <w:ind w:firstLine="0"/>
      </w:pPr>
      <w:r>
        <w:t>where</w:t>
      </w:r>
      <w:r w:rsidR="00E748DA">
        <w:t xml:space="preserve"> the zero</w:t>
      </w:r>
      <w:r w:rsidR="009C0811">
        <w:t>-</w:t>
      </w:r>
      <w:r w:rsidR="00E748DA">
        <w:t xml:space="preserve">dispersion wavelength, </w:t>
      </w:r>
      <m:oMath>
        <m:sSub>
          <m:sSubPr>
            <m:ctrlPr>
              <w:rPr>
                <w:rFonts w:ascii="Cambria Math" w:hAnsi="Cambria Math"/>
                <w:i/>
              </w:rPr>
            </m:ctrlPr>
          </m:sSubPr>
          <m:e>
            <m:r>
              <w:rPr>
                <w:rFonts w:ascii="Cambria Math" w:hAnsi="Cambria Math"/>
              </w:rPr>
              <m:t>λ</m:t>
            </m:r>
          </m:e>
          <m:sub>
            <m:r>
              <w:rPr>
                <w:rFonts w:ascii="Cambria Math" w:hAnsi="Cambria Math"/>
              </w:rPr>
              <m:t>0</m:t>
            </m:r>
          </m:sub>
        </m:sSub>
      </m:oMath>
      <w:r w:rsidR="00E748DA">
        <w:t xml:space="preserve"> is</w:t>
      </w:r>
    </w:p>
    <w:tbl>
      <w:tblPr>
        <w:tblStyle w:val="TableGrid"/>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00"/>
        <w:gridCol w:w="360"/>
      </w:tblGrid>
      <w:tr w:rsidRPr="008D63B3" w:rsidR="00FD35A8" w14:paraId="343243B7" w14:textId="77777777">
        <w:tc>
          <w:tcPr>
            <w:tcW w:w="0" w:type="auto"/>
            <w:tcMar>
              <w:left w:w="0" w:type="dxa"/>
              <w:right w:w="0" w:type="dxa"/>
            </w:tcMar>
            <w:vAlign w:val="center"/>
          </w:tcPr>
          <w:p w:rsidRPr="00921F85" w:rsidR="00FD35A8" w:rsidRDefault="00FD35A8" w14:paraId="19217776" w14:textId="15BB872F">
            <w:pPr>
              <w:pStyle w:val="Text"/>
              <w:spacing w:before="120" w:after="120"/>
              <w:ind w:firstLine="0"/>
            </w:pPr>
            <m:oMathPara>
              <m:oMath>
                <m:r>
                  <w:rPr>
                    <w:rFonts w:ascii="Cambria Math" w:hAnsi="Cambria Math"/>
                  </w:rPr>
                  <m:t xml:space="preserve">1302 </m:t>
                </m:r>
                <m:r>
                  <m:rPr>
                    <m:sty m:val="p"/>
                  </m:rPr>
                  <w:rPr>
                    <w:rFonts w:ascii="Cambria Math" w:hAnsi="Cambria Math"/>
                  </w:rPr>
                  <m:t>nm≤</m:t>
                </m:r>
                <m:sSub>
                  <m:sSubPr>
                    <m:ctrlPr>
                      <w:rPr>
                        <w:rFonts w:ascii="Cambria Math" w:hAnsi="Cambria Math"/>
                        <w:iCs/>
                      </w:rPr>
                    </m:ctrlPr>
                  </m:sSubPr>
                  <m:e>
                    <m:r>
                      <w:rPr>
                        <w:rFonts w:ascii="Cambria Math" w:hAnsi="Cambria Math"/>
                      </w:rPr>
                      <m:t>λ</m:t>
                    </m:r>
                  </m:e>
                  <m:sub>
                    <m:r>
                      <m:rPr>
                        <m:sty m:val="p"/>
                      </m:rPr>
                      <w:rPr>
                        <w:rFonts w:ascii="Cambria Math" w:hAnsi="Cambria Math"/>
                      </w:rPr>
                      <m:t>0</m:t>
                    </m:r>
                  </m:sub>
                </m:sSub>
                <m:r>
                  <w:rPr>
                    <w:rFonts w:ascii="Cambria Math" w:hAnsi="Cambria Math"/>
                  </w:rPr>
                  <m:t xml:space="preserve">≤1322 </m:t>
                </m:r>
                <m:r>
                  <m:rPr>
                    <m:sty m:val="p"/>
                  </m:rPr>
                  <w:rPr>
                    <w:rFonts w:ascii="Cambria Math" w:hAnsi="Cambria Math"/>
                  </w:rPr>
                  <m:t>nm,</m:t>
                </m:r>
              </m:oMath>
            </m:oMathPara>
          </w:p>
        </w:tc>
        <w:tc>
          <w:tcPr>
            <w:tcW w:w="360" w:type="dxa"/>
            <w:tcMar>
              <w:left w:w="0" w:type="dxa"/>
              <w:right w:w="0" w:type="dxa"/>
            </w:tcMar>
            <w:vAlign w:val="center"/>
          </w:tcPr>
          <w:p w:rsidRPr="008D63B3" w:rsidR="00FD35A8" w:rsidRDefault="00FD35A8" w14:paraId="33F0B3E6" w14:textId="73032A13">
            <w:pPr>
              <w:pStyle w:val="Text"/>
              <w:spacing w:before="120" w:after="120"/>
              <w:ind w:firstLine="0"/>
              <w:jc w:val="right"/>
            </w:pPr>
            <w:r w:rsidRPr="008D63B3">
              <w:t>(</w:t>
            </w:r>
            <w:r w:rsidR="00F3529B">
              <w:fldChar w:fldCharType="begin"/>
            </w:r>
            <w:r w:rsidR="00F3529B">
              <w:instrText xml:space="preserve"> SEQ Equation \* ARABIC </w:instrText>
            </w:r>
            <w:r w:rsidR="00F3529B">
              <w:fldChar w:fldCharType="separate"/>
            </w:r>
            <w:r w:rsidR="006E18C7">
              <w:rPr>
                <w:noProof/>
              </w:rPr>
              <w:t>8</w:t>
            </w:r>
            <w:r w:rsidR="00F3529B">
              <w:rPr>
                <w:noProof/>
              </w:rPr>
              <w:fldChar w:fldCharType="end"/>
            </w:r>
            <w:r w:rsidRPr="008D63B3">
              <w:t>)</w:t>
            </w:r>
          </w:p>
        </w:tc>
      </w:tr>
    </w:tbl>
    <w:p w:rsidR="00FD35A8" w:rsidP="0032149E" w:rsidRDefault="00921F85" w14:paraId="15B095DC" w14:textId="3B56B7C0">
      <w:pPr>
        <w:pStyle w:val="BodyTextFirstIndent"/>
        <w:ind w:firstLine="0"/>
      </w:pPr>
      <w:r>
        <w:t>and the zero</w:t>
      </w:r>
      <w:r w:rsidR="00296FBE">
        <w:t>-</w:t>
      </w:r>
      <w:r>
        <w:t>dispersion slope is</w:t>
      </w:r>
    </w:p>
    <w:tbl>
      <w:tblPr>
        <w:tblStyle w:val="TableGrid"/>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00"/>
        <w:gridCol w:w="360"/>
      </w:tblGrid>
      <w:tr w:rsidRPr="008D63B3" w:rsidR="00921F85" w14:paraId="3A168F08" w14:textId="77777777">
        <w:tc>
          <w:tcPr>
            <w:tcW w:w="0" w:type="auto"/>
            <w:tcMar>
              <w:left w:w="0" w:type="dxa"/>
              <w:right w:w="0" w:type="dxa"/>
            </w:tcMar>
            <w:vAlign w:val="center"/>
          </w:tcPr>
          <w:p w:rsidRPr="006A1339" w:rsidR="00921F85" w:rsidRDefault="00F3529B" w14:paraId="007900BB" w14:textId="4720093B">
            <w:pPr>
              <w:pStyle w:val="Text"/>
              <w:spacing w:before="120" w:after="120"/>
              <w:ind w:firstLine="0"/>
            </w:pPr>
            <m:oMathPara>
              <m:oMath>
                <m:sSub>
                  <m:sSubPr>
                    <m:ctrlPr>
                      <w:rPr>
                        <w:rFonts w:ascii="Cambria Math" w:hAnsi="Cambria Math"/>
                      </w:rPr>
                    </m:ctrlPr>
                  </m:sSubPr>
                  <m:e>
                    <m:r>
                      <w:rPr>
                        <w:rFonts w:ascii="Cambria Math" w:hAnsi="Cambria Math"/>
                      </w:rPr>
                      <m:t>S</m:t>
                    </m:r>
                    <m:ctrlPr>
                      <w:rPr>
                        <w:rFonts w:ascii="Cambria Math" w:hAnsi="Cambria Math"/>
                        <w:i/>
                        <w:iCs/>
                      </w:rPr>
                    </m:ctrlPr>
                  </m:e>
                  <m:sub>
                    <m:r>
                      <m:rPr>
                        <m:sty m:val="p"/>
                      </m:rPr>
                      <w:rPr>
                        <w:rFonts w:ascii="Cambria Math" w:hAnsi="Cambria Math"/>
                      </w:rPr>
                      <m:t>0</m:t>
                    </m:r>
                  </m:sub>
                </m:sSub>
                <m:r>
                  <w:rPr>
                    <w:rFonts w:ascii="Cambria Math" w:hAnsi="Cambria Math"/>
                  </w:rPr>
                  <m:t xml:space="preserve">≤0.092 </m:t>
                </m:r>
                <m:r>
                  <m:rPr>
                    <m:sty m:val="p"/>
                  </m:rPr>
                  <w:rPr>
                    <w:rFonts w:ascii="Cambria Math" w:hAnsi="Cambria Math"/>
                  </w:rPr>
                  <m:t>ps∙</m:t>
                </m:r>
                <m:sSup>
                  <m:sSupPr>
                    <m:ctrlPr>
                      <w:rPr>
                        <w:rFonts w:ascii="Cambria Math" w:hAnsi="Cambria Math"/>
                        <w:iCs/>
                      </w:rPr>
                    </m:ctrlPr>
                  </m:sSupPr>
                  <m:e>
                    <m:r>
                      <m:rPr>
                        <m:sty m:val="p"/>
                      </m:rPr>
                      <w:rPr>
                        <w:rFonts w:ascii="Cambria Math" w:hAnsi="Cambria Math"/>
                      </w:rPr>
                      <m:t>nm</m:t>
                    </m:r>
                  </m:e>
                  <m:sup>
                    <m:r>
                      <m:rPr>
                        <m:sty m:val="p"/>
                      </m:rP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km</m:t>
                    </m:r>
                    <m:ctrlPr>
                      <w:rPr>
                        <w:rFonts w:ascii="Cambria Math" w:hAnsi="Cambria Math"/>
                        <w:i/>
                        <w:iCs/>
                      </w:rPr>
                    </m:ctrlPr>
                  </m:e>
                  <m:sup>
                    <m:r>
                      <m:rPr>
                        <m:sty m:val="p"/>
                      </m:rPr>
                      <w:rPr>
                        <w:rFonts w:ascii="Cambria Math" w:hAnsi="Cambria Math"/>
                      </w:rPr>
                      <m:t>-1</m:t>
                    </m:r>
                  </m:sup>
                </m:sSup>
                <m:r>
                  <w:rPr>
                    <w:rFonts w:ascii="Cambria Math" w:hAnsi="Cambria Math"/>
                  </w:rPr>
                  <m:t>.</m:t>
                </m:r>
              </m:oMath>
            </m:oMathPara>
          </w:p>
        </w:tc>
        <w:tc>
          <w:tcPr>
            <w:tcW w:w="360" w:type="dxa"/>
            <w:tcMar>
              <w:left w:w="0" w:type="dxa"/>
              <w:right w:w="0" w:type="dxa"/>
            </w:tcMar>
            <w:vAlign w:val="center"/>
          </w:tcPr>
          <w:p w:rsidRPr="008D63B3" w:rsidR="00921F85" w:rsidRDefault="00921F85" w14:paraId="3D1DC4E0" w14:textId="3138E3C4">
            <w:pPr>
              <w:pStyle w:val="Text"/>
              <w:spacing w:before="120" w:after="120"/>
              <w:ind w:firstLine="0"/>
              <w:jc w:val="right"/>
            </w:pPr>
            <w:r w:rsidRPr="008D63B3">
              <w:t>(</w:t>
            </w:r>
            <w:r w:rsidR="00F3529B">
              <w:fldChar w:fldCharType="begin"/>
            </w:r>
            <w:r w:rsidR="00F3529B">
              <w:instrText xml:space="preserve"> SEQ Equation \* ARABIC </w:instrText>
            </w:r>
            <w:r w:rsidR="00F3529B">
              <w:fldChar w:fldCharType="separate"/>
            </w:r>
            <w:r w:rsidR="006E18C7">
              <w:rPr>
                <w:noProof/>
              </w:rPr>
              <w:t>9</w:t>
            </w:r>
            <w:r w:rsidR="00F3529B">
              <w:rPr>
                <w:noProof/>
              </w:rPr>
              <w:fldChar w:fldCharType="end"/>
            </w:r>
            <w:r w:rsidRPr="008D63B3">
              <w:t>)</w:t>
            </w:r>
          </w:p>
        </w:tc>
      </w:tr>
    </w:tbl>
    <w:p w:rsidRPr="00541FCD" w:rsidR="00BC28B3" w:rsidP="00785B6C" w:rsidRDefault="00785B6C" w14:paraId="3925AC5B" w14:textId="6C366C14">
      <w:pPr>
        <w:pStyle w:val="BodyTextFirstIndent"/>
        <w:ind w:firstLine="0"/>
      </w:pPr>
      <w:r>
        <w:t xml:space="preserve">Quantitatively, we find  </w:t>
      </w:r>
      <m:oMath>
        <m:d>
          <m:dPr>
            <m:begChr m:val="|"/>
            <m:endChr m:val="|"/>
            <m:ctrlPr>
              <w:rPr>
                <w:rFonts w:ascii="Cambria Math" w:hAnsi="Cambria Math"/>
                <w:i/>
              </w:rPr>
            </m:ctrlPr>
          </m:dPr>
          <m:e>
            <m:r>
              <w:rPr>
                <w:rFonts w:ascii="Cambria Math" w:hAnsi="Cambria Math"/>
              </w:rPr>
              <m:t>D</m:t>
            </m:r>
          </m:e>
        </m:d>
        <m:r>
          <w:rPr>
            <w:rFonts w:ascii="Cambria Math" w:hAnsi="Cambria Math"/>
          </w:rPr>
          <m:t xml:space="preserve"> ≲0.4 </m:t>
        </m:r>
        <m:r>
          <m:rPr>
            <m:sty m:val="p"/>
          </m:rPr>
          <w:rPr>
            <w:rFonts w:ascii="Cambria Math" w:hAnsi="Cambria Math"/>
          </w:rPr>
          <m:t>ps∙</m:t>
        </m:r>
        <m:sSup>
          <m:sSupPr>
            <m:ctrlPr>
              <w:rPr>
                <w:rFonts w:ascii="Cambria Math" w:hAnsi="Cambria Math"/>
                <w:iCs/>
              </w:rPr>
            </m:ctrlPr>
          </m:sSupPr>
          <m:e>
            <m:r>
              <m:rPr>
                <m:sty m:val="p"/>
              </m:rPr>
              <w:rPr>
                <w:rFonts w:ascii="Cambria Math" w:hAnsi="Cambria Math"/>
              </w:rPr>
              <m:t>nm</m:t>
            </m:r>
          </m:e>
          <m:sup>
            <m:r>
              <m:rPr>
                <m:sty m:val="p"/>
              </m:rPr>
              <w:rPr>
                <w:rFonts w:ascii="Cambria Math" w:hAnsi="Cambria Math"/>
              </w:rPr>
              <m:t>-1</m:t>
            </m:r>
          </m:sup>
        </m:sSup>
        <m:r>
          <w:rPr>
            <w:rFonts w:ascii="Cambria Math" w:hAnsi="Cambria Math"/>
          </w:rPr>
          <m:t>∙</m:t>
        </m:r>
        <m:r>
          <m:rPr>
            <m:sty m:val="p"/>
          </m:rPr>
          <w:rPr>
            <w:rFonts w:ascii="Cambria Math" w:hAnsi="Cambria Math"/>
          </w:rPr>
          <m:t>k</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-1</m:t>
            </m:r>
          </m:sup>
        </m:sSup>
      </m:oMath>
      <w:r w:rsidR="001B1DA3">
        <w:rPr>
          <w:iCs/>
        </w:rPr>
        <w:t xml:space="preserve"> for the range of </w:t>
      </w:r>
      <w:r w:rsidR="00233370">
        <w:rPr>
          <w:iCs/>
        </w:rPr>
        <w:t xml:space="preserve">laser and fiber around a nominal 1310 nm, and </w:t>
      </w:r>
      <m:oMath>
        <m:r>
          <w:rPr>
            <w:rFonts w:ascii="Cambria Math" w:hAnsi="Cambria Math"/>
          </w:rPr>
          <m:t xml:space="preserve">D≈17.5 </m:t>
        </m:r>
        <m:r>
          <m:rPr>
            <m:sty m:val="p"/>
          </m:rPr>
          <w:rPr>
            <w:rFonts w:ascii="Cambria Math" w:hAnsi="Cambria Math"/>
          </w:rPr>
          <m:t>ps∙</m:t>
        </m:r>
        <m:sSup>
          <m:sSupPr>
            <m:ctrlPr>
              <w:rPr>
                <w:rFonts w:ascii="Cambria Math" w:hAnsi="Cambria Math"/>
                <w:iCs/>
              </w:rPr>
            </m:ctrlPr>
          </m:sSupPr>
          <m:e>
            <m:r>
              <m:rPr>
                <m:sty m:val="p"/>
              </m:rPr>
              <w:rPr>
                <w:rFonts w:ascii="Cambria Math" w:hAnsi="Cambria Math"/>
              </w:rPr>
              <m:t>nm</m:t>
            </m:r>
          </m:e>
          <m:sup>
            <m:r>
              <m:rPr>
                <m:sty m:val="p"/>
              </m:rPr>
              <w:rPr>
                <w:rFonts w:ascii="Cambria Math" w:hAnsi="Cambria Math"/>
              </w:rPr>
              <m:t>-1</m:t>
            </m:r>
          </m:sup>
        </m:sSup>
        <m:r>
          <w:rPr>
            <w:rFonts w:ascii="Cambria Math" w:hAnsi="Cambria Math"/>
          </w:rPr>
          <m:t>∙</m:t>
        </m:r>
        <m:r>
          <m:rPr>
            <m:sty m:val="p"/>
          </m:rPr>
          <w:rPr>
            <w:rFonts w:ascii="Cambria Math" w:hAnsi="Cambria Math"/>
          </w:rPr>
          <m:t>k</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-1</m:t>
            </m:r>
          </m:sup>
        </m:sSup>
      </m:oMath>
      <w:r w:rsidR="00541FCD">
        <w:t xml:space="preserve"> </w:t>
      </w:r>
      <w:r w:rsidR="00A601BD">
        <w:t>for the 1550 band.</w:t>
      </w:r>
    </w:p>
    <w:p w:rsidR="00921F85" w:rsidP="0066598D" w:rsidRDefault="0066598D" w14:paraId="0BC5EB31" w14:textId="53BDF325">
      <w:pPr>
        <w:pStyle w:val="Heading2"/>
      </w:pPr>
      <w:bookmarkStart w:name="_Toc148960922" w:id="41"/>
      <w:r>
        <w:t>Sideband phase</w:t>
      </w:r>
      <w:r w:rsidR="009B0BC1">
        <w:t xml:space="preserve"> decoherence</w:t>
      </w:r>
      <w:bookmarkEnd w:id="41"/>
    </w:p>
    <w:p w:rsidRPr="00AC11F6" w:rsidR="0066598D" w:rsidP="0066598D" w:rsidRDefault="00F77545" w14:paraId="285F2E56" w14:textId="381D40E1">
      <w:pPr>
        <w:pStyle w:val="BodyTextFirstIndent"/>
        <w:rPr>
          <w:iCs/>
        </w:rPr>
      </w:pPr>
      <w:r>
        <w:t xml:space="preserve">If the </w:t>
      </w:r>
      <w:r w:rsidR="00EB2815">
        <w:t xml:space="preserve">optical signal is modulated at an RF frequency of </w:t>
      </w:r>
      <m:oMath>
        <m:sSub>
          <m:sSubPr>
            <m:ctrlPr>
              <w:rPr>
                <w:rFonts w:ascii="Cambria Math" w:hAnsi="Cambria Math"/>
                <w:i/>
              </w:rPr>
            </m:ctrlPr>
          </m:sSubPr>
          <m:e>
            <m:r>
              <w:rPr>
                <w:rFonts w:ascii="Cambria Math" w:hAnsi="Cambria Math"/>
              </w:rPr>
              <m:t>f</m:t>
            </m:r>
          </m:e>
          <m:sub>
            <m:r>
              <w:rPr>
                <w:rFonts w:ascii="Cambria Math" w:hAnsi="Cambria Math"/>
              </w:rPr>
              <m:t>RF</m:t>
            </m:r>
          </m:sub>
        </m:sSub>
      </m:oMath>
      <w:r w:rsidR="00757141">
        <w:t xml:space="preserve">, the </w:t>
      </w:r>
      <w:r w:rsidR="00D87FC6">
        <w:t xml:space="preserve">first order </w:t>
      </w:r>
      <w:r w:rsidR="00757141">
        <w:t xml:space="preserve">sidebands will </w:t>
      </w:r>
      <w:r w:rsidR="00FA49EF">
        <w:t xml:space="preserve">have a wavelength difference of </w:t>
      </w:r>
      <m:oMath>
        <m:r>
          <m:rPr>
            <m:sty m:val="p"/>
          </m:rPr>
          <w:rPr>
            <w:rFonts w:ascii="Cambria Math" w:hAnsi="Cambria Math"/>
          </w:rPr>
          <m:t>Δ</m:t>
        </m:r>
        <m:r>
          <w:rPr>
            <w:rFonts w:ascii="Cambria Math" w:hAnsi="Cambria Math"/>
          </w:rPr>
          <m:t>λ</m:t>
        </m:r>
        <m:r>
          <w:rPr>
            <w:rFonts w:ascii="Cambria Math" w:hAnsi="Cambria Math"/>
          </w:rPr>
          <m:t>,</m:t>
        </m:r>
      </m:oMath>
      <w:r w:rsidRPr="00AC11F6" w:rsidR="00674C7D">
        <w:rPr>
          <w:iCs/>
        </w:rPr>
        <w:t xml:space="preserve"> </w:t>
      </w:r>
    </w:p>
    <w:tbl>
      <w:tblPr>
        <w:tblStyle w:val="TableGrid"/>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00"/>
        <w:gridCol w:w="360"/>
      </w:tblGrid>
      <w:tr w:rsidRPr="008D63B3" w:rsidR="00D87FC6" w14:paraId="2DA48013" w14:textId="77777777">
        <w:tc>
          <w:tcPr>
            <w:tcW w:w="0" w:type="auto"/>
            <w:tcMar>
              <w:left w:w="0" w:type="dxa"/>
              <w:right w:w="0" w:type="dxa"/>
            </w:tcMar>
            <w:vAlign w:val="center"/>
          </w:tcPr>
          <w:p w:rsidRPr="008D63B3" w:rsidR="00D87FC6" w:rsidRDefault="007D3F64" w14:paraId="31809327" w14:textId="04CB39EF">
            <w:pPr>
              <w:pStyle w:val="Text"/>
              <w:spacing w:before="120" w:after="120"/>
              <w:ind w:firstLine="0"/>
            </w:pPr>
            <m:oMathPara>
              <m:oMath>
                <m:r>
                  <m:rPr>
                    <m:sty m:val="p"/>
                  </m:rPr>
                  <w:rPr>
                    <w:rFonts w:ascii="Cambria Math" w:hAnsi="Cambria Math"/>
                  </w:rPr>
                  <m:t>Δ</m:t>
                </m:r>
                <m:r>
                  <w:rPr>
                    <w:rFonts w:ascii="Cambria Math" w:hAnsi="Cambria Math"/>
                  </w:rPr>
                  <m:t>λ</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c</m:t>
                    </m:r>
                    <m:sSub>
                      <m:sSubPr>
                        <m:ctrlPr>
                          <w:rPr>
                            <w:rFonts w:ascii="Cambria Math" w:hAnsi="Cambria Math"/>
                            <w:i/>
                            <w:iCs/>
                          </w:rPr>
                        </m:ctrlPr>
                      </m:sSubPr>
                      <m:e>
                        <m:r>
                          <w:rPr>
                            <w:rFonts w:ascii="Cambria Math" w:hAnsi="Cambria Math"/>
                          </w:rPr>
                          <m:t>f</m:t>
                        </m:r>
                      </m:e>
                      <m:sub>
                        <m:r>
                          <m:rPr>
                            <m:sty m:val="p"/>
                          </m:rPr>
                          <w:rPr>
                            <w:rFonts w:ascii="Cambria Math" w:hAnsi="Cambria Math"/>
                          </w:rPr>
                          <m:t>RF</m:t>
                        </m:r>
                      </m:sub>
                    </m:sSub>
                  </m:num>
                  <m:den>
                    <m:sSub>
                      <m:sSubPr>
                        <m:ctrlPr>
                          <w:rPr>
                            <w:rFonts w:ascii="Cambria Math" w:hAnsi="Cambria Math"/>
                            <w:i/>
                          </w:rPr>
                        </m:ctrlPr>
                      </m:sSubPr>
                      <m:e>
                        <m:r>
                          <w:rPr>
                            <w:rFonts w:ascii="Cambria Math" w:hAnsi="Cambria Math"/>
                          </w:rPr>
                          <m:t>ν</m:t>
                        </m:r>
                      </m:e>
                      <m:sub>
                        <m:r>
                          <m:rPr>
                            <m:sty m:val="p"/>
                          </m:rPr>
                          <w:rPr>
                            <w:rFonts w:ascii="Cambria Math" w:hAnsi="Cambria Math"/>
                          </w:rPr>
                          <m:t>c</m:t>
                        </m:r>
                      </m:sub>
                    </m:sSub>
                    <m:d>
                      <m:dPr>
                        <m:ctrlPr>
                          <w:rPr>
                            <w:rFonts w:ascii="Cambria Math" w:hAnsi="Cambria Math"/>
                            <w:i/>
                          </w:rPr>
                        </m:ctrlPr>
                      </m:dPr>
                      <m:e>
                        <m:r>
                          <w:rPr>
                            <w:rFonts w:ascii="Cambria Math" w:hAnsi="Cambria Math"/>
                          </w:rPr>
                          <m:t>ν</m:t>
                        </m:r>
                        <m:sSub>
                          <m:sSubPr>
                            <m:ctrlPr>
                              <w:rPr>
                                <w:rFonts w:ascii="Cambria Math" w:hAnsi="Cambria Math"/>
                                <w:iCs/>
                              </w:rPr>
                            </m:ctrlPr>
                          </m:sSubPr>
                          <m:e>
                            <m:r>
                              <m:rPr>
                                <m:sty m:val="p"/>
                              </m:rPr>
                              <w:rPr>
                                <w:rFonts w:ascii="Cambria Math" w:hAnsi="Cambria Math"/>
                              </w:rPr>
                              <w:softHyphen/>
                            </m:r>
                            <m:ctrlPr>
                              <w:rPr>
                                <w:rFonts w:ascii="Cambria Math" w:hAnsi="Cambria Math"/>
                                <w:i/>
                              </w:rPr>
                            </m:ctrlPr>
                          </m:e>
                          <m:sub>
                            <m:r>
                              <m:rPr>
                                <m:sty m:val="p"/>
                              </m:rPr>
                              <w:rPr>
                                <w:rFonts w:ascii="Cambria Math" w:hAnsi="Cambria Math"/>
                              </w:rPr>
                              <m:t>c</m:t>
                            </m:r>
                          </m:sub>
                        </m:sSub>
                        <m:r>
                          <w:rPr>
                            <w:rFonts w:ascii="Cambria Math" w:hAnsi="Cambria Math"/>
                          </w:rPr>
                          <m:t>+</m:t>
                        </m:r>
                        <m:sSub>
                          <m:sSubPr>
                            <m:ctrlPr>
                              <w:rPr>
                                <w:rFonts w:ascii="Cambria Math" w:hAnsi="Cambria Math"/>
                                <w:i/>
                                <w:iCs/>
                              </w:rPr>
                            </m:ctrlPr>
                          </m:sSubPr>
                          <m:e>
                            <m:r>
                              <w:rPr>
                                <w:rFonts w:ascii="Cambria Math" w:hAnsi="Cambria Math"/>
                              </w:rPr>
                              <m:t>f</m:t>
                            </m:r>
                          </m:e>
                          <m:sub>
                            <m:r>
                              <m:rPr>
                                <m:sty m:val="p"/>
                              </m:rPr>
                              <w:rPr>
                                <w:rFonts w:ascii="Cambria Math" w:hAnsi="Cambria Math"/>
                              </w:rPr>
                              <m:t>RF</m:t>
                            </m:r>
                          </m:sub>
                        </m:sSub>
                      </m:e>
                    </m:d>
                  </m:den>
                </m:f>
                <m:r>
                  <w:rPr>
                    <w:rFonts w:ascii="Cambria Math" w:hAnsi="Cambria Math"/>
                  </w:rPr>
                  <m:t>.</m:t>
                </m:r>
              </m:oMath>
            </m:oMathPara>
          </w:p>
        </w:tc>
        <w:tc>
          <w:tcPr>
            <w:tcW w:w="360" w:type="dxa"/>
            <w:tcMar>
              <w:left w:w="0" w:type="dxa"/>
              <w:right w:w="0" w:type="dxa"/>
            </w:tcMar>
            <w:vAlign w:val="center"/>
          </w:tcPr>
          <w:p w:rsidRPr="008D63B3" w:rsidR="00D87FC6" w:rsidRDefault="00D87FC6" w14:paraId="2C9A11AA" w14:textId="59800496">
            <w:pPr>
              <w:pStyle w:val="Text"/>
              <w:spacing w:before="120" w:after="120"/>
              <w:ind w:firstLine="0"/>
              <w:jc w:val="right"/>
            </w:pPr>
            <w:bookmarkStart w:name="_Ref148781007" w:id="42"/>
            <w:r w:rsidRPr="008D63B3">
              <w:t>(</w:t>
            </w:r>
            <w:r w:rsidR="00F3529B">
              <w:fldChar w:fldCharType="begin"/>
            </w:r>
            <w:r w:rsidR="00F3529B">
              <w:instrText xml:space="preserve"> SEQ Equation \* ARABIC </w:instrText>
            </w:r>
            <w:r w:rsidR="00F3529B">
              <w:fldChar w:fldCharType="separate"/>
            </w:r>
            <w:r w:rsidR="006E18C7">
              <w:rPr>
                <w:noProof/>
              </w:rPr>
              <w:t>10</w:t>
            </w:r>
            <w:r w:rsidR="00F3529B">
              <w:rPr>
                <w:noProof/>
              </w:rPr>
              <w:fldChar w:fldCharType="end"/>
            </w:r>
            <w:r w:rsidRPr="008D63B3">
              <w:t>)</w:t>
            </w:r>
            <w:bookmarkEnd w:id="42"/>
          </w:p>
        </w:tc>
      </w:tr>
    </w:tbl>
    <w:p w:rsidR="00D87FC6" w:rsidP="005B4081" w:rsidRDefault="005B4081" w14:paraId="6011A8F2" w14:textId="73CA0167">
      <w:pPr>
        <w:pStyle w:val="BodyTextFirstIndent"/>
        <w:ind w:firstLine="0"/>
        <w:rPr>
          <w:iCs/>
        </w:rPr>
      </w:pPr>
      <w:r>
        <w:t xml:space="preserve">where </w:t>
      </w:r>
      <m:oMath>
        <m:sSub>
          <m:sSubPr>
            <m:ctrlPr>
              <w:rPr>
                <w:rFonts w:ascii="Cambria Math" w:hAnsi="Cambria Math"/>
                <w:i/>
              </w:rPr>
            </m:ctrlPr>
          </m:sSubPr>
          <m:e>
            <m:r>
              <w:rPr>
                <w:rFonts w:ascii="Cambria Math" w:hAnsi="Cambria Math"/>
              </w:rPr>
              <m:t>ν</m:t>
            </m:r>
          </m:e>
          <m:sub>
            <m:r>
              <m:rPr>
                <m:sty m:val="p"/>
              </m:rPr>
              <w:rPr>
                <w:rFonts w:ascii="Cambria Math" w:hAnsi="Cambria Math"/>
              </w:rPr>
              <m:t>c</m:t>
            </m:r>
          </m:sub>
        </m:sSub>
      </m:oMath>
      <w:r>
        <w:t xml:space="preserve"> is the laser carrier frequency, and </w:t>
      </w:r>
      <m:oMath>
        <m:r>
          <w:rPr>
            <w:rFonts w:ascii="Cambria Math" w:hAnsi="Cambria Math"/>
          </w:rPr>
          <m:t>c</m:t>
        </m:r>
      </m:oMath>
      <w:r w:rsidR="00296FBE">
        <w:t xml:space="preserve"> is the vacuum speed of light.</w:t>
      </w:r>
      <w:r w:rsidR="00674C7D">
        <w:t xml:space="preserve"> </w:t>
      </w:r>
      <w:r w:rsidR="00EA5D9F">
        <w:rPr>
          <w:iCs/>
        </w:rPr>
        <w:t xml:space="preserve">Using </w:t>
      </w:r>
      <w:r w:rsidR="007D21FB">
        <w:rPr>
          <w:iCs/>
        </w:rPr>
        <w:fldChar w:fldCharType="begin"/>
      </w:r>
      <w:r w:rsidR="007D21FB">
        <w:rPr>
          <w:iCs/>
        </w:rPr>
        <w:instrText xml:space="preserve"> REF _Ref148969913 \h </w:instrText>
      </w:r>
      <w:r w:rsidR="007D21FB">
        <w:rPr>
          <w:iCs/>
        </w:rPr>
      </w:r>
      <w:r w:rsidR="007D21FB">
        <w:rPr>
          <w:iCs/>
        </w:rPr>
        <w:fldChar w:fldCharType="separate"/>
      </w:r>
      <w:r w:rsidRPr="008D63B3" w:rsidR="007D21FB">
        <w:t>(</w:t>
      </w:r>
      <w:r w:rsidR="007D21FB">
        <w:rPr>
          <w:noProof/>
        </w:rPr>
        <w:t>7</w:t>
      </w:r>
      <w:r w:rsidRPr="008D63B3" w:rsidR="007D21FB">
        <w:t>)</w:t>
      </w:r>
      <w:r w:rsidR="007D21FB">
        <w:rPr>
          <w:iCs/>
        </w:rPr>
        <w:fldChar w:fldCharType="end"/>
      </w:r>
      <w:r w:rsidR="00674C7D">
        <w:rPr>
          <w:iCs/>
        </w:rPr>
        <w:t>, the relative delay</w:t>
      </w:r>
      <w:r w:rsidR="00362F5F">
        <w:rPr>
          <w:iCs/>
        </w:rPr>
        <w:t xml:space="preserve"> can be calculated</w:t>
      </w:r>
      <w:r w:rsidR="00EF5352">
        <w:rPr>
          <w:iCs/>
        </w:rPr>
        <w:t xml:space="preserve"> for </w:t>
      </w:r>
      <w:r w:rsidR="00144C44">
        <w:rPr>
          <w:iCs/>
        </w:rPr>
        <w:t>a 25 km long fiber</w:t>
      </w:r>
      <w:r w:rsidR="00362F5F">
        <w:rPr>
          <w:iCs/>
        </w:rPr>
        <w:t>, giving a maximum phase difference between</w:t>
      </w:r>
      <w:r w:rsidR="00CE0A97">
        <w:rPr>
          <w:iCs/>
        </w:rPr>
        <w:t xml:space="preserve"> </w:t>
      </w:r>
      <m:oMath>
        <m:sSub>
          <m:sSubPr>
            <m:ctrlPr>
              <w:rPr>
                <w:rFonts w:ascii="Cambria Math" w:hAnsi="Cambria Math"/>
                <w:i/>
                <w:iCs/>
              </w:rPr>
            </m:ctrlPr>
          </m:sSubPr>
          <m:e>
            <m:r>
              <w:rPr>
                <w:rFonts w:ascii="Cambria Math" w:hAnsi="Cambria Math"/>
              </w:rPr>
              <m:t>f</m:t>
            </m:r>
          </m:e>
          <m:sub>
            <m:r>
              <m:rPr>
                <m:sty m:val="p"/>
              </m:rPr>
              <w:rPr>
                <w:rFonts w:ascii="Cambria Math" w:hAnsi="Cambria Math"/>
              </w:rPr>
              <m:t>RF</m:t>
            </m:r>
          </m:sub>
        </m:sSub>
        <m:r>
          <w:rPr>
            <w:rFonts w:ascii="Cambria Math" w:hAnsi="Cambria Math"/>
          </w:rPr>
          <m:t>=</m:t>
        </m:r>
      </m:oMath>
      <w:r w:rsidR="00CE0A97">
        <w:rPr>
          <w:iCs/>
        </w:rPr>
        <w:t>2 GHz</w:t>
      </w:r>
      <w:r w:rsidR="00362F5F">
        <w:rPr>
          <w:iCs/>
        </w:rPr>
        <w:t xml:space="preserve"> sidebands of &lt; 1</w:t>
      </w:r>
      <w:r w:rsidR="00362F5F">
        <w:rPr>
          <w:rFonts w:cstheme="minorHAnsi"/>
          <w:iCs/>
        </w:rPr>
        <w:t>°</w:t>
      </w:r>
      <w:r w:rsidR="00CE355A">
        <w:rPr>
          <w:iCs/>
        </w:rPr>
        <w:t xml:space="preserve"> at 1310 nm, and &lt; 8</w:t>
      </w:r>
      <w:r w:rsidR="00CE355A">
        <w:rPr>
          <w:rFonts w:cstheme="minorHAnsi"/>
          <w:iCs/>
        </w:rPr>
        <w:t>°</w:t>
      </w:r>
      <w:r w:rsidR="00CE355A">
        <w:rPr>
          <w:iCs/>
        </w:rPr>
        <w:t xml:space="preserve"> at 1550 nm.</w:t>
      </w:r>
      <w:r w:rsidR="009B0BC1">
        <w:rPr>
          <w:iCs/>
        </w:rPr>
        <w:t xml:space="preserve"> This causes negligible decoherence.</w:t>
      </w:r>
    </w:p>
    <w:p w:rsidR="009B0BC1" w:rsidP="009B0BC1" w:rsidRDefault="009B0BC1" w14:paraId="4D5EAFB8" w14:textId="29CE4F08">
      <w:pPr>
        <w:pStyle w:val="Heading2"/>
      </w:pPr>
      <w:bookmarkStart w:name="_Toc148960923" w:id="43"/>
      <w:r>
        <w:t>Linewidth decoherence</w:t>
      </w:r>
      <w:bookmarkEnd w:id="43"/>
    </w:p>
    <w:p w:rsidR="002431CC" w:rsidP="002431CC" w:rsidRDefault="006568AD" w14:paraId="3D75F438" w14:textId="2AD937C7">
      <w:pPr>
        <w:pStyle w:val="BodyTextFirstIndent"/>
        <w:rPr>
          <w:iCs/>
        </w:rPr>
      </w:pPr>
      <w:r>
        <w:t xml:space="preserve">The </w:t>
      </w:r>
      <w:r w:rsidR="00F72C37">
        <w:t xml:space="preserve">maximum </w:t>
      </w:r>
      <w:r>
        <w:t>specified linewidth for the</w:t>
      </w:r>
      <w:r w:rsidR="001B04F9">
        <w:t xml:space="preserve"> laser diode discussed in this document is </w:t>
      </w:r>
      <m:oMath>
        <m:r>
          <m:rPr>
            <m:sty m:val="p"/>
          </m:rPr>
          <w:rPr>
            <w:rFonts w:ascii="Cambria Math" w:hAnsi="Cambria Math"/>
          </w:rPr>
          <m:t>Δ</m:t>
        </m:r>
        <m:r>
          <w:rPr>
            <w:rFonts w:ascii="Cambria Math" w:hAnsi="Cambria Math"/>
          </w:rPr>
          <m:t>λ=1 </m:t>
        </m:r>
        <m:r>
          <m:rPr>
            <m:sty m:val="p"/>
          </m:rPr>
          <w:rPr>
            <w:rFonts w:ascii="Cambria Math" w:hAnsi="Cambria Math"/>
          </w:rPr>
          <m:t>nm</m:t>
        </m:r>
      </m:oMath>
      <w:r w:rsidR="00797D11">
        <w:rPr>
          <w:iCs/>
        </w:rPr>
        <w:t xml:space="preserve"> at the </w:t>
      </w:r>
      <w:r w:rsidR="00797D11">
        <w:rPr>
          <w:rFonts w:ascii="Calibri" w:hAnsi="Calibri" w:cs="Calibri"/>
          <w:iCs/>
        </w:rPr>
        <w:t>−</w:t>
      </w:r>
      <w:r w:rsidR="00797D11">
        <w:rPr>
          <w:iCs/>
        </w:rPr>
        <w:t>20 dB points.</w:t>
      </w:r>
      <w:r w:rsidR="004A09A8">
        <w:rPr>
          <w:iCs/>
        </w:rPr>
        <w:t xml:space="preserve"> The</w:t>
      </w:r>
      <w:r w:rsidR="00EF1C6D">
        <w:rPr>
          <w:iCs/>
        </w:rPr>
        <w:t xml:space="preserve"> delay</w:t>
      </w:r>
      <w:r w:rsidR="00D94178">
        <w:rPr>
          <w:iCs/>
        </w:rPr>
        <w:t xml:space="preserve">, </w:t>
      </w:r>
      <m:oMath>
        <m:r>
          <w:rPr>
            <w:rFonts w:ascii="Cambria Math" w:hAnsi="Cambria Math"/>
          </w:rPr>
          <m:t>δt</m:t>
        </m:r>
        <m:d>
          <m:dPr>
            <m:ctrlPr>
              <w:rPr>
                <w:rFonts w:ascii="Cambria Math" w:hAnsi="Cambria Math"/>
                <w:i/>
                <w:iCs/>
              </w:rPr>
            </m:ctrlPr>
          </m:dPr>
          <m:e>
            <m:r>
              <w:rPr>
                <w:rFonts w:ascii="Cambria Math" w:hAnsi="Cambria Math"/>
              </w:rPr>
              <m:t>δλ</m:t>
            </m:r>
          </m:e>
        </m:d>
      </m:oMath>
      <w:r w:rsidR="00C412BA">
        <w:rPr>
          <w:iCs/>
        </w:rPr>
        <w:t>,</w:t>
      </w:r>
      <w:r w:rsidR="00A804B6">
        <w:rPr>
          <w:iCs/>
        </w:rPr>
        <w:t xml:space="preserve"> at a wavelength </w:t>
      </w:r>
      <m:oMath>
        <m:r>
          <w:rPr>
            <w:rFonts w:ascii="Cambria Math" w:hAnsi="Cambria Math"/>
          </w:rPr>
          <m:t>δλ</m:t>
        </m:r>
      </m:oMath>
      <w:r w:rsidR="00C412BA">
        <w:rPr>
          <w:iCs/>
        </w:rPr>
        <w:t xml:space="preserve"> away from the line center frequency</w:t>
      </w:r>
      <w:r w:rsidR="00D94178">
        <w:rPr>
          <w:iCs/>
        </w:rPr>
        <w:t xml:space="preserve"> can be calculated</w:t>
      </w:r>
      <w:r w:rsidR="00343092">
        <w:rPr>
          <w:iCs/>
        </w:rPr>
        <w:t xml:space="preserve"> </w:t>
      </w:r>
      <w:r w:rsidR="00D246BB">
        <w:rPr>
          <w:iCs/>
        </w:rPr>
        <w:t xml:space="preserve">from </w:t>
      </w:r>
      <w:r w:rsidR="00D246BB">
        <w:rPr>
          <w:iCs/>
        </w:rPr>
        <w:fldChar w:fldCharType="begin"/>
      </w:r>
      <w:r w:rsidR="00D246BB">
        <w:rPr>
          <w:iCs/>
        </w:rPr>
        <w:instrText xml:space="preserve"> REF _Ref148781007 \h </w:instrText>
      </w:r>
      <w:r w:rsidR="00D246BB">
        <w:rPr>
          <w:iCs/>
        </w:rPr>
      </w:r>
      <w:r w:rsidR="00D246BB">
        <w:rPr>
          <w:iCs/>
        </w:rPr>
        <w:fldChar w:fldCharType="separate"/>
      </w:r>
      <w:r w:rsidRPr="008D63B3" w:rsidR="006E18C7">
        <w:t>(</w:t>
      </w:r>
      <w:r w:rsidR="006E18C7">
        <w:rPr>
          <w:noProof/>
        </w:rPr>
        <w:t>10</w:t>
      </w:r>
      <w:r w:rsidRPr="008D63B3" w:rsidR="006E18C7">
        <w:t>)</w:t>
      </w:r>
      <w:r w:rsidR="00D246BB">
        <w:rPr>
          <w:iCs/>
        </w:rPr>
        <w:fldChar w:fldCharType="end"/>
      </w:r>
      <w:r w:rsidR="00D246BB">
        <w:rPr>
          <w:iCs/>
        </w:rPr>
        <w:t xml:space="preserve">, and </w:t>
      </w:r>
      <w:r w:rsidR="00B00225">
        <w:rPr>
          <w:iCs/>
        </w:rPr>
        <w:t xml:space="preserve">the integral of the modulation signal amplitude over </w:t>
      </w:r>
      <w:r w:rsidR="00901134">
        <w:rPr>
          <w:iCs/>
        </w:rPr>
        <w:t>the width of the line will yield the average signal.</w:t>
      </w:r>
      <w:r w:rsidR="00055E29">
        <w:rPr>
          <w:iCs/>
        </w:rPr>
        <w:t xml:space="preserve"> For the weighting function, we have to assume a line shape</w:t>
      </w:r>
      <w:r w:rsidR="00583FBD">
        <w:rPr>
          <w:iCs/>
        </w:rPr>
        <w:t>, with a couple of choices being a Lorentzian and a Gaussian.</w:t>
      </w:r>
      <w:r w:rsidR="006F6A74">
        <w:rPr>
          <w:iCs/>
        </w:rPr>
        <w:t xml:space="preserve"> Using the </w:t>
      </w:r>
      <w:r w:rsidR="00AA57BB">
        <w:rPr>
          <w:iCs/>
        </w:rPr>
        <w:t>linewidth</w:t>
      </w:r>
      <w:r w:rsidR="002E26A6">
        <w:rPr>
          <w:iCs/>
        </w:rPr>
        <w:t xml:space="preserve"> definition above, these weighting functions are</w:t>
      </w:r>
    </w:p>
    <w:tbl>
      <w:tblPr>
        <w:tblStyle w:val="TableGrid"/>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00"/>
        <w:gridCol w:w="360"/>
      </w:tblGrid>
      <w:tr w:rsidRPr="008D63B3" w:rsidR="002E26A6" w14:paraId="06E91A5B" w14:textId="77777777">
        <w:tc>
          <w:tcPr>
            <w:tcW w:w="0" w:type="auto"/>
            <w:tcMar>
              <w:left w:w="0" w:type="dxa"/>
              <w:right w:w="0" w:type="dxa"/>
            </w:tcMar>
            <w:vAlign w:val="center"/>
          </w:tcPr>
          <w:p w:rsidRPr="008D63B3" w:rsidR="00C56099" w:rsidRDefault="00F3529B" w14:paraId="74EB0506" w14:textId="6EF808B0">
            <w:pPr>
              <w:pStyle w:val="Text"/>
              <w:spacing w:before="120" w:after="120"/>
              <w:ind w:firstLine="0"/>
            </w:pPr>
            <m:oMathPara>
              <m:oMath>
                <m:sSub>
                  <m:sSubPr>
                    <m:ctrlPr>
                      <w:rPr>
                        <w:rFonts w:ascii="Cambria Math" w:hAnsi="Cambria Math"/>
                        <w:i/>
                        <w:iCs/>
                      </w:rPr>
                    </m:ctrlPr>
                  </m:sSubPr>
                  <m:e>
                    <m:r>
                      <w:rPr>
                        <w:rFonts w:ascii="Cambria Math" w:hAnsi="Cambria Math"/>
                      </w:rPr>
                      <m:t>p</m:t>
                    </m:r>
                  </m:e>
                  <m:sub>
                    <m:r>
                      <m:rPr>
                        <m:sty m:val="p"/>
                      </m:rPr>
                      <w:rPr>
                        <w:rFonts w:ascii="Cambria Math" w:hAnsi="Cambria Math"/>
                      </w:rPr>
                      <m:t>L</m:t>
                    </m:r>
                  </m:sub>
                </m:sSub>
                <m:d>
                  <m:dPr>
                    <m:ctrlPr>
                      <w:rPr>
                        <w:rFonts w:ascii="Cambria Math" w:hAnsi="Cambria Math"/>
                      </w:rPr>
                    </m:ctrlPr>
                  </m:dPr>
                  <m:e>
                    <m:r>
                      <w:rPr>
                        <w:rFonts w:ascii="Cambria Math" w:hAnsi="Cambria Math"/>
                      </w:rPr>
                      <m:t>δλ</m:t>
                    </m:r>
                  </m:e>
                </m:d>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δλ</m:t>
                                </m:r>
                              </m:num>
                              <m:den>
                                <m:r>
                                  <w:rPr>
                                    <w:rFonts w:ascii="Cambria Math" w:hAnsi="Cambria Math"/>
                                  </w:rPr>
                                  <m:t xml:space="preserve">0.0503 </m:t>
                                </m:r>
                                <m:r>
                                  <m:rPr>
                                    <m:sty m:val="p"/>
                                  </m:rPr>
                                  <w:rPr>
                                    <w:rFonts w:ascii="Cambria Math" w:hAnsi="Cambria Math"/>
                                  </w:rPr>
                                  <m:t>Δ</m:t>
                                </m:r>
                                <m:r>
                                  <w:rPr>
                                    <w:rFonts w:ascii="Cambria Math" w:hAnsi="Cambria Math"/>
                                  </w:rPr>
                                  <m:t>λ</m:t>
                                </m:r>
                              </m:den>
                            </m:f>
                          </m:e>
                        </m:d>
                      </m:e>
                      <m:sup>
                        <m:r>
                          <w:rPr>
                            <w:rFonts w:ascii="Cambria Math" w:hAnsi="Cambria Math"/>
                          </w:rPr>
                          <m:t>2</m:t>
                        </m:r>
                      </m:sup>
                    </m:sSup>
                  </m:den>
                </m:f>
                <m:r>
                  <w:rPr>
                    <w:rFonts w:ascii="Cambria Math" w:hAnsi="Cambria Math"/>
                  </w:rPr>
                  <m:t xml:space="preserve"> ,</m:t>
                </m:r>
                <m:r>
                  <m:rPr>
                    <m:sty m:val="p"/>
                  </m:rPr>
                  <w:rPr>
                    <w:rFonts w:ascii="Cambria Math" w:hAnsi="Cambria Math"/>
                  </w:rPr>
                  <w:br/>
                </m:r>
              </m:oMath>
              <m:oMath>
                <m:sSub>
                  <m:sSubPr>
                    <m:ctrlPr>
                      <w:rPr>
                        <w:rFonts w:ascii="Cambria Math" w:hAnsi="Cambria Math"/>
                        <w:i/>
                        <w:iCs/>
                      </w:rPr>
                    </m:ctrlPr>
                  </m:sSubPr>
                  <m:e>
                    <m:r>
                      <w:rPr>
                        <w:rFonts w:ascii="Cambria Math" w:hAnsi="Cambria Math"/>
                      </w:rPr>
                      <m:t>p</m:t>
                    </m:r>
                  </m:e>
                  <m:sub>
                    <m:r>
                      <w:rPr>
                        <w:rFonts w:ascii="Cambria Math" w:hAnsi="Cambria Math"/>
                      </w:rPr>
                      <m:t>G</m:t>
                    </m:r>
                  </m:sub>
                </m:sSub>
                <m:d>
                  <m:dPr>
                    <m:ctrlPr>
                      <w:rPr>
                        <w:rFonts w:ascii="Cambria Math" w:hAnsi="Cambria Math"/>
                      </w:rPr>
                    </m:ctrlPr>
                  </m:dPr>
                  <m:e>
                    <m:r>
                      <w:rPr>
                        <w:rFonts w:ascii="Cambria Math" w:hAnsi="Cambria Math"/>
                      </w:rPr>
                      <m:t>δλ</m:t>
                    </m:r>
                  </m:e>
                </m:d>
                <m:r>
                  <m:rPr>
                    <m:sty m:val="p"/>
                    <m:aln/>
                  </m:rPr>
                  <w:rPr>
                    <w:rFonts w:ascii="Cambria Math" w:hAnsi="Cambria Math"/>
                  </w:rPr>
                  <m:t>=</m:t>
                </m:r>
                <m:func>
                  <m:funcPr>
                    <m:ctrlPr>
                      <w:rPr>
                        <w:rFonts w:ascii="Cambria Math" w:hAnsi="Cambria Math"/>
                      </w:rPr>
                    </m:ctrlPr>
                  </m:funcPr>
                  <m:fName>
                    <m:r>
                      <m:rPr>
                        <m:sty m:val="p"/>
                      </m:rPr>
                      <w:rPr>
                        <w:rFonts w:ascii="Cambria Math" w:hAnsi="Cambria Math"/>
                      </w:rPr>
                      <m:t>exp</m:t>
                    </m:r>
                  </m:fName>
                  <m:e>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δλ</m:t>
                                </m:r>
                              </m:num>
                              <m:den>
                                <m:r>
                                  <w:rPr>
                                    <w:rFonts w:ascii="Cambria Math" w:hAnsi="Cambria Math"/>
                                  </w:rPr>
                                  <m:t xml:space="preserve">0.233 </m:t>
                                </m:r>
                                <m:r>
                                  <m:rPr>
                                    <m:sty m:val="p"/>
                                  </m:rPr>
                                  <w:rPr>
                                    <w:rFonts w:ascii="Cambria Math" w:hAnsi="Cambria Math"/>
                                  </w:rPr>
                                  <m:t>Δ</m:t>
                                </m:r>
                                <m:r>
                                  <w:rPr>
                                    <w:rFonts w:ascii="Cambria Math" w:hAnsi="Cambria Math"/>
                                  </w:rPr>
                                  <m:t>λ</m:t>
                                </m:r>
                              </m:den>
                            </m:f>
                          </m:e>
                        </m:d>
                      </m:e>
                      <m:sup>
                        <m:r>
                          <w:rPr>
                            <w:rFonts w:ascii="Cambria Math" w:hAnsi="Cambria Math"/>
                          </w:rPr>
                          <m:t>2</m:t>
                        </m:r>
                      </m:sup>
                    </m:sSup>
                  </m:e>
                </m:func>
                <m:r>
                  <w:rPr>
                    <w:rFonts w:ascii="Cambria Math" w:hAnsi="Cambria Math"/>
                  </w:rPr>
                  <m:t xml:space="preserve"> ,</m:t>
                </m:r>
              </m:oMath>
            </m:oMathPara>
          </w:p>
        </w:tc>
        <w:tc>
          <w:tcPr>
            <w:tcW w:w="360" w:type="dxa"/>
            <w:tcMar>
              <w:left w:w="0" w:type="dxa"/>
              <w:right w:w="0" w:type="dxa"/>
            </w:tcMar>
            <w:vAlign w:val="center"/>
          </w:tcPr>
          <w:p w:rsidRPr="008D63B3" w:rsidR="002E26A6" w:rsidRDefault="002E26A6" w14:paraId="772CA5FF" w14:textId="6B19678A">
            <w:pPr>
              <w:pStyle w:val="Text"/>
              <w:spacing w:before="120" w:after="120"/>
              <w:ind w:firstLine="0"/>
              <w:jc w:val="right"/>
            </w:pPr>
            <w:r w:rsidRPr="008D63B3">
              <w:t>(</w:t>
            </w:r>
            <w:r w:rsidR="00F3529B">
              <w:fldChar w:fldCharType="begin"/>
            </w:r>
            <w:r w:rsidR="00F3529B">
              <w:instrText xml:space="preserve"> SEQ Equation \* ARABIC </w:instrText>
            </w:r>
            <w:r w:rsidR="00F3529B">
              <w:fldChar w:fldCharType="separate"/>
            </w:r>
            <w:r w:rsidR="006E18C7">
              <w:rPr>
                <w:noProof/>
              </w:rPr>
              <w:t>11</w:t>
            </w:r>
            <w:r w:rsidR="00F3529B">
              <w:rPr>
                <w:noProof/>
              </w:rPr>
              <w:fldChar w:fldCharType="end"/>
            </w:r>
            <w:r w:rsidRPr="008D63B3">
              <w:t>)</w:t>
            </w:r>
          </w:p>
        </w:tc>
      </w:tr>
    </w:tbl>
    <w:p w:rsidR="002E26A6" w:rsidP="00820CC3" w:rsidRDefault="00820CC3" w14:paraId="269C0718" w14:textId="1719BDA0">
      <w:pPr>
        <w:pStyle w:val="BodyTextFirstIndent"/>
        <w:ind w:firstLine="0"/>
        <w:rPr>
          <w:iCs/>
        </w:rPr>
      </w:pPr>
      <w:r>
        <w:rPr>
          <w:iCs/>
        </w:rPr>
        <w:t>respectively</w:t>
      </w:r>
      <w:r w:rsidR="00353B6C">
        <w:rPr>
          <w:iCs/>
        </w:rPr>
        <w:t>.</w:t>
      </w:r>
      <w:r w:rsidR="00F4498C">
        <w:rPr>
          <w:iCs/>
        </w:rPr>
        <w:t xml:space="preserve"> The integral can be done with sufficient accuracy by </w:t>
      </w:r>
      <w:r w:rsidR="007B2F0A">
        <w:rPr>
          <w:iCs/>
        </w:rPr>
        <w:t xml:space="preserve">taking limits of </w:t>
      </w:r>
      <m:oMath>
        <m:r>
          <w:rPr>
            <w:rFonts w:ascii="Cambria Math" w:hAnsi="Cambria Math"/>
          </w:rPr>
          <m:t>±</m:t>
        </m:r>
        <m:r>
          <m:rPr>
            <m:sty m:val="p"/>
          </m:rPr>
          <w:rPr>
            <w:rFonts w:ascii="Cambria Math" w:hAnsi="Cambria Math"/>
          </w:rPr>
          <m:t>Δ</m:t>
        </m:r>
        <m:r>
          <w:rPr>
            <w:rFonts w:ascii="Cambria Math" w:hAnsi="Cambria Math"/>
          </w:rPr>
          <m:t>λ</m:t>
        </m:r>
      </m:oMath>
      <w:r w:rsidR="00B742D8">
        <w:rPr>
          <w:iCs/>
        </w:rPr>
        <w:t>. Hence the effect</w:t>
      </w:r>
      <w:r w:rsidR="0047783C">
        <w:rPr>
          <w:iCs/>
        </w:rPr>
        <w:t>ive</w:t>
      </w:r>
      <w:r w:rsidR="00B742D8">
        <w:rPr>
          <w:iCs/>
        </w:rPr>
        <w:t xml:space="preserve"> signal amplitude is</w:t>
      </w:r>
      <w:r w:rsidR="008908F3">
        <w:rPr>
          <w:iCs/>
        </w:rPr>
        <w:t xml:space="preserve"> given by</w:t>
      </w:r>
    </w:p>
    <w:tbl>
      <w:tblPr>
        <w:tblStyle w:val="TableGrid"/>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00"/>
        <w:gridCol w:w="360"/>
      </w:tblGrid>
      <w:tr w:rsidRPr="008D63B3" w:rsidR="00283121" w14:paraId="72E0BC36" w14:textId="77777777">
        <w:tc>
          <w:tcPr>
            <w:tcW w:w="0" w:type="auto"/>
            <w:tcMar>
              <w:left w:w="0" w:type="dxa"/>
              <w:right w:w="0" w:type="dxa"/>
            </w:tcMar>
            <w:vAlign w:val="center"/>
          </w:tcPr>
          <w:p w:rsidRPr="008D63B3" w:rsidR="00283121" w:rsidRDefault="00645C3B" w14:paraId="4E58D6C1" w14:textId="27EB6E6C">
            <w:pPr>
              <w:pStyle w:val="Text"/>
              <w:spacing w:before="120" w:after="120"/>
              <w:ind w:firstLine="0"/>
            </w:pPr>
            <m:oMathPara>
              <m:oMath>
                <m:r>
                  <w:rPr>
                    <w:rFonts w:ascii="Cambria Math" w:hAnsi="Cambria Math"/>
                  </w:rPr>
                  <m:t>a</m:t>
                </m:r>
                <m:r>
                  <m:rPr>
                    <m:sty m:val="p"/>
                  </m:rPr>
                  <w:rPr>
                    <w:rFonts w:ascii="Cambria Math" w:hAnsi="Cambria Math"/>
                  </w:rPr>
                  <m:t>=</m:t>
                </m:r>
                <m:r>
                  <w:rPr>
                    <w:rFonts w:ascii="Cambria Math" w:hAnsi="Cambria Math"/>
                  </w:rPr>
                  <m:t xml:space="preserve"> </m:t>
                </m:r>
                <m:f>
                  <m:fPr>
                    <m:ctrlPr>
                      <w:rPr>
                        <w:rFonts w:ascii="Cambria Math" w:hAnsi="Cambria Math"/>
                        <w:i/>
                      </w:rPr>
                    </m:ctrlPr>
                  </m:fPr>
                  <m:num>
                    <m:nary>
                      <m:naryPr>
                        <m:limLoc m:val="subSup"/>
                        <m:ctrlPr>
                          <w:rPr>
                            <w:rFonts w:ascii="Cambria Math" w:hAnsi="Cambria Math"/>
                          </w:rPr>
                        </m:ctrlPr>
                      </m:naryPr>
                      <m:sub>
                        <m:r>
                          <w:rPr>
                            <w:rFonts w:ascii="Cambria Math" w:hAnsi="Cambria Math"/>
                          </w:rPr>
                          <m:t>-</m:t>
                        </m:r>
                        <m:r>
                          <m:rPr>
                            <m:sty m:val="p"/>
                          </m:rPr>
                          <w:rPr>
                            <w:rFonts w:ascii="Cambria Math" w:hAnsi="Cambria Math"/>
                          </w:rPr>
                          <m:t>Δ</m:t>
                        </m:r>
                        <m:r>
                          <w:rPr>
                            <w:rFonts w:ascii="Cambria Math" w:hAnsi="Cambria Math"/>
                          </w:rPr>
                          <m:t>λ</m:t>
                        </m:r>
                      </m:sub>
                      <m:sup>
                        <m:r>
                          <m:rPr>
                            <m:sty m:val="p"/>
                          </m:rPr>
                          <w:rPr>
                            <w:rFonts w:ascii="Cambria Math" w:hAnsi="Cambria Math"/>
                          </w:rPr>
                          <m:t>Δ</m:t>
                        </m:r>
                        <m:r>
                          <w:rPr>
                            <w:rFonts w:ascii="Cambria Math" w:hAnsi="Cambria Math"/>
                          </w:rPr>
                          <m:t>λ</m:t>
                        </m:r>
                      </m:sup>
                      <m:e>
                        <m:sSub>
                          <m:sSubPr>
                            <m:ctrlPr>
                              <w:rPr>
                                <w:rFonts w:ascii="Cambria Math" w:hAnsi="Cambria Math"/>
                                <w:i/>
                              </w:rPr>
                            </m:ctrlPr>
                          </m:sSubPr>
                          <m:e>
                            <m:r>
                              <w:rPr>
                                <w:rFonts w:ascii="Cambria Math" w:hAnsi="Cambria Math"/>
                              </w:rPr>
                              <m:t>p</m:t>
                            </m:r>
                          </m:e>
                          <m:sub>
                            <m:r>
                              <m:rPr>
                                <m:sty m:val="p"/>
                              </m:rPr>
                              <w:rPr>
                                <w:rFonts w:ascii="Cambria Math" w:hAnsi="Cambria Math"/>
                              </w:rPr>
                              <m:t>X</m:t>
                            </m:r>
                          </m:sub>
                        </m:sSub>
                        <m:d>
                          <m:dPr>
                            <m:ctrlPr>
                              <w:rPr>
                                <w:rFonts w:ascii="Cambria Math" w:hAnsi="Cambria Math"/>
                                <w:i/>
                              </w:rPr>
                            </m:ctrlPr>
                          </m:dPr>
                          <m:e>
                            <m:r>
                              <w:rPr>
                                <w:rFonts w:ascii="Cambria Math" w:hAnsi="Cambria Math"/>
                              </w:rPr>
                              <m:t>δλ</m:t>
                            </m:r>
                          </m:e>
                        </m:d>
                      </m:e>
                    </m:nary>
                    <m:func>
                      <m:funcPr>
                        <m:ctrlPr>
                          <w:rPr>
                            <w:rFonts w:ascii="Cambria Math" w:hAnsi="Cambria Math"/>
                            <w:i/>
                          </w:rPr>
                        </m:ctrlPr>
                      </m:funcPr>
                      <m:fName>
                        <m:r>
                          <m:rPr>
                            <m:sty m:val="p"/>
                          </m:rPr>
                          <w:rPr>
                            <w:rFonts w:ascii="Cambria Math" w:hAnsi="Cambria Math"/>
                          </w:rPr>
                          <m:t>exp</m:t>
                        </m:r>
                      </m:fName>
                      <m:e>
                        <m:r>
                          <w:rPr>
                            <w:rFonts w:ascii="Cambria Math" w:hAnsi="Cambria Math"/>
                          </w:rPr>
                          <m:t>2πi</m:t>
                        </m:r>
                        <m:sSub>
                          <m:sSubPr>
                            <m:ctrlPr>
                              <w:rPr>
                                <w:rFonts w:ascii="Cambria Math" w:hAnsi="Cambria Math"/>
                                <w:i/>
                              </w:rPr>
                            </m:ctrlPr>
                          </m:sSubPr>
                          <m:e>
                            <m:r>
                              <w:rPr>
                                <w:rFonts w:ascii="Cambria Math" w:hAnsi="Cambria Math"/>
                              </w:rPr>
                              <m:t>f</m:t>
                            </m:r>
                          </m:e>
                          <m:sub>
                            <m:r>
                              <m:rPr>
                                <m:sty m:val="p"/>
                              </m:rPr>
                              <w:rPr>
                                <w:rFonts w:ascii="Cambria Math" w:hAnsi="Cambria Math"/>
                              </w:rPr>
                              <m:t>RF</m:t>
                            </m:r>
                          </m:sub>
                        </m:sSub>
                        <m:r>
                          <w:rPr>
                            <w:rFonts w:ascii="Cambria Math" w:hAnsi="Cambria Math"/>
                          </w:rPr>
                          <m:t>δt</m:t>
                        </m:r>
                        <m:d>
                          <m:dPr>
                            <m:ctrlPr>
                              <w:rPr>
                                <w:rFonts w:ascii="Cambria Math" w:hAnsi="Cambria Math"/>
                                <w:i/>
                              </w:rPr>
                            </m:ctrlPr>
                          </m:dPr>
                          <m:e>
                            <m:r>
                              <w:rPr>
                                <w:rFonts w:ascii="Cambria Math" w:hAnsi="Cambria Math"/>
                              </w:rPr>
                              <m:t>δλ</m:t>
                            </m:r>
                          </m:e>
                        </m:d>
                        <m:r>
                          <w:rPr>
                            <w:rFonts w:ascii="Cambria Math" w:hAnsi="Cambria Math"/>
                          </w:rPr>
                          <m:t xml:space="preserve"> </m:t>
                        </m:r>
                        <m:r>
                          <m:rPr>
                            <m:sty m:val="p"/>
                          </m:rPr>
                          <w:rPr>
                            <w:rFonts w:ascii="Cambria Math" w:hAnsi="Cambria Math"/>
                          </w:rPr>
                          <m:t>d</m:t>
                        </m:r>
                        <m:r>
                          <w:rPr>
                            <w:rFonts w:ascii="Cambria Math" w:hAnsi="Cambria Math"/>
                          </w:rPr>
                          <m:t>δλ</m:t>
                        </m:r>
                      </m:e>
                    </m:func>
                  </m:num>
                  <m:den>
                    <m:nary>
                      <m:naryPr>
                        <m:limLoc m:val="subSup"/>
                        <m:ctrlPr>
                          <w:rPr>
                            <w:rFonts w:ascii="Cambria Math" w:hAnsi="Cambria Math"/>
                          </w:rPr>
                        </m:ctrlPr>
                      </m:naryPr>
                      <m:sub>
                        <m:r>
                          <w:rPr>
                            <w:rFonts w:ascii="Cambria Math" w:hAnsi="Cambria Math"/>
                          </w:rPr>
                          <m:t>-</m:t>
                        </m:r>
                        <m:r>
                          <m:rPr>
                            <m:sty m:val="p"/>
                          </m:rPr>
                          <w:rPr>
                            <w:rFonts w:ascii="Cambria Math" w:hAnsi="Cambria Math"/>
                          </w:rPr>
                          <m:t>Δ</m:t>
                        </m:r>
                        <m:r>
                          <w:rPr>
                            <w:rFonts w:ascii="Cambria Math" w:hAnsi="Cambria Math"/>
                          </w:rPr>
                          <m:t>λ</m:t>
                        </m:r>
                      </m:sub>
                      <m:sup>
                        <m:r>
                          <m:rPr>
                            <m:sty m:val="p"/>
                          </m:rPr>
                          <w:rPr>
                            <w:rFonts w:ascii="Cambria Math" w:hAnsi="Cambria Math"/>
                          </w:rPr>
                          <m:t>Δ</m:t>
                        </m:r>
                        <m:r>
                          <w:rPr>
                            <w:rFonts w:ascii="Cambria Math" w:hAnsi="Cambria Math"/>
                          </w:rPr>
                          <m:t>λ</m:t>
                        </m:r>
                      </m:sup>
                      <m:e>
                        <m:sSub>
                          <m:sSubPr>
                            <m:ctrlPr>
                              <w:rPr>
                                <w:rFonts w:ascii="Cambria Math" w:hAnsi="Cambria Math"/>
                                <w:i/>
                              </w:rPr>
                            </m:ctrlPr>
                          </m:sSubPr>
                          <m:e>
                            <m:r>
                              <w:rPr>
                                <w:rFonts w:ascii="Cambria Math" w:hAnsi="Cambria Math"/>
                              </w:rPr>
                              <m:t>p</m:t>
                            </m:r>
                          </m:e>
                          <m:sub>
                            <m:r>
                              <m:rPr>
                                <m:sty m:val="p"/>
                              </m:rPr>
                              <w:rPr>
                                <w:rFonts w:ascii="Cambria Math" w:hAnsi="Cambria Math"/>
                              </w:rPr>
                              <m:t>X</m:t>
                            </m:r>
                          </m:sub>
                        </m:sSub>
                        <m:d>
                          <m:dPr>
                            <m:ctrlPr>
                              <w:rPr>
                                <w:rFonts w:ascii="Cambria Math" w:hAnsi="Cambria Math"/>
                                <w:i/>
                              </w:rPr>
                            </m:ctrlPr>
                          </m:dPr>
                          <m:e>
                            <m:r>
                              <w:rPr>
                                <w:rFonts w:ascii="Cambria Math" w:hAnsi="Cambria Math"/>
                              </w:rPr>
                              <m:t>δλ</m:t>
                            </m:r>
                          </m:e>
                        </m:d>
                        <m:r>
                          <w:rPr>
                            <w:rFonts w:ascii="Cambria Math" w:hAnsi="Cambria Math"/>
                          </w:rPr>
                          <m:t xml:space="preserve"> </m:t>
                        </m:r>
                        <m:r>
                          <m:rPr>
                            <m:sty m:val="p"/>
                          </m:rPr>
                          <w:rPr>
                            <w:rFonts w:ascii="Cambria Math" w:hAnsi="Cambria Math"/>
                          </w:rPr>
                          <m:t>d</m:t>
                        </m:r>
                        <m:r>
                          <w:rPr>
                            <w:rFonts w:ascii="Cambria Math" w:hAnsi="Cambria Math"/>
                          </w:rPr>
                          <m:t>δλ</m:t>
                        </m:r>
                      </m:e>
                    </m:nary>
                  </m:den>
                </m:f>
                <m:r>
                  <w:rPr>
                    <w:rFonts w:ascii="Cambria Math" w:hAnsi="Cambria Math"/>
                  </w:rPr>
                  <m:t xml:space="preserve"> .</m:t>
                </m:r>
              </m:oMath>
            </m:oMathPara>
          </w:p>
        </w:tc>
        <w:tc>
          <w:tcPr>
            <w:tcW w:w="360" w:type="dxa"/>
            <w:tcMar>
              <w:left w:w="0" w:type="dxa"/>
              <w:right w:w="0" w:type="dxa"/>
            </w:tcMar>
            <w:vAlign w:val="center"/>
          </w:tcPr>
          <w:p w:rsidRPr="008D63B3" w:rsidR="00283121" w:rsidRDefault="00283121" w14:paraId="413394D0" w14:textId="28F52CFA">
            <w:pPr>
              <w:pStyle w:val="Text"/>
              <w:spacing w:before="120" w:after="120"/>
              <w:ind w:firstLine="0"/>
              <w:jc w:val="right"/>
            </w:pPr>
            <w:r w:rsidRPr="008D63B3">
              <w:t>(</w:t>
            </w:r>
            <w:r w:rsidR="00F3529B">
              <w:fldChar w:fldCharType="begin"/>
            </w:r>
            <w:r w:rsidR="00F3529B">
              <w:instrText xml:space="preserve"> SEQ Equati</w:instrText>
            </w:r>
            <w:r w:rsidR="00F3529B">
              <w:instrText xml:space="preserve">on \* ARABIC </w:instrText>
            </w:r>
            <w:r w:rsidR="00F3529B">
              <w:fldChar w:fldCharType="separate"/>
            </w:r>
            <w:r w:rsidR="006E18C7">
              <w:rPr>
                <w:noProof/>
              </w:rPr>
              <w:t>12</w:t>
            </w:r>
            <w:r w:rsidR="00F3529B">
              <w:rPr>
                <w:noProof/>
              </w:rPr>
              <w:fldChar w:fldCharType="end"/>
            </w:r>
            <w:r w:rsidRPr="008D63B3">
              <w:t>)</w:t>
            </w:r>
          </w:p>
        </w:tc>
      </w:tr>
    </w:tbl>
    <w:p w:rsidR="00283121" w:rsidP="00820CC3" w:rsidRDefault="005A02B8" w14:paraId="1BF93C6A" w14:textId="5BDD40F7">
      <w:pPr>
        <w:pStyle w:val="BodyTextFirstIndent"/>
        <w:ind w:firstLine="0"/>
        <w:rPr>
          <w:iCs/>
        </w:rPr>
      </w:pPr>
      <w:r>
        <w:rPr>
          <w:iCs/>
        </w:rPr>
        <w:t xml:space="preserve">Results of this calculation are shown </w:t>
      </w:r>
      <w:r w:rsidR="00441BFF">
        <w:rPr>
          <w:iCs/>
        </w:rPr>
        <w:t>for a 25-km fiber in</w:t>
      </w:r>
      <w:r>
        <w:rPr>
          <w:iCs/>
        </w:rPr>
        <w:t xml:space="preserve"> </w:t>
      </w:r>
      <w:r w:rsidR="003C203B">
        <w:rPr>
          <w:iCs/>
        </w:rPr>
        <w:fldChar w:fldCharType="begin"/>
      </w:r>
      <w:r w:rsidR="003C203B">
        <w:rPr>
          <w:iCs/>
        </w:rPr>
        <w:instrText xml:space="preserve"> REF _Ref148785248 \h </w:instrText>
      </w:r>
      <w:r w:rsidR="003C203B">
        <w:rPr>
          <w:iCs/>
        </w:rPr>
      </w:r>
      <w:r w:rsidR="003C203B">
        <w:rPr>
          <w:iCs/>
        </w:rPr>
        <w:fldChar w:fldCharType="separate"/>
      </w:r>
      <w:r w:rsidR="006E18C7">
        <w:t xml:space="preserve">Figure </w:t>
      </w:r>
      <w:r w:rsidR="006E18C7">
        <w:rPr>
          <w:noProof/>
        </w:rPr>
        <w:t>6</w:t>
      </w:r>
      <w:r w:rsidR="003C203B">
        <w:rPr>
          <w:iCs/>
        </w:rPr>
        <w:fldChar w:fldCharType="end"/>
      </w:r>
      <w:r w:rsidR="003C203B">
        <w:rPr>
          <w:iCs/>
        </w:rPr>
        <w:t>. For the 13</w:t>
      </w:r>
      <w:r w:rsidR="00E7382B">
        <w:rPr>
          <w:iCs/>
        </w:rPr>
        <w:t xml:space="preserve">10-nm band, the decoherence is negligible, even for the worst-case </w:t>
      </w:r>
      <w:r w:rsidR="003E6982">
        <w:rPr>
          <w:iCs/>
        </w:rPr>
        <w:t xml:space="preserve">assumptions. For the 1550-nm band, the effect is very significant, and </w:t>
      </w:r>
      <w:r w:rsidR="003D0D28">
        <w:rPr>
          <w:iCs/>
        </w:rPr>
        <w:t>outweighs the lower loss of the fiber.</w:t>
      </w:r>
    </w:p>
    <w:p w:rsidR="00973BC8" w:rsidP="00973BC8" w:rsidRDefault="00973BC8" w14:paraId="44437B4A" w14:textId="77777777">
      <w:pPr>
        <w:pStyle w:val="BodyTextFirstIndent"/>
        <w:keepNext/>
        <w:ind w:firstLine="0"/>
        <w:jc w:val="center"/>
      </w:pPr>
      <w:r w:rsidRPr="00973BC8">
        <w:rPr>
          <w:noProof/>
        </w:rPr>
        <w:drawing>
          <wp:inline distT="0" distB="0" distL="0" distR="0" wp14:anchorId="3850ED40" wp14:editId="3A1A59B8">
            <wp:extent cx="3637280" cy="2795823"/>
            <wp:effectExtent l="0" t="0" r="1270" b="5080"/>
            <wp:docPr id="582868948" name="Picture 582868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1907"/>
                    <a:stretch/>
                  </pic:blipFill>
                  <pic:spPr bwMode="auto">
                    <a:xfrm>
                      <a:off x="0" y="0"/>
                      <a:ext cx="3637280" cy="2795823"/>
                    </a:xfrm>
                    <a:prstGeom prst="rect">
                      <a:avLst/>
                    </a:prstGeom>
                    <a:noFill/>
                    <a:ln>
                      <a:noFill/>
                    </a:ln>
                    <a:extLst>
                      <a:ext uri="{53640926-AAD7-44D8-BBD7-CCE9431645EC}">
                        <a14:shadowObscured xmlns:a14="http://schemas.microsoft.com/office/drawing/2010/main"/>
                      </a:ext>
                    </a:extLst>
                  </pic:spPr>
                </pic:pic>
              </a:graphicData>
            </a:graphic>
          </wp:inline>
        </w:drawing>
      </w:r>
    </w:p>
    <w:p w:rsidR="00973BC8" w:rsidP="00973BC8" w:rsidRDefault="00973BC8" w14:paraId="53BEE76B" w14:textId="59E3779A">
      <w:pPr>
        <w:pStyle w:val="Caption"/>
        <w:jc w:val="both"/>
      </w:pPr>
      <w:bookmarkStart w:name="_Ref148785248" w:id="44"/>
      <w:r>
        <w:t xml:space="preserve">Figure </w:t>
      </w:r>
      <w:r w:rsidR="00F3529B">
        <w:fldChar w:fldCharType="begin"/>
      </w:r>
      <w:r w:rsidR="00F3529B">
        <w:instrText xml:space="preserve"> SEQ Figure \* ARABIC </w:instrText>
      </w:r>
      <w:r w:rsidR="00F3529B">
        <w:fldChar w:fldCharType="separate"/>
      </w:r>
      <w:r w:rsidR="006E18C7">
        <w:rPr>
          <w:noProof/>
        </w:rPr>
        <w:t>6</w:t>
      </w:r>
      <w:r w:rsidR="00F3529B">
        <w:rPr>
          <w:noProof/>
        </w:rPr>
        <w:fldChar w:fldCharType="end"/>
      </w:r>
      <w:bookmarkEnd w:id="44"/>
      <w:r>
        <w:t xml:space="preserve">.  </w:t>
      </w:r>
      <w:r w:rsidR="00D77E4F">
        <w:t xml:space="preserve">Coherence loss due to laser diode </w:t>
      </w:r>
      <w:r w:rsidR="00AA57BB">
        <w:t>linewidth</w:t>
      </w:r>
      <w:r w:rsidR="00C92FB4">
        <w:t xml:space="preserve">. For the 1330-nm band, the </w:t>
      </w:r>
      <w:r w:rsidR="00F01C5C">
        <w:t>zero</w:t>
      </w:r>
      <w:r w:rsidR="005E067E">
        <w:t>-</w:t>
      </w:r>
      <w:r w:rsidR="00F01C5C">
        <w:t xml:space="preserve">dispersion frequency is chosen to be 1322 nm, which </w:t>
      </w:r>
      <w:r w:rsidR="003726AD">
        <w:t xml:space="preserve">in combination with the minimum specified laser frequency, gives </w:t>
      </w:r>
      <w:r w:rsidR="005A02B8">
        <w:t>the maximum decoherence. ‘L” and ‘G’ refer to Lorentzian and Gaussian linewidths respectively.</w:t>
      </w:r>
    </w:p>
    <w:p w:rsidR="003D0D28" w:rsidP="00743782" w:rsidRDefault="003B50ED" w14:paraId="648EAB90" w14:textId="3E0E0163">
      <w:pPr>
        <w:pStyle w:val="BodyTextFirstIndent"/>
      </w:pPr>
      <w:r>
        <w:t>An implicit assumption is that the jitter in the laser frequency is</w:t>
      </w:r>
      <w:r w:rsidR="00A954DF">
        <w:t xml:space="preserve"> on time scales much shorter than the RF period</w:t>
      </w:r>
      <w:r w:rsidR="008B48B6">
        <w:t xml:space="preserve"> otherwise the effect would be to add phase noise to the demodulated signal</w:t>
      </w:r>
      <w:r w:rsidR="007A31D4">
        <w:t>. In general, the coherence time is the inverse of the linewidt</w:t>
      </w:r>
      <w:r w:rsidR="00983349">
        <w:t xml:space="preserve">h (e.g., </w:t>
      </w:r>
      <w:r w:rsidR="000F210F">
        <w:t>.</w:t>
      </w:r>
      <w:r w:rsidR="000F210F">
        <w:fldChar w:fldCharType="begin"/>
      </w:r>
      <w:r w:rsidR="00073CFA">
        <w:instrText xml:space="preserve"> ADDIN ZOTERO_ITEM CSL_CITATION {"citationID":"WEutUfGM","properties":{"formattedCitation":"[16]","plainCitation":"[16]","noteIndex":0},"citationItems":[{"id":1535,"uris":["http://zotero.org/users/local/Y5otwwE4/items/Q5CZU2VR"],"itemData":{"id":1535,"type":"report","genre":"Application Note","publisher":"TOPTICA Photonics AG","title":"12 Orders of Coherence Control","URL":"https://www.toptica.com/fileadmin/Editors_English/12_literature/01_quantum_technologies/toptica_12_orders_of_coherence_control.pdf#:~:text=In%20mathematical%20terms%2C%20linewidth%20and%20coherence%20length%20are,depending%20on%20the%20spectral%20profile%20of%20the%20laser.","accessed":{"date-parts":[["2023",10,21]]}}}],"schema":"https://github.com/citation-style-language/schema/raw/master/csl-citation.json"} </w:instrText>
      </w:r>
      <w:r w:rsidR="000F210F">
        <w:fldChar w:fldCharType="separate"/>
      </w:r>
      <w:r w:rsidRPr="00073CFA" w:rsidR="00073CFA">
        <w:rPr>
          <w:rFonts w:ascii="Times New Roman" w:hAnsi="Times New Roman"/>
        </w:rPr>
        <w:t>[16]</w:t>
      </w:r>
      <w:r w:rsidR="000F210F">
        <w:fldChar w:fldCharType="end"/>
      </w:r>
      <w:r w:rsidR="000F210F">
        <w:t>)</w:t>
      </w:r>
      <w:r w:rsidR="00CF4301">
        <w:t xml:space="preserve">, </w:t>
      </w:r>
      <w:r w:rsidR="00C5077E">
        <w:t>which is 125 GHz, justifying the assumption.</w:t>
      </w:r>
    </w:p>
    <w:p w:rsidR="00C5077E" w:rsidP="00BF13BD" w:rsidRDefault="004000D1" w14:paraId="374FB41D" w14:textId="4E48945C">
      <w:pPr>
        <w:pStyle w:val="Heading2"/>
      </w:pPr>
      <w:bookmarkStart w:name="_Toc148960924" w:id="45"/>
      <w:r>
        <w:t>Delay</w:t>
      </w:r>
      <w:r w:rsidR="00A20774">
        <w:t xml:space="preserve"> drift</w:t>
      </w:r>
      <w:bookmarkEnd w:id="45"/>
    </w:p>
    <w:p w:rsidRPr="000F6076" w:rsidR="00340741" w:rsidP="000F6076" w:rsidRDefault="00AE1AFA" w14:paraId="54E1E32A" w14:textId="351C12B4">
      <w:pPr>
        <w:pStyle w:val="BodyTextFirstIndent"/>
      </w:pPr>
      <w:r>
        <w:t xml:space="preserve">If the laser </w:t>
      </w:r>
      <w:r w:rsidR="00C01097">
        <w:t>wavelength changes by</w:t>
      </w:r>
      <w:r w:rsidR="003C17F1">
        <w:t xml:space="preserve"> </w:t>
      </w:r>
      <m:oMath>
        <m:r>
          <m:rPr>
            <m:sty m:val="p"/>
          </m:rPr>
          <w:rPr>
            <w:rFonts w:ascii="Cambria Math" w:hAnsi="Cambria Math"/>
          </w:rPr>
          <m:t>Δ</m:t>
        </m:r>
        <m:r>
          <w:rPr>
            <w:rFonts w:ascii="Cambria Math" w:hAnsi="Cambria Math"/>
          </w:rPr>
          <m:t>λ</m:t>
        </m:r>
      </m:oMath>
      <w:r w:rsidR="003C17F1">
        <w:t xml:space="preserve">, the </w:t>
      </w:r>
      <w:r w:rsidR="0074180A">
        <w:t xml:space="preserve">optical </w:t>
      </w:r>
      <w:r w:rsidR="007253D0">
        <w:t>delay will change by</w:t>
      </w:r>
    </w:p>
    <w:tbl>
      <w:tblPr>
        <w:tblStyle w:val="TableGrid"/>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00"/>
        <w:gridCol w:w="360"/>
      </w:tblGrid>
      <w:tr w:rsidRPr="008D63B3" w:rsidR="00340741" w14:paraId="174A856D" w14:textId="77777777">
        <w:tc>
          <w:tcPr>
            <w:tcW w:w="0" w:type="auto"/>
            <w:tcMar>
              <w:left w:w="0" w:type="dxa"/>
              <w:right w:w="0" w:type="dxa"/>
            </w:tcMar>
            <w:vAlign w:val="center"/>
          </w:tcPr>
          <w:p w:rsidRPr="008D63B3" w:rsidR="00340741" w:rsidRDefault="00340741" w14:paraId="725599B7" w14:textId="22E10691">
            <w:pPr>
              <w:pStyle w:val="Text"/>
              <w:spacing w:before="120" w:after="120"/>
              <w:ind w:firstLine="0"/>
            </w:pPr>
            <m:oMathPara>
              <m:oMath>
                <m:r>
                  <m:rPr>
                    <m:sty m:val="p"/>
                  </m:rPr>
                  <w:rPr>
                    <w:rFonts w:ascii="Cambria Math" w:hAnsi="Cambria Math"/>
                  </w:rPr>
                  <m:t xml:space="preserve">Δτ=λ Δλ d </m:t>
                </m:r>
                <m:r>
                  <w:rPr>
                    <w:rFonts w:ascii="Cambria Math" w:hAnsi="Cambria Math"/>
                  </w:rPr>
                  <m:t>D</m:t>
                </m:r>
                <m:d>
                  <m:dPr>
                    <m:ctrlPr>
                      <w:rPr>
                        <w:rFonts w:ascii="Cambria Math" w:hAnsi="Cambria Math"/>
                        <w:i/>
                      </w:rPr>
                    </m:ctrlPr>
                  </m:dPr>
                  <m:e>
                    <m:r>
                      <w:rPr>
                        <w:rFonts w:ascii="Cambria Math" w:hAnsi="Cambria Math"/>
                      </w:rPr>
                      <m:t>λ</m:t>
                    </m:r>
                  </m:e>
                </m:d>
                <m:r>
                  <w:rPr>
                    <w:rFonts w:ascii="Cambria Math" w:hAnsi="Cambria Math"/>
                  </w:rPr>
                  <m:t xml:space="preserve"> .</m:t>
                </m:r>
              </m:oMath>
            </m:oMathPara>
          </w:p>
        </w:tc>
        <w:tc>
          <w:tcPr>
            <w:tcW w:w="360" w:type="dxa"/>
            <w:tcMar>
              <w:left w:w="0" w:type="dxa"/>
              <w:right w:w="0" w:type="dxa"/>
            </w:tcMar>
            <w:vAlign w:val="center"/>
          </w:tcPr>
          <w:p w:rsidRPr="008D63B3" w:rsidR="00340741" w:rsidRDefault="00340741" w14:paraId="58F70368" w14:textId="0959954D">
            <w:pPr>
              <w:pStyle w:val="Text"/>
              <w:spacing w:before="120" w:after="120"/>
              <w:ind w:firstLine="0"/>
              <w:jc w:val="right"/>
            </w:pPr>
            <w:bookmarkStart w:name="_Ref148790828" w:id="46"/>
            <w:r w:rsidRPr="008D63B3">
              <w:t>(</w:t>
            </w:r>
            <w:r w:rsidR="00F3529B">
              <w:fldChar w:fldCharType="begin"/>
            </w:r>
            <w:r w:rsidR="00F3529B">
              <w:instrText xml:space="preserve"> SEQ Equation \* ARABIC </w:instrText>
            </w:r>
            <w:r w:rsidR="00F3529B">
              <w:fldChar w:fldCharType="separate"/>
            </w:r>
            <w:r w:rsidR="006E18C7">
              <w:rPr>
                <w:noProof/>
              </w:rPr>
              <w:t>13</w:t>
            </w:r>
            <w:r w:rsidR="00F3529B">
              <w:rPr>
                <w:noProof/>
              </w:rPr>
              <w:fldChar w:fldCharType="end"/>
            </w:r>
            <w:r w:rsidRPr="008D63B3">
              <w:t>)</w:t>
            </w:r>
            <w:bookmarkEnd w:id="46"/>
          </w:p>
        </w:tc>
      </w:tr>
    </w:tbl>
    <w:p w:rsidRPr="00804076" w:rsidR="00340741" w:rsidP="00F65324" w:rsidRDefault="00F65324" w14:paraId="0BA27BAD" w14:textId="5260B234">
      <w:pPr>
        <w:pStyle w:val="BodyTextFirstIndent"/>
        <w:ind w:firstLine="0"/>
        <w:rPr>
          <w:iCs/>
        </w:rPr>
      </w:pPr>
      <w:r>
        <w:rPr>
          <w:iCs/>
        </w:rPr>
        <w:t>As a</w:t>
      </w:r>
      <w:r w:rsidR="00D70950">
        <w:rPr>
          <w:iCs/>
        </w:rPr>
        <w:t xml:space="preserve">n indication of the effect, we take some 1310-nm laser diode </w:t>
      </w:r>
      <w:r w:rsidR="000B6D82">
        <w:rPr>
          <w:iCs/>
        </w:rPr>
        <w:t xml:space="preserve">frequency vs temperature measurements </w:t>
      </w:r>
      <w:r w:rsidR="000B6D82">
        <w:rPr>
          <w:iCs/>
        </w:rPr>
        <w:fldChar w:fldCharType="begin"/>
      </w:r>
      <w:r w:rsidR="00073CFA">
        <w:rPr>
          <w:iCs/>
        </w:rPr>
        <w:instrText xml:space="preserve"> ADDIN ZOTERO_ITEM CSL_CITATION {"citationID":"3D33fai2","properties":{"formattedCitation":"[13]","plainCitation":"[13]","noteIndex":0},"citationItems":[{"id":1531,"uris":["http://zotero.org/users/local/Y5otwwE4/items/YE47YJKE"],"itemData":{"id":1531,"type":"report","genre":"Memo, in prep","title":"LWA-352 laser driver design","author":[{"family":"Lamb","given":"J. W."}]}}],"schema":"https://github.com/citation-style-language/schema/raw/master/csl-citation.json"} </w:instrText>
      </w:r>
      <w:r w:rsidR="000B6D82">
        <w:rPr>
          <w:iCs/>
        </w:rPr>
        <w:fldChar w:fldCharType="separate"/>
      </w:r>
      <w:r w:rsidRPr="00073CFA" w:rsidR="00073CFA">
        <w:rPr>
          <w:rFonts w:ascii="Times New Roman" w:hAnsi="Times New Roman"/>
        </w:rPr>
        <w:t>[13]</w:t>
      </w:r>
      <w:r w:rsidR="000B6D82">
        <w:rPr>
          <w:iCs/>
        </w:rPr>
        <w:fldChar w:fldCharType="end"/>
      </w:r>
      <w:r w:rsidR="00333D2C">
        <w:rPr>
          <w:iCs/>
        </w:rPr>
        <w:t xml:space="preserve"> </w:t>
      </w:r>
      <w:r w:rsidR="00B17063">
        <w:rPr>
          <w:iCs/>
        </w:rPr>
        <w:t xml:space="preserve">that yielded a drift of </w:t>
      </w:r>
      <w:r w:rsidR="00F870BB">
        <w:rPr>
          <w:iCs/>
        </w:rPr>
        <w:t>0.08 nm·K</w:t>
      </w:r>
      <w:r w:rsidRPr="00F870BB" w:rsidR="00F870BB">
        <w:rPr>
          <w:rFonts w:ascii="Calibri" w:hAnsi="Calibri" w:cs="Calibri"/>
          <w:iCs/>
          <w:vertAlign w:val="superscript"/>
        </w:rPr>
        <w:t>−</w:t>
      </w:r>
      <w:r w:rsidRPr="00F870BB" w:rsidR="00F870BB">
        <w:rPr>
          <w:iCs/>
          <w:vertAlign w:val="superscript"/>
        </w:rPr>
        <w:t>1</w:t>
      </w:r>
      <w:r w:rsidR="00865D77">
        <w:rPr>
          <w:iCs/>
        </w:rPr>
        <w:t xml:space="preserve">. Combined with </w:t>
      </w:r>
      <w:r w:rsidR="00865D77">
        <w:rPr>
          <w:iCs/>
        </w:rPr>
        <w:fldChar w:fldCharType="begin"/>
      </w:r>
      <w:r w:rsidR="00865D77">
        <w:rPr>
          <w:iCs/>
        </w:rPr>
        <w:instrText xml:space="preserve"> REF _Ref148790828 \h </w:instrText>
      </w:r>
      <w:r w:rsidR="00865D77">
        <w:rPr>
          <w:iCs/>
        </w:rPr>
      </w:r>
      <w:r w:rsidR="00865D77">
        <w:rPr>
          <w:iCs/>
        </w:rPr>
        <w:fldChar w:fldCharType="separate"/>
      </w:r>
      <w:r w:rsidRPr="008D63B3" w:rsidR="006E18C7">
        <w:t>(</w:t>
      </w:r>
      <w:r w:rsidR="006E18C7">
        <w:rPr>
          <w:noProof/>
        </w:rPr>
        <w:t>13</w:t>
      </w:r>
      <w:r w:rsidRPr="008D63B3" w:rsidR="006E18C7">
        <w:t>)</w:t>
      </w:r>
      <w:r w:rsidR="00865D77">
        <w:rPr>
          <w:iCs/>
        </w:rPr>
        <w:fldChar w:fldCharType="end"/>
      </w:r>
      <w:r w:rsidR="00865D77">
        <w:rPr>
          <w:iCs/>
        </w:rPr>
        <w:t xml:space="preserve"> we find a</w:t>
      </w:r>
      <w:r w:rsidR="00943FCE">
        <w:rPr>
          <w:iCs/>
        </w:rPr>
        <w:t xml:space="preserve"> delay sensitivity for a 25-km fiber of </w:t>
      </w:r>
      <w:r w:rsidR="000512E4">
        <w:rPr>
          <w:iCs/>
        </w:rPr>
        <w:t>~ 1 ns</w:t>
      </w:r>
      <w:r w:rsidR="00804076">
        <w:rPr>
          <w:iCs/>
        </w:rPr>
        <w:t>·</w:t>
      </w:r>
      <w:r w:rsidRPr="00804076" w:rsidR="00804076">
        <w:rPr>
          <w:iCs/>
        </w:rPr>
        <w:t xml:space="preserve"> </w:t>
      </w:r>
      <w:r w:rsidR="00804076">
        <w:rPr>
          <w:iCs/>
        </w:rPr>
        <w:t>K</w:t>
      </w:r>
      <w:r w:rsidRPr="00F870BB" w:rsidR="00804076">
        <w:rPr>
          <w:rFonts w:ascii="Calibri" w:hAnsi="Calibri" w:cs="Calibri"/>
          <w:iCs/>
          <w:vertAlign w:val="superscript"/>
        </w:rPr>
        <w:t>−</w:t>
      </w:r>
      <w:r w:rsidRPr="00F870BB" w:rsidR="00804076">
        <w:rPr>
          <w:iCs/>
          <w:vertAlign w:val="superscript"/>
        </w:rPr>
        <w:t>1</w:t>
      </w:r>
      <w:r w:rsidR="00804076">
        <w:rPr>
          <w:iCs/>
        </w:rPr>
        <w:t xml:space="preserve"> at 1310 nm, and ~ 1 ns·</w:t>
      </w:r>
      <w:r w:rsidRPr="00804076" w:rsidR="00804076">
        <w:rPr>
          <w:iCs/>
        </w:rPr>
        <w:t xml:space="preserve"> </w:t>
      </w:r>
      <w:r w:rsidR="00804076">
        <w:rPr>
          <w:iCs/>
        </w:rPr>
        <w:t>K</w:t>
      </w:r>
      <w:r w:rsidRPr="00F870BB" w:rsidR="00804076">
        <w:rPr>
          <w:rFonts w:ascii="Calibri" w:hAnsi="Calibri" w:cs="Calibri"/>
          <w:iCs/>
          <w:vertAlign w:val="superscript"/>
        </w:rPr>
        <w:t>−</w:t>
      </w:r>
      <w:r w:rsidRPr="00F870BB" w:rsidR="00804076">
        <w:rPr>
          <w:iCs/>
          <w:vertAlign w:val="superscript"/>
        </w:rPr>
        <w:t>1</w:t>
      </w:r>
      <w:r w:rsidR="00804076">
        <w:rPr>
          <w:iCs/>
        </w:rPr>
        <w:t xml:space="preserve"> at 1550 nm.</w:t>
      </w:r>
      <w:r w:rsidR="004000D1">
        <w:rPr>
          <w:iCs/>
        </w:rPr>
        <w:t xml:space="preserve"> </w:t>
      </w:r>
      <w:r w:rsidR="00760E00">
        <w:rPr>
          <w:iCs/>
        </w:rPr>
        <w:t xml:space="preserve">The sensitivity of the diodes selected for DSA-2000 will need to be evaluated in this light and </w:t>
      </w:r>
      <w:r w:rsidR="00983730">
        <w:rPr>
          <w:iCs/>
        </w:rPr>
        <w:t>measures taken to ensure that the rate of change of temperature is appropriately limited.</w:t>
      </w:r>
    </w:p>
    <w:sectPr w:rsidRPr="00804076" w:rsidR="00340741" w:rsidSect="00B52784">
      <w:headerReference w:type="default" r:id="rId32"/>
      <w:footerReference w:type="default" r:id="rId33"/>
      <w:pgSz w:w="12240" w:h="15840" w:orient="portrait"/>
      <w:pgMar w:top="2016" w:right="1440" w:bottom="72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B957FF" w:rsidP="00C471A1" w:rsidRDefault="00B957FF" w14:paraId="789155FC" w14:textId="77777777">
      <w:r>
        <w:separator/>
      </w:r>
    </w:p>
    <w:p w:rsidR="00B957FF" w:rsidRDefault="00B957FF" w14:paraId="7A9C9E9A" w14:textId="77777777"/>
    <w:p w:rsidR="00B957FF" w:rsidRDefault="00B957FF" w14:paraId="657D7619" w14:textId="77777777"/>
  </w:endnote>
  <w:endnote w:type="continuationSeparator" w:id="0">
    <w:p w:rsidR="00B957FF" w:rsidP="00C471A1" w:rsidRDefault="00B957FF" w14:paraId="460A0C7C" w14:textId="77777777">
      <w:r>
        <w:continuationSeparator/>
      </w:r>
    </w:p>
    <w:p w:rsidR="00B957FF" w:rsidRDefault="00B957FF" w14:paraId="0A8DCD4A" w14:textId="77777777"/>
    <w:p w:rsidR="00B957FF" w:rsidRDefault="00B957FF" w14:paraId="7D0933FF" w14:textId="77777777"/>
  </w:endnote>
  <w:endnote w:type="continuationNotice" w:id="1">
    <w:p w:rsidR="00B957FF" w:rsidRDefault="00B957FF" w14:paraId="1816909A"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C5B78" w:rsidRDefault="00CC5B78" w14:paraId="0B1DE86A"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B957FF" w:rsidP="00C471A1" w:rsidRDefault="00B957FF" w14:paraId="1C613E6C" w14:textId="77777777">
      <w:r>
        <w:separator/>
      </w:r>
    </w:p>
    <w:p w:rsidR="00B957FF" w:rsidRDefault="00B957FF" w14:paraId="59A483E8" w14:textId="77777777"/>
    <w:p w:rsidR="00B957FF" w:rsidRDefault="00B957FF" w14:paraId="176550D9" w14:textId="77777777"/>
  </w:footnote>
  <w:footnote w:type="continuationSeparator" w:id="0">
    <w:p w:rsidR="00B957FF" w:rsidP="00C471A1" w:rsidRDefault="00B957FF" w14:paraId="0B6930C3" w14:textId="77777777">
      <w:r>
        <w:continuationSeparator/>
      </w:r>
    </w:p>
    <w:p w:rsidR="00B957FF" w:rsidRDefault="00B957FF" w14:paraId="5D80683A" w14:textId="77777777"/>
    <w:p w:rsidR="00B957FF" w:rsidRDefault="00B957FF" w14:paraId="222B6C89" w14:textId="77777777"/>
  </w:footnote>
  <w:footnote w:type="continuationNotice" w:id="1">
    <w:p w:rsidR="00B957FF" w:rsidRDefault="00B957FF" w14:paraId="60F7216C" w14:textId="77777777"/>
  </w:footnote>
  <w:footnote w:id="2">
    <w:p w:rsidR="00110038" w:rsidRDefault="00110038" w14:paraId="045226D2" w14:textId="3F3CDAF5">
      <w:pPr>
        <w:pStyle w:val="FootnoteText"/>
      </w:pPr>
      <w:r>
        <w:rPr>
          <w:rStyle w:val="FootnoteReference"/>
        </w:rPr>
        <w:footnoteRef/>
      </w:r>
      <w:r>
        <w:t xml:space="preserve"> By convention, antennas and feeds are analyzed in transmission</w:t>
      </w:r>
      <w:r w:rsidR="00221873">
        <w:t>,</w:t>
      </w:r>
      <w:r>
        <w:t xml:space="preserve"> and reciprocity </w:t>
      </w:r>
      <w:r w:rsidR="00221873">
        <w:t xml:space="preserve">is </w:t>
      </w:r>
      <w:r>
        <w:t>invoked to derive the receiving characteristics.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tbl>
    <w:tblPr>
      <w:tblW w:w="9288" w:type="dxa"/>
      <w:tblBorders>
        <w:top w:val="single" w:color="auto" w:sz="8" w:space="0"/>
        <w:bottom w:val="single" w:color="auto" w:sz="8" w:space="0"/>
        <w:right w:val="single" w:color="auto" w:sz="8" w:space="0"/>
        <w:insideV w:val="single" w:color="auto" w:sz="8" w:space="0"/>
      </w:tblBorders>
      <w:tblLayout w:type="fixed"/>
      <w:tblLook w:val="0000" w:firstRow="0" w:lastRow="0" w:firstColumn="0" w:lastColumn="0" w:noHBand="0" w:noVBand="0"/>
    </w:tblPr>
    <w:tblGrid>
      <w:gridCol w:w="1545"/>
      <w:gridCol w:w="4604"/>
      <w:gridCol w:w="804"/>
      <w:gridCol w:w="2335"/>
    </w:tblGrid>
    <w:tr w:rsidR="00B57BC9" w:rsidTr="003F62D0" w14:paraId="25F18BC8" w14:textId="77777777">
      <w:trPr>
        <w:cantSplit/>
        <w:trHeight w:val="288"/>
      </w:trPr>
      <w:tc>
        <w:tcPr>
          <w:tcW w:w="1545" w:type="dxa"/>
          <w:vMerge w:val="restart"/>
          <w:tcBorders>
            <w:left w:val="single" w:color="auto" w:sz="8" w:space="0"/>
          </w:tcBorders>
          <w:tcMar>
            <w:top w:w="0" w:type="dxa"/>
            <w:left w:w="29" w:type="dxa"/>
            <w:bottom w:w="0" w:type="dxa"/>
            <w:right w:w="29" w:type="dxa"/>
          </w:tcMar>
          <w:vAlign w:val="center"/>
        </w:tcPr>
        <w:p w:rsidR="00574B86" w:rsidP="003F62D0" w:rsidRDefault="003F62D0" w14:paraId="1AA81109" w14:textId="77777777">
          <w:pPr>
            <w:pStyle w:val="Header"/>
            <w:tabs>
              <w:tab w:val="clear" w:pos="4320"/>
            </w:tabs>
            <w:jc w:val="center"/>
            <w:rPr>
              <w:rFonts w:ascii="Arial" w:hAnsi="Arial" w:cs="Arial"/>
              <w:b/>
              <w:smallCaps/>
              <w:sz w:val="28"/>
              <w:szCs w:val="28"/>
            </w:rPr>
          </w:pPr>
          <w:r>
            <w:rPr>
              <w:rFonts w:ascii="Arial" w:hAnsi="Arial" w:cs="Arial"/>
              <w:b/>
              <w:smallCaps/>
              <w:noProof/>
              <w:sz w:val="28"/>
              <w:szCs w:val="28"/>
            </w:rPr>
            <w:drawing>
              <wp:inline distT="0" distB="0" distL="0" distR="0" wp14:anchorId="7F34F403" wp14:editId="2D82186B">
                <wp:extent cx="944245" cy="128270"/>
                <wp:effectExtent l="0" t="0" r="8255" b="508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44245" cy="128270"/>
                        </a:xfrm>
                        <a:prstGeom prst="rect">
                          <a:avLst/>
                        </a:prstGeom>
                      </pic:spPr>
                    </pic:pic>
                  </a:graphicData>
                </a:graphic>
              </wp:inline>
            </w:drawing>
          </w:r>
        </w:p>
        <w:p w:rsidRPr="003F62D0" w:rsidR="003F62D0" w:rsidP="003F62D0" w:rsidRDefault="003F62D0" w14:paraId="3CA250F9" w14:textId="77777777">
          <w:pPr>
            <w:pStyle w:val="Header"/>
            <w:tabs>
              <w:tab w:val="clear" w:pos="4320"/>
            </w:tabs>
            <w:jc w:val="center"/>
            <w:rPr>
              <w:rFonts w:ascii="Arial" w:hAnsi="Arial" w:cs="Arial"/>
              <w:b/>
              <w:smallCaps/>
              <w:sz w:val="6"/>
              <w:szCs w:val="6"/>
            </w:rPr>
          </w:pPr>
        </w:p>
      </w:tc>
      <w:tc>
        <w:tcPr>
          <w:tcW w:w="4604" w:type="dxa"/>
          <w:vMerge w:val="restart"/>
          <w:vAlign w:val="center"/>
        </w:tcPr>
        <w:p w:rsidR="00C0380E" w:rsidP="00C0380E" w:rsidRDefault="00F3529B" w14:paraId="3A093DF8" w14:textId="668519C7">
          <w:pPr>
            <w:pStyle w:val="Header"/>
            <w:tabs>
              <w:tab w:val="clear" w:pos="4320"/>
            </w:tabs>
            <w:jc w:val="center"/>
          </w:pPr>
          <w:r>
            <w:fldChar w:fldCharType="begin"/>
          </w:r>
          <w:r>
            <w:instrText xml:space="preserve"> STYLEREF  "Document Number"  \* MERGEFORMAT </w:instrText>
          </w:r>
          <w:r>
            <w:fldChar w:fldCharType="separate"/>
          </w:r>
          <w:r w:rsidRPr="00DA65CC" w:rsidR="00DA65CC">
            <w:rPr>
              <w:b/>
              <w:bCs/>
              <w:noProof/>
            </w:rPr>
            <w:t>DSA-2000 Document No.</w:t>
          </w:r>
          <w:r w:rsidR="00DA65CC">
            <w:rPr>
              <w:noProof/>
            </w:rPr>
            <w:t xml:space="preserve"> 00034</w:t>
          </w:r>
          <w:r>
            <w:rPr>
              <w:noProof/>
            </w:rPr>
            <w:fldChar w:fldCharType="end"/>
          </w:r>
        </w:p>
        <w:p w:rsidR="00C0380E" w:rsidP="00C0380E" w:rsidRDefault="00F3529B" w14:paraId="0F9B20F3" w14:textId="3D70E914">
          <w:pPr>
            <w:pStyle w:val="Header"/>
            <w:jc w:val="center"/>
            <w:rPr>
              <w:noProof/>
            </w:rPr>
          </w:pPr>
          <w:r>
            <w:fldChar w:fldCharType="begin"/>
          </w:r>
          <w:r>
            <w:instrText xml:space="preserve"> STYLEREF  Title  \* MERGEFORMAT </w:instrText>
          </w:r>
          <w:r>
            <w:fldChar w:fldCharType="separate"/>
          </w:r>
          <w:r w:rsidR="00DA65CC">
            <w:rPr>
              <w:noProof/>
            </w:rPr>
            <w:t>Analog Signal Path Design Document</w:t>
          </w:r>
          <w:r>
            <w:rPr>
              <w:noProof/>
            </w:rPr>
            <w:fldChar w:fldCharType="end"/>
          </w:r>
        </w:p>
        <w:p w:rsidR="004D6761" w:rsidP="00C0380E" w:rsidRDefault="00213E4C" w14:paraId="4D4BB330" w14:textId="1708E9AB">
          <w:pPr>
            <w:pStyle w:val="Header"/>
            <w:jc w:val="center"/>
          </w:pPr>
          <w:r>
            <w:rPr>
              <w:rFonts w:cstheme="minorHAnsi"/>
            </w:rPr>
            <w:fldChar w:fldCharType="begin"/>
          </w:r>
          <w:r>
            <w:rPr>
              <w:rFonts w:cstheme="minorHAnsi"/>
            </w:rPr>
            <w:instrText xml:space="preserve"> STYLEREF  "WBS Level 2 Abbr"  \* MERGEFORMAT </w:instrText>
          </w:r>
          <w:r>
            <w:rPr>
              <w:rFonts w:cstheme="minorHAnsi"/>
            </w:rPr>
            <w:fldChar w:fldCharType="separate"/>
          </w:r>
          <w:r w:rsidR="00DA65CC">
            <w:rPr>
              <w:rFonts w:cstheme="minorHAnsi"/>
              <w:noProof/>
            </w:rPr>
            <w:t>ASP</w:t>
          </w:r>
          <w:r>
            <w:rPr>
              <w:rFonts w:cstheme="minorHAnsi"/>
            </w:rPr>
            <w:fldChar w:fldCharType="end"/>
          </w:r>
          <w:r w:rsidR="004D6761">
            <w:rPr>
              <w:rFonts w:cstheme="minorHAnsi"/>
            </w:rPr>
            <w:t>–</w:t>
          </w:r>
          <w:r>
            <w:rPr>
              <w:rFonts w:cstheme="minorHAnsi"/>
            </w:rPr>
            <w:fldChar w:fldCharType="begin"/>
          </w:r>
          <w:r>
            <w:rPr>
              <w:rFonts w:cstheme="minorHAnsi"/>
            </w:rPr>
            <w:instrText xml:space="preserve"> STYLEREF  "Document Type Abbr"  \* MERGEFORMAT </w:instrText>
          </w:r>
          <w:r>
            <w:rPr>
              <w:rFonts w:cstheme="minorHAnsi"/>
            </w:rPr>
            <w:fldChar w:fldCharType="separate"/>
          </w:r>
          <w:r w:rsidR="00DA65CC">
            <w:rPr>
              <w:rFonts w:cstheme="minorHAnsi"/>
              <w:noProof/>
            </w:rPr>
            <w:t>DES</w:t>
          </w:r>
          <w:r>
            <w:rPr>
              <w:rFonts w:cstheme="minorHAnsi"/>
            </w:rPr>
            <w:fldChar w:fldCharType="end"/>
          </w:r>
        </w:p>
      </w:tc>
      <w:tc>
        <w:tcPr>
          <w:tcW w:w="804" w:type="dxa"/>
          <w:tcBorders>
            <w:right w:val="nil"/>
          </w:tcBorders>
          <w:tcMar>
            <w:left w:w="115" w:type="dxa"/>
            <w:right w:w="0" w:type="dxa"/>
          </w:tcMar>
          <w:vAlign w:val="center"/>
        </w:tcPr>
        <w:p w:rsidR="00C0380E" w:rsidP="00C0380E" w:rsidRDefault="00C0380E" w14:paraId="6C261905" w14:textId="77777777">
          <w:pPr>
            <w:pStyle w:val="Header"/>
            <w:jc w:val="right"/>
          </w:pPr>
          <w:r>
            <w:t xml:space="preserve">Version: </w:t>
          </w:r>
        </w:p>
      </w:tc>
      <w:tc>
        <w:tcPr>
          <w:tcW w:w="2335" w:type="dxa"/>
          <w:tcBorders>
            <w:left w:val="nil"/>
          </w:tcBorders>
          <w:vAlign w:val="center"/>
        </w:tcPr>
        <w:p w:rsidR="00C0380E" w:rsidP="00C0380E" w:rsidRDefault="00F3529B" w14:paraId="0C9AB3D4" w14:textId="2CB0115D">
          <w:pPr>
            <w:pStyle w:val="Header"/>
          </w:pPr>
          <w:r>
            <w:fldChar w:fldCharType="begin"/>
          </w:r>
          <w:r>
            <w:instrText xml:space="preserve"> STYLEREF  "Version"  \* MERGEFORMAT </w:instrText>
          </w:r>
          <w:r>
            <w:fldChar w:fldCharType="separate"/>
          </w:r>
          <w:r w:rsidR="00DA65CC">
            <w:rPr>
              <w:noProof/>
            </w:rPr>
            <w:t>1</w:t>
          </w:r>
          <w:r>
            <w:rPr>
              <w:noProof/>
            </w:rPr>
            <w:fldChar w:fldCharType="end"/>
          </w:r>
        </w:p>
      </w:tc>
    </w:tr>
    <w:tr w:rsidR="00B57BC9" w:rsidTr="005704FE" w14:paraId="5EB6614F" w14:textId="77777777">
      <w:trPr>
        <w:cantSplit/>
        <w:trHeight w:val="288"/>
      </w:trPr>
      <w:tc>
        <w:tcPr>
          <w:tcW w:w="1545" w:type="dxa"/>
          <w:vMerge/>
          <w:tcBorders>
            <w:left w:val="single" w:color="auto" w:sz="8" w:space="0"/>
          </w:tcBorders>
        </w:tcPr>
        <w:p w:rsidR="00C0380E" w:rsidP="00C0380E" w:rsidRDefault="00C0380E" w14:paraId="3E8C413C" w14:textId="77777777">
          <w:pPr>
            <w:pStyle w:val="Header"/>
            <w:jc w:val="center"/>
          </w:pPr>
        </w:p>
      </w:tc>
      <w:tc>
        <w:tcPr>
          <w:tcW w:w="4604" w:type="dxa"/>
          <w:vMerge/>
        </w:tcPr>
        <w:p w:rsidR="00C0380E" w:rsidP="00C0380E" w:rsidRDefault="00C0380E" w14:paraId="25AF82E0" w14:textId="77777777">
          <w:pPr>
            <w:pStyle w:val="Header"/>
            <w:jc w:val="center"/>
          </w:pPr>
        </w:p>
      </w:tc>
      <w:tc>
        <w:tcPr>
          <w:tcW w:w="804" w:type="dxa"/>
          <w:tcBorders>
            <w:right w:val="nil"/>
          </w:tcBorders>
          <w:tcMar>
            <w:left w:w="115" w:type="dxa"/>
            <w:right w:w="0" w:type="dxa"/>
          </w:tcMar>
          <w:vAlign w:val="center"/>
        </w:tcPr>
        <w:p w:rsidR="00C0380E" w:rsidP="00C0380E" w:rsidRDefault="00C0380E" w14:paraId="593C8A50" w14:textId="77777777">
          <w:pPr>
            <w:pStyle w:val="Header"/>
            <w:jc w:val="right"/>
          </w:pPr>
          <w:r>
            <w:t>Date:</w:t>
          </w:r>
        </w:p>
      </w:tc>
      <w:tc>
        <w:tcPr>
          <w:tcW w:w="2335" w:type="dxa"/>
          <w:tcBorders>
            <w:left w:val="nil"/>
          </w:tcBorders>
          <w:vAlign w:val="center"/>
        </w:tcPr>
        <w:p w:rsidR="00C0380E" w:rsidP="00C0380E" w:rsidRDefault="00F3529B" w14:paraId="02930F16" w14:textId="2CB46A00">
          <w:pPr>
            <w:pStyle w:val="Header"/>
          </w:pPr>
          <w:r>
            <w:fldChar w:fldCharType="begin"/>
          </w:r>
          <w:r>
            <w:instrText xml:space="preserve"> STYLEREF  "Version Date"  \* MERGEFORMAT </w:instrText>
          </w:r>
          <w:r>
            <w:fldChar w:fldCharType="separate"/>
          </w:r>
          <w:r w:rsidR="00DA65CC">
            <w:rPr>
              <w:noProof/>
            </w:rPr>
            <w:t>2023-10-23</w:t>
          </w:r>
          <w:r>
            <w:rPr>
              <w:noProof/>
            </w:rPr>
            <w:fldChar w:fldCharType="end"/>
          </w:r>
        </w:p>
      </w:tc>
    </w:tr>
    <w:tr w:rsidR="00B57BC9" w:rsidTr="005704FE" w14:paraId="7EEE7128" w14:textId="77777777">
      <w:trPr>
        <w:cantSplit/>
        <w:trHeight w:val="288"/>
      </w:trPr>
      <w:tc>
        <w:tcPr>
          <w:tcW w:w="1545" w:type="dxa"/>
          <w:vMerge/>
          <w:tcBorders>
            <w:left w:val="single" w:color="auto" w:sz="8" w:space="0"/>
          </w:tcBorders>
        </w:tcPr>
        <w:p w:rsidR="00C0380E" w:rsidP="00C0380E" w:rsidRDefault="00C0380E" w14:paraId="15BFF4E3" w14:textId="77777777">
          <w:pPr>
            <w:pStyle w:val="Header"/>
            <w:jc w:val="center"/>
          </w:pPr>
        </w:p>
      </w:tc>
      <w:tc>
        <w:tcPr>
          <w:tcW w:w="4604" w:type="dxa"/>
          <w:vMerge/>
        </w:tcPr>
        <w:p w:rsidR="00C0380E" w:rsidP="00C0380E" w:rsidRDefault="00C0380E" w14:paraId="00226323" w14:textId="77777777">
          <w:pPr>
            <w:pStyle w:val="Header"/>
            <w:jc w:val="center"/>
          </w:pPr>
        </w:p>
      </w:tc>
      <w:tc>
        <w:tcPr>
          <w:tcW w:w="804" w:type="dxa"/>
          <w:tcBorders>
            <w:right w:val="nil"/>
          </w:tcBorders>
          <w:tcMar>
            <w:left w:w="115" w:type="dxa"/>
            <w:right w:w="0" w:type="dxa"/>
          </w:tcMar>
          <w:vAlign w:val="center"/>
        </w:tcPr>
        <w:p w:rsidR="00C0380E" w:rsidP="00C0380E" w:rsidRDefault="00C0380E" w14:paraId="4241F1CF" w14:textId="77777777">
          <w:pPr>
            <w:pStyle w:val="Header"/>
            <w:jc w:val="right"/>
          </w:pPr>
          <w:r>
            <w:t>Page:</w:t>
          </w:r>
        </w:p>
      </w:tc>
      <w:tc>
        <w:tcPr>
          <w:tcW w:w="2335" w:type="dxa"/>
          <w:tcBorders>
            <w:left w:val="nil"/>
          </w:tcBorders>
          <w:vAlign w:val="center"/>
        </w:tcPr>
        <w:p w:rsidR="00C0380E" w:rsidP="00C0380E" w:rsidRDefault="00C0380E" w14:paraId="76E65F99" w14:textId="77777777">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r>
            <w:rPr>
              <w:rStyle w:val="PageNumber"/>
            </w:rPr>
            <w:t>/</w:t>
          </w:r>
          <w:r>
            <w:rPr>
              <w:rStyle w:val="PageNumber"/>
            </w:rPr>
            <w:fldChar w:fldCharType="begin"/>
          </w:r>
          <w:r>
            <w:rPr>
              <w:rStyle w:val="PageNumber"/>
            </w:rPr>
            <w:instrText xml:space="preserve"> NUMPAGES </w:instrText>
          </w:r>
          <w:r>
            <w:rPr>
              <w:rStyle w:val="PageNumber"/>
            </w:rPr>
            <w:fldChar w:fldCharType="separate"/>
          </w:r>
          <w:r>
            <w:rPr>
              <w:rStyle w:val="PageNumber"/>
            </w:rPr>
            <w:t>3</w:t>
          </w:r>
          <w:r>
            <w:rPr>
              <w:rStyle w:val="PageNumber"/>
            </w:rPr>
            <w:fldChar w:fldCharType="end"/>
          </w:r>
        </w:p>
      </w:tc>
    </w:tr>
  </w:tbl>
  <w:p w:rsidR="00C210CD" w:rsidRDefault="00C210CD" w14:paraId="1C78000C" w14:textId="777777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F"/>
    <w:multiLevelType w:val="singleLevel"/>
    <w:tmpl w:val="87006A4A"/>
    <w:lvl w:ilvl="0">
      <w:start w:val="1"/>
      <w:numFmt w:val="decimal"/>
      <w:pStyle w:val="ListNumber2"/>
      <w:lvlText w:val="%1."/>
      <w:lvlJc w:val="left"/>
      <w:pPr>
        <w:tabs>
          <w:tab w:val="num" w:pos="720"/>
        </w:tabs>
        <w:ind w:left="720" w:hanging="360"/>
      </w:pPr>
    </w:lvl>
  </w:abstractNum>
  <w:abstractNum w:abstractNumId="1" w15:restartNumberingAfterBreak="0">
    <w:nsid w:val="003A64B2"/>
    <w:multiLevelType w:val="multilevel"/>
    <w:tmpl w:val="9C7A61BA"/>
    <w:lvl w:ilvl="0">
      <w:start w:val="1"/>
      <w:numFmt w:val="bullet"/>
      <w:lvlText w:val="●"/>
      <w:lvlJc w:val="left"/>
      <w:pPr>
        <w:ind w:left="720" w:hanging="360"/>
      </w:pPr>
      <w:rPr>
        <w:rFonts w:hint="default" w:ascii="Times New Roman" w:hAnsi="Times New Roman" w:cs="Times New Roman"/>
      </w:rPr>
    </w:lvl>
    <w:lvl w:ilvl="1">
      <w:start w:val="1"/>
      <w:numFmt w:val="bullet"/>
      <w:lvlText w:val="o"/>
      <w:lvlJc w:val="left"/>
      <w:pPr>
        <w:ind w:left="1080" w:hanging="360"/>
      </w:pPr>
      <w:rPr>
        <w:rFonts w:hint="default" w:ascii="Courier New" w:hAnsi="Courier New" w:cs="Courier New"/>
      </w:rPr>
    </w:lvl>
    <w:lvl w:ilvl="2">
      <w:start w:val="1"/>
      <w:numFmt w:val="bullet"/>
      <w:lvlText w:val=""/>
      <w:lvlJc w:val="left"/>
      <w:pPr>
        <w:ind w:left="1440" w:hanging="360"/>
      </w:pPr>
      <w:rPr>
        <w:rFonts w:hint="default" w:ascii="Wingdings" w:hAnsi="Wingdings"/>
      </w:rPr>
    </w:lvl>
    <w:lvl w:ilvl="3">
      <w:start w:val="1"/>
      <w:numFmt w:val="bullet"/>
      <w:lvlText w:val=""/>
      <w:lvlJc w:val="left"/>
      <w:pPr>
        <w:ind w:left="1800" w:hanging="360"/>
      </w:pPr>
      <w:rPr>
        <w:rFonts w:hint="default" w:ascii="Symbol" w:hAnsi="Symbol"/>
      </w:rPr>
    </w:lvl>
    <w:lvl w:ilvl="4">
      <w:start w:val="1"/>
      <w:numFmt w:val="bullet"/>
      <w:lvlText w:val="o"/>
      <w:lvlJc w:val="left"/>
      <w:pPr>
        <w:ind w:left="2160" w:hanging="360"/>
      </w:pPr>
      <w:rPr>
        <w:rFonts w:hint="default" w:ascii="Courier New" w:hAnsi="Courier New" w:cs="Courier New"/>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Symbol" w:hAnsi="Symbol"/>
      </w:rPr>
    </w:lvl>
    <w:lvl w:ilvl="7">
      <w:start w:val="1"/>
      <w:numFmt w:val="bullet"/>
      <w:lvlText w:val="o"/>
      <w:lvlJc w:val="left"/>
      <w:pPr>
        <w:ind w:left="3240" w:hanging="360"/>
      </w:pPr>
      <w:rPr>
        <w:rFonts w:hint="default" w:ascii="Courier New" w:hAnsi="Courier New" w:cs="Courier New"/>
      </w:rPr>
    </w:lvl>
    <w:lvl w:ilvl="8">
      <w:start w:val="1"/>
      <w:numFmt w:val="bullet"/>
      <w:lvlText w:val=""/>
      <w:lvlJc w:val="left"/>
      <w:pPr>
        <w:ind w:left="3600" w:hanging="360"/>
      </w:pPr>
      <w:rPr>
        <w:rFonts w:hint="default" w:ascii="Wingdings" w:hAnsi="Wingdings"/>
      </w:rPr>
    </w:lvl>
  </w:abstractNum>
  <w:abstractNum w:abstractNumId="2" w15:restartNumberingAfterBreak="0">
    <w:nsid w:val="00B9635B"/>
    <w:multiLevelType w:val="multilevel"/>
    <w:tmpl w:val="6F9C502A"/>
    <w:numStyleLink w:val="BulletList"/>
  </w:abstractNum>
  <w:abstractNum w:abstractNumId="3" w15:restartNumberingAfterBreak="0">
    <w:nsid w:val="00E326DB"/>
    <w:multiLevelType w:val="multilevel"/>
    <w:tmpl w:val="0B040BD2"/>
    <w:name w:val="RequirementsList"/>
    <w:lvl w:ilvl="0">
      <w:start w:val="1"/>
      <w:numFmt w:val="decimal"/>
      <w:pStyle w:val="Requirement1"/>
      <w:lvlText w:val="[R-%1]"/>
      <w:lvlJc w:val="right"/>
      <w:pPr>
        <w:tabs>
          <w:tab w:val="num" w:pos="1440"/>
        </w:tabs>
        <w:ind w:left="1440" w:hanging="144"/>
      </w:pPr>
      <w:rPr>
        <w:rFonts w:hint="default" w:asciiTheme="minorHAnsi" w:hAnsiTheme="minorHAnsi"/>
        <w:b/>
        <w:i w:val="0"/>
        <w:sz w:val="22"/>
      </w:rPr>
    </w:lvl>
    <w:lvl w:ilvl="1">
      <w:start w:val="1"/>
      <w:numFmt w:val="decimal"/>
      <w:pStyle w:val="Requirement2"/>
      <w:lvlText w:val="[R-%1.%2]"/>
      <w:lvlJc w:val="right"/>
      <w:pPr>
        <w:tabs>
          <w:tab w:val="num" w:pos="1440"/>
        </w:tabs>
        <w:ind w:left="1440" w:hanging="144"/>
      </w:pPr>
      <w:rPr>
        <w:rFonts w:hint="default" w:asciiTheme="minorHAnsi" w:hAnsiTheme="minorHAnsi"/>
        <w:b/>
        <w:i w:val="0"/>
        <w:sz w:val="22"/>
      </w:rPr>
    </w:lvl>
    <w:lvl w:ilvl="2">
      <w:start w:val="1"/>
      <w:numFmt w:val="decimal"/>
      <w:pStyle w:val="Requirement3"/>
      <w:lvlText w:val="[R-%1.%2.%3]"/>
      <w:lvlJc w:val="right"/>
      <w:pPr>
        <w:tabs>
          <w:tab w:val="num" w:pos="1440"/>
        </w:tabs>
        <w:ind w:left="1440" w:hanging="144"/>
      </w:pPr>
      <w:rPr>
        <w:rFonts w:hint="default" w:asciiTheme="minorHAnsi" w:hAnsiTheme="minorHAnsi"/>
        <w:b/>
        <w:i w:val="0"/>
        <w:sz w:val="22"/>
      </w:rPr>
    </w:lvl>
    <w:lvl w:ilvl="3">
      <w:start w:val="1"/>
      <w:numFmt w:val="none"/>
      <w:lvlRestart w:val="1"/>
      <w:suff w:val="nothing"/>
      <w:lvlText w:val=""/>
      <w:lvlJc w:val="left"/>
      <w:pPr>
        <w:ind w:left="1440" w:hanging="144"/>
      </w:pPr>
      <w:rPr>
        <w:rFonts w:hint="default" w:asciiTheme="majorHAnsi" w:hAnsiTheme="majorHAnsi"/>
        <w:b w:val="0"/>
        <w:i/>
        <w:sz w:val="22"/>
      </w:rPr>
    </w:lvl>
    <w:lvl w:ilvl="4">
      <w:start w:val="1"/>
      <w:numFmt w:val="none"/>
      <w:lvlRestart w:val="2"/>
      <w:suff w:val="space"/>
      <w:lvlText w:val=""/>
      <w:lvlJc w:val="left"/>
      <w:pPr>
        <w:ind w:left="1440" w:hanging="144"/>
      </w:pPr>
      <w:rPr>
        <w:rFonts w:hint="default" w:asciiTheme="majorHAnsi" w:hAnsiTheme="majorHAnsi"/>
        <w:b/>
        <w:i w:val="0"/>
      </w:rPr>
    </w:lvl>
    <w:lvl w:ilvl="5">
      <w:start w:val="1"/>
      <w:numFmt w:val="none"/>
      <w:lvlRestart w:val="3"/>
      <w:suff w:val="space"/>
      <w:lvlText w:val=""/>
      <w:lvlJc w:val="left"/>
      <w:pPr>
        <w:ind w:left="1440" w:hanging="144"/>
      </w:pPr>
      <w:rPr>
        <w:rFonts w:hint="default" w:asciiTheme="majorHAnsi" w:hAnsiTheme="majorHAnsi"/>
        <w:b/>
        <w:i w:val="0"/>
      </w:rPr>
    </w:lvl>
    <w:lvl w:ilvl="6">
      <w:start w:val="1"/>
      <w:numFmt w:val="none"/>
      <w:lvlRestart w:val="4"/>
      <w:suff w:val="space"/>
      <w:lvlText w:val=""/>
      <w:lvlJc w:val="left"/>
      <w:pPr>
        <w:ind w:left="1440" w:hanging="144"/>
      </w:pPr>
      <w:rPr>
        <w:rFonts w:hint="default"/>
        <w:b/>
        <w:i w:val="0"/>
      </w:rPr>
    </w:lvl>
    <w:lvl w:ilvl="7">
      <w:start w:val="1"/>
      <w:numFmt w:val="none"/>
      <w:lvlRestart w:val="2"/>
      <w:suff w:val="space"/>
      <w:lvlText w:val=""/>
      <w:lvlJc w:val="left"/>
      <w:pPr>
        <w:ind w:left="1440" w:hanging="144"/>
      </w:pPr>
      <w:rPr>
        <w:rFonts w:hint="default"/>
        <w:b/>
        <w:i w:val="0"/>
      </w:rPr>
    </w:lvl>
    <w:lvl w:ilvl="8">
      <w:start w:val="1"/>
      <w:numFmt w:val="none"/>
      <w:lvlRestart w:val="2"/>
      <w:suff w:val="space"/>
      <w:lvlText w:val=""/>
      <w:lvlJc w:val="left"/>
      <w:pPr>
        <w:ind w:left="1440" w:hanging="144"/>
      </w:pPr>
      <w:rPr>
        <w:rFonts w:hint="default" w:ascii="Times New Roman" w:hAnsi="Times New Roman"/>
        <w:b/>
        <w:i w:val="0"/>
        <w:sz w:val="22"/>
      </w:rPr>
    </w:lvl>
  </w:abstractNum>
  <w:abstractNum w:abstractNumId="4" w15:restartNumberingAfterBreak="0">
    <w:nsid w:val="16B25769"/>
    <w:multiLevelType w:val="multilevel"/>
    <w:tmpl w:val="9B4C466E"/>
    <w:name w:val="Numbered List"/>
    <w:styleLink w:val="NumberedList"/>
    <w:lvl w:ilvl="0">
      <w:start w:val="1"/>
      <w:numFmt w:val="decimal"/>
      <w:lvlText w:val="%1."/>
      <w:lvlJc w:val="left"/>
      <w:pPr>
        <w:ind w:left="720" w:hanging="360"/>
      </w:pPr>
      <w:rPr>
        <w:rFonts w:hint="default" w:asciiTheme="minorHAnsi" w:hAnsiTheme="minorHAnsi"/>
      </w:rPr>
    </w:lvl>
    <w:lvl w:ilvl="1">
      <w:start w:val="1"/>
      <w:numFmt w:val="lowerLetter"/>
      <w:lvlText w:val="%2."/>
      <w:lvlJc w:val="left"/>
      <w:pPr>
        <w:ind w:left="1080" w:hanging="360"/>
      </w:pPr>
      <w:rPr>
        <w:rFonts w:hint="default" w:asciiTheme="minorHAnsi" w:hAnsiTheme="minorHAnsi"/>
      </w:rPr>
    </w:lvl>
    <w:lvl w:ilvl="2">
      <w:start w:val="1"/>
      <w:numFmt w:val="lowerRoman"/>
      <w:lvlText w:val="%3."/>
      <w:lvlJc w:val="left"/>
      <w:pPr>
        <w:ind w:left="1440" w:hanging="360"/>
      </w:pPr>
      <w:rPr>
        <w:rFonts w:hint="default" w:asciiTheme="minorHAnsi" w:hAnsiTheme="minorHAnsi"/>
      </w:rPr>
    </w:lvl>
    <w:lvl w:ilvl="3">
      <w:start w:val="1"/>
      <w:numFmt w:val="decimal"/>
      <w:lvlText w:val="%4."/>
      <w:lvlJc w:val="left"/>
      <w:pPr>
        <w:ind w:left="1800" w:hanging="360"/>
      </w:pPr>
      <w:rPr>
        <w:rFonts w:hint="default" w:asciiTheme="minorHAnsi" w:hAnsiTheme="minorHAnsi"/>
        <w:b w:val="0"/>
        <w:i/>
      </w:rPr>
    </w:lvl>
    <w:lvl w:ilvl="4">
      <w:start w:val="1"/>
      <w:numFmt w:val="lowerLetter"/>
      <w:lvlText w:val="%5"/>
      <w:lvlJc w:val="left"/>
      <w:pPr>
        <w:ind w:left="2160" w:hanging="360"/>
      </w:pPr>
      <w:rPr>
        <w:rFonts w:hint="default" w:asciiTheme="minorHAnsi" w:hAnsiTheme="minorHAnsi"/>
        <w:b w:val="0"/>
        <w:i/>
      </w:rPr>
    </w:lvl>
    <w:lvl w:ilvl="5">
      <w:start w:val="1"/>
      <w:numFmt w:val="lowerRoman"/>
      <w:lvlText w:val="%6"/>
      <w:lvlJc w:val="left"/>
      <w:pPr>
        <w:ind w:left="2520" w:hanging="360"/>
      </w:pPr>
      <w:rPr>
        <w:rFonts w:hint="default" w:asciiTheme="minorHAnsi" w:hAnsiTheme="minorHAnsi"/>
        <w:b w:val="0"/>
        <w:i/>
      </w:rPr>
    </w:lvl>
    <w:lvl w:ilvl="6">
      <w:start w:val="1"/>
      <w:numFmt w:val="none"/>
      <w:lvlText w:val=""/>
      <w:lvlJc w:val="left"/>
      <w:pPr>
        <w:ind w:left="2880" w:hanging="360"/>
      </w:pPr>
      <w:rPr>
        <w:rFonts w:hint="default"/>
      </w:rPr>
    </w:lvl>
    <w:lvl w:ilvl="7">
      <w:start w:val="1"/>
      <w:numFmt w:val="none"/>
      <w:lvlText w:val=""/>
      <w:lvlJc w:val="left"/>
      <w:pPr>
        <w:ind w:left="3240" w:hanging="360"/>
      </w:pPr>
      <w:rPr>
        <w:rFonts w:hint="default"/>
      </w:rPr>
    </w:lvl>
    <w:lvl w:ilvl="8">
      <w:start w:val="1"/>
      <w:numFmt w:val="none"/>
      <w:lvlText w:val=""/>
      <w:lvlJc w:val="left"/>
      <w:pPr>
        <w:ind w:left="3600" w:hanging="360"/>
      </w:pPr>
      <w:rPr>
        <w:rFonts w:hint="default"/>
      </w:rPr>
    </w:lvl>
  </w:abstractNum>
  <w:abstractNum w:abstractNumId="5" w15:restartNumberingAfterBreak="0">
    <w:nsid w:val="2316454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4353908"/>
    <w:multiLevelType w:val="multilevel"/>
    <w:tmpl w:val="64E2C5AA"/>
    <w:lvl w:ilvl="0">
      <w:start w:val="1"/>
      <w:numFmt w:val="bullet"/>
      <w:lvlText w:val=""/>
      <w:lvlJc w:val="left"/>
      <w:pPr>
        <w:ind w:left="720" w:hanging="360"/>
      </w:pPr>
      <w:rPr>
        <w:rFonts w:hint="default" w:ascii="Symbol" w:hAnsi="Symbol"/>
      </w:rPr>
    </w:lvl>
    <w:lvl w:ilvl="1">
      <w:start w:val="1"/>
      <w:numFmt w:val="bullet"/>
      <w:lvlText w:val="o"/>
      <w:lvlJc w:val="left"/>
      <w:pPr>
        <w:ind w:left="1080" w:hanging="360"/>
      </w:pPr>
      <w:rPr>
        <w:rFonts w:hint="default" w:ascii="Courier New" w:hAnsi="Courier New" w:cs="Courier New"/>
      </w:rPr>
    </w:lvl>
    <w:lvl w:ilvl="2">
      <w:start w:val="1"/>
      <w:numFmt w:val="bullet"/>
      <w:lvlText w:val=""/>
      <w:lvlJc w:val="left"/>
      <w:pPr>
        <w:ind w:left="1440" w:hanging="360"/>
      </w:pPr>
      <w:rPr>
        <w:rFonts w:hint="default" w:ascii="Wingdings" w:hAnsi="Wingdings"/>
      </w:rPr>
    </w:lvl>
    <w:lvl w:ilvl="3">
      <w:start w:val="1"/>
      <w:numFmt w:val="bullet"/>
      <w:lvlText w:val=""/>
      <w:lvlJc w:val="left"/>
      <w:pPr>
        <w:ind w:left="1800" w:hanging="360"/>
      </w:pPr>
      <w:rPr>
        <w:rFonts w:hint="default" w:ascii="Symbol" w:hAnsi="Symbol"/>
      </w:rPr>
    </w:lvl>
    <w:lvl w:ilvl="4">
      <w:start w:val="1"/>
      <w:numFmt w:val="bullet"/>
      <w:lvlText w:val="o"/>
      <w:lvlJc w:val="left"/>
      <w:pPr>
        <w:ind w:left="2160" w:hanging="360"/>
      </w:pPr>
      <w:rPr>
        <w:rFonts w:hint="default" w:ascii="Courier New" w:hAnsi="Courier New" w:cs="Courier New"/>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Symbol" w:hAnsi="Symbol"/>
      </w:rPr>
    </w:lvl>
    <w:lvl w:ilvl="7">
      <w:start w:val="1"/>
      <w:numFmt w:val="bullet"/>
      <w:lvlText w:val="o"/>
      <w:lvlJc w:val="left"/>
      <w:pPr>
        <w:ind w:left="3240" w:hanging="360"/>
      </w:pPr>
      <w:rPr>
        <w:rFonts w:hint="default" w:ascii="Courier New" w:hAnsi="Courier New" w:cs="Courier New"/>
      </w:rPr>
    </w:lvl>
    <w:lvl w:ilvl="8">
      <w:start w:val="1"/>
      <w:numFmt w:val="bullet"/>
      <w:lvlText w:val=""/>
      <w:lvlJc w:val="left"/>
      <w:pPr>
        <w:ind w:left="3600" w:hanging="360"/>
      </w:pPr>
      <w:rPr>
        <w:rFonts w:hint="default" w:ascii="Wingdings" w:hAnsi="Wingdings"/>
      </w:rPr>
    </w:lvl>
  </w:abstractNum>
  <w:abstractNum w:abstractNumId="7" w15:restartNumberingAfterBreak="0">
    <w:nsid w:val="25666A7B"/>
    <w:multiLevelType w:val="hybridMultilevel"/>
    <w:tmpl w:val="A1C44A5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B2B551E"/>
    <w:multiLevelType w:val="multilevel"/>
    <w:tmpl w:val="64E2C5AA"/>
    <w:lvl w:ilvl="0">
      <w:start w:val="1"/>
      <w:numFmt w:val="bullet"/>
      <w:lvlText w:val=""/>
      <w:lvlJc w:val="left"/>
      <w:pPr>
        <w:ind w:left="720" w:hanging="360"/>
      </w:pPr>
      <w:rPr>
        <w:rFonts w:hint="default" w:ascii="Symbol" w:hAnsi="Symbol"/>
      </w:rPr>
    </w:lvl>
    <w:lvl w:ilvl="1">
      <w:start w:val="1"/>
      <w:numFmt w:val="bullet"/>
      <w:lvlText w:val="o"/>
      <w:lvlJc w:val="left"/>
      <w:pPr>
        <w:ind w:left="1080" w:hanging="360"/>
      </w:pPr>
      <w:rPr>
        <w:rFonts w:hint="default" w:ascii="Courier New" w:hAnsi="Courier New" w:cs="Courier New"/>
      </w:rPr>
    </w:lvl>
    <w:lvl w:ilvl="2">
      <w:start w:val="1"/>
      <w:numFmt w:val="bullet"/>
      <w:lvlText w:val=""/>
      <w:lvlJc w:val="left"/>
      <w:pPr>
        <w:ind w:left="1440" w:hanging="360"/>
      </w:pPr>
      <w:rPr>
        <w:rFonts w:hint="default" w:ascii="Wingdings" w:hAnsi="Wingdings"/>
      </w:rPr>
    </w:lvl>
    <w:lvl w:ilvl="3">
      <w:start w:val="1"/>
      <w:numFmt w:val="bullet"/>
      <w:lvlText w:val=""/>
      <w:lvlJc w:val="left"/>
      <w:pPr>
        <w:ind w:left="1800" w:hanging="360"/>
      </w:pPr>
      <w:rPr>
        <w:rFonts w:hint="default" w:ascii="Symbol" w:hAnsi="Symbol"/>
      </w:rPr>
    </w:lvl>
    <w:lvl w:ilvl="4">
      <w:start w:val="1"/>
      <w:numFmt w:val="bullet"/>
      <w:lvlText w:val="o"/>
      <w:lvlJc w:val="left"/>
      <w:pPr>
        <w:ind w:left="2160" w:hanging="360"/>
      </w:pPr>
      <w:rPr>
        <w:rFonts w:hint="default" w:ascii="Courier New" w:hAnsi="Courier New" w:cs="Courier New"/>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Symbol" w:hAnsi="Symbol"/>
      </w:rPr>
    </w:lvl>
    <w:lvl w:ilvl="7">
      <w:start w:val="1"/>
      <w:numFmt w:val="bullet"/>
      <w:lvlText w:val="o"/>
      <w:lvlJc w:val="left"/>
      <w:pPr>
        <w:ind w:left="3240" w:hanging="360"/>
      </w:pPr>
      <w:rPr>
        <w:rFonts w:hint="default" w:ascii="Courier New" w:hAnsi="Courier New" w:cs="Courier New"/>
      </w:rPr>
    </w:lvl>
    <w:lvl w:ilvl="8">
      <w:start w:val="1"/>
      <w:numFmt w:val="bullet"/>
      <w:lvlText w:val=""/>
      <w:lvlJc w:val="left"/>
      <w:pPr>
        <w:ind w:left="3600" w:hanging="360"/>
      </w:pPr>
      <w:rPr>
        <w:rFonts w:hint="default" w:ascii="Wingdings" w:hAnsi="Wingdings"/>
      </w:rPr>
    </w:lvl>
  </w:abstractNum>
  <w:abstractNum w:abstractNumId="9" w15:restartNumberingAfterBreak="0">
    <w:nsid w:val="2CA21130"/>
    <w:multiLevelType w:val="multilevel"/>
    <w:tmpl w:val="45183BF8"/>
    <w:name w:val="Bullet List"/>
    <w:lvl w:ilvl="0">
      <w:start w:val="1"/>
      <w:numFmt w:val="bullet"/>
      <w:lvlText w:val="●"/>
      <w:lvlJc w:val="left"/>
      <w:pPr>
        <w:ind w:left="720" w:hanging="360"/>
      </w:pPr>
      <w:rPr>
        <w:rFonts w:hint="default" w:ascii="Times New Roman" w:hAnsi="Times New Roman" w:cs="Times New Roman"/>
      </w:rPr>
    </w:lvl>
    <w:lvl w:ilvl="1">
      <w:start w:val="1"/>
      <w:numFmt w:val="bullet"/>
      <w:lvlText w:val="○"/>
      <w:lvlJc w:val="left"/>
      <w:pPr>
        <w:ind w:left="1080" w:hanging="360"/>
      </w:pPr>
      <w:rPr>
        <w:rFonts w:hint="default" w:ascii="Times New Roman" w:hAnsi="Times New Roman" w:cs="Times New Roman"/>
      </w:rPr>
    </w:lvl>
    <w:lvl w:ilvl="2">
      <w:start w:val="1"/>
      <w:numFmt w:val="bullet"/>
      <w:lvlText w:val="○"/>
      <w:lvlJc w:val="left"/>
      <w:pPr>
        <w:ind w:left="1440" w:hanging="360"/>
      </w:pPr>
      <w:rPr>
        <w:rFonts w:hint="default" w:ascii="Times New Roman" w:hAnsi="Times New Roman" w:cs="Times New Roman"/>
      </w:rPr>
    </w:lvl>
    <w:lvl w:ilvl="3">
      <w:start w:val="1"/>
      <w:numFmt w:val="bullet"/>
      <w:lvlText w:val="○"/>
      <w:lvlJc w:val="left"/>
      <w:pPr>
        <w:ind w:left="1800" w:hanging="360"/>
      </w:pPr>
      <w:rPr>
        <w:rFonts w:hint="default" w:ascii="Times New Roman" w:hAnsi="Times New Roman" w:cs="Times New Roman"/>
      </w:rPr>
    </w:lvl>
    <w:lvl w:ilvl="4">
      <w:start w:val="1"/>
      <w:numFmt w:val="bullet"/>
      <w:lvlText w:val="o"/>
      <w:lvlJc w:val="left"/>
      <w:pPr>
        <w:ind w:left="2160" w:hanging="360"/>
      </w:pPr>
      <w:rPr>
        <w:rFonts w:hint="default" w:ascii="Courier New" w:hAnsi="Courier New"/>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Symbol" w:hAnsi="Symbol"/>
      </w:rPr>
    </w:lvl>
    <w:lvl w:ilvl="7">
      <w:start w:val="1"/>
      <w:numFmt w:val="bullet"/>
      <w:lvlText w:val="o"/>
      <w:lvlJc w:val="left"/>
      <w:pPr>
        <w:ind w:left="3240" w:hanging="360"/>
      </w:pPr>
      <w:rPr>
        <w:rFonts w:hint="default" w:ascii="Courier New" w:hAnsi="Courier New" w:cs="Courier New"/>
      </w:rPr>
    </w:lvl>
    <w:lvl w:ilvl="8">
      <w:start w:val="1"/>
      <w:numFmt w:val="bullet"/>
      <w:lvlText w:val=""/>
      <w:lvlJc w:val="left"/>
      <w:pPr>
        <w:ind w:left="3600" w:hanging="360"/>
      </w:pPr>
      <w:rPr>
        <w:rFonts w:hint="default" w:ascii="Wingdings" w:hAnsi="Wingdings"/>
      </w:rPr>
    </w:lvl>
  </w:abstractNum>
  <w:abstractNum w:abstractNumId="10" w15:restartNumberingAfterBreak="0">
    <w:nsid w:val="3CA007BD"/>
    <w:multiLevelType w:val="multilevel"/>
    <w:tmpl w:val="64E2C5AA"/>
    <w:lvl w:ilvl="0">
      <w:start w:val="1"/>
      <w:numFmt w:val="bullet"/>
      <w:lvlText w:val=""/>
      <w:lvlJc w:val="left"/>
      <w:pPr>
        <w:ind w:left="720" w:hanging="360"/>
      </w:pPr>
      <w:rPr>
        <w:rFonts w:hint="default" w:ascii="Symbol" w:hAnsi="Symbol"/>
      </w:rPr>
    </w:lvl>
    <w:lvl w:ilvl="1">
      <w:start w:val="1"/>
      <w:numFmt w:val="bullet"/>
      <w:lvlText w:val="o"/>
      <w:lvlJc w:val="left"/>
      <w:pPr>
        <w:ind w:left="1080" w:hanging="360"/>
      </w:pPr>
      <w:rPr>
        <w:rFonts w:hint="default" w:ascii="Courier New" w:hAnsi="Courier New" w:cs="Courier New"/>
      </w:rPr>
    </w:lvl>
    <w:lvl w:ilvl="2">
      <w:start w:val="1"/>
      <w:numFmt w:val="bullet"/>
      <w:lvlText w:val=""/>
      <w:lvlJc w:val="left"/>
      <w:pPr>
        <w:ind w:left="1440" w:hanging="360"/>
      </w:pPr>
      <w:rPr>
        <w:rFonts w:hint="default" w:ascii="Wingdings" w:hAnsi="Wingdings"/>
      </w:rPr>
    </w:lvl>
    <w:lvl w:ilvl="3">
      <w:start w:val="1"/>
      <w:numFmt w:val="bullet"/>
      <w:lvlText w:val=""/>
      <w:lvlJc w:val="left"/>
      <w:pPr>
        <w:ind w:left="1800" w:hanging="360"/>
      </w:pPr>
      <w:rPr>
        <w:rFonts w:hint="default" w:ascii="Symbol" w:hAnsi="Symbol"/>
      </w:rPr>
    </w:lvl>
    <w:lvl w:ilvl="4">
      <w:start w:val="1"/>
      <w:numFmt w:val="bullet"/>
      <w:lvlText w:val="o"/>
      <w:lvlJc w:val="left"/>
      <w:pPr>
        <w:ind w:left="2160" w:hanging="360"/>
      </w:pPr>
      <w:rPr>
        <w:rFonts w:hint="default" w:ascii="Courier New" w:hAnsi="Courier New" w:cs="Courier New"/>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Symbol" w:hAnsi="Symbol"/>
      </w:rPr>
    </w:lvl>
    <w:lvl w:ilvl="7">
      <w:start w:val="1"/>
      <w:numFmt w:val="bullet"/>
      <w:lvlText w:val="o"/>
      <w:lvlJc w:val="left"/>
      <w:pPr>
        <w:ind w:left="3240" w:hanging="360"/>
      </w:pPr>
      <w:rPr>
        <w:rFonts w:hint="default" w:ascii="Courier New" w:hAnsi="Courier New" w:cs="Courier New"/>
      </w:rPr>
    </w:lvl>
    <w:lvl w:ilvl="8">
      <w:start w:val="1"/>
      <w:numFmt w:val="bullet"/>
      <w:lvlText w:val=""/>
      <w:lvlJc w:val="left"/>
      <w:pPr>
        <w:ind w:left="3600" w:hanging="360"/>
      </w:pPr>
      <w:rPr>
        <w:rFonts w:hint="default" w:ascii="Wingdings" w:hAnsi="Wingdings"/>
      </w:rPr>
    </w:lvl>
  </w:abstractNum>
  <w:abstractNum w:abstractNumId="11" w15:restartNumberingAfterBreak="0">
    <w:nsid w:val="44361B8D"/>
    <w:multiLevelType w:val="hybridMultilevel"/>
    <w:tmpl w:val="54AE28A4"/>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2" w15:restartNumberingAfterBreak="0">
    <w:nsid w:val="51EE6B57"/>
    <w:multiLevelType w:val="multilevel"/>
    <w:tmpl w:val="9B4C466E"/>
    <w:name w:val="Numbered List2"/>
    <w:numStyleLink w:val="NumberedList"/>
  </w:abstractNum>
  <w:abstractNum w:abstractNumId="13" w15:restartNumberingAfterBreak="0">
    <w:nsid w:val="56610B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6AE24BF"/>
    <w:multiLevelType w:val="hybridMultilevel"/>
    <w:tmpl w:val="C18EDF60"/>
    <w:lvl w:ilvl="0" w:tplc="908CD838">
      <w:start w:val="1"/>
      <w:numFmt w:val="bullet"/>
      <w:lvlText w:val=""/>
      <w:lvlJc w:val="left"/>
      <w:pPr>
        <w:ind w:left="2880" w:hanging="360"/>
      </w:pPr>
      <w:rPr>
        <w:rFonts w:hint="default" w:ascii="Wingdings" w:hAnsi="Wingdings"/>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5" w15:restartNumberingAfterBreak="0">
    <w:nsid w:val="57686A2E"/>
    <w:multiLevelType w:val="multilevel"/>
    <w:tmpl w:val="1B2AA10E"/>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648"/>
        </w:tabs>
        <w:ind w:left="0" w:firstLine="0"/>
      </w:pPr>
      <w:rPr>
        <w:rFonts w:hint="default"/>
      </w:rPr>
    </w:lvl>
    <w:lvl w:ilvl="2">
      <w:start w:val="1"/>
      <w:numFmt w:val="decimal"/>
      <w:lvlText w:val="%1.%2.%3"/>
      <w:lvlJc w:val="left"/>
      <w:pPr>
        <w:tabs>
          <w:tab w:val="num" w:pos="936"/>
        </w:tabs>
        <w:ind w:left="720" w:hanging="720"/>
      </w:pPr>
      <w:rPr>
        <w:rFonts w:hint="default"/>
      </w:rPr>
    </w:lvl>
    <w:lvl w:ilvl="3">
      <w:start w:val="1"/>
      <w:numFmt w:val="decimal"/>
      <w:lvlText w:val="%1.%2.%3.%4"/>
      <w:lvlJc w:val="left"/>
      <w:pPr>
        <w:tabs>
          <w:tab w:val="num" w:pos="1224"/>
        </w:tabs>
        <w:ind w:left="720" w:hanging="720"/>
      </w:pPr>
      <w:rPr>
        <w:rFonts w:hint="default"/>
      </w:rPr>
    </w:lvl>
    <w:lvl w:ilvl="4">
      <w:start w:val="1"/>
      <w:numFmt w:val="decimal"/>
      <w:lvlText w:val="%1.%2.%3.%4.%5"/>
      <w:lvlJc w:val="left"/>
      <w:pPr>
        <w:tabs>
          <w:tab w:val="num" w:pos="1512"/>
        </w:tabs>
        <w:ind w:left="1008" w:hanging="1008"/>
      </w:pPr>
      <w:rPr>
        <w:rFonts w:hint="default"/>
      </w:rPr>
    </w:lvl>
    <w:lvl w:ilvl="5">
      <w:start w:val="1"/>
      <w:numFmt w:val="decimal"/>
      <w:lvlText w:val="%1.%2.%3.%4.%5.%6"/>
      <w:lvlJc w:val="left"/>
      <w:pPr>
        <w:tabs>
          <w:tab w:val="num" w:pos="1800"/>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5AFA03AD"/>
    <w:multiLevelType w:val="multilevel"/>
    <w:tmpl w:val="A442E8DC"/>
    <w:lvl w:ilvl="0">
      <w:start w:val="1"/>
      <w:numFmt w:val="bullet"/>
      <w:lvlText w:val="●"/>
      <w:lvlJc w:val="left"/>
      <w:pPr>
        <w:ind w:left="720" w:hanging="360"/>
      </w:pPr>
      <w:rPr>
        <w:rFonts w:hint="default" w:ascii="Times New Roman" w:hAnsi="Times New Roman" w:cs="Times New Roman"/>
      </w:rPr>
    </w:lvl>
    <w:lvl w:ilvl="1">
      <w:start w:val="1"/>
      <w:numFmt w:val="bullet"/>
      <w:lvlText w:val="o"/>
      <w:lvlJc w:val="left"/>
      <w:pPr>
        <w:ind w:left="1080" w:hanging="360"/>
      </w:pPr>
      <w:rPr>
        <w:rFonts w:hint="default" w:ascii="Courier New" w:hAnsi="Courier New" w:cs="Courier New"/>
      </w:rPr>
    </w:lvl>
    <w:lvl w:ilvl="2">
      <w:start w:val="1"/>
      <w:numFmt w:val="bullet"/>
      <w:lvlText w:val=""/>
      <w:lvlJc w:val="left"/>
      <w:pPr>
        <w:ind w:left="1440" w:hanging="360"/>
      </w:pPr>
      <w:rPr>
        <w:rFonts w:hint="default" w:ascii="Wingdings" w:hAnsi="Wingdings"/>
      </w:rPr>
    </w:lvl>
    <w:lvl w:ilvl="3">
      <w:start w:val="1"/>
      <w:numFmt w:val="bullet"/>
      <w:lvlText w:val=""/>
      <w:lvlJc w:val="left"/>
      <w:pPr>
        <w:ind w:left="1800" w:hanging="360"/>
      </w:pPr>
      <w:rPr>
        <w:rFonts w:hint="default" w:ascii="Symbol" w:hAnsi="Symbol"/>
      </w:rPr>
    </w:lvl>
    <w:lvl w:ilvl="4">
      <w:start w:val="1"/>
      <w:numFmt w:val="bullet"/>
      <w:lvlText w:val="o"/>
      <w:lvlJc w:val="left"/>
      <w:pPr>
        <w:ind w:left="2160" w:hanging="360"/>
      </w:pPr>
      <w:rPr>
        <w:rFonts w:hint="default" w:ascii="Courier New" w:hAnsi="Courier New" w:cs="Courier New"/>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Symbol" w:hAnsi="Symbol"/>
      </w:rPr>
    </w:lvl>
    <w:lvl w:ilvl="7">
      <w:start w:val="1"/>
      <w:numFmt w:val="bullet"/>
      <w:lvlText w:val="o"/>
      <w:lvlJc w:val="left"/>
      <w:pPr>
        <w:ind w:left="3240" w:hanging="360"/>
      </w:pPr>
      <w:rPr>
        <w:rFonts w:hint="default" w:ascii="Courier New" w:hAnsi="Courier New" w:cs="Courier New"/>
      </w:rPr>
    </w:lvl>
    <w:lvl w:ilvl="8">
      <w:start w:val="1"/>
      <w:numFmt w:val="bullet"/>
      <w:lvlText w:val=""/>
      <w:lvlJc w:val="left"/>
      <w:pPr>
        <w:ind w:left="3600" w:hanging="360"/>
      </w:pPr>
      <w:rPr>
        <w:rFonts w:hint="default" w:ascii="Wingdings" w:hAnsi="Wingdings"/>
      </w:rPr>
    </w:lvl>
  </w:abstractNum>
  <w:abstractNum w:abstractNumId="17" w15:restartNumberingAfterBreak="0">
    <w:nsid w:val="609630CE"/>
    <w:multiLevelType w:val="multilevel"/>
    <w:tmpl w:val="6F9C502A"/>
    <w:styleLink w:val="BulletList"/>
    <w:lvl w:ilvl="0">
      <w:start w:val="1"/>
      <w:numFmt w:val="bullet"/>
      <w:lvlText w:val="●"/>
      <w:lvlJc w:val="left"/>
      <w:pPr>
        <w:ind w:left="720" w:hanging="360"/>
      </w:pPr>
      <w:rPr>
        <w:rFonts w:hint="default" w:ascii="Times New Roman" w:hAnsi="Times New Roman" w:cs="Times New Roman"/>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rPr>
    </w:lvl>
  </w:abstractNum>
  <w:abstractNum w:abstractNumId="18" w15:restartNumberingAfterBreak="0">
    <w:nsid w:val="651A63FC"/>
    <w:multiLevelType w:val="multilevel"/>
    <w:tmpl w:val="6F9C502A"/>
    <w:numStyleLink w:val="BulletList"/>
  </w:abstractNum>
  <w:abstractNum w:abstractNumId="19" w15:restartNumberingAfterBreak="0">
    <w:nsid w:val="6F1B3993"/>
    <w:multiLevelType w:val="multilevel"/>
    <w:tmpl w:val="E898C502"/>
    <w:name w:val="MainList"/>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720"/>
        </w:tabs>
        <w:ind w:left="720" w:hanging="720"/>
      </w:pPr>
      <w:rPr>
        <w:rFonts w:hint="default"/>
      </w:rPr>
    </w:lvl>
    <w:lvl w:ilvl="4">
      <w:start w:val="1"/>
      <w:numFmt w:val="decimal"/>
      <w:pStyle w:val="Heading5"/>
      <w:lvlText w:val="%1.%2.%3.%4.%5"/>
      <w:lvlJc w:val="left"/>
      <w:pPr>
        <w:tabs>
          <w:tab w:val="num" w:pos="720"/>
        </w:tabs>
        <w:ind w:left="720" w:hanging="720"/>
      </w:pPr>
      <w:rPr>
        <w:rFonts w:hint="default"/>
        <w:b w:val="0"/>
        <w:i w:val="0"/>
      </w:rPr>
    </w:lvl>
    <w:lvl w:ilvl="5">
      <w:start w:val="1"/>
      <w:numFmt w:val="decimal"/>
      <w:pStyle w:val="Heading6"/>
      <w:lvlText w:val="%1.%2.%3.%4.%5.%6"/>
      <w:lvlJc w:val="left"/>
      <w:pPr>
        <w:tabs>
          <w:tab w:val="num" w:pos="720"/>
        </w:tabs>
        <w:ind w:left="720" w:hanging="720"/>
      </w:pPr>
      <w:rPr>
        <w:rFonts w:hint="default"/>
      </w:rPr>
    </w:lvl>
    <w:lvl w:ilvl="6">
      <w:start w:val="1"/>
      <w:numFmt w:val="none"/>
      <w:suff w:val="space"/>
      <w:lvlText w:val=""/>
      <w:lvlJc w:val="left"/>
      <w:pPr>
        <w:ind w:left="720" w:hanging="720"/>
      </w:pPr>
      <w:rPr>
        <w:rFonts w:hint="default"/>
        <w:b/>
        <w:i w:val="0"/>
      </w:rPr>
    </w:lvl>
    <w:lvl w:ilvl="7">
      <w:start w:val="1"/>
      <w:numFmt w:val="none"/>
      <w:suff w:val="space"/>
      <w:lvlText w:val=""/>
      <w:lvlJc w:val="left"/>
      <w:pPr>
        <w:ind w:left="720" w:hanging="720"/>
      </w:pPr>
      <w:rPr>
        <w:rFonts w:hint="default"/>
        <w:b/>
        <w:i w:val="0"/>
      </w:rPr>
    </w:lvl>
    <w:lvl w:ilvl="8">
      <w:start w:val="1"/>
      <w:numFmt w:val="none"/>
      <w:suff w:val="space"/>
      <w:lvlText w:val=""/>
      <w:lvlJc w:val="left"/>
      <w:pPr>
        <w:ind w:left="720" w:hanging="720"/>
      </w:pPr>
      <w:rPr>
        <w:rFonts w:hint="default" w:ascii="Times New Roman" w:hAnsi="Times New Roman"/>
        <w:b/>
        <w:i w:val="0"/>
        <w:sz w:val="22"/>
      </w:rPr>
    </w:lvl>
  </w:abstractNum>
  <w:abstractNum w:abstractNumId="20" w15:restartNumberingAfterBreak="0">
    <w:nsid w:val="70AF3A97"/>
    <w:multiLevelType w:val="hybridMultilevel"/>
    <w:tmpl w:val="F3E078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549473E"/>
    <w:multiLevelType w:val="hybridMultilevel"/>
    <w:tmpl w:val="F1666EE0"/>
    <w:lvl w:ilvl="0" w:tplc="11BE2BF6">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hint="default" w:ascii="Courier New" w:hAnsi="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22" w15:restartNumberingAfterBreak="0">
    <w:nsid w:val="7D5C075E"/>
    <w:multiLevelType w:val="hybridMultilevel"/>
    <w:tmpl w:val="BCB4C642"/>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3" w15:restartNumberingAfterBreak="0">
    <w:nsid w:val="7F205466"/>
    <w:multiLevelType w:val="hybridMultilevel"/>
    <w:tmpl w:val="424CF23E"/>
    <w:lvl w:ilvl="0" w:tplc="908CD838">
      <w:start w:val="1"/>
      <w:numFmt w:val="bullet"/>
      <w:lvlText w:val=""/>
      <w:lvlJc w:val="left"/>
      <w:pPr>
        <w:ind w:left="25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25914884">
    <w:abstractNumId w:val="15"/>
  </w:num>
  <w:num w:numId="2" w16cid:durableId="1840656291">
    <w:abstractNumId w:val="21"/>
  </w:num>
  <w:num w:numId="3" w16cid:durableId="1171262158">
    <w:abstractNumId w:val="0"/>
  </w:num>
  <w:num w:numId="4" w16cid:durableId="881287768">
    <w:abstractNumId w:val="19"/>
  </w:num>
  <w:num w:numId="5" w16cid:durableId="254217967">
    <w:abstractNumId w:val="19"/>
  </w:num>
  <w:num w:numId="6" w16cid:durableId="559485136">
    <w:abstractNumId w:val="19"/>
  </w:num>
  <w:num w:numId="7" w16cid:durableId="1083724847">
    <w:abstractNumId w:val="19"/>
  </w:num>
  <w:num w:numId="8" w16cid:durableId="1492135976">
    <w:abstractNumId w:val="19"/>
  </w:num>
  <w:num w:numId="9" w16cid:durableId="452942445">
    <w:abstractNumId w:val="19"/>
  </w:num>
  <w:num w:numId="10" w16cid:durableId="963466492">
    <w:abstractNumId w:val="3"/>
  </w:num>
  <w:num w:numId="11" w16cid:durableId="96608718">
    <w:abstractNumId w:val="3"/>
  </w:num>
  <w:num w:numId="12" w16cid:durableId="147522960">
    <w:abstractNumId w:val="3"/>
  </w:num>
  <w:num w:numId="13" w16cid:durableId="328560387">
    <w:abstractNumId w:val="3"/>
  </w:num>
  <w:num w:numId="14" w16cid:durableId="1912351915">
    <w:abstractNumId w:val="3"/>
  </w:num>
  <w:num w:numId="15" w16cid:durableId="1169910203">
    <w:abstractNumId w:val="3"/>
  </w:num>
  <w:num w:numId="16" w16cid:durableId="2023700461">
    <w:abstractNumId w:val="3"/>
  </w:num>
  <w:num w:numId="17" w16cid:durableId="1131020873">
    <w:abstractNumId w:val="3"/>
  </w:num>
  <w:num w:numId="18" w16cid:durableId="1579707121">
    <w:abstractNumId w:val="3"/>
  </w:num>
  <w:num w:numId="19" w16cid:durableId="1946842656">
    <w:abstractNumId w:val="3"/>
  </w:num>
  <w:num w:numId="20" w16cid:durableId="124926990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578982026">
    <w:abstractNumId w:val="3"/>
  </w:num>
  <w:num w:numId="22" w16cid:durableId="785735794">
    <w:abstractNumId w:val="3"/>
  </w:num>
  <w:num w:numId="23" w16cid:durableId="924529414">
    <w:abstractNumId w:val="3"/>
  </w:num>
  <w:num w:numId="24" w16cid:durableId="1109852527">
    <w:abstractNumId w:val="6"/>
  </w:num>
  <w:num w:numId="25" w16cid:durableId="1230385674">
    <w:abstractNumId w:val="13"/>
  </w:num>
  <w:num w:numId="26" w16cid:durableId="108284523">
    <w:abstractNumId w:val="8"/>
  </w:num>
  <w:num w:numId="27" w16cid:durableId="1694915961">
    <w:abstractNumId w:val="7"/>
  </w:num>
  <w:num w:numId="28" w16cid:durableId="1049232225">
    <w:abstractNumId w:val="5"/>
  </w:num>
  <w:num w:numId="29" w16cid:durableId="1733849336">
    <w:abstractNumId w:val="4"/>
  </w:num>
  <w:num w:numId="30" w16cid:durableId="766117666">
    <w:abstractNumId w:val="12"/>
  </w:num>
  <w:num w:numId="31" w16cid:durableId="933517791">
    <w:abstractNumId w:val="23"/>
  </w:num>
  <w:num w:numId="32" w16cid:durableId="1349482108">
    <w:abstractNumId w:val="14"/>
  </w:num>
  <w:num w:numId="33" w16cid:durableId="804586817">
    <w:abstractNumId w:val="10"/>
  </w:num>
  <w:num w:numId="34" w16cid:durableId="40255238">
    <w:abstractNumId w:val="1"/>
  </w:num>
  <w:num w:numId="35" w16cid:durableId="1688174494">
    <w:abstractNumId w:val="9"/>
  </w:num>
  <w:num w:numId="36" w16cid:durableId="1488665569">
    <w:abstractNumId w:val="16"/>
  </w:num>
  <w:num w:numId="37" w16cid:durableId="1240409741">
    <w:abstractNumId w:val="17"/>
  </w:num>
  <w:num w:numId="38" w16cid:durableId="368384197">
    <w:abstractNumId w:val="18"/>
  </w:num>
  <w:num w:numId="39" w16cid:durableId="59057921">
    <w:abstractNumId w:val="22"/>
  </w:num>
  <w:num w:numId="40" w16cid:durableId="2058118033">
    <w:abstractNumId w:val="20"/>
  </w:num>
  <w:num w:numId="41" w16cid:durableId="315569073">
    <w:abstractNumId w:val="11"/>
  </w:num>
  <w:num w:numId="42" w16cid:durableId="2024742991">
    <w:abstractNumId w:val="2"/>
  </w:num>
  <w:numIdMacAtCleanup w:val="3"/>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30"/>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0"/>
  <w:trackRevisions w:val="false"/>
  <w:styleLockTheme/>
  <w:styleLockQFSet/>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varControlled" w:val="Yes!"/>
    <w:docVar w:name="varControlledDoc" w:val="No"/>
    <w:docVar w:name="varDate" w:val=" "/>
    <w:docVar w:name="varDocNum" w:val="XXXXX"/>
    <w:docVar w:name="varDoctITLE" w:val="&lt;Document title&gt;"/>
    <w:docVar w:name="varDocTypeAbbr" w:val="DES"/>
    <w:docVar w:name="varDocTypeName" w:val="Design Report"/>
    <w:docVar w:name="varFilename" w:val="D2k-XXXXX-ASP-DES ASP design v1"/>
    <w:docVar w:name="varTitle" w:val="ASP Design Document"/>
    <w:docVar w:name="varVersion" w:val="1"/>
    <w:docVar w:name="varWbsLevel2Abbr" w:val="ASP"/>
    <w:docVar w:name="varWbsLevel2Name" w:val="Analog Signal Path"/>
    <w:docVar w:name="varWDocTypeAbbr" w:val="nnn"/>
  </w:docVars>
  <w:rsids>
    <w:rsidRoot w:val="00511ADB"/>
    <w:rsid w:val="00001511"/>
    <w:rsid w:val="00001B83"/>
    <w:rsid w:val="00001FFE"/>
    <w:rsid w:val="00002A19"/>
    <w:rsid w:val="00002AFF"/>
    <w:rsid w:val="00003B0A"/>
    <w:rsid w:val="0001005D"/>
    <w:rsid w:val="000113EF"/>
    <w:rsid w:val="00011598"/>
    <w:rsid w:val="0001199E"/>
    <w:rsid w:val="00011F78"/>
    <w:rsid w:val="00012127"/>
    <w:rsid w:val="00012D1B"/>
    <w:rsid w:val="00013325"/>
    <w:rsid w:val="000136FA"/>
    <w:rsid w:val="00013B08"/>
    <w:rsid w:val="00014334"/>
    <w:rsid w:val="00015E9C"/>
    <w:rsid w:val="000164EE"/>
    <w:rsid w:val="00017430"/>
    <w:rsid w:val="0002072F"/>
    <w:rsid w:val="000215A2"/>
    <w:rsid w:val="00021C4E"/>
    <w:rsid w:val="00022077"/>
    <w:rsid w:val="00022507"/>
    <w:rsid w:val="000227B8"/>
    <w:rsid w:val="00023958"/>
    <w:rsid w:val="00023BB3"/>
    <w:rsid w:val="00023E79"/>
    <w:rsid w:val="00024C4D"/>
    <w:rsid w:val="00024E58"/>
    <w:rsid w:val="00024F4F"/>
    <w:rsid w:val="0002548B"/>
    <w:rsid w:val="00025606"/>
    <w:rsid w:val="00026D25"/>
    <w:rsid w:val="00027061"/>
    <w:rsid w:val="00027067"/>
    <w:rsid w:val="000276A5"/>
    <w:rsid w:val="00027C0F"/>
    <w:rsid w:val="00027F9B"/>
    <w:rsid w:val="00031B2C"/>
    <w:rsid w:val="00031C86"/>
    <w:rsid w:val="0003202E"/>
    <w:rsid w:val="000335D2"/>
    <w:rsid w:val="0003392E"/>
    <w:rsid w:val="00034524"/>
    <w:rsid w:val="00034531"/>
    <w:rsid w:val="00035558"/>
    <w:rsid w:val="00035B4D"/>
    <w:rsid w:val="000367DA"/>
    <w:rsid w:val="000368FF"/>
    <w:rsid w:val="00037806"/>
    <w:rsid w:val="00040DDE"/>
    <w:rsid w:val="000429D0"/>
    <w:rsid w:val="00043A81"/>
    <w:rsid w:val="00044565"/>
    <w:rsid w:val="000477AA"/>
    <w:rsid w:val="00051147"/>
    <w:rsid w:val="000512E4"/>
    <w:rsid w:val="000538E7"/>
    <w:rsid w:val="00053E4B"/>
    <w:rsid w:val="00054C4B"/>
    <w:rsid w:val="000559E4"/>
    <w:rsid w:val="00055A27"/>
    <w:rsid w:val="00055E29"/>
    <w:rsid w:val="0005658C"/>
    <w:rsid w:val="00056E92"/>
    <w:rsid w:val="00056F7F"/>
    <w:rsid w:val="00057772"/>
    <w:rsid w:val="0005784A"/>
    <w:rsid w:val="00057AAA"/>
    <w:rsid w:val="000605E6"/>
    <w:rsid w:val="00061781"/>
    <w:rsid w:val="00063E30"/>
    <w:rsid w:val="0006458E"/>
    <w:rsid w:val="000663D3"/>
    <w:rsid w:val="000665D2"/>
    <w:rsid w:val="00067263"/>
    <w:rsid w:val="0007091A"/>
    <w:rsid w:val="00072C91"/>
    <w:rsid w:val="00072D06"/>
    <w:rsid w:val="00073CFA"/>
    <w:rsid w:val="00074316"/>
    <w:rsid w:val="0007449E"/>
    <w:rsid w:val="00074D3E"/>
    <w:rsid w:val="000754E2"/>
    <w:rsid w:val="000755D7"/>
    <w:rsid w:val="00075EB2"/>
    <w:rsid w:val="00075EC6"/>
    <w:rsid w:val="00076D81"/>
    <w:rsid w:val="00077D8E"/>
    <w:rsid w:val="0008149F"/>
    <w:rsid w:val="000829BE"/>
    <w:rsid w:val="00082A98"/>
    <w:rsid w:val="000831E7"/>
    <w:rsid w:val="00083C1B"/>
    <w:rsid w:val="00083ECF"/>
    <w:rsid w:val="00085106"/>
    <w:rsid w:val="00085C05"/>
    <w:rsid w:val="00085F1C"/>
    <w:rsid w:val="00086644"/>
    <w:rsid w:val="000878CF"/>
    <w:rsid w:val="000900E3"/>
    <w:rsid w:val="00091A19"/>
    <w:rsid w:val="000922B9"/>
    <w:rsid w:val="00094B6D"/>
    <w:rsid w:val="000954AC"/>
    <w:rsid w:val="00095790"/>
    <w:rsid w:val="00095D90"/>
    <w:rsid w:val="00095E66"/>
    <w:rsid w:val="000967BF"/>
    <w:rsid w:val="00096AE5"/>
    <w:rsid w:val="00096AEA"/>
    <w:rsid w:val="0009789E"/>
    <w:rsid w:val="000A07E2"/>
    <w:rsid w:val="000A0960"/>
    <w:rsid w:val="000A0992"/>
    <w:rsid w:val="000A0F70"/>
    <w:rsid w:val="000A186E"/>
    <w:rsid w:val="000A3F92"/>
    <w:rsid w:val="000A4688"/>
    <w:rsid w:val="000A5357"/>
    <w:rsid w:val="000A57B9"/>
    <w:rsid w:val="000A5B9E"/>
    <w:rsid w:val="000A60E2"/>
    <w:rsid w:val="000A6208"/>
    <w:rsid w:val="000A7A8A"/>
    <w:rsid w:val="000B1365"/>
    <w:rsid w:val="000B1404"/>
    <w:rsid w:val="000B1620"/>
    <w:rsid w:val="000B2646"/>
    <w:rsid w:val="000B26D7"/>
    <w:rsid w:val="000B275A"/>
    <w:rsid w:val="000B2853"/>
    <w:rsid w:val="000B28D3"/>
    <w:rsid w:val="000B2AE3"/>
    <w:rsid w:val="000B2F26"/>
    <w:rsid w:val="000B2FE3"/>
    <w:rsid w:val="000B5C70"/>
    <w:rsid w:val="000B5E59"/>
    <w:rsid w:val="000B67D2"/>
    <w:rsid w:val="000B6D82"/>
    <w:rsid w:val="000B756B"/>
    <w:rsid w:val="000B7D1E"/>
    <w:rsid w:val="000C09BE"/>
    <w:rsid w:val="000C09DC"/>
    <w:rsid w:val="000C2129"/>
    <w:rsid w:val="000C2C97"/>
    <w:rsid w:val="000C30ED"/>
    <w:rsid w:val="000C5024"/>
    <w:rsid w:val="000C54B2"/>
    <w:rsid w:val="000C6063"/>
    <w:rsid w:val="000C63C1"/>
    <w:rsid w:val="000C6C92"/>
    <w:rsid w:val="000C6DA7"/>
    <w:rsid w:val="000C765E"/>
    <w:rsid w:val="000D00AB"/>
    <w:rsid w:val="000D02B4"/>
    <w:rsid w:val="000D1E4B"/>
    <w:rsid w:val="000D1F68"/>
    <w:rsid w:val="000D4221"/>
    <w:rsid w:val="000D4B15"/>
    <w:rsid w:val="000D4C4F"/>
    <w:rsid w:val="000D54E8"/>
    <w:rsid w:val="000D6329"/>
    <w:rsid w:val="000D6555"/>
    <w:rsid w:val="000D7DD8"/>
    <w:rsid w:val="000E0BE6"/>
    <w:rsid w:val="000E0C44"/>
    <w:rsid w:val="000E5531"/>
    <w:rsid w:val="000E72AF"/>
    <w:rsid w:val="000E78B9"/>
    <w:rsid w:val="000F0935"/>
    <w:rsid w:val="000F098D"/>
    <w:rsid w:val="000F0D95"/>
    <w:rsid w:val="000F210F"/>
    <w:rsid w:val="000F22E2"/>
    <w:rsid w:val="000F3B7D"/>
    <w:rsid w:val="000F41F8"/>
    <w:rsid w:val="000F43D0"/>
    <w:rsid w:val="000F4F5F"/>
    <w:rsid w:val="000F5731"/>
    <w:rsid w:val="000F6076"/>
    <w:rsid w:val="000F79A4"/>
    <w:rsid w:val="000F7D40"/>
    <w:rsid w:val="001002CF"/>
    <w:rsid w:val="001022AF"/>
    <w:rsid w:val="001024FE"/>
    <w:rsid w:val="00104684"/>
    <w:rsid w:val="00104863"/>
    <w:rsid w:val="001056FC"/>
    <w:rsid w:val="00105B3E"/>
    <w:rsid w:val="00105D79"/>
    <w:rsid w:val="00105F56"/>
    <w:rsid w:val="001064F7"/>
    <w:rsid w:val="001066A1"/>
    <w:rsid w:val="0010695F"/>
    <w:rsid w:val="00110038"/>
    <w:rsid w:val="0011072B"/>
    <w:rsid w:val="0011150B"/>
    <w:rsid w:val="0011153B"/>
    <w:rsid w:val="00112D6B"/>
    <w:rsid w:val="0011338C"/>
    <w:rsid w:val="00120093"/>
    <w:rsid w:val="00120C45"/>
    <w:rsid w:val="00121CDC"/>
    <w:rsid w:val="00121E15"/>
    <w:rsid w:val="001241F3"/>
    <w:rsid w:val="001244A3"/>
    <w:rsid w:val="0012487F"/>
    <w:rsid w:val="0012671A"/>
    <w:rsid w:val="00126D94"/>
    <w:rsid w:val="00132A18"/>
    <w:rsid w:val="00132A9B"/>
    <w:rsid w:val="00133293"/>
    <w:rsid w:val="00133974"/>
    <w:rsid w:val="00133A7C"/>
    <w:rsid w:val="00133B97"/>
    <w:rsid w:val="00136B03"/>
    <w:rsid w:val="00136C2D"/>
    <w:rsid w:val="00137279"/>
    <w:rsid w:val="00137EF1"/>
    <w:rsid w:val="001400CA"/>
    <w:rsid w:val="00140B8A"/>
    <w:rsid w:val="00141195"/>
    <w:rsid w:val="00141309"/>
    <w:rsid w:val="001414C9"/>
    <w:rsid w:val="00141A89"/>
    <w:rsid w:val="00142F3A"/>
    <w:rsid w:val="0014312C"/>
    <w:rsid w:val="00144C44"/>
    <w:rsid w:val="00144DF4"/>
    <w:rsid w:val="001451D1"/>
    <w:rsid w:val="0014724C"/>
    <w:rsid w:val="00150CB5"/>
    <w:rsid w:val="001514A9"/>
    <w:rsid w:val="00151E02"/>
    <w:rsid w:val="001547C8"/>
    <w:rsid w:val="00154813"/>
    <w:rsid w:val="00154A71"/>
    <w:rsid w:val="00155EC5"/>
    <w:rsid w:val="001566E6"/>
    <w:rsid w:val="00161AD6"/>
    <w:rsid w:val="001635FE"/>
    <w:rsid w:val="0016385E"/>
    <w:rsid w:val="00164372"/>
    <w:rsid w:val="001645DB"/>
    <w:rsid w:val="00164911"/>
    <w:rsid w:val="00164EF2"/>
    <w:rsid w:val="00165F3C"/>
    <w:rsid w:val="001671A7"/>
    <w:rsid w:val="0017030B"/>
    <w:rsid w:val="001717D3"/>
    <w:rsid w:val="0017249A"/>
    <w:rsid w:val="00172C97"/>
    <w:rsid w:val="00172FA1"/>
    <w:rsid w:val="001739F9"/>
    <w:rsid w:val="001740D8"/>
    <w:rsid w:val="00174804"/>
    <w:rsid w:val="00175139"/>
    <w:rsid w:val="0017537F"/>
    <w:rsid w:val="001755A8"/>
    <w:rsid w:val="001757BA"/>
    <w:rsid w:val="00176377"/>
    <w:rsid w:val="001763F9"/>
    <w:rsid w:val="001764C5"/>
    <w:rsid w:val="00176A58"/>
    <w:rsid w:val="00177042"/>
    <w:rsid w:val="00180935"/>
    <w:rsid w:val="001815DA"/>
    <w:rsid w:val="00181BD2"/>
    <w:rsid w:val="0018234E"/>
    <w:rsid w:val="001828F0"/>
    <w:rsid w:val="0018307F"/>
    <w:rsid w:val="001836AD"/>
    <w:rsid w:val="00184DD5"/>
    <w:rsid w:val="00185E5F"/>
    <w:rsid w:val="00186438"/>
    <w:rsid w:val="00190BD3"/>
    <w:rsid w:val="00191404"/>
    <w:rsid w:val="001927BE"/>
    <w:rsid w:val="00192961"/>
    <w:rsid w:val="00192BB4"/>
    <w:rsid w:val="00192C3B"/>
    <w:rsid w:val="00194CAA"/>
    <w:rsid w:val="001950D7"/>
    <w:rsid w:val="0019618B"/>
    <w:rsid w:val="0019637C"/>
    <w:rsid w:val="00196CB1"/>
    <w:rsid w:val="00197212"/>
    <w:rsid w:val="001976B4"/>
    <w:rsid w:val="001978A9"/>
    <w:rsid w:val="00197EB8"/>
    <w:rsid w:val="001A054B"/>
    <w:rsid w:val="001A0AE8"/>
    <w:rsid w:val="001A1B58"/>
    <w:rsid w:val="001A2324"/>
    <w:rsid w:val="001A237A"/>
    <w:rsid w:val="001A2543"/>
    <w:rsid w:val="001A38CB"/>
    <w:rsid w:val="001A51BE"/>
    <w:rsid w:val="001A79BD"/>
    <w:rsid w:val="001A7BED"/>
    <w:rsid w:val="001B04F9"/>
    <w:rsid w:val="001B1080"/>
    <w:rsid w:val="001B1DA3"/>
    <w:rsid w:val="001B2303"/>
    <w:rsid w:val="001B26CF"/>
    <w:rsid w:val="001B2788"/>
    <w:rsid w:val="001B3556"/>
    <w:rsid w:val="001B466D"/>
    <w:rsid w:val="001B6CA9"/>
    <w:rsid w:val="001B7425"/>
    <w:rsid w:val="001B76A9"/>
    <w:rsid w:val="001C1F2A"/>
    <w:rsid w:val="001C1F4C"/>
    <w:rsid w:val="001C2348"/>
    <w:rsid w:val="001C24F1"/>
    <w:rsid w:val="001C34D9"/>
    <w:rsid w:val="001C41B0"/>
    <w:rsid w:val="001C4685"/>
    <w:rsid w:val="001C47F1"/>
    <w:rsid w:val="001C4A36"/>
    <w:rsid w:val="001C72D2"/>
    <w:rsid w:val="001C73B6"/>
    <w:rsid w:val="001C749D"/>
    <w:rsid w:val="001D000A"/>
    <w:rsid w:val="001D0F43"/>
    <w:rsid w:val="001D1A44"/>
    <w:rsid w:val="001D1BC7"/>
    <w:rsid w:val="001D1CF2"/>
    <w:rsid w:val="001D3963"/>
    <w:rsid w:val="001D49B9"/>
    <w:rsid w:val="001D4C60"/>
    <w:rsid w:val="001D59A7"/>
    <w:rsid w:val="001D5F6B"/>
    <w:rsid w:val="001D6420"/>
    <w:rsid w:val="001D6580"/>
    <w:rsid w:val="001D6892"/>
    <w:rsid w:val="001D73ED"/>
    <w:rsid w:val="001D75B9"/>
    <w:rsid w:val="001E182B"/>
    <w:rsid w:val="001E1860"/>
    <w:rsid w:val="001E2C06"/>
    <w:rsid w:val="001E2CC1"/>
    <w:rsid w:val="001E3AF4"/>
    <w:rsid w:val="001E3F16"/>
    <w:rsid w:val="001E3F68"/>
    <w:rsid w:val="001E4457"/>
    <w:rsid w:val="001E468E"/>
    <w:rsid w:val="001E4F58"/>
    <w:rsid w:val="001E6126"/>
    <w:rsid w:val="001E74F4"/>
    <w:rsid w:val="001F0064"/>
    <w:rsid w:val="001F112F"/>
    <w:rsid w:val="001F15FC"/>
    <w:rsid w:val="001F286B"/>
    <w:rsid w:val="001F2A1C"/>
    <w:rsid w:val="001F3378"/>
    <w:rsid w:val="001F3A5D"/>
    <w:rsid w:val="001F4BBC"/>
    <w:rsid w:val="001F610B"/>
    <w:rsid w:val="001F617A"/>
    <w:rsid w:val="001F7A76"/>
    <w:rsid w:val="002004F3"/>
    <w:rsid w:val="0020074C"/>
    <w:rsid w:val="00200EA0"/>
    <w:rsid w:val="00201667"/>
    <w:rsid w:val="0020277E"/>
    <w:rsid w:val="00203FD2"/>
    <w:rsid w:val="002044F0"/>
    <w:rsid w:val="00204D1F"/>
    <w:rsid w:val="00204DDA"/>
    <w:rsid w:val="00204F73"/>
    <w:rsid w:val="00205052"/>
    <w:rsid w:val="002055CB"/>
    <w:rsid w:val="00206BD2"/>
    <w:rsid w:val="00207896"/>
    <w:rsid w:val="00210923"/>
    <w:rsid w:val="00213D17"/>
    <w:rsid w:val="00213E4C"/>
    <w:rsid w:val="00213F8D"/>
    <w:rsid w:val="002142E4"/>
    <w:rsid w:val="0021555F"/>
    <w:rsid w:val="00216391"/>
    <w:rsid w:val="002169EF"/>
    <w:rsid w:val="00220E09"/>
    <w:rsid w:val="00221873"/>
    <w:rsid w:val="00222736"/>
    <w:rsid w:val="002237B1"/>
    <w:rsid w:val="00224327"/>
    <w:rsid w:val="002244F7"/>
    <w:rsid w:val="00224619"/>
    <w:rsid w:val="00225EDA"/>
    <w:rsid w:val="00225F40"/>
    <w:rsid w:val="00226DCA"/>
    <w:rsid w:val="00227ED6"/>
    <w:rsid w:val="0023051A"/>
    <w:rsid w:val="0023072D"/>
    <w:rsid w:val="00231FCC"/>
    <w:rsid w:val="002330CD"/>
    <w:rsid w:val="00233370"/>
    <w:rsid w:val="00233B3D"/>
    <w:rsid w:val="00233B78"/>
    <w:rsid w:val="0023545A"/>
    <w:rsid w:val="0023571B"/>
    <w:rsid w:val="002366B9"/>
    <w:rsid w:val="002410D0"/>
    <w:rsid w:val="002431CC"/>
    <w:rsid w:val="00243A92"/>
    <w:rsid w:val="00245447"/>
    <w:rsid w:val="002456E6"/>
    <w:rsid w:val="00245757"/>
    <w:rsid w:val="0024732C"/>
    <w:rsid w:val="0024749D"/>
    <w:rsid w:val="00251887"/>
    <w:rsid w:val="00251EF0"/>
    <w:rsid w:val="00252752"/>
    <w:rsid w:val="002532C8"/>
    <w:rsid w:val="002543DA"/>
    <w:rsid w:val="00254761"/>
    <w:rsid w:val="00254E3E"/>
    <w:rsid w:val="0025584C"/>
    <w:rsid w:val="00255874"/>
    <w:rsid w:val="0025588D"/>
    <w:rsid w:val="002562F0"/>
    <w:rsid w:val="0025672E"/>
    <w:rsid w:val="0026412E"/>
    <w:rsid w:val="002648F2"/>
    <w:rsid w:val="00264A12"/>
    <w:rsid w:val="00266F69"/>
    <w:rsid w:val="00267C6F"/>
    <w:rsid w:val="002711D5"/>
    <w:rsid w:val="0027180E"/>
    <w:rsid w:val="00272B56"/>
    <w:rsid w:val="00272FCD"/>
    <w:rsid w:val="00274C6C"/>
    <w:rsid w:val="0027767B"/>
    <w:rsid w:val="00277A07"/>
    <w:rsid w:val="00277F18"/>
    <w:rsid w:val="00280134"/>
    <w:rsid w:val="00280B5B"/>
    <w:rsid w:val="00280D2F"/>
    <w:rsid w:val="00282673"/>
    <w:rsid w:val="00282922"/>
    <w:rsid w:val="00283121"/>
    <w:rsid w:val="002837D7"/>
    <w:rsid w:val="00283AA5"/>
    <w:rsid w:val="00283BA1"/>
    <w:rsid w:val="0028420A"/>
    <w:rsid w:val="00284C16"/>
    <w:rsid w:val="00286AB1"/>
    <w:rsid w:val="00287352"/>
    <w:rsid w:val="002907AF"/>
    <w:rsid w:val="002912F6"/>
    <w:rsid w:val="00292195"/>
    <w:rsid w:val="00293C48"/>
    <w:rsid w:val="0029438A"/>
    <w:rsid w:val="00296FBE"/>
    <w:rsid w:val="00297C0C"/>
    <w:rsid w:val="002A101D"/>
    <w:rsid w:val="002A163C"/>
    <w:rsid w:val="002A2CAC"/>
    <w:rsid w:val="002A3EB4"/>
    <w:rsid w:val="002A4041"/>
    <w:rsid w:val="002A4B6B"/>
    <w:rsid w:val="002A625D"/>
    <w:rsid w:val="002A6377"/>
    <w:rsid w:val="002A7855"/>
    <w:rsid w:val="002B25EC"/>
    <w:rsid w:val="002B32ED"/>
    <w:rsid w:val="002B3C1A"/>
    <w:rsid w:val="002B437B"/>
    <w:rsid w:val="002B4812"/>
    <w:rsid w:val="002B5524"/>
    <w:rsid w:val="002B6852"/>
    <w:rsid w:val="002B7670"/>
    <w:rsid w:val="002B7BCC"/>
    <w:rsid w:val="002C0452"/>
    <w:rsid w:val="002C06AE"/>
    <w:rsid w:val="002C08DD"/>
    <w:rsid w:val="002C177E"/>
    <w:rsid w:val="002C1E51"/>
    <w:rsid w:val="002C2877"/>
    <w:rsid w:val="002C3E69"/>
    <w:rsid w:val="002C3F22"/>
    <w:rsid w:val="002C71A0"/>
    <w:rsid w:val="002C78BA"/>
    <w:rsid w:val="002C7C60"/>
    <w:rsid w:val="002D0961"/>
    <w:rsid w:val="002D09CF"/>
    <w:rsid w:val="002D14BB"/>
    <w:rsid w:val="002D21BF"/>
    <w:rsid w:val="002D3942"/>
    <w:rsid w:val="002D3EA4"/>
    <w:rsid w:val="002D4192"/>
    <w:rsid w:val="002D5326"/>
    <w:rsid w:val="002D5539"/>
    <w:rsid w:val="002D6176"/>
    <w:rsid w:val="002D63A9"/>
    <w:rsid w:val="002D73BA"/>
    <w:rsid w:val="002D7AEC"/>
    <w:rsid w:val="002D7CE2"/>
    <w:rsid w:val="002E0EE1"/>
    <w:rsid w:val="002E26A6"/>
    <w:rsid w:val="002E2946"/>
    <w:rsid w:val="002E2E31"/>
    <w:rsid w:val="002E3734"/>
    <w:rsid w:val="002E3C8B"/>
    <w:rsid w:val="002E3D5C"/>
    <w:rsid w:val="002E4028"/>
    <w:rsid w:val="002E527F"/>
    <w:rsid w:val="002E6989"/>
    <w:rsid w:val="002E725B"/>
    <w:rsid w:val="002E7944"/>
    <w:rsid w:val="002E7F20"/>
    <w:rsid w:val="002F167C"/>
    <w:rsid w:val="002F17C2"/>
    <w:rsid w:val="002F25C5"/>
    <w:rsid w:val="002F341A"/>
    <w:rsid w:val="002F41D3"/>
    <w:rsid w:val="002F50AA"/>
    <w:rsid w:val="002F5673"/>
    <w:rsid w:val="002F5734"/>
    <w:rsid w:val="002F6076"/>
    <w:rsid w:val="002F614F"/>
    <w:rsid w:val="002F6E09"/>
    <w:rsid w:val="002F7798"/>
    <w:rsid w:val="002F7A24"/>
    <w:rsid w:val="002F7E54"/>
    <w:rsid w:val="00300294"/>
    <w:rsid w:val="00300C2A"/>
    <w:rsid w:val="00301D4A"/>
    <w:rsid w:val="00301F64"/>
    <w:rsid w:val="00302258"/>
    <w:rsid w:val="00302621"/>
    <w:rsid w:val="00302712"/>
    <w:rsid w:val="00302F85"/>
    <w:rsid w:val="00303079"/>
    <w:rsid w:val="0030310A"/>
    <w:rsid w:val="00303202"/>
    <w:rsid w:val="00303657"/>
    <w:rsid w:val="00303B1E"/>
    <w:rsid w:val="00303E50"/>
    <w:rsid w:val="0030400E"/>
    <w:rsid w:val="0030465A"/>
    <w:rsid w:val="003047CE"/>
    <w:rsid w:val="003049FB"/>
    <w:rsid w:val="00305DAC"/>
    <w:rsid w:val="00307C84"/>
    <w:rsid w:val="0031070E"/>
    <w:rsid w:val="00311079"/>
    <w:rsid w:val="00311961"/>
    <w:rsid w:val="00313145"/>
    <w:rsid w:val="00313B6F"/>
    <w:rsid w:val="00314BFB"/>
    <w:rsid w:val="00315AEF"/>
    <w:rsid w:val="00315B88"/>
    <w:rsid w:val="00315BBC"/>
    <w:rsid w:val="0031663E"/>
    <w:rsid w:val="003166B1"/>
    <w:rsid w:val="003200B1"/>
    <w:rsid w:val="00320526"/>
    <w:rsid w:val="0032149E"/>
    <w:rsid w:val="003219A7"/>
    <w:rsid w:val="00322FE3"/>
    <w:rsid w:val="00324BCB"/>
    <w:rsid w:val="0032620C"/>
    <w:rsid w:val="0032623A"/>
    <w:rsid w:val="00330029"/>
    <w:rsid w:val="00330207"/>
    <w:rsid w:val="003306F8"/>
    <w:rsid w:val="00330C1F"/>
    <w:rsid w:val="0033130A"/>
    <w:rsid w:val="003325BC"/>
    <w:rsid w:val="00332C7B"/>
    <w:rsid w:val="0033319F"/>
    <w:rsid w:val="003338F6"/>
    <w:rsid w:val="003339A7"/>
    <w:rsid w:val="00333B83"/>
    <w:rsid w:val="00333D2C"/>
    <w:rsid w:val="003344C5"/>
    <w:rsid w:val="003351DB"/>
    <w:rsid w:val="0033551C"/>
    <w:rsid w:val="003366E9"/>
    <w:rsid w:val="00337F6B"/>
    <w:rsid w:val="00340741"/>
    <w:rsid w:val="0034191A"/>
    <w:rsid w:val="00342B15"/>
    <w:rsid w:val="00343092"/>
    <w:rsid w:val="00343A7D"/>
    <w:rsid w:val="00343CE0"/>
    <w:rsid w:val="00345A1C"/>
    <w:rsid w:val="00345E86"/>
    <w:rsid w:val="00346E31"/>
    <w:rsid w:val="0034768D"/>
    <w:rsid w:val="00347F30"/>
    <w:rsid w:val="00350070"/>
    <w:rsid w:val="003501FE"/>
    <w:rsid w:val="00350F01"/>
    <w:rsid w:val="00351E77"/>
    <w:rsid w:val="00352945"/>
    <w:rsid w:val="003536F7"/>
    <w:rsid w:val="003539EE"/>
    <w:rsid w:val="00353B6C"/>
    <w:rsid w:val="003541EA"/>
    <w:rsid w:val="00354753"/>
    <w:rsid w:val="00355C6C"/>
    <w:rsid w:val="00355D92"/>
    <w:rsid w:val="0035738A"/>
    <w:rsid w:val="00357587"/>
    <w:rsid w:val="00357B39"/>
    <w:rsid w:val="00357DF1"/>
    <w:rsid w:val="003605F8"/>
    <w:rsid w:val="00360D3C"/>
    <w:rsid w:val="003611D0"/>
    <w:rsid w:val="00361A3A"/>
    <w:rsid w:val="003623E9"/>
    <w:rsid w:val="0036271A"/>
    <w:rsid w:val="003628BC"/>
    <w:rsid w:val="00362F5F"/>
    <w:rsid w:val="00364909"/>
    <w:rsid w:val="003650C8"/>
    <w:rsid w:val="00367559"/>
    <w:rsid w:val="00367895"/>
    <w:rsid w:val="00367A8E"/>
    <w:rsid w:val="003712A5"/>
    <w:rsid w:val="003715A4"/>
    <w:rsid w:val="00371AB5"/>
    <w:rsid w:val="003726AD"/>
    <w:rsid w:val="0037290B"/>
    <w:rsid w:val="00373CE0"/>
    <w:rsid w:val="00375131"/>
    <w:rsid w:val="003759B8"/>
    <w:rsid w:val="003768F2"/>
    <w:rsid w:val="003775EC"/>
    <w:rsid w:val="0038050B"/>
    <w:rsid w:val="00381131"/>
    <w:rsid w:val="003826BA"/>
    <w:rsid w:val="00382FC9"/>
    <w:rsid w:val="003836BE"/>
    <w:rsid w:val="0038432E"/>
    <w:rsid w:val="003847C0"/>
    <w:rsid w:val="003851DC"/>
    <w:rsid w:val="0038667E"/>
    <w:rsid w:val="0038681D"/>
    <w:rsid w:val="00386E20"/>
    <w:rsid w:val="003876A4"/>
    <w:rsid w:val="003877A1"/>
    <w:rsid w:val="00387803"/>
    <w:rsid w:val="003879FF"/>
    <w:rsid w:val="00387BB5"/>
    <w:rsid w:val="00387ED8"/>
    <w:rsid w:val="00390024"/>
    <w:rsid w:val="0039038C"/>
    <w:rsid w:val="00390E39"/>
    <w:rsid w:val="00390FF1"/>
    <w:rsid w:val="00391063"/>
    <w:rsid w:val="00391372"/>
    <w:rsid w:val="0039138D"/>
    <w:rsid w:val="00391720"/>
    <w:rsid w:val="00391810"/>
    <w:rsid w:val="003929AA"/>
    <w:rsid w:val="00392C69"/>
    <w:rsid w:val="00393A4E"/>
    <w:rsid w:val="00394886"/>
    <w:rsid w:val="003949AF"/>
    <w:rsid w:val="00395473"/>
    <w:rsid w:val="00395F44"/>
    <w:rsid w:val="00396481"/>
    <w:rsid w:val="0039672D"/>
    <w:rsid w:val="00397E1B"/>
    <w:rsid w:val="003A0332"/>
    <w:rsid w:val="003A0A67"/>
    <w:rsid w:val="003A1631"/>
    <w:rsid w:val="003A2E2B"/>
    <w:rsid w:val="003A31E2"/>
    <w:rsid w:val="003A3B60"/>
    <w:rsid w:val="003A3BE8"/>
    <w:rsid w:val="003A4DBB"/>
    <w:rsid w:val="003A5783"/>
    <w:rsid w:val="003A613D"/>
    <w:rsid w:val="003A6715"/>
    <w:rsid w:val="003A6A8B"/>
    <w:rsid w:val="003A70EA"/>
    <w:rsid w:val="003A769D"/>
    <w:rsid w:val="003A770B"/>
    <w:rsid w:val="003B2807"/>
    <w:rsid w:val="003B2887"/>
    <w:rsid w:val="003B2977"/>
    <w:rsid w:val="003B334C"/>
    <w:rsid w:val="003B4290"/>
    <w:rsid w:val="003B50ED"/>
    <w:rsid w:val="003B5773"/>
    <w:rsid w:val="003B583C"/>
    <w:rsid w:val="003B5E92"/>
    <w:rsid w:val="003C0230"/>
    <w:rsid w:val="003C0A9E"/>
    <w:rsid w:val="003C0D6B"/>
    <w:rsid w:val="003C17F1"/>
    <w:rsid w:val="003C180F"/>
    <w:rsid w:val="003C1C94"/>
    <w:rsid w:val="003C203B"/>
    <w:rsid w:val="003C3E50"/>
    <w:rsid w:val="003C4107"/>
    <w:rsid w:val="003C4227"/>
    <w:rsid w:val="003C5708"/>
    <w:rsid w:val="003C5C90"/>
    <w:rsid w:val="003C7232"/>
    <w:rsid w:val="003C7279"/>
    <w:rsid w:val="003C7AE0"/>
    <w:rsid w:val="003D0138"/>
    <w:rsid w:val="003D0D28"/>
    <w:rsid w:val="003D2080"/>
    <w:rsid w:val="003D2E8C"/>
    <w:rsid w:val="003D31ED"/>
    <w:rsid w:val="003D6084"/>
    <w:rsid w:val="003D6B81"/>
    <w:rsid w:val="003D790F"/>
    <w:rsid w:val="003E161E"/>
    <w:rsid w:val="003E2833"/>
    <w:rsid w:val="003E2F0D"/>
    <w:rsid w:val="003E498C"/>
    <w:rsid w:val="003E5551"/>
    <w:rsid w:val="003E610F"/>
    <w:rsid w:val="003E6982"/>
    <w:rsid w:val="003E6E61"/>
    <w:rsid w:val="003E7165"/>
    <w:rsid w:val="003E726F"/>
    <w:rsid w:val="003F0155"/>
    <w:rsid w:val="003F0BC5"/>
    <w:rsid w:val="003F0C46"/>
    <w:rsid w:val="003F25A0"/>
    <w:rsid w:val="003F3370"/>
    <w:rsid w:val="003F38E5"/>
    <w:rsid w:val="003F4091"/>
    <w:rsid w:val="003F5112"/>
    <w:rsid w:val="003F62D0"/>
    <w:rsid w:val="003F70F3"/>
    <w:rsid w:val="00400018"/>
    <w:rsid w:val="004000D1"/>
    <w:rsid w:val="0040014D"/>
    <w:rsid w:val="0040124B"/>
    <w:rsid w:val="0040134E"/>
    <w:rsid w:val="00401661"/>
    <w:rsid w:val="004045F7"/>
    <w:rsid w:val="00405983"/>
    <w:rsid w:val="00406138"/>
    <w:rsid w:val="004067A3"/>
    <w:rsid w:val="004068DB"/>
    <w:rsid w:val="004075F0"/>
    <w:rsid w:val="00407A65"/>
    <w:rsid w:val="00407A89"/>
    <w:rsid w:val="00410219"/>
    <w:rsid w:val="00410578"/>
    <w:rsid w:val="00410CD1"/>
    <w:rsid w:val="004120C2"/>
    <w:rsid w:val="00412576"/>
    <w:rsid w:val="00413A17"/>
    <w:rsid w:val="004146B8"/>
    <w:rsid w:val="0041472B"/>
    <w:rsid w:val="00415CB1"/>
    <w:rsid w:val="0041625B"/>
    <w:rsid w:val="00416A23"/>
    <w:rsid w:val="00417777"/>
    <w:rsid w:val="0041798B"/>
    <w:rsid w:val="00417A35"/>
    <w:rsid w:val="00417F48"/>
    <w:rsid w:val="00420D7F"/>
    <w:rsid w:val="0042152D"/>
    <w:rsid w:val="00421A26"/>
    <w:rsid w:val="00421A3A"/>
    <w:rsid w:val="00424B4F"/>
    <w:rsid w:val="00426B77"/>
    <w:rsid w:val="0042726C"/>
    <w:rsid w:val="00430503"/>
    <w:rsid w:val="0043088C"/>
    <w:rsid w:val="00431F99"/>
    <w:rsid w:val="004326D6"/>
    <w:rsid w:val="00433420"/>
    <w:rsid w:val="00433A0D"/>
    <w:rsid w:val="0043487F"/>
    <w:rsid w:val="004355EF"/>
    <w:rsid w:val="0043565C"/>
    <w:rsid w:val="00435A61"/>
    <w:rsid w:val="00435C79"/>
    <w:rsid w:val="00436FED"/>
    <w:rsid w:val="004379CF"/>
    <w:rsid w:val="00437CEB"/>
    <w:rsid w:val="004402C7"/>
    <w:rsid w:val="00440476"/>
    <w:rsid w:val="004410F5"/>
    <w:rsid w:val="00441448"/>
    <w:rsid w:val="00441895"/>
    <w:rsid w:val="00441BFF"/>
    <w:rsid w:val="004426A1"/>
    <w:rsid w:val="00442BB0"/>
    <w:rsid w:val="00442F1E"/>
    <w:rsid w:val="00444800"/>
    <w:rsid w:val="00444B18"/>
    <w:rsid w:val="004460D0"/>
    <w:rsid w:val="0044617B"/>
    <w:rsid w:val="00447002"/>
    <w:rsid w:val="004519A2"/>
    <w:rsid w:val="00451B42"/>
    <w:rsid w:val="00452EF7"/>
    <w:rsid w:val="00453BF0"/>
    <w:rsid w:val="004542EE"/>
    <w:rsid w:val="0045493D"/>
    <w:rsid w:val="004553FF"/>
    <w:rsid w:val="0045628F"/>
    <w:rsid w:val="00456C05"/>
    <w:rsid w:val="004573E9"/>
    <w:rsid w:val="004575F1"/>
    <w:rsid w:val="0046046B"/>
    <w:rsid w:val="0046091D"/>
    <w:rsid w:val="00460E19"/>
    <w:rsid w:val="0046203E"/>
    <w:rsid w:val="004624FA"/>
    <w:rsid w:val="00462B9D"/>
    <w:rsid w:val="00463DC4"/>
    <w:rsid w:val="0046579E"/>
    <w:rsid w:val="00465F65"/>
    <w:rsid w:val="004662E1"/>
    <w:rsid w:val="0047000D"/>
    <w:rsid w:val="00472723"/>
    <w:rsid w:val="0047289E"/>
    <w:rsid w:val="00472E98"/>
    <w:rsid w:val="00473A00"/>
    <w:rsid w:val="00474DAD"/>
    <w:rsid w:val="004750FB"/>
    <w:rsid w:val="00476083"/>
    <w:rsid w:val="00477011"/>
    <w:rsid w:val="00477553"/>
    <w:rsid w:val="004775F0"/>
    <w:rsid w:val="0047783C"/>
    <w:rsid w:val="00481405"/>
    <w:rsid w:val="00481B1D"/>
    <w:rsid w:val="00481BB3"/>
    <w:rsid w:val="004826DD"/>
    <w:rsid w:val="00482C6A"/>
    <w:rsid w:val="00483C12"/>
    <w:rsid w:val="00484800"/>
    <w:rsid w:val="00485519"/>
    <w:rsid w:val="00485874"/>
    <w:rsid w:val="004863BC"/>
    <w:rsid w:val="00487143"/>
    <w:rsid w:val="00490055"/>
    <w:rsid w:val="00490402"/>
    <w:rsid w:val="0049066E"/>
    <w:rsid w:val="00490812"/>
    <w:rsid w:val="00490B58"/>
    <w:rsid w:val="00490F14"/>
    <w:rsid w:val="00491E53"/>
    <w:rsid w:val="00491E6A"/>
    <w:rsid w:val="004933B8"/>
    <w:rsid w:val="00493429"/>
    <w:rsid w:val="0049345B"/>
    <w:rsid w:val="00493729"/>
    <w:rsid w:val="00493DEE"/>
    <w:rsid w:val="00494728"/>
    <w:rsid w:val="0049549F"/>
    <w:rsid w:val="00495CB9"/>
    <w:rsid w:val="00497809"/>
    <w:rsid w:val="004A089D"/>
    <w:rsid w:val="004A09A8"/>
    <w:rsid w:val="004A1D0E"/>
    <w:rsid w:val="004A22EB"/>
    <w:rsid w:val="004A2B2D"/>
    <w:rsid w:val="004A3177"/>
    <w:rsid w:val="004A323A"/>
    <w:rsid w:val="004A41B3"/>
    <w:rsid w:val="004A6D85"/>
    <w:rsid w:val="004A7372"/>
    <w:rsid w:val="004A7DB0"/>
    <w:rsid w:val="004A7F9D"/>
    <w:rsid w:val="004A7FAD"/>
    <w:rsid w:val="004B17EF"/>
    <w:rsid w:val="004B1CF2"/>
    <w:rsid w:val="004B2E59"/>
    <w:rsid w:val="004B3BD7"/>
    <w:rsid w:val="004B3C79"/>
    <w:rsid w:val="004B3CE9"/>
    <w:rsid w:val="004B405C"/>
    <w:rsid w:val="004B4489"/>
    <w:rsid w:val="004B4822"/>
    <w:rsid w:val="004B508E"/>
    <w:rsid w:val="004B6B2B"/>
    <w:rsid w:val="004B6B71"/>
    <w:rsid w:val="004B6F66"/>
    <w:rsid w:val="004B7BF0"/>
    <w:rsid w:val="004B7F3E"/>
    <w:rsid w:val="004C00EC"/>
    <w:rsid w:val="004C1285"/>
    <w:rsid w:val="004C12F3"/>
    <w:rsid w:val="004C1BAC"/>
    <w:rsid w:val="004C34B6"/>
    <w:rsid w:val="004C3A76"/>
    <w:rsid w:val="004C3B6E"/>
    <w:rsid w:val="004C4784"/>
    <w:rsid w:val="004C4938"/>
    <w:rsid w:val="004C49ED"/>
    <w:rsid w:val="004C5477"/>
    <w:rsid w:val="004C557A"/>
    <w:rsid w:val="004C694C"/>
    <w:rsid w:val="004C7231"/>
    <w:rsid w:val="004D056D"/>
    <w:rsid w:val="004D0975"/>
    <w:rsid w:val="004D0F9C"/>
    <w:rsid w:val="004D1129"/>
    <w:rsid w:val="004D1209"/>
    <w:rsid w:val="004D127F"/>
    <w:rsid w:val="004D1889"/>
    <w:rsid w:val="004D1AA2"/>
    <w:rsid w:val="004D3471"/>
    <w:rsid w:val="004D434D"/>
    <w:rsid w:val="004D541C"/>
    <w:rsid w:val="004D6761"/>
    <w:rsid w:val="004D7B8E"/>
    <w:rsid w:val="004E1706"/>
    <w:rsid w:val="004E17A8"/>
    <w:rsid w:val="004E2A06"/>
    <w:rsid w:val="004E2AB2"/>
    <w:rsid w:val="004E3231"/>
    <w:rsid w:val="004E470F"/>
    <w:rsid w:val="004E486E"/>
    <w:rsid w:val="004E4923"/>
    <w:rsid w:val="004E4E6F"/>
    <w:rsid w:val="004E5DB3"/>
    <w:rsid w:val="004E6CCD"/>
    <w:rsid w:val="004E71EC"/>
    <w:rsid w:val="004E7795"/>
    <w:rsid w:val="004E7935"/>
    <w:rsid w:val="004E7F92"/>
    <w:rsid w:val="004F06BD"/>
    <w:rsid w:val="004F0CD6"/>
    <w:rsid w:val="004F10F4"/>
    <w:rsid w:val="004F15D6"/>
    <w:rsid w:val="004F1635"/>
    <w:rsid w:val="004F272A"/>
    <w:rsid w:val="004F2E4A"/>
    <w:rsid w:val="004F3138"/>
    <w:rsid w:val="004F392C"/>
    <w:rsid w:val="004F42C3"/>
    <w:rsid w:val="004F4BA3"/>
    <w:rsid w:val="004F4D24"/>
    <w:rsid w:val="004F7B35"/>
    <w:rsid w:val="004F7E77"/>
    <w:rsid w:val="00500AFD"/>
    <w:rsid w:val="00502FB7"/>
    <w:rsid w:val="005033B5"/>
    <w:rsid w:val="005041E4"/>
    <w:rsid w:val="00504DBA"/>
    <w:rsid w:val="00505691"/>
    <w:rsid w:val="00505B5C"/>
    <w:rsid w:val="00506082"/>
    <w:rsid w:val="005067C0"/>
    <w:rsid w:val="005072C1"/>
    <w:rsid w:val="00510A94"/>
    <w:rsid w:val="00511ADB"/>
    <w:rsid w:val="00511FD6"/>
    <w:rsid w:val="005123B1"/>
    <w:rsid w:val="005133B8"/>
    <w:rsid w:val="00513407"/>
    <w:rsid w:val="00513C5E"/>
    <w:rsid w:val="00513CFE"/>
    <w:rsid w:val="00514501"/>
    <w:rsid w:val="00514523"/>
    <w:rsid w:val="0051552D"/>
    <w:rsid w:val="00515567"/>
    <w:rsid w:val="00515A95"/>
    <w:rsid w:val="00515DDC"/>
    <w:rsid w:val="0051654C"/>
    <w:rsid w:val="00516E20"/>
    <w:rsid w:val="005177CA"/>
    <w:rsid w:val="00517A17"/>
    <w:rsid w:val="00517F1F"/>
    <w:rsid w:val="00520EE3"/>
    <w:rsid w:val="005212F0"/>
    <w:rsid w:val="005230D0"/>
    <w:rsid w:val="005235A8"/>
    <w:rsid w:val="005239C9"/>
    <w:rsid w:val="00524A0D"/>
    <w:rsid w:val="00524E23"/>
    <w:rsid w:val="00526EEE"/>
    <w:rsid w:val="00527215"/>
    <w:rsid w:val="00527F16"/>
    <w:rsid w:val="0053433A"/>
    <w:rsid w:val="00535A51"/>
    <w:rsid w:val="00536EC1"/>
    <w:rsid w:val="00537148"/>
    <w:rsid w:val="00537328"/>
    <w:rsid w:val="005403A9"/>
    <w:rsid w:val="0054101B"/>
    <w:rsid w:val="00541FCD"/>
    <w:rsid w:val="00542AF2"/>
    <w:rsid w:val="00542CCC"/>
    <w:rsid w:val="00542F77"/>
    <w:rsid w:val="0054380D"/>
    <w:rsid w:val="005439A2"/>
    <w:rsid w:val="00544DC4"/>
    <w:rsid w:val="00544DD1"/>
    <w:rsid w:val="00545BDA"/>
    <w:rsid w:val="005507AD"/>
    <w:rsid w:val="005514C4"/>
    <w:rsid w:val="00552A22"/>
    <w:rsid w:val="00552A96"/>
    <w:rsid w:val="00552C3E"/>
    <w:rsid w:val="00553468"/>
    <w:rsid w:val="0055360C"/>
    <w:rsid w:val="005536AF"/>
    <w:rsid w:val="005546F9"/>
    <w:rsid w:val="00554957"/>
    <w:rsid w:val="00555709"/>
    <w:rsid w:val="00556160"/>
    <w:rsid w:val="005570A0"/>
    <w:rsid w:val="005576A3"/>
    <w:rsid w:val="005576B9"/>
    <w:rsid w:val="00560359"/>
    <w:rsid w:val="00560D55"/>
    <w:rsid w:val="00560F12"/>
    <w:rsid w:val="005614E9"/>
    <w:rsid w:val="005629AA"/>
    <w:rsid w:val="00562AC6"/>
    <w:rsid w:val="00563A0E"/>
    <w:rsid w:val="00563AD1"/>
    <w:rsid w:val="00564C88"/>
    <w:rsid w:val="00565D26"/>
    <w:rsid w:val="005667EC"/>
    <w:rsid w:val="00566A62"/>
    <w:rsid w:val="00566D74"/>
    <w:rsid w:val="00567404"/>
    <w:rsid w:val="00567FB6"/>
    <w:rsid w:val="005704FE"/>
    <w:rsid w:val="00572922"/>
    <w:rsid w:val="00572FC7"/>
    <w:rsid w:val="00574214"/>
    <w:rsid w:val="00574B86"/>
    <w:rsid w:val="00575665"/>
    <w:rsid w:val="00575F79"/>
    <w:rsid w:val="005800CE"/>
    <w:rsid w:val="005803F6"/>
    <w:rsid w:val="005804CC"/>
    <w:rsid w:val="0058208D"/>
    <w:rsid w:val="00583567"/>
    <w:rsid w:val="0058367F"/>
    <w:rsid w:val="00583FBD"/>
    <w:rsid w:val="00584A54"/>
    <w:rsid w:val="00584F34"/>
    <w:rsid w:val="005850B1"/>
    <w:rsid w:val="00585A3F"/>
    <w:rsid w:val="00585A9C"/>
    <w:rsid w:val="00585AA3"/>
    <w:rsid w:val="00585D12"/>
    <w:rsid w:val="00585EFC"/>
    <w:rsid w:val="00586806"/>
    <w:rsid w:val="00587090"/>
    <w:rsid w:val="00587F53"/>
    <w:rsid w:val="00590918"/>
    <w:rsid w:val="00591C14"/>
    <w:rsid w:val="005920EE"/>
    <w:rsid w:val="005930D5"/>
    <w:rsid w:val="005939BF"/>
    <w:rsid w:val="00594AD4"/>
    <w:rsid w:val="00596210"/>
    <w:rsid w:val="0059688F"/>
    <w:rsid w:val="005A0279"/>
    <w:rsid w:val="005A02B8"/>
    <w:rsid w:val="005A0D79"/>
    <w:rsid w:val="005A2579"/>
    <w:rsid w:val="005A25C3"/>
    <w:rsid w:val="005A2755"/>
    <w:rsid w:val="005A36D0"/>
    <w:rsid w:val="005A4DB2"/>
    <w:rsid w:val="005A5601"/>
    <w:rsid w:val="005A752F"/>
    <w:rsid w:val="005B165B"/>
    <w:rsid w:val="005B2852"/>
    <w:rsid w:val="005B2E1E"/>
    <w:rsid w:val="005B4081"/>
    <w:rsid w:val="005B48F3"/>
    <w:rsid w:val="005B494C"/>
    <w:rsid w:val="005B763E"/>
    <w:rsid w:val="005B7F7C"/>
    <w:rsid w:val="005C0237"/>
    <w:rsid w:val="005C0712"/>
    <w:rsid w:val="005C2249"/>
    <w:rsid w:val="005C250E"/>
    <w:rsid w:val="005C272B"/>
    <w:rsid w:val="005C2E74"/>
    <w:rsid w:val="005C3260"/>
    <w:rsid w:val="005C4887"/>
    <w:rsid w:val="005C5611"/>
    <w:rsid w:val="005C5B4C"/>
    <w:rsid w:val="005C642B"/>
    <w:rsid w:val="005C68F8"/>
    <w:rsid w:val="005D019C"/>
    <w:rsid w:val="005D029C"/>
    <w:rsid w:val="005D0BE2"/>
    <w:rsid w:val="005D0F12"/>
    <w:rsid w:val="005D15E0"/>
    <w:rsid w:val="005D1889"/>
    <w:rsid w:val="005D1D15"/>
    <w:rsid w:val="005D2E78"/>
    <w:rsid w:val="005D3CCA"/>
    <w:rsid w:val="005D4397"/>
    <w:rsid w:val="005D496E"/>
    <w:rsid w:val="005D4A57"/>
    <w:rsid w:val="005D6251"/>
    <w:rsid w:val="005E0169"/>
    <w:rsid w:val="005E067E"/>
    <w:rsid w:val="005E0EC1"/>
    <w:rsid w:val="005E198F"/>
    <w:rsid w:val="005E1E48"/>
    <w:rsid w:val="005E25D5"/>
    <w:rsid w:val="005E3F08"/>
    <w:rsid w:val="005E41D0"/>
    <w:rsid w:val="005E4285"/>
    <w:rsid w:val="005E53BE"/>
    <w:rsid w:val="005E557E"/>
    <w:rsid w:val="005E56F3"/>
    <w:rsid w:val="005E57AC"/>
    <w:rsid w:val="005F0ECB"/>
    <w:rsid w:val="005F17AA"/>
    <w:rsid w:val="005F2BDB"/>
    <w:rsid w:val="005F3164"/>
    <w:rsid w:val="005F34CC"/>
    <w:rsid w:val="005F40AF"/>
    <w:rsid w:val="005F4148"/>
    <w:rsid w:val="005F4DA0"/>
    <w:rsid w:val="005F52D3"/>
    <w:rsid w:val="005F57E3"/>
    <w:rsid w:val="005F5CD9"/>
    <w:rsid w:val="005F619E"/>
    <w:rsid w:val="005F61F0"/>
    <w:rsid w:val="005F6A7E"/>
    <w:rsid w:val="005F744E"/>
    <w:rsid w:val="005F76EE"/>
    <w:rsid w:val="00600642"/>
    <w:rsid w:val="006015AA"/>
    <w:rsid w:val="00602D7D"/>
    <w:rsid w:val="00603363"/>
    <w:rsid w:val="00603E38"/>
    <w:rsid w:val="006049C8"/>
    <w:rsid w:val="0060608E"/>
    <w:rsid w:val="00606730"/>
    <w:rsid w:val="00607665"/>
    <w:rsid w:val="00607B41"/>
    <w:rsid w:val="00610343"/>
    <w:rsid w:val="006106B4"/>
    <w:rsid w:val="006126F1"/>
    <w:rsid w:val="006128DD"/>
    <w:rsid w:val="00612AC4"/>
    <w:rsid w:val="00612FBD"/>
    <w:rsid w:val="00613784"/>
    <w:rsid w:val="00613DA9"/>
    <w:rsid w:val="00614DC7"/>
    <w:rsid w:val="006151D6"/>
    <w:rsid w:val="006166DC"/>
    <w:rsid w:val="00617CE9"/>
    <w:rsid w:val="00621BA0"/>
    <w:rsid w:val="00621C27"/>
    <w:rsid w:val="00622DD4"/>
    <w:rsid w:val="00623288"/>
    <w:rsid w:val="006235F6"/>
    <w:rsid w:val="00624470"/>
    <w:rsid w:val="006254FD"/>
    <w:rsid w:val="00627C89"/>
    <w:rsid w:val="006316D7"/>
    <w:rsid w:val="006318BA"/>
    <w:rsid w:val="006321AD"/>
    <w:rsid w:val="00633477"/>
    <w:rsid w:val="0063545E"/>
    <w:rsid w:val="00635E28"/>
    <w:rsid w:val="00636F5B"/>
    <w:rsid w:val="00637E2A"/>
    <w:rsid w:val="006407A8"/>
    <w:rsid w:val="006427F4"/>
    <w:rsid w:val="006437E9"/>
    <w:rsid w:val="006443B5"/>
    <w:rsid w:val="00644677"/>
    <w:rsid w:val="006446BD"/>
    <w:rsid w:val="00645C3B"/>
    <w:rsid w:val="0065028A"/>
    <w:rsid w:val="00650FCB"/>
    <w:rsid w:val="006512F9"/>
    <w:rsid w:val="006513C8"/>
    <w:rsid w:val="006520F6"/>
    <w:rsid w:val="006526D4"/>
    <w:rsid w:val="00652973"/>
    <w:rsid w:val="006539FD"/>
    <w:rsid w:val="00653CF4"/>
    <w:rsid w:val="00654808"/>
    <w:rsid w:val="00654E84"/>
    <w:rsid w:val="006552BB"/>
    <w:rsid w:val="0065650F"/>
    <w:rsid w:val="00656674"/>
    <w:rsid w:val="006568AD"/>
    <w:rsid w:val="0065797F"/>
    <w:rsid w:val="00660F56"/>
    <w:rsid w:val="0066106F"/>
    <w:rsid w:val="006614D9"/>
    <w:rsid w:val="0066150D"/>
    <w:rsid w:val="00661779"/>
    <w:rsid w:val="0066580D"/>
    <w:rsid w:val="0066598D"/>
    <w:rsid w:val="0066653C"/>
    <w:rsid w:val="006667A3"/>
    <w:rsid w:val="006674D5"/>
    <w:rsid w:val="006675D4"/>
    <w:rsid w:val="00670499"/>
    <w:rsid w:val="00670A79"/>
    <w:rsid w:val="00673047"/>
    <w:rsid w:val="00673065"/>
    <w:rsid w:val="0067332F"/>
    <w:rsid w:val="006738DC"/>
    <w:rsid w:val="00673A6F"/>
    <w:rsid w:val="00674070"/>
    <w:rsid w:val="006743AB"/>
    <w:rsid w:val="006747F9"/>
    <w:rsid w:val="006749BC"/>
    <w:rsid w:val="00674C7D"/>
    <w:rsid w:val="00674EC4"/>
    <w:rsid w:val="0067539C"/>
    <w:rsid w:val="00675FBD"/>
    <w:rsid w:val="00676082"/>
    <w:rsid w:val="00677CFF"/>
    <w:rsid w:val="00681C3F"/>
    <w:rsid w:val="00682D78"/>
    <w:rsid w:val="006832E0"/>
    <w:rsid w:val="0068332B"/>
    <w:rsid w:val="0068359D"/>
    <w:rsid w:val="006849F0"/>
    <w:rsid w:val="006850CB"/>
    <w:rsid w:val="00686156"/>
    <w:rsid w:val="00686E2A"/>
    <w:rsid w:val="00686FB9"/>
    <w:rsid w:val="00687809"/>
    <w:rsid w:val="00687BA2"/>
    <w:rsid w:val="0069004F"/>
    <w:rsid w:val="00690FB2"/>
    <w:rsid w:val="006913C3"/>
    <w:rsid w:val="00691A3A"/>
    <w:rsid w:val="00692771"/>
    <w:rsid w:val="00692B3A"/>
    <w:rsid w:val="00694BEE"/>
    <w:rsid w:val="00694DF8"/>
    <w:rsid w:val="006964E4"/>
    <w:rsid w:val="00696875"/>
    <w:rsid w:val="006969A3"/>
    <w:rsid w:val="00696CA7"/>
    <w:rsid w:val="006A1339"/>
    <w:rsid w:val="006A1698"/>
    <w:rsid w:val="006A21F0"/>
    <w:rsid w:val="006A2216"/>
    <w:rsid w:val="006A231D"/>
    <w:rsid w:val="006A28C1"/>
    <w:rsid w:val="006A292F"/>
    <w:rsid w:val="006A3D92"/>
    <w:rsid w:val="006A462A"/>
    <w:rsid w:val="006A4D1C"/>
    <w:rsid w:val="006A4E38"/>
    <w:rsid w:val="006A5CDC"/>
    <w:rsid w:val="006A5F8D"/>
    <w:rsid w:val="006A62D2"/>
    <w:rsid w:val="006A6704"/>
    <w:rsid w:val="006A6A92"/>
    <w:rsid w:val="006A6F0F"/>
    <w:rsid w:val="006A7642"/>
    <w:rsid w:val="006A7F2D"/>
    <w:rsid w:val="006B002F"/>
    <w:rsid w:val="006B0587"/>
    <w:rsid w:val="006B09DB"/>
    <w:rsid w:val="006B16E8"/>
    <w:rsid w:val="006B1A22"/>
    <w:rsid w:val="006B1CDC"/>
    <w:rsid w:val="006B23AD"/>
    <w:rsid w:val="006B2469"/>
    <w:rsid w:val="006B2C60"/>
    <w:rsid w:val="006B4B82"/>
    <w:rsid w:val="006B59FF"/>
    <w:rsid w:val="006B5B6B"/>
    <w:rsid w:val="006B651D"/>
    <w:rsid w:val="006B6974"/>
    <w:rsid w:val="006B73CA"/>
    <w:rsid w:val="006C03D5"/>
    <w:rsid w:val="006C054B"/>
    <w:rsid w:val="006C1016"/>
    <w:rsid w:val="006C1159"/>
    <w:rsid w:val="006C2158"/>
    <w:rsid w:val="006C278A"/>
    <w:rsid w:val="006C65CD"/>
    <w:rsid w:val="006C6FDE"/>
    <w:rsid w:val="006C75CD"/>
    <w:rsid w:val="006C7B63"/>
    <w:rsid w:val="006C7F9A"/>
    <w:rsid w:val="006D0A30"/>
    <w:rsid w:val="006D2687"/>
    <w:rsid w:val="006D28B4"/>
    <w:rsid w:val="006D28ED"/>
    <w:rsid w:val="006D2D19"/>
    <w:rsid w:val="006D32B9"/>
    <w:rsid w:val="006D5CDA"/>
    <w:rsid w:val="006D6583"/>
    <w:rsid w:val="006D7435"/>
    <w:rsid w:val="006E0C7C"/>
    <w:rsid w:val="006E18C7"/>
    <w:rsid w:val="006E44F8"/>
    <w:rsid w:val="006E464E"/>
    <w:rsid w:val="006E4701"/>
    <w:rsid w:val="006E4C9A"/>
    <w:rsid w:val="006E645D"/>
    <w:rsid w:val="006E7541"/>
    <w:rsid w:val="006E7F87"/>
    <w:rsid w:val="006F072E"/>
    <w:rsid w:val="006F253B"/>
    <w:rsid w:val="006F2706"/>
    <w:rsid w:val="006F2E91"/>
    <w:rsid w:val="006F2F10"/>
    <w:rsid w:val="006F2FFE"/>
    <w:rsid w:val="006F4AE5"/>
    <w:rsid w:val="006F528F"/>
    <w:rsid w:val="006F5BBE"/>
    <w:rsid w:val="006F5EBD"/>
    <w:rsid w:val="006F6A74"/>
    <w:rsid w:val="006F6DBD"/>
    <w:rsid w:val="006F74ED"/>
    <w:rsid w:val="007001DB"/>
    <w:rsid w:val="0070036E"/>
    <w:rsid w:val="00700E79"/>
    <w:rsid w:val="007025F5"/>
    <w:rsid w:val="00704570"/>
    <w:rsid w:val="007047AA"/>
    <w:rsid w:val="00704881"/>
    <w:rsid w:val="00704A33"/>
    <w:rsid w:val="00704EA6"/>
    <w:rsid w:val="00704F42"/>
    <w:rsid w:val="00704F98"/>
    <w:rsid w:val="007053B6"/>
    <w:rsid w:val="007058C1"/>
    <w:rsid w:val="0070694F"/>
    <w:rsid w:val="00707A24"/>
    <w:rsid w:val="00711A73"/>
    <w:rsid w:val="0071266E"/>
    <w:rsid w:val="00712BC1"/>
    <w:rsid w:val="00712F36"/>
    <w:rsid w:val="007135EC"/>
    <w:rsid w:val="0071413A"/>
    <w:rsid w:val="007143C8"/>
    <w:rsid w:val="00715A03"/>
    <w:rsid w:val="00715B9C"/>
    <w:rsid w:val="00715BD9"/>
    <w:rsid w:val="00715D16"/>
    <w:rsid w:val="0071662B"/>
    <w:rsid w:val="0071662E"/>
    <w:rsid w:val="007168EC"/>
    <w:rsid w:val="00716C62"/>
    <w:rsid w:val="00717778"/>
    <w:rsid w:val="00717922"/>
    <w:rsid w:val="00717BAE"/>
    <w:rsid w:val="00720465"/>
    <w:rsid w:val="007207F7"/>
    <w:rsid w:val="007207FF"/>
    <w:rsid w:val="00720F2B"/>
    <w:rsid w:val="007211D3"/>
    <w:rsid w:val="00722F27"/>
    <w:rsid w:val="00723131"/>
    <w:rsid w:val="007233F9"/>
    <w:rsid w:val="00724734"/>
    <w:rsid w:val="007250DF"/>
    <w:rsid w:val="00725194"/>
    <w:rsid w:val="007253D0"/>
    <w:rsid w:val="00725579"/>
    <w:rsid w:val="007267B9"/>
    <w:rsid w:val="00730492"/>
    <w:rsid w:val="00730AAD"/>
    <w:rsid w:val="007318A8"/>
    <w:rsid w:val="0073255D"/>
    <w:rsid w:val="007342FE"/>
    <w:rsid w:val="00734639"/>
    <w:rsid w:val="00735334"/>
    <w:rsid w:val="0073623A"/>
    <w:rsid w:val="007364C7"/>
    <w:rsid w:val="00736B09"/>
    <w:rsid w:val="00740871"/>
    <w:rsid w:val="007412DD"/>
    <w:rsid w:val="0074180A"/>
    <w:rsid w:val="00742B08"/>
    <w:rsid w:val="00743782"/>
    <w:rsid w:val="00744584"/>
    <w:rsid w:val="007445FF"/>
    <w:rsid w:val="007448DF"/>
    <w:rsid w:val="007448F2"/>
    <w:rsid w:val="00744B01"/>
    <w:rsid w:val="007459D8"/>
    <w:rsid w:val="00745A5B"/>
    <w:rsid w:val="00746B3D"/>
    <w:rsid w:val="00746C7B"/>
    <w:rsid w:val="007472E0"/>
    <w:rsid w:val="00750D84"/>
    <w:rsid w:val="00751CE3"/>
    <w:rsid w:val="0075220E"/>
    <w:rsid w:val="00752483"/>
    <w:rsid w:val="00752B80"/>
    <w:rsid w:val="00752D92"/>
    <w:rsid w:val="00752E0F"/>
    <w:rsid w:val="00753102"/>
    <w:rsid w:val="00753458"/>
    <w:rsid w:val="007537FE"/>
    <w:rsid w:val="007542D6"/>
    <w:rsid w:val="007545DE"/>
    <w:rsid w:val="0075501A"/>
    <w:rsid w:val="0075662D"/>
    <w:rsid w:val="00757141"/>
    <w:rsid w:val="007579F4"/>
    <w:rsid w:val="00760E00"/>
    <w:rsid w:val="0076145B"/>
    <w:rsid w:val="00762AE1"/>
    <w:rsid w:val="00762EFF"/>
    <w:rsid w:val="00764E5C"/>
    <w:rsid w:val="00764E98"/>
    <w:rsid w:val="00765891"/>
    <w:rsid w:val="007658AD"/>
    <w:rsid w:val="00765AFE"/>
    <w:rsid w:val="00767ABB"/>
    <w:rsid w:val="0077042E"/>
    <w:rsid w:val="007714A3"/>
    <w:rsid w:val="0077159D"/>
    <w:rsid w:val="00771608"/>
    <w:rsid w:val="00771660"/>
    <w:rsid w:val="00771A35"/>
    <w:rsid w:val="007724D5"/>
    <w:rsid w:val="00772709"/>
    <w:rsid w:val="00776F77"/>
    <w:rsid w:val="007773AD"/>
    <w:rsid w:val="00777A5A"/>
    <w:rsid w:val="00777CA9"/>
    <w:rsid w:val="00781B5D"/>
    <w:rsid w:val="00783236"/>
    <w:rsid w:val="00784728"/>
    <w:rsid w:val="00785144"/>
    <w:rsid w:val="0078545E"/>
    <w:rsid w:val="00785B6C"/>
    <w:rsid w:val="0078615E"/>
    <w:rsid w:val="00787C0C"/>
    <w:rsid w:val="00791369"/>
    <w:rsid w:val="0079151F"/>
    <w:rsid w:val="0079196C"/>
    <w:rsid w:val="00792AA3"/>
    <w:rsid w:val="00792DAA"/>
    <w:rsid w:val="0079347B"/>
    <w:rsid w:val="00794289"/>
    <w:rsid w:val="007943F1"/>
    <w:rsid w:val="007945D6"/>
    <w:rsid w:val="00794B03"/>
    <w:rsid w:val="00794FD4"/>
    <w:rsid w:val="007955F8"/>
    <w:rsid w:val="00795E6E"/>
    <w:rsid w:val="00796223"/>
    <w:rsid w:val="00797D11"/>
    <w:rsid w:val="007A06AC"/>
    <w:rsid w:val="007A0898"/>
    <w:rsid w:val="007A1267"/>
    <w:rsid w:val="007A13C1"/>
    <w:rsid w:val="007A1829"/>
    <w:rsid w:val="007A19AD"/>
    <w:rsid w:val="007A2C37"/>
    <w:rsid w:val="007A31D4"/>
    <w:rsid w:val="007A4972"/>
    <w:rsid w:val="007A67E0"/>
    <w:rsid w:val="007A7CC8"/>
    <w:rsid w:val="007B091D"/>
    <w:rsid w:val="007B18E4"/>
    <w:rsid w:val="007B1D6A"/>
    <w:rsid w:val="007B2F0A"/>
    <w:rsid w:val="007B300F"/>
    <w:rsid w:val="007B3354"/>
    <w:rsid w:val="007B63DE"/>
    <w:rsid w:val="007B6755"/>
    <w:rsid w:val="007B682F"/>
    <w:rsid w:val="007B686E"/>
    <w:rsid w:val="007B7555"/>
    <w:rsid w:val="007B7E32"/>
    <w:rsid w:val="007B7E90"/>
    <w:rsid w:val="007C34F5"/>
    <w:rsid w:val="007C37E3"/>
    <w:rsid w:val="007C4CE8"/>
    <w:rsid w:val="007C4F42"/>
    <w:rsid w:val="007C64E6"/>
    <w:rsid w:val="007C6F03"/>
    <w:rsid w:val="007D0EAC"/>
    <w:rsid w:val="007D148F"/>
    <w:rsid w:val="007D19C4"/>
    <w:rsid w:val="007D213C"/>
    <w:rsid w:val="007D21FB"/>
    <w:rsid w:val="007D29BE"/>
    <w:rsid w:val="007D2EE4"/>
    <w:rsid w:val="007D3042"/>
    <w:rsid w:val="007D3F64"/>
    <w:rsid w:val="007D47E8"/>
    <w:rsid w:val="007D4933"/>
    <w:rsid w:val="007D493D"/>
    <w:rsid w:val="007D6724"/>
    <w:rsid w:val="007D6F5C"/>
    <w:rsid w:val="007D7357"/>
    <w:rsid w:val="007D7365"/>
    <w:rsid w:val="007E021B"/>
    <w:rsid w:val="007E059C"/>
    <w:rsid w:val="007E0D71"/>
    <w:rsid w:val="007E10EA"/>
    <w:rsid w:val="007E12F6"/>
    <w:rsid w:val="007E16AD"/>
    <w:rsid w:val="007E290D"/>
    <w:rsid w:val="007E34DE"/>
    <w:rsid w:val="007E409D"/>
    <w:rsid w:val="007E452A"/>
    <w:rsid w:val="007E459A"/>
    <w:rsid w:val="007E470E"/>
    <w:rsid w:val="007E4944"/>
    <w:rsid w:val="007E5033"/>
    <w:rsid w:val="007E51E0"/>
    <w:rsid w:val="007E5907"/>
    <w:rsid w:val="007E7F5D"/>
    <w:rsid w:val="007F10C4"/>
    <w:rsid w:val="007F1D24"/>
    <w:rsid w:val="007F1E01"/>
    <w:rsid w:val="007F1F6B"/>
    <w:rsid w:val="007F200E"/>
    <w:rsid w:val="007F269F"/>
    <w:rsid w:val="007F3B10"/>
    <w:rsid w:val="007F3C13"/>
    <w:rsid w:val="007F3DF7"/>
    <w:rsid w:val="007F3F92"/>
    <w:rsid w:val="007F43C6"/>
    <w:rsid w:val="007F449A"/>
    <w:rsid w:val="007F463D"/>
    <w:rsid w:val="007F5696"/>
    <w:rsid w:val="007F5C5A"/>
    <w:rsid w:val="007F642D"/>
    <w:rsid w:val="007F6EF0"/>
    <w:rsid w:val="008003EC"/>
    <w:rsid w:val="00800C34"/>
    <w:rsid w:val="008013C3"/>
    <w:rsid w:val="008015FD"/>
    <w:rsid w:val="00801AE4"/>
    <w:rsid w:val="00803449"/>
    <w:rsid w:val="00804076"/>
    <w:rsid w:val="00804637"/>
    <w:rsid w:val="00810A7A"/>
    <w:rsid w:val="00811D53"/>
    <w:rsid w:val="00813712"/>
    <w:rsid w:val="00814B2A"/>
    <w:rsid w:val="00815292"/>
    <w:rsid w:val="00815A16"/>
    <w:rsid w:val="00816186"/>
    <w:rsid w:val="00816D3D"/>
    <w:rsid w:val="0081782A"/>
    <w:rsid w:val="00817A20"/>
    <w:rsid w:val="00817CA9"/>
    <w:rsid w:val="00820098"/>
    <w:rsid w:val="00820CC3"/>
    <w:rsid w:val="00820D37"/>
    <w:rsid w:val="00822BBF"/>
    <w:rsid w:val="00823020"/>
    <w:rsid w:val="00825039"/>
    <w:rsid w:val="008252EF"/>
    <w:rsid w:val="00825D0A"/>
    <w:rsid w:val="00826716"/>
    <w:rsid w:val="00826772"/>
    <w:rsid w:val="0082729C"/>
    <w:rsid w:val="00827790"/>
    <w:rsid w:val="00827ECA"/>
    <w:rsid w:val="0083049F"/>
    <w:rsid w:val="00831677"/>
    <w:rsid w:val="008316A5"/>
    <w:rsid w:val="00831B29"/>
    <w:rsid w:val="00831F5A"/>
    <w:rsid w:val="008333F5"/>
    <w:rsid w:val="00833F43"/>
    <w:rsid w:val="0083452E"/>
    <w:rsid w:val="00834AD7"/>
    <w:rsid w:val="0083551A"/>
    <w:rsid w:val="00837523"/>
    <w:rsid w:val="00841A79"/>
    <w:rsid w:val="00841AE5"/>
    <w:rsid w:val="00844B3A"/>
    <w:rsid w:val="00844ECC"/>
    <w:rsid w:val="008450CA"/>
    <w:rsid w:val="00845F97"/>
    <w:rsid w:val="00846F62"/>
    <w:rsid w:val="00851952"/>
    <w:rsid w:val="008521ED"/>
    <w:rsid w:val="00852545"/>
    <w:rsid w:val="00853AA4"/>
    <w:rsid w:val="00853D3E"/>
    <w:rsid w:val="0085415E"/>
    <w:rsid w:val="008544A9"/>
    <w:rsid w:val="00855CFF"/>
    <w:rsid w:val="00856233"/>
    <w:rsid w:val="00856312"/>
    <w:rsid w:val="00856702"/>
    <w:rsid w:val="008567D2"/>
    <w:rsid w:val="00856899"/>
    <w:rsid w:val="00856E7E"/>
    <w:rsid w:val="008574AB"/>
    <w:rsid w:val="008574C1"/>
    <w:rsid w:val="00857F8B"/>
    <w:rsid w:val="00862492"/>
    <w:rsid w:val="00862C91"/>
    <w:rsid w:val="0086313C"/>
    <w:rsid w:val="0086384E"/>
    <w:rsid w:val="00865D77"/>
    <w:rsid w:val="00866160"/>
    <w:rsid w:val="00866466"/>
    <w:rsid w:val="00866632"/>
    <w:rsid w:val="008667E1"/>
    <w:rsid w:val="00866892"/>
    <w:rsid w:val="00867A56"/>
    <w:rsid w:val="008708FD"/>
    <w:rsid w:val="00870F94"/>
    <w:rsid w:val="0087185D"/>
    <w:rsid w:val="00871FEF"/>
    <w:rsid w:val="00872575"/>
    <w:rsid w:val="0087309A"/>
    <w:rsid w:val="0087402A"/>
    <w:rsid w:val="008749A7"/>
    <w:rsid w:val="00874AEB"/>
    <w:rsid w:val="00875315"/>
    <w:rsid w:val="00875E9D"/>
    <w:rsid w:val="00876F4A"/>
    <w:rsid w:val="008777CC"/>
    <w:rsid w:val="008778EB"/>
    <w:rsid w:val="008779E8"/>
    <w:rsid w:val="00877BC7"/>
    <w:rsid w:val="00880214"/>
    <w:rsid w:val="0088041D"/>
    <w:rsid w:val="0088119A"/>
    <w:rsid w:val="00881C87"/>
    <w:rsid w:val="00881EF0"/>
    <w:rsid w:val="00882321"/>
    <w:rsid w:val="00882A21"/>
    <w:rsid w:val="00882B72"/>
    <w:rsid w:val="008837E8"/>
    <w:rsid w:val="00883CFD"/>
    <w:rsid w:val="00884294"/>
    <w:rsid w:val="008853A7"/>
    <w:rsid w:val="00885582"/>
    <w:rsid w:val="00885A22"/>
    <w:rsid w:val="00886FF5"/>
    <w:rsid w:val="008908F3"/>
    <w:rsid w:val="00890D2B"/>
    <w:rsid w:val="0089199F"/>
    <w:rsid w:val="008921C7"/>
    <w:rsid w:val="008938BA"/>
    <w:rsid w:val="00894310"/>
    <w:rsid w:val="00895229"/>
    <w:rsid w:val="00895B97"/>
    <w:rsid w:val="00896324"/>
    <w:rsid w:val="00896501"/>
    <w:rsid w:val="008969B7"/>
    <w:rsid w:val="00897495"/>
    <w:rsid w:val="008A0168"/>
    <w:rsid w:val="008A0B43"/>
    <w:rsid w:val="008A105F"/>
    <w:rsid w:val="008A1994"/>
    <w:rsid w:val="008A1FFB"/>
    <w:rsid w:val="008A2C81"/>
    <w:rsid w:val="008A2ED5"/>
    <w:rsid w:val="008A32ED"/>
    <w:rsid w:val="008A3776"/>
    <w:rsid w:val="008A64FC"/>
    <w:rsid w:val="008A6E4E"/>
    <w:rsid w:val="008A6EE9"/>
    <w:rsid w:val="008A7662"/>
    <w:rsid w:val="008A7777"/>
    <w:rsid w:val="008B06DF"/>
    <w:rsid w:val="008B1325"/>
    <w:rsid w:val="008B1385"/>
    <w:rsid w:val="008B1F4D"/>
    <w:rsid w:val="008B207B"/>
    <w:rsid w:val="008B25B3"/>
    <w:rsid w:val="008B3090"/>
    <w:rsid w:val="008B34A9"/>
    <w:rsid w:val="008B429E"/>
    <w:rsid w:val="008B4695"/>
    <w:rsid w:val="008B48B6"/>
    <w:rsid w:val="008B51D3"/>
    <w:rsid w:val="008B6122"/>
    <w:rsid w:val="008B6499"/>
    <w:rsid w:val="008B6FA4"/>
    <w:rsid w:val="008C0E46"/>
    <w:rsid w:val="008C29F2"/>
    <w:rsid w:val="008C2E7A"/>
    <w:rsid w:val="008C32F0"/>
    <w:rsid w:val="008C4026"/>
    <w:rsid w:val="008C4715"/>
    <w:rsid w:val="008C4944"/>
    <w:rsid w:val="008C4BC3"/>
    <w:rsid w:val="008C521D"/>
    <w:rsid w:val="008C6103"/>
    <w:rsid w:val="008C7258"/>
    <w:rsid w:val="008C7636"/>
    <w:rsid w:val="008C763C"/>
    <w:rsid w:val="008D0327"/>
    <w:rsid w:val="008D101B"/>
    <w:rsid w:val="008D15D2"/>
    <w:rsid w:val="008D16F1"/>
    <w:rsid w:val="008D18F6"/>
    <w:rsid w:val="008D1B4B"/>
    <w:rsid w:val="008D1F85"/>
    <w:rsid w:val="008D1FB3"/>
    <w:rsid w:val="008D4C41"/>
    <w:rsid w:val="008D5062"/>
    <w:rsid w:val="008D6C2B"/>
    <w:rsid w:val="008D7111"/>
    <w:rsid w:val="008D72E1"/>
    <w:rsid w:val="008E1144"/>
    <w:rsid w:val="008E2136"/>
    <w:rsid w:val="008E2D19"/>
    <w:rsid w:val="008E3265"/>
    <w:rsid w:val="008E3A64"/>
    <w:rsid w:val="008E4127"/>
    <w:rsid w:val="008E41CE"/>
    <w:rsid w:val="008E46C1"/>
    <w:rsid w:val="008E563F"/>
    <w:rsid w:val="008E591B"/>
    <w:rsid w:val="008E78C7"/>
    <w:rsid w:val="008F00C1"/>
    <w:rsid w:val="008F044F"/>
    <w:rsid w:val="008F1DF2"/>
    <w:rsid w:val="008F3BCD"/>
    <w:rsid w:val="008F5056"/>
    <w:rsid w:val="008F5AB5"/>
    <w:rsid w:val="008F5AD1"/>
    <w:rsid w:val="008F7B1E"/>
    <w:rsid w:val="008F7BAF"/>
    <w:rsid w:val="008F7DB9"/>
    <w:rsid w:val="00900022"/>
    <w:rsid w:val="00901134"/>
    <w:rsid w:val="009014B0"/>
    <w:rsid w:val="0090176D"/>
    <w:rsid w:val="00901B02"/>
    <w:rsid w:val="00902A68"/>
    <w:rsid w:val="00902BC5"/>
    <w:rsid w:val="00903029"/>
    <w:rsid w:val="00903EAF"/>
    <w:rsid w:val="00904423"/>
    <w:rsid w:val="00905262"/>
    <w:rsid w:val="009053FC"/>
    <w:rsid w:val="00905C5F"/>
    <w:rsid w:val="00906D82"/>
    <w:rsid w:val="009079A6"/>
    <w:rsid w:val="00910637"/>
    <w:rsid w:val="009122DD"/>
    <w:rsid w:val="009130EC"/>
    <w:rsid w:val="009133D7"/>
    <w:rsid w:val="00913496"/>
    <w:rsid w:val="00914AC4"/>
    <w:rsid w:val="009154AB"/>
    <w:rsid w:val="0091644C"/>
    <w:rsid w:val="009169E5"/>
    <w:rsid w:val="00917E55"/>
    <w:rsid w:val="00921F85"/>
    <w:rsid w:val="00923223"/>
    <w:rsid w:val="0092353D"/>
    <w:rsid w:val="009236C7"/>
    <w:rsid w:val="00923FB6"/>
    <w:rsid w:val="009270B6"/>
    <w:rsid w:val="00930055"/>
    <w:rsid w:val="0093275E"/>
    <w:rsid w:val="009329EC"/>
    <w:rsid w:val="00932B7F"/>
    <w:rsid w:val="0093345A"/>
    <w:rsid w:val="009343D8"/>
    <w:rsid w:val="00934A12"/>
    <w:rsid w:val="00936EFD"/>
    <w:rsid w:val="009374D1"/>
    <w:rsid w:val="009404F6"/>
    <w:rsid w:val="00940B87"/>
    <w:rsid w:val="00940F0A"/>
    <w:rsid w:val="00940FB4"/>
    <w:rsid w:val="009410DA"/>
    <w:rsid w:val="00941911"/>
    <w:rsid w:val="00942280"/>
    <w:rsid w:val="00943009"/>
    <w:rsid w:val="0094304A"/>
    <w:rsid w:val="00943FCE"/>
    <w:rsid w:val="0094476D"/>
    <w:rsid w:val="00945797"/>
    <w:rsid w:val="00945AD6"/>
    <w:rsid w:val="00946386"/>
    <w:rsid w:val="0094654B"/>
    <w:rsid w:val="00946D4A"/>
    <w:rsid w:val="0094786D"/>
    <w:rsid w:val="00950798"/>
    <w:rsid w:val="00950C2C"/>
    <w:rsid w:val="00950D47"/>
    <w:rsid w:val="0095152B"/>
    <w:rsid w:val="0095286C"/>
    <w:rsid w:val="00954201"/>
    <w:rsid w:val="009564B0"/>
    <w:rsid w:val="00957D32"/>
    <w:rsid w:val="009604C9"/>
    <w:rsid w:val="0096399C"/>
    <w:rsid w:val="00967270"/>
    <w:rsid w:val="009677B0"/>
    <w:rsid w:val="009677B7"/>
    <w:rsid w:val="009677B8"/>
    <w:rsid w:val="0097067C"/>
    <w:rsid w:val="009708D0"/>
    <w:rsid w:val="00970BCB"/>
    <w:rsid w:val="009711D3"/>
    <w:rsid w:val="0097145A"/>
    <w:rsid w:val="00971DD6"/>
    <w:rsid w:val="0097262C"/>
    <w:rsid w:val="0097383B"/>
    <w:rsid w:val="00973BC8"/>
    <w:rsid w:val="00974306"/>
    <w:rsid w:val="009746A8"/>
    <w:rsid w:val="00974A66"/>
    <w:rsid w:val="00975C4E"/>
    <w:rsid w:val="00976EC1"/>
    <w:rsid w:val="00977267"/>
    <w:rsid w:val="00977271"/>
    <w:rsid w:val="00980621"/>
    <w:rsid w:val="00983349"/>
    <w:rsid w:val="00983545"/>
    <w:rsid w:val="00983730"/>
    <w:rsid w:val="00984ECB"/>
    <w:rsid w:val="0098577D"/>
    <w:rsid w:val="00985C12"/>
    <w:rsid w:val="00985CF3"/>
    <w:rsid w:val="00985D7A"/>
    <w:rsid w:val="00986A19"/>
    <w:rsid w:val="009916CC"/>
    <w:rsid w:val="009929DD"/>
    <w:rsid w:val="00993DCD"/>
    <w:rsid w:val="009952E8"/>
    <w:rsid w:val="00995EB0"/>
    <w:rsid w:val="00996AF1"/>
    <w:rsid w:val="00996C11"/>
    <w:rsid w:val="009978F5"/>
    <w:rsid w:val="009A1B9C"/>
    <w:rsid w:val="009A3FC1"/>
    <w:rsid w:val="009A4EDD"/>
    <w:rsid w:val="009A5186"/>
    <w:rsid w:val="009A6D2D"/>
    <w:rsid w:val="009A72AA"/>
    <w:rsid w:val="009A7936"/>
    <w:rsid w:val="009B0BC1"/>
    <w:rsid w:val="009B20DD"/>
    <w:rsid w:val="009B22F8"/>
    <w:rsid w:val="009B259A"/>
    <w:rsid w:val="009B45AD"/>
    <w:rsid w:val="009B504C"/>
    <w:rsid w:val="009B5475"/>
    <w:rsid w:val="009B68DE"/>
    <w:rsid w:val="009B7906"/>
    <w:rsid w:val="009C0811"/>
    <w:rsid w:val="009C26D9"/>
    <w:rsid w:val="009C3625"/>
    <w:rsid w:val="009C3905"/>
    <w:rsid w:val="009C3BCE"/>
    <w:rsid w:val="009C4B59"/>
    <w:rsid w:val="009C5BD4"/>
    <w:rsid w:val="009C64D8"/>
    <w:rsid w:val="009C6EDE"/>
    <w:rsid w:val="009C778F"/>
    <w:rsid w:val="009D0CFC"/>
    <w:rsid w:val="009D1014"/>
    <w:rsid w:val="009D1126"/>
    <w:rsid w:val="009D120A"/>
    <w:rsid w:val="009D1265"/>
    <w:rsid w:val="009D1B7E"/>
    <w:rsid w:val="009D27A2"/>
    <w:rsid w:val="009D358E"/>
    <w:rsid w:val="009D37E9"/>
    <w:rsid w:val="009D3CE5"/>
    <w:rsid w:val="009D5141"/>
    <w:rsid w:val="009D5C15"/>
    <w:rsid w:val="009D6149"/>
    <w:rsid w:val="009D71FD"/>
    <w:rsid w:val="009D7472"/>
    <w:rsid w:val="009D7A02"/>
    <w:rsid w:val="009D7F5B"/>
    <w:rsid w:val="009E10AE"/>
    <w:rsid w:val="009E13AF"/>
    <w:rsid w:val="009E1653"/>
    <w:rsid w:val="009E2C85"/>
    <w:rsid w:val="009E3437"/>
    <w:rsid w:val="009E37F9"/>
    <w:rsid w:val="009E4105"/>
    <w:rsid w:val="009E5182"/>
    <w:rsid w:val="009E7B46"/>
    <w:rsid w:val="009EC2B4"/>
    <w:rsid w:val="009F002F"/>
    <w:rsid w:val="009F063E"/>
    <w:rsid w:val="009F18D3"/>
    <w:rsid w:val="009F2C61"/>
    <w:rsid w:val="009F2FED"/>
    <w:rsid w:val="009F4386"/>
    <w:rsid w:val="009F4A73"/>
    <w:rsid w:val="009F5E2F"/>
    <w:rsid w:val="009F6B98"/>
    <w:rsid w:val="00A00177"/>
    <w:rsid w:val="00A00BBA"/>
    <w:rsid w:val="00A0103C"/>
    <w:rsid w:val="00A01791"/>
    <w:rsid w:val="00A0183B"/>
    <w:rsid w:val="00A01AA4"/>
    <w:rsid w:val="00A01D01"/>
    <w:rsid w:val="00A02414"/>
    <w:rsid w:val="00A024E4"/>
    <w:rsid w:val="00A055C5"/>
    <w:rsid w:val="00A05779"/>
    <w:rsid w:val="00A06A50"/>
    <w:rsid w:val="00A06AD1"/>
    <w:rsid w:val="00A079F9"/>
    <w:rsid w:val="00A07D27"/>
    <w:rsid w:val="00A07F11"/>
    <w:rsid w:val="00A1011B"/>
    <w:rsid w:val="00A10BC2"/>
    <w:rsid w:val="00A11095"/>
    <w:rsid w:val="00A139C6"/>
    <w:rsid w:val="00A14826"/>
    <w:rsid w:val="00A14B8C"/>
    <w:rsid w:val="00A14F02"/>
    <w:rsid w:val="00A15194"/>
    <w:rsid w:val="00A15B89"/>
    <w:rsid w:val="00A17AD8"/>
    <w:rsid w:val="00A20774"/>
    <w:rsid w:val="00A20D4E"/>
    <w:rsid w:val="00A21311"/>
    <w:rsid w:val="00A218D7"/>
    <w:rsid w:val="00A21B49"/>
    <w:rsid w:val="00A223BD"/>
    <w:rsid w:val="00A22A09"/>
    <w:rsid w:val="00A22C85"/>
    <w:rsid w:val="00A22FD2"/>
    <w:rsid w:val="00A231B4"/>
    <w:rsid w:val="00A23D1C"/>
    <w:rsid w:val="00A24050"/>
    <w:rsid w:val="00A24BA0"/>
    <w:rsid w:val="00A254CC"/>
    <w:rsid w:val="00A3011A"/>
    <w:rsid w:val="00A3046A"/>
    <w:rsid w:val="00A307E3"/>
    <w:rsid w:val="00A30895"/>
    <w:rsid w:val="00A310E5"/>
    <w:rsid w:val="00A3123A"/>
    <w:rsid w:val="00A3192F"/>
    <w:rsid w:val="00A31A32"/>
    <w:rsid w:val="00A31FB0"/>
    <w:rsid w:val="00A32461"/>
    <w:rsid w:val="00A3276D"/>
    <w:rsid w:val="00A335B4"/>
    <w:rsid w:val="00A33A16"/>
    <w:rsid w:val="00A348FB"/>
    <w:rsid w:val="00A34F2A"/>
    <w:rsid w:val="00A350E1"/>
    <w:rsid w:val="00A3593B"/>
    <w:rsid w:val="00A35B43"/>
    <w:rsid w:val="00A3659A"/>
    <w:rsid w:val="00A36D29"/>
    <w:rsid w:val="00A36F44"/>
    <w:rsid w:val="00A37AD4"/>
    <w:rsid w:val="00A4074B"/>
    <w:rsid w:val="00A407B6"/>
    <w:rsid w:val="00A41C5A"/>
    <w:rsid w:val="00A4227E"/>
    <w:rsid w:val="00A4367B"/>
    <w:rsid w:val="00A43A43"/>
    <w:rsid w:val="00A44091"/>
    <w:rsid w:val="00A442E1"/>
    <w:rsid w:val="00A44408"/>
    <w:rsid w:val="00A454E1"/>
    <w:rsid w:val="00A462CC"/>
    <w:rsid w:val="00A505A9"/>
    <w:rsid w:val="00A50EFE"/>
    <w:rsid w:val="00A5118D"/>
    <w:rsid w:val="00A5190D"/>
    <w:rsid w:val="00A51C43"/>
    <w:rsid w:val="00A521EA"/>
    <w:rsid w:val="00A532F5"/>
    <w:rsid w:val="00A54814"/>
    <w:rsid w:val="00A56577"/>
    <w:rsid w:val="00A566F0"/>
    <w:rsid w:val="00A56E9D"/>
    <w:rsid w:val="00A573B2"/>
    <w:rsid w:val="00A57CD3"/>
    <w:rsid w:val="00A601BD"/>
    <w:rsid w:val="00A60204"/>
    <w:rsid w:val="00A60B7B"/>
    <w:rsid w:val="00A618B7"/>
    <w:rsid w:val="00A61B61"/>
    <w:rsid w:val="00A63455"/>
    <w:rsid w:val="00A636DD"/>
    <w:rsid w:val="00A64163"/>
    <w:rsid w:val="00A64A1E"/>
    <w:rsid w:val="00A665C7"/>
    <w:rsid w:val="00A66766"/>
    <w:rsid w:val="00A66D38"/>
    <w:rsid w:val="00A66FE7"/>
    <w:rsid w:val="00A67612"/>
    <w:rsid w:val="00A67FFB"/>
    <w:rsid w:val="00A708A0"/>
    <w:rsid w:val="00A71066"/>
    <w:rsid w:val="00A71B50"/>
    <w:rsid w:val="00A72CB8"/>
    <w:rsid w:val="00A73AA1"/>
    <w:rsid w:val="00A73ED0"/>
    <w:rsid w:val="00A76A0C"/>
    <w:rsid w:val="00A80257"/>
    <w:rsid w:val="00A804B6"/>
    <w:rsid w:val="00A80BA4"/>
    <w:rsid w:val="00A8109D"/>
    <w:rsid w:val="00A813A2"/>
    <w:rsid w:val="00A82013"/>
    <w:rsid w:val="00A82077"/>
    <w:rsid w:val="00A82178"/>
    <w:rsid w:val="00A8351E"/>
    <w:rsid w:val="00A83F67"/>
    <w:rsid w:val="00A845BB"/>
    <w:rsid w:val="00A849D7"/>
    <w:rsid w:val="00A84B73"/>
    <w:rsid w:val="00A86062"/>
    <w:rsid w:val="00A86912"/>
    <w:rsid w:val="00A86DE3"/>
    <w:rsid w:val="00A872F8"/>
    <w:rsid w:val="00A8787E"/>
    <w:rsid w:val="00A878A6"/>
    <w:rsid w:val="00A90CE6"/>
    <w:rsid w:val="00A91E39"/>
    <w:rsid w:val="00A92559"/>
    <w:rsid w:val="00A92B40"/>
    <w:rsid w:val="00A93B8D"/>
    <w:rsid w:val="00A93EF6"/>
    <w:rsid w:val="00A94670"/>
    <w:rsid w:val="00A94843"/>
    <w:rsid w:val="00A954DF"/>
    <w:rsid w:val="00A968A5"/>
    <w:rsid w:val="00A975AF"/>
    <w:rsid w:val="00AA0450"/>
    <w:rsid w:val="00AA2003"/>
    <w:rsid w:val="00AA32FA"/>
    <w:rsid w:val="00AA3DC9"/>
    <w:rsid w:val="00AA4248"/>
    <w:rsid w:val="00AA478D"/>
    <w:rsid w:val="00AA5364"/>
    <w:rsid w:val="00AA5503"/>
    <w:rsid w:val="00AA576D"/>
    <w:rsid w:val="00AA57BB"/>
    <w:rsid w:val="00AA5BC7"/>
    <w:rsid w:val="00AA6D39"/>
    <w:rsid w:val="00AA6F1D"/>
    <w:rsid w:val="00AA7C90"/>
    <w:rsid w:val="00AB0CFF"/>
    <w:rsid w:val="00AB18AD"/>
    <w:rsid w:val="00AB373B"/>
    <w:rsid w:val="00AB3E15"/>
    <w:rsid w:val="00AB3E47"/>
    <w:rsid w:val="00AB4D05"/>
    <w:rsid w:val="00AB6F88"/>
    <w:rsid w:val="00AB73FF"/>
    <w:rsid w:val="00AB77A4"/>
    <w:rsid w:val="00AC01CA"/>
    <w:rsid w:val="00AC11F6"/>
    <w:rsid w:val="00AC1DCC"/>
    <w:rsid w:val="00AC3571"/>
    <w:rsid w:val="00AC387F"/>
    <w:rsid w:val="00AC3E6C"/>
    <w:rsid w:val="00AC4823"/>
    <w:rsid w:val="00AC543A"/>
    <w:rsid w:val="00AC5E3F"/>
    <w:rsid w:val="00AC6BF2"/>
    <w:rsid w:val="00AC6CF6"/>
    <w:rsid w:val="00AC7496"/>
    <w:rsid w:val="00AD0495"/>
    <w:rsid w:val="00AD10BB"/>
    <w:rsid w:val="00AD165F"/>
    <w:rsid w:val="00AD2324"/>
    <w:rsid w:val="00AD2D8E"/>
    <w:rsid w:val="00AD2E46"/>
    <w:rsid w:val="00AD2F0C"/>
    <w:rsid w:val="00AD4CC7"/>
    <w:rsid w:val="00AD4DB5"/>
    <w:rsid w:val="00AD592F"/>
    <w:rsid w:val="00AD5ECC"/>
    <w:rsid w:val="00AD66EF"/>
    <w:rsid w:val="00AD6F82"/>
    <w:rsid w:val="00AE021F"/>
    <w:rsid w:val="00AE18A1"/>
    <w:rsid w:val="00AE1AA7"/>
    <w:rsid w:val="00AE1AFA"/>
    <w:rsid w:val="00AE2472"/>
    <w:rsid w:val="00AE2B1C"/>
    <w:rsid w:val="00AE2BAE"/>
    <w:rsid w:val="00AE377F"/>
    <w:rsid w:val="00AE3CE1"/>
    <w:rsid w:val="00AE42B1"/>
    <w:rsid w:val="00AE4B01"/>
    <w:rsid w:val="00AE4D8E"/>
    <w:rsid w:val="00AE4F9E"/>
    <w:rsid w:val="00AE6BE6"/>
    <w:rsid w:val="00AE6C42"/>
    <w:rsid w:val="00AE7AF7"/>
    <w:rsid w:val="00AF0BD4"/>
    <w:rsid w:val="00AF203F"/>
    <w:rsid w:val="00AF2835"/>
    <w:rsid w:val="00AF37A8"/>
    <w:rsid w:val="00AF3D10"/>
    <w:rsid w:val="00AF3EB5"/>
    <w:rsid w:val="00AF41A8"/>
    <w:rsid w:val="00AF4C93"/>
    <w:rsid w:val="00AF5C97"/>
    <w:rsid w:val="00AF6B18"/>
    <w:rsid w:val="00AF7421"/>
    <w:rsid w:val="00AF74BC"/>
    <w:rsid w:val="00AF774A"/>
    <w:rsid w:val="00AF7767"/>
    <w:rsid w:val="00B00225"/>
    <w:rsid w:val="00B012CD"/>
    <w:rsid w:val="00B029D2"/>
    <w:rsid w:val="00B02C0B"/>
    <w:rsid w:val="00B05632"/>
    <w:rsid w:val="00B0660B"/>
    <w:rsid w:val="00B06A82"/>
    <w:rsid w:val="00B06AB7"/>
    <w:rsid w:val="00B075B0"/>
    <w:rsid w:val="00B106A8"/>
    <w:rsid w:val="00B10774"/>
    <w:rsid w:val="00B10999"/>
    <w:rsid w:val="00B10C2E"/>
    <w:rsid w:val="00B111C9"/>
    <w:rsid w:val="00B11403"/>
    <w:rsid w:val="00B13BC2"/>
    <w:rsid w:val="00B13BE5"/>
    <w:rsid w:val="00B1431A"/>
    <w:rsid w:val="00B14365"/>
    <w:rsid w:val="00B17063"/>
    <w:rsid w:val="00B17480"/>
    <w:rsid w:val="00B177FB"/>
    <w:rsid w:val="00B21EB1"/>
    <w:rsid w:val="00B231EF"/>
    <w:rsid w:val="00B2374A"/>
    <w:rsid w:val="00B24A64"/>
    <w:rsid w:val="00B24BC9"/>
    <w:rsid w:val="00B25CEE"/>
    <w:rsid w:val="00B26109"/>
    <w:rsid w:val="00B262AA"/>
    <w:rsid w:val="00B26C48"/>
    <w:rsid w:val="00B304B5"/>
    <w:rsid w:val="00B31503"/>
    <w:rsid w:val="00B31876"/>
    <w:rsid w:val="00B31E3C"/>
    <w:rsid w:val="00B32975"/>
    <w:rsid w:val="00B32AE8"/>
    <w:rsid w:val="00B32F84"/>
    <w:rsid w:val="00B33341"/>
    <w:rsid w:val="00B33A53"/>
    <w:rsid w:val="00B33ACA"/>
    <w:rsid w:val="00B33E8B"/>
    <w:rsid w:val="00B34532"/>
    <w:rsid w:val="00B34C0B"/>
    <w:rsid w:val="00B34D8B"/>
    <w:rsid w:val="00B3507B"/>
    <w:rsid w:val="00B35607"/>
    <w:rsid w:val="00B35B95"/>
    <w:rsid w:val="00B36C0E"/>
    <w:rsid w:val="00B37298"/>
    <w:rsid w:val="00B37C6E"/>
    <w:rsid w:val="00B400BE"/>
    <w:rsid w:val="00B4039E"/>
    <w:rsid w:val="00B41548"/>
    <w:rsid w:val="00B41575"/>
    <w:rsid w:val="00B42195"/>
    <w:rsid w:val="00B42FF6"/>
    <w:rsid w:val="00B44C2F"/>
    <w:rsid w:val="00B45CBE"/>
    <w:rsid w:val="00B45ECE"/>
    <w:rsid w:val="00B46F86"/>
    <w:rsid w:val="00B51ACB"/>
    <w:rsid w:val="00B525EA"/>
    <w:rsid w:val="00B52651"/>
    <w:rsid w:val="00B52784"/>
    <w:rsid w:val="00B528CA"/>
    <w:rsid w:val="00B528DB"/>
    <w:rsid w:val="00B5299F"/>
    <w:rsid w:val="00B52E21"/>
    <w:rsid w:val="00B53A36"/>
    <w:rsid w:val="00B5479A"/>
    <w:rsid w:val="00B55CFA"/>
    <w:rsid w:val="00B55DDA"/>
    <w:rsid w:val="00B562FE"/>
    <w:rsid w:val="00B56885"/>
    <w:rsid w:val="00B56F04"/>
    <w:rsid w:val="00B574B4"/>
    <w:rsid w:val="00B57801"/>
    <w:rsid w:val="00B57B71"/>
    <w:rsid w:val="00B57BC9"/>
    <w:rsid w:val="00B61243"/>
    <w:rsid w:val="00B632BE"/>
    <w:rsid w:val="00B6375A"/>
    <w:rsid w:val="00B6431B"/>
    <w:rsid w:val="00B6515E"/>
    <w:rsid w:val="00B65D89"/>
    <w:rsid w:val="00B661FE"/>
    <w:rsid w:val="00B66BF4"/>
    <w:rsid w:val="00B66C17"/>
    <w:rsid w:val="00B7100E"/>
    <w:rsid w:val="00B71154"/>
    <w:rsid w:val="00B71436"/>
    <w:rsid w:val="00B720CD"/>
    <w:rsid w:val="00B7231C"/>
    <w:rsid w:val="00B729B8"/>
    <w:rsid w:val="00B736AC"/>
    <w:rsid w:val="00B73817"/>
    <w:rsid w:val="00B742AA"/>
    <w:rsid w:val="00B742D8"/>
    <w:rsid w:val="00B75197"/>
    <w:rsid w:val="00B7525E"/>
    <w:rsid w:val="00B7569C"/>
    <w:rsid w:val="00B75E56"/>
    <w:rsid w:val="00B76206"/>
    <w:rsid w:val="00B768B4"/>
    <w:rsid w:val="00B76D53"/>
    <w:rsid w:val="00B776CB"/>
    <w:rsid w:val="00B81D3F"/>
    <w:rsid w:val="00B82A7F"/>
    <w:rsid w:val="00B83318"/>
    <w:rsid w:val="00B843D1"/>
    <w:rsid w:val="00B849D6"/>
    <w:rsid w:val="00B84DC0"/>
    <w:rsid w:val="00B85BCB"/>
    <w:rsid w:val="00B862B2"/>
    <w:rsid w:val="00B864D9"/>
    <w:rsid w:val="00B87F7D"/>
    <w:rsid w:val="00B901A2"/>
    <w:rsid w:val="00B91BBE"/>
    <w:rsid w:val="00B94417"/>
    <w:rsid w:val="00B9508B"/>
    <w:rsid w:val="00B950CA"/>
    <w:rsid w:val="00B95253"/>
    <w:rsid w:val="00B957FF"/>
    <w:rsid w:val="00B9640B"/>
    <w:rsid w:val="00B9693E"/>
    <w:rsid w:val="00B96CC6"/>
    <w:rsid w:val="00B96FB8"/>
    <w:rsid w:val="00BA0339"/>
    <w:rsid w:val="00BA05C8"/>
    <w:rsid w:val="00BA1413"/>
    <w:rsid w:val="00BA14A8"/>
    <w:rsid w:val="00BA2671"/>
    <w:rsid w:val="00BA2746"/>
    <w:rsid w:val="00BA2B0A"/>
    <w:rsid w:val="00BA33AF"/>
    <w:rsid w:val="00BA4821"/>
    <w:rsid w:val="00BA4B38"/>
    <w:rsid w:val="00BA4EB5"/>
    <w:rsid w:val="00BA4EBC"/>
    <w:rsid w:val="00BA5E69"/>
    <w:rsid w:val="00BA667C"/>
    <w:rsid w:val="00BA6881"/>
    <w:rsid w:val="00BB0BD0"/>
    <w:rsid w:val="00BB2A3B"/>
    <w:rsid w:val="00BB3651"/>
    <w:rsid w:val="00BB3BF5"/>
    <w:rsid w:val="00BB49AA"/>
    <w:rsid w:val="00BB52BC"/>
    <w:rsid w:val="00BB6AEB"/>
    <w:rsid w:val="00BC0159"/>
    <w:rsid w:val="00BC0891"/>
    <w:rsid w:val="00BC08E6"/>
    <w:rsid w:val="00BC0DAA"/>
    <w:rsid w:val="00BC0E9B"/>
    <w:rsid w:val="00BC2693"/>
    <w:rsid w:val="00BC28B3"/>
    <w:rsid w:val="00BC31A3"/>
    <w:rsid w:val="00BC3E64"/>
    <w:rsid w:val="00BC6709"/>
    <w:rsid w:val="00BC6793"/>
    <w:rsid w:val="00BC67B0"/>
    <w:rsid w:val="00BC6A99"/>
    <w:rsid w:val="00BC7054"/>
    <w:rsid w:val="00BC73EF"/>
    <w:rsid w:val="00BD0CCF"/>
    <w:rsid w:val="00BD1363"/>
    <w:rsid w:val="00BD14E8"/>
    <w:rsid w:val="00BD3C91"/>
    <w:rsid w:val="00BD43B0"/>
    <w:rsid w:val="00BD4514"/>
    <w:rsid w:val="00BD4A36"/>
    <w:rsid w:val="00BD4CD1"/>
    <w:rsid w:val="00BD4E11"/>
    <w:rsid w:val="00BD4EFC"/>
    <w:rsid w:val="00BD5F96"/>
    <w:rsid w:val="00BD6530"/>
    <w:rsid w:val="00BD6F30"/>
    <w:rsid w:val="00BD737D"/>
    <w:rsid w:val="00BD74F3"/>
    <w:rsid w:val="00BD79FA"/>
    <w:rsid w:val="00BE1081"/>
    <w:rsid w:val="00BE14A8"/>
    <w:rsid w:val="00BE14BD"/>
    <w:rsid w:val="00BE2305"/>
    <w:rsid w:val="00BE28A5"/>
    <w:rsid w:val="00BE2F71"/>
    <w:rsid w:val="00BE5E22"/>
    <w:rsid w:val="00BE5EAE"/>
    <w:rsid w:val="00BE5F22"/>
    <w:rsid w:val="00BE6136"/>
    <w:rsid w:val="00BE6CAF"/>
    <w:rsid w:val="00BE768D"/>
    <w:rsid w:val="00BF0216"/>
    <w:rsid w:val="00BF125F"/>
    <w:rsid w:val="00BF13BD"/>
    <w:rsid w:val="00BF2508"/>
    <w:rsid w:val="00BF36CF"/>
    <w:rsid w:val="00BF42CE"/>
    <w:rsid w:val="00BF7A5D"/>
    <w:rsid w:val="00BF7E9E"/>
    <w:rsid w:val="00C001B7"/>
    <w:rsid w:val="00C003EE"/>
    <w:rsid w:val="00C01097"/>
    <w:rsid w:val="00C01F3F"/>
    <w:rsid w:val="00C0380E"/>
    <w:rsid w:val="00C048FF"/>
    <w:rsid w:val="00C04935"/>
    <w:rsid w:val="00C04D86"/>
    <w:rsid w:val="00C0601E"/>
    <w:rsid w:val="00C0662A"/>
    <w:rsid w:val="00C067D8"/>
    <w:rsid w:val="00C0779A"/>
    <w:rsid w:val="00C11516"/>
    <w:rsid w:val="00C13A02"/>
    <w:rsid w:val="00C13C48"/>
    <w:rsid w:val="00C14700"/>
    <w:rsid w:val="00C15D42"/>
    <w:rsid w:val="00C160EA"/>
    <w:rsid w:val="00C16CFC"/>
    <w:rsid w:val="00C20AE2"/>
    <w:rsid w:val="00C20DB4"/>
    <w:rsid w:val="00C20F60"/>
    <w:rsid w:val="00C210CD"/>
    <w:rsid w:val="00C23903"/>
    <w:rsid w:val="00C24C3E"/>
    <w:rsid w:val="00C2520C"/>
    <w:rsid w:val="00C25A22"/>
    <w:rsid w:val="00C26463"/>
    <w:rsid w:val="00C266AD"/>
    <w:rsid w:val="00C27707"/>
    <w:rsid w:val="00C30183"/>
    <w:rsid w:val="00C31874"/>
    <w:rsid w:val="00C318FD"/>
    <w:rsid w:val="00C31989"/>
    <w:rsid w:val="00C32B8A"/>
    <w:rsid w:val="00C32BEE"/>
    <w:rsid w:val="00C33881"/>
    <w:rsid w:val="00C36595"/>
    <w:rsid w:val="00C366A4"/>
    <w:rsid w:val="00C366F6"/>
    <w:rsid w:val="00C375B6"/>
    <w:rsid w:val="00C37F54"/>
    <w:rsid w:val="00C412BA"/>
    <w:rsid w:val="00C41668"/>
    <w:rsid w:val="00C41719"/>
    <w:rsid w:val="00C41B03"/>
    <w:rsid w:val="00C42219"/>
    <w:rsid w:val="00C4317E"/>
    <w:rsid w:val="00C4333B"/>
    <w:rsid w:val="00C43571"/>
    <w:rsid w:val="00C449F3"/>
    <w:rsid w:val="00C45967"/>
    <w:rsid w:val="00C471A1"/>
    <w:rsid w:val="00C473FE"/>
    <w:rsid w:val="00C47D46"/>
    <w:rsid w:val="00C47F6D"/>
    <w:rsid w:val="00C5077E"/>
    <w:rsid w:val="00C508D5"/>
    <w:rsid w:val="00C509E1"/>
    <w:rsid w:val="00C512FA"/>
    <w:rsid w:val="00C51F8A"/>
    <w:rsid w:val="00C52568"/>
    <w:rsid w:val="00C54BF9"/>
    <w:rsid w:val="00C54C18"/>
    <w:rsid w:val="00C54E8A"/>
    <w:rsid w:val="00C551F8"/>
    <w:rsid w:val="00C56099"/>
    <w:rsid w:val="00C56631"/>
    <w:rsid w:val="00C608AD"/>
    <w:rsid w:val="00C608D0"/>
    <w:rsid w:val="00C60A3D"/>
    <w:rsid w:val="00C623DC"/>
    <w:rsid w:val="00C6310D"/>
    <w:rsid w:val="00C63A37"/>
    <w:rsid w:val="00C63C94"/>
    <w:rsid w:val="00C64705"/>
    <w:rsid w:val="00C64F26"/>
    <w:rsid w:val="00C66255"/>
    <w:rsid w:val="00C672E3"/>
    <w:rsid w:val="00C70CB2"/>
    <w:rsid w:val="00C7224F"/>
    <w:rsid w:val="00C72A01"/>
    <w:rsid w:val="00C72C58"/>
    <w:rsid w:val="00C72EBC"/>
    <w:rsid w:val="00C73714"/>
    <w:rsid w:val="00C74001"/>
    <w:rsid w:val="00C74789"/>
    <w:rsid w:val="00C759D7"/>
    <w:rsid w:val="00C75BF2"/>
    <w:rsid w:val="00C761A8"/>
    <w:rsid w:val="00C7669A"/>
    <w:rsid w:val="00C76B60"/>
    <w:rsid w:val="00C818D1"/>
    <w:rsid w:val="00C82F0B"/>
    <w:rsid w:val="00C83B25"/>
    <w:rsid w:val="00C843A4"/>
    <w:rsid w:val="00C85A0A"/>
    <w:rsid w:val="00C86C71"/>
    <w:rsid w:val="00C8703D"/>
    <w:rsid w:val="00C87989"/>
    <w:rsid w:val="00C90774"/>
    <w:rsid w:val="00C90A6C"/>
    <w:rsid w:val="00C92F02"/>
    <w:rsid w:val="00C92FB4"/>
    <w:rsid w:val="00C93464"/>
    <w:rsid w:val="00C9507D"/>
    <w:rsid w:val="00C951C3"/>
    <w:rsid w:val="00C95AE2"/>
    <w:rsid w:val="00C96022"/>
    <w:rsid w:val="00C96DD1"/>
    <w:rsid w:val="00C97AF7"/>
    <w:rsid w:val="00CA1B9C"/>
    <w:rsid w:val="00CA2A96"/>
    <w:rsid w:val="00CA37F8"/>
    <w:rsid w:val="00CA3936"/>
    <w:rsid w:val="00CA3E27"/>
    <w:rsid w:val="00CA40B1"/>
    <w:rsid w:val="00CA4295"/>
    <w:rsid w:val="00CA438D"/>
    <w:rsid w:val="00CA4BCE"/>
    <w:rsid w:val="00CA59F5"/>
    <w:rsid w:val="00CA6F59"/>
    <w:rsid w:val="00CA71F5"/>
    <w:rsid w:val="00CA7AD9"/>
    <w:rsid w:val="00CB08BA"/>
    <w:rsid w:val="00CB3464"/>
    <w:rsid w:val="00CB443C"/>
    <w:rsid w:val="00CB50DD"/>
    <w:rsid w:val="00CB5EFC"/>
    <w:rsid w:val="00CB6258"/>
    <w:rsid w:val="00CC0734"/>
    <w:rsid w:val="00CC0E60"/>
    <w:rsid w:val="00CC15DD"/>
    <w:rsid w:val="00CC1AB1"/>
    <w:rsid w:val="00CC3A46"/>
    <w:rsid w:val="00CC511D"/>
    <w:rsid w:val="00CC5B78"/>
    <w:rsid w:val="00CC7687"/>
    <w:rsid w:val="00CD049A"/>
    <w:rsid w:val="00CD130F"/>
    <w:rsid w:val="00CD13BE"/>
    <w:rsid w:val="00CD1BB6"/>
    <w:rsid w:val="00CD288E"/>
    <w:rsid w:val="00CD2BAC"/>
    <w:rsid w:val="00CD2FDD"/>
    <w:rsid w:val="00CD3437"/>
    <w:rsid w:val="00CD3FC7"/>
    <w:rsid w:val="00CD4C03"/>
    <w:rsid w:val="00CD589B"/>
    <w:rsid w:val="00CE05C7"/>
    <w:rsid w:val="00CE0A97"/>
    <w:rsid w:val="00CE1E5F"/>
    <w:rsid w:val="00CE2097"/>
    <w:rsid w:val="00CE2338"/>
    <w:rsid w:val="00CE2ABD"/>
    <w:rsid w:val="00CE30D9"/>
    <w:rsid w:val="00CE3246"/>
    <w:rsid w:val="00CE355A"/>
    <w:rsid w:val="00CE3A14"/>
    <w:rsid w:val="00CE3D1D"/>
    <w:rsid w:val="00CE46C7"/>
    <w:rsid w:val="00CE47A8"/>
    <w:rsid w:val="00CE5C00"/>
    <w:rsid w:val="00CE60F9"/>
    <w:rsid w:val="00CE6588"/>
    <w:rsid w:val="00CF0CBA"/>
    <w:rsid w:val="00CF0FC9"/>
    <w:rsid w:val="00CF14E7"/>
    <w:rsid w:val="00CF1BB3"/>
    <w:rsid w:val="00CF1EFA"/>
    <w:rsid w:val="00CF3875"/>
    <w:rsid w:val="00CF3EFF"/>
    <w:rsid w:val="00CF4220"/>
    <w:rsid w:val="00CF4301"/>
    <w:rsid w:val="00CF450F"/>
    <w:rsid w:val="00CF4581"/>
    <w:rsid w:val="00CF4753"/>
    <w:rsid w:val="00CF5576"/>
    <w:rsid w:val="00CF5FEC"/>
    <w:rsid w:val="00CF62EA"/>
    <w:rsid w:val="00CF6B90"/>
    <w:rsid w:val="00CF6C62"/>
    <w:rsid w:val="00CF6D19"/>
    <w:rsid w:val="00D00654"/>
    <w:rsid w:val="00D009DA"/>
    <w:rsid w:val="00D00DEA"/>
    <w:rsid w:val="00D01963"/>
    <w:rsid w:val="00D01BD5"/>
    <w:rsid w:val="00D01FDB"/>
    <w:rsid w:val="00D024E6"/>
    <w:rsid w:val="00D0270A"/>
    <w:rsid w:val="00D02D7B"/>
    <w:rsid w:val="00D0328B"/>
    <w:rsid w:val="00D03539"/>
    <w:rsid w:val="00D04483"/>
    <w:rsid w:val="00D05133"/>
    <w:rsid w:val="00D05FB0"/>
    <w:rsid w:val="00D0605F"/>
    <w:rsid w:val="00D06135"/>
    <w:rsid w:val="00D0668B"/>
    <w:rsid w:val="00D07981"/>
    <w:rsid w:val="00D07DFE"/>
    <w:rsid w:val="00D10906"/>
    <w:rsid w:val="00D10C9E"/>
    <w:rsid w:val="00D11390"/>
    <w:rsid w:val="00D11433"/>
    <w:rsid w:val="00D116E9"/>
    <w:rsid w:val="00D11B61"/>
    <w:rsid w:val="00D11F24"/>
    <w:rsid w:val="00D12911"/>
    <w:rsid w:val="00D12DA6"/>
    <w:rsid w:val="00D1451E"/>
    <w:rsid w:val="00D14712"/>
    <w:rsid w:val="00D15443"/>
    <w:rsid w:val="00D15C95"/>
    <w:rsid w:val="00D15FE3"/>
    <w:rsid w:val="00D160B7"/>
    <w:rsid w:val="00D16BC9"/>
    <w:rsid w:val="00D1772F"/>
    <w:rsid w:val="00D1773E"/>
    <w:rsid w:val="00D17BDF"/>
    <w:rsid w:val="00D20C37"/>
    <w:rsid w:val="00D20FC5"/>
    <w:rsid w:val="00D21858"/>
    <w:rsid w:val="00D221BA"/>
    <w:rsid w:val="00D235AC"/>
    <w:rsid w:val="00D23AE0"/>
    <w:rsid w:val="00D246BB"/>
    <w:rsid w:val="00D26747"/>
    <w:rsid w:val="00D267A0"/>
    <w:rsid w:val="00D2735B"/>
    <w:rsid w:val="00D27CBF"/>
    <w:rsid w:val="00D305CE"/>
    <w:rsid w:val="00D30E74"/>
    <w:rsid w:val="00D315A6"/>
    <w:rsid w:val="00D31DF0"/>
    <w:rsid w:val="00D31EBD"/>
    <w:rsid w:val="00D31FEA"/>
    <w:rsid w:val="00D3288D"/>
    <w:rsid w:val="00D329CD"/>
    <w:rsid w:val="00D349C4"/>
    <w:rsid w:val="00D34C96"/>
    <w:rsid w:val="00D3521F"/>
    <w:rsid w:val="00D35724"/>
    <w:rsid w:val="00D3748A"/>
    <w:rsid w:val="00D37640"/>
    <w:rsid w:val="00D37DF5"/>
    <w:rsid w:val="00D409CE"/>
    <w:rsid w:val="00D4153A"/>
    <w:rsid w:val="00D42DCC"/>
    <w:rsid w:val="00D44487"/>
    <w:rsid w:val="00D44F26"/>
    <w:rsid w:val="00D45640"/>
    <w:rsid w:val="00D456D7"/>
    <w:rsid w:val="00D45984"/>
    <w:rsid w:val="00D460D7"/>
    <w:rsid w:val="00D4731F"/>
    <w:rsid w:val="00D502BD"/>
    <w:rsid w:val="00D50669"/>
    <w:rsid w:val="00D51230"/>
    <w:rsid w:val="00D5195D"/>
    <w:rsid w:val="00D51D7E"/>
    <w:rsid w:val="00D528DE"/>
    <w:rsid w:val="00D52B27"/>
    <w:rsid w:val="00D53CAF"/>
    <w:rsid w:val="00D5418F"/>
    <w:rsid w:val="00D5485D"/>
    <w:rsid w:val="00D556F1"/>
    <w:rsid w:val="00D562DE"/>
    <w:rsid w:val="00D56863"/>
    <w:rsid w:val="00D57F53"/>
    <w:rsid w:val="00D604CA"/>
    <w:rsid w:val="00D60C2B"/>
    <w:rsid w:val="00D61020"/>
    <w:rsid w:val="00D6217C"/>
    <w:rsid w:val="00D625A9"/>
    <w:rsid w:val="00D62831"/>
    <w:rsid w:val="00D62DF5"/>
    <w:rsid w:val="00D632C4"/>
    <w:rsid w:val="00D6336E"/>
    <w:rsid w:val="00D63596"/>
    <w:rsid w:val="00D651A1"/>
    <w:rsid w:val="00D65F9D"/>
    <w:rsid w:val="00D66905"/>
    <w:rsid w:val="00D66E6C"/>
    <w:rsid w:val="00D6729A"/>
    <w:rsid w:val="00D70950"/>
    <w:rsid w:val="00D7111C"/>
    <w:rsid w:val="00D71AB6"/>
    <w:rsid w:val="00D71E36"/>
    <w:rsid w:val="00D73B4A"/>
    <w:rsid w:val="00D749A8"/>
    <w:rsid w:val="00D77E4F"/>
    <w:rsid w:val="00D80427"/>
    <w:rsid w:val="00D8389C"/>
    <w:rsid w:val="00D83BBA"/>
    <w:rsid w:val="00D8447D"/>
    <w:rsid w:val="00D85135"/>
    <w:rsid w:val="00D8592B"/>
    <w:rsid w:val="00D85EB7"/>
    <w:rsid w:val="00D87FC6"/>
    <w:rsid w:val="00D90AF0"/>
    <w:rsid w:val="00D91172"/>
    <w:rsid w:val="00D91994"/>
    <w:rsid w:val="00D9295F"/>
    <w:rsid w:val="00D92DCE"/>
    <w:rsid w:val="00D92ECD"/>
    <w:rsid w:val="00D93A1C"/>
    <w:rsid w:val="00D94048"/>
    <w:rsid w:val="00D94178"/>
    <w:rsid w:val="00D94183"/>
    <w:rsid w:val="00D9505A"/>
    <w:rsid w:val="00D964E7"/>
    <w:rsid w:val="00D9659F"/>
    <w:rsid w:val="00D96C1E"/>
    <w:rsid w:val="00D97947"/>
    <w:rsid w:val="00D97E8F"/>
    <w:rsid w:val="00DA012D"/>
    <w:rsid w:val="00DA0C13"/>
    <w:rsid w:val="00DA1941"/>
    <w:rsid w:val="00DA3F8B"/>
    <w:rsid w:val="00DA491F"/>
    <w:rsid w:val="00DA4F57"/>
    <w:rsid w:val="00DA5713"/>
    <w:rsid w:val="00DA65CC"/>
    <w:rsid w:val="00DA6EA3"/>
    <w:rsid w:val="00DA7249"/>
    <w:rsid w:val="00DA78DB"/>
    <w:rsid w:val="00DA7BB8"/>
    <w:rsid w:val="00DA7FE2"/>
    <w:rsid w:val="00DB06EE"/>
    <w:rsid w:val="00DB0EB5"/>
    <w:rsid w:val="00DB1F43"/>
    <w:rsid w:val="00DB242D"/>
    <w:rsid w:val="00DB338C"/>
    <w:rsid w:val="00DB473D"/>
    <w:rsid w:val="00DB4874"/>
    <w:rsid w:val="00DB5307"/>
    <w:rsid w:val="00DB5EDE"/>
    <w:rsid w:val="00DB6626"/>
    <w:rsid w:val="00DB69DC"/>
    <w:rsid w:val="00DB6F57"/>
    <w:rsid w:val="00DB7DD1"/>
    <w:rsid w:val="00DC0C2D"/>
    <w:rsid w:val="00DC0E66"/>
    <w:rsid w:val="00DC2041"/>
    <w:rsid w:val="00DC2486"/>
    <w:rsid w:val="00DC25F5"/>
    <w:rsid w:val="00DC2A63"/>
    <w:rsid w:val="00DC2AA2"/>
    <w:rsid w:val="00DC3519"/>
    <w:rsid w:val="00DC386E"/>
    <w:rsid w:val="00DC4653"/>
    <w:rsid w:val="00DC4788"/>
    <w:rsid w:val="00DC6EBB"/>
    <w:rsid w:val="00DC7066"/>
    <w:rsid w:val="00DC709A"/>
    <w:rsid w:val="00DC71F3"/>
    <w:rsid w:val="00DC72AB"/>
    <w:rsid w:val="00DC74E1"/>
    <w:rsid w:val="00DD0516"/>
    <w:rsid w:val="00DD0F51"/>
    <w:rsid w:val="00DD15F2"/>
    <w:rsid w:val="00DD1A14"/>
    <w:rsid w:val="00DD20C7"/>
    <w:rsid w:val="00DD2890"/>
    <w:rsid w:val="00DD3846"/>
    <w:rsid w:val="00DD3B47"/>
    <w:rsid w:val="00DD3F7B"/>
    <w:rsid w:val="00DD55AD"/>
    <w:rsid w:val="00DD59AC"/>
    <w:rsid w:val="00DE0131"/>
    <w:rsid w:val="00DE0784"/>
    <w:rsid w:val="00DE0DCA"/>
    <w:rsid w:val="00DE18E3"/>
    <w:rsid w:val="00DE211C"/>
    <w:rsid w:val="00DE32A2"/>
    <w:rsid w:val="00DE446D"/>
    <w:rsid w:val="00DE4631"/>
    <w:rsid w:val="00DE5321"/>
    <w:rsid w:val="00DE5B09"/>
    <w:rsid w:val="00DE628C"/>
    <w:rsid w:val="00DE634D"/>
    <w:rsid w:val="00DE6711"/>
    <w:rsid w:val="00DE7324"/>
    <w:rsid w:val="00DF01CA"/>
    <w:rsid w:val="00DF0761"/>
    <w:rsid w:val="00DF07F9"/>
    <w:rsid w:val="00DF08A4"/>
    <w:rsid w:val="00DF12D4"/>
    <w:rsid w:val="00DF215C"/>
    <w:rsid w:val="00DF2B11"/>
    <w:rsid w:val="00DF33E3"/>
    <w:rsid w:val="00DF3A06"/>
    <w:rsid w:val="00DF4285"/>
    <w:rsid w:val="00DF47E9"/>
    <w:rsid w:val="00DF5396"/>
    <w:rsid w:val="00DF561A"/>
    <w:rsid w:val="00DF6248"/>
    <w:rsid w:val="00DF62B2"/>
    <w:rsid w:val="00DF68EF"/>
    <w:rsid w:val="00DF6A9C"/>
    <w:rsid w:val="00DF706F"/>
    <w:rsid w:val="00DF77A7"/>
    <w:rsid w:val="00DF7849"/>
    <w:rsid w:val="00DF7889"/>
    <w:rsid w:val="00E008EB"/>
    <w:rsid w:val="00E00D8E"/>
    <w:rsid w:val="00E025D3"/>
    <w:rsid w:val="00E03CF4"/>
    <w:rsid w:val="00E0409B"/>
    <w:rsid w:val="00E04763"/>
    <w:rsid w:val="00E05366"/>
    <w:rsid w:val="00E0543B"/>
    <w:rsid w:val="00E059E9"/>
    <w:rsid w:val="00E05B7B"/>
    <w:rsid w:val="00E071F8"/>
    <w:rsid w:val="00E0788B"/>
    <w:rsid w:val="00E10107"/>
    <w:rsid w:val="00E10654"/>
    <w:rsid w:val="00E115F3"/>
    <w:rsid w:val="00E12029"/>
    <w:rsid w:val="00E1293D"/>
    <w:rsid w:val="00E12B86"/>
    <w:rsid w:val="00E12C07"/>
    <w:rsid w:val="00E12D59"/>
    <w:rsid w:val="00E12EEB"/>
    <w:rsid w:val="00E13BA6"/>
    <w:rsid w:val="00E13EF3"/>
    <w:rsid w:val="00E1414F"/>
    <w:rsid w:val="00E147D7"/>
    <w:rsid w:val="00E16322"/>
    <w:rsid w:val="00E16B25"/>
    <w:rsid w:val="00E215BE"/>
    <w:rsid w:val="00E21F07"/>
    <w:rsid w:val="00E2308D"/>
    <w:rsid w:val="00E24BB9"/>
    <w:rsid w:val="00E254E6"/>
    <w:rsid w:val="00E25785"/>
    <w:rsid w:val="00E2590F"/>
    <w:rsid w:val="00E2593E"/>
    <w:rsid w:val="00E2611E"/>
    <w:rsid w:val="00E30C79"/>
    <w:rsid w:val="00E30DCC"/>
    <w:rsid w:val="00E31408"/>
    <w:rsid w:val="00E3431A"/>
    <w:rsid w:val="00E37C0F"/>
    <w:rsid w:val="00E37DBE"/>
    <w:rsid w:val="00E4157F"/>
    <w:rsid w:val="00E41CC3"/>
    <w:rsid w:val="00E42455"/>
    <w:rsid w:val="00E42BE1"/>
    <w:rsid w:val="00E431FC"/>
    <w:rsid w:val="00E433B6"/>
    <w:rsid w:val="00E4513E"/>
    <w:rsid w:val="00E4626C"/>
    <w:rsid w:val="00E462F9"/>
    <w:rsid w:val="00E46598"/>
    <w:rsid w:val="00E47676"/>
    <w:rsid w:val="00E50A44"/>
    <w:rsid w:val="00E5139B"/>
    <w:rsid w:val="00E51814"/>
    <w:rsid w:val="00E51BA6"/>
    <w:rsid w:val="00E5204A"/>
    <w:rsid w:val="00E52685"/>
    <w:rsid w:val="00E53AA5"/>
    <w:rsid w:val="00E53C2E"/>
    <w:rsid w:val="00E54EF8"/>
    <w:rsid w:val="00E553C0"/>
    <w:rsid w:val="00E556CF"/>
    <w:rsid w:val="00E55DFA"/>
    <w:rsid w:val="00E56C13"/>
    <w:rsid w:val="00E57613"/>
    <w:rsid w:val="00E57776"/>
    <w:rsid w:val="00E577E8"/>
    <w:rsid w:val="00E57E33"/>
    <w:rsid w:val="00E57EFF"/>
    <w:rsid w:val="00E60C5D"/>
    <w:rsid w:val="00E616A0"/>
    <w:rsid w:val="00E61777"/>
    <w:rsid w:val="00E6188B"/>
    <w:rsid w:val="00E61AB5"/>
    <w:rsid w:val="00E61C04"/>
    <w:rsid w:val="00E62334"/>
    <w:rsid w:val="00E631D3"/>
    <w:rsid w:val="00E63445"/>
    <w:rsid w:val="00E6395F"/>
    <w:rsid w:val="00E64DCD"/>
    <w:rsid w:val="00E65007"/>
    <w:rsid w:val="00E658FB"/>
    <w:rsid w:val="00E66550"/>
    <w:rsid w:val="00E673F2"/>
    <w:rsid w:val="00E6740D"/>
    <w:rsid w:val="00E702B2"/>
    <w:rsid w:val="00E70FEE"/>
    <w:rsid w:val="00E722E3"/>
    <w:rsid w:val="00E7382B"/>
    <w:rsid w:val="00E748DA"/>
    <w:rsid w:val="00E76137"/>
    <w:rsid w:val="00E77748"/>
    <w:rsid w:val="00E80054"/>
    <w:rsid w:val="00E80986"/>
    <w:rsid w:val="00E81737"/>
    <w:rsid w:val="00E8550F"/>
    <w:rsid w:val="00E86B31"/>
    <w:rsid w:val="00E86CEC"/>
    <w:rsid w:val="00E87AB3"/>
    <w:rsid w:val="00E9008E"/>
    <w:rsid w:val="00E90592"/>
    <w:rsid w:val="00E90D27"/>
    <w:rsid w:val="00E91602"/>
    <w:rsid w:val="00E92632"/>
    <w:rsid w:val="00E92DD9"/>
    <w:rsid w:val="00E93571"/>
    <w:rsid w:val="00E93F0C"/>
    <w:rsid w:val="00E941DA"/>
    <w:rsid w:val="00E95AD9"/>
    <w:rsid w:val="00E95B2A"/>
    <w:rsid w:val="00E96E54"/>
    <w:rsid w:val="00EA0326"/>
    <w:rsid w:val="00EA30D2"/>
    <w:rsid w:val="00EA3E6E"/>
    <w:rsid w:val="00EA478D"/>
    <w:rsid w:val="00EA48D4"/>
    <w:rsid w:val="00EA5D9F"/>
    <w:rsid w:val="00EA728D"/>
    <w:rsid w:val="00EA7703"/>
    <w:rsid w:val="00EB0262"/>
    <w:rsid w:val="00EB07F3"/>
    <w:rsid w:val="00EB0DC7"/>
    <w:rsid w:val="00EB1646"/>
    <w:rsid w:val="00EB18D2"/>
    <w:rsid w:val="00EB19F7"/>
    <w:rsid w:val="00EB2815"/>
    <w:rsid w:val="00EB376B"/>
    <w:rsid w:val="00EB388A"/>
    <w:rsid w:val="00EB38CA"/>
    <w:rsid w:val="00EB4393"/>
    <w:rsid w:val="00EB5789"/>
    <w:rsid w:val="00EB598B"/>
    <w:rsid w:val="00EB5B3B"/>
    <w:rsid w:val="00EB5DB6"/>
    <w:rsid w:val="00EB686C"/>
    <w:rsid w:val="00EB75ED"/>
    <w:rsid w:val="00EC047C"/>
    <w:rsid w:val="00EC061E"/>
    <w:rsid w:val="00EC129D"/>
    <w:rsid w:val="00EC217C"/>
    <w:rsid w:val="00EC36B6"/>
    <w:rsid w:val="00EC3AFB"/>
    <w:rsid w:val="00EC4599"/>
    <w:rsid w:val="00EC4804"/>
    <w:rsid w:val="00EC56DD"/>
    <w:rsid w:val="00EC5ED7"/>
    <w:rsid w:val="00EC70E7"/>
    <w:rsid w:val="00EC75FA"/>
    <w:rsid w:val="00EC7B0C"/>
    <w:rsid w:val="00ED031D"/>
    <w:rsid w:val="00ED04AA"/>
    <w:rsid w:val="00ED0E09"/>
    <w:rsid w:val="00ED1A1D"/>
    <w:rsid w:val="00ED2438"/>
    <w:rsid w:val="00ED2803"/>
    <w:rsid w:val="00ED332C"/>
    <w:rsid w:val="00ED3B3D"/>
    <w:rsid w:val="00ED5ADA"/>
    <w:rsid w:val="00ED6969"/>
    <w:rsid w:val="00ED7C28"/>
    <w:rsid w:val="00ED7E52"/>
    <w:rsid w:val="00ED7F53"/>
    <w:rsid w:val="00EE1C27"/>
    <w:rsid w:val="00EE20C3"/>
    <w:rsid w:val="00EE2131"/>
    <w:rsid w:val="00EE246C"/>
    <w:rsid w:val="00EE2CF1"/>
    <w:rsid w:val="00EE4DBB"/>
    <w:rsid w:val="00EE4EA0"/>
    <w:rsid w:val="00EE59D6"/>
    <w:rsid w:val="00EE5A91"/>
    <w:rsid w:val="00EE6795"/>
    <w:rsid w:val="00EE6AEF"/>
    <w:rsid w:val="00EE78A3"/>
    <w:rsid w:val="00EF0818"/>
    <w:rsid w:val="00EF1685"/>
    <w:rsid w:val="00EF179E"/>
    <w:rsid w:val="00EF1C6D"/>
    <w:rsid w:val="00EF1FCF"/>
    <w:rsid w:val="00EF2C3F"/>
    <w:rsid w:val="00EF2D54"/>
    <w:rsid w:val="00EF3B0B"/>
    <w:rsid w:val="00EF3D75"/>
    <w:rsid w:val="00EF4847"/>
    <w:rsid w:val="00EF4AAB"/>
    <w:rsid w:val="00EF4B79"/>
    <w:rsid w:val="00EF5352"/>
    <w:rsid w:val="00EF55A3"/>
    <w:rsid w:val="00EF592B"/>
    <w:rsid w:val="00EF5A74"/>
    <w:rsid w:val="00EF6AF3"/>
    <w:rsid w:val="00EF6D5D"/>
    <w:rsid w:val="00F00686"/>
    <w:rsid w:val="00F00951"/>
    <w:rsid w:val="00F00D94"/>
    <w:rsid w:val="00F01C5C"/>
    <w:rsid w:val="00F01F55"/>
    <w:rsid w:val="00F034AB"/>
    <w:rsid w:val="00F044D3"/>
    <w:rsid w:val="00F04ED9"/>
    <w:rsid w:val="00F054EC"/>
    <w:rsid w:val="00F06DCC"/>
    <w:rsid w:val="00F07446"/>
    <w:rsid w:val="00F07824"/>
    <w:rsid w:val="00F10EDE"/>
    <w:rsid w:val="00F1124B"/>
    <w:rsid w:val="00F12D3D"/>
    <w:rsid w:val="00F15D68"/>
    <w:rsid w:val="00F171D7"/>
    <w:rsid w:val="00F1741C"/>
    <w:rsid w:val="00F2119A"/>
    <w:rsid w:val="00F219ED"/>
    <w:rsid w:val="00F223BB"/>
    <w:rsid w:val="00F23A55"/>
    <w:rsid w:val="00F24EB3"/>
    <w:rsid w:val="00F30855"/>
    <w:rsid w:val="00F347C8"/>
    <w:rsid w:val="00F3529B"/>
    <w:rsid w:val="00F357BC"/>
    <w:rsid w:val="00F35923"/>
    <w:rsid w:val="00F35A9C"/>
    <w:rsid w:val="00F361F5"/>
    <w:rsid w:val="00F3631F"/>
    <w:rsid w:val="00F371EA"/>
    <w:rsid w:val="00F379E2"/>
    <w:rsid w:val="00F37D39"/>
    <w:rsid w:val="00F40781"/>
    <w:rsid w:val="00F40950"/>
    <w:rsid w:val="00F414E5"/>
    <w:rsid w:val="00F41F07"/>
    <w:rsid w:val="00F437EF"/>
    <w:rsid w:val="00F43F5C"/>
    <w:rsid w:val="00F441F1"/>
    <w:rsid w:val="00F447FE"/>
    <w:rsid w:val="00F4498C"/>
    <w:rsid w:val="00F457F5"/>
    <w:rsid w:val="00F45C60"/>
    <w:rsid w:val="00F4665F"/>
    <w:rsid w:val="00F47DAA"/>
    <w:rsid w:val="00F5012D"/>
    <w:rsid w:val="00F5196D"/>
    <w:rsid w:val="00F519DB"/>
    <w:rsid w:val="00F51B95"/>
    <w:rsid w:val="00F5331F"/>
    <w:rsid w:val="00F54D9E"/>
    <w:rsid w:val="00F5576D"/>
    <w:rsid w:val="00F55F9D"/>
    <w:rsid w:val="00F56ACB"/>
    <w:rsid w:val="00F572FC"/>
    <w:rsid w:val="00F60971"/>
    <w:rsid w:val="00F60985"/>
    <w:rsid w:val="00F60F30"/>
    <w:rsid w:val="00F61B82"/>
    <w:rsid w:val="00F62A64"/>
    <w:rsid w:val="00F62A75"/>
    <w:rsid w:val="00F63832"/>
    <w:rsid w:val="00F63A34"/>
    <w:rsid w:val="00F645B1"/>
    <w:rsid w:val="00F64890"/>
    <w:rsid w:val="00F65324"/>
    <w:rsid w:val="00F65946"/>
    <w:rsid w:val="00F66C61"/>
    <w:rsid w:val="00F67894"/>
    <w:rsid w:val="00F67960"/>
    <w:rsid w:val="00F67BDE"/>
    <w:rsid w:val="00F705E4"/>
    <w:rsid w:val="00F7066A"/>
    <w:rsid w:val="00F707B5"/>
    <w:rsid w:val="00F710E5"/>
    <w:rsid w:val="00F71A65"/>
    <w:rsid w:val="00F72532"/>
    <w:rsid w:val="00F72C37"/>
    <w:rsid w:val="00F73B1D"/>
    <w:rsid w:val="00F7450E"/>
    <w:rsid w:val="00F752BE"/>
    <w:rsid w:val="00F76492"/>
    <w:rsid w:val="00F77312"/>
    <w:rsid w:val="00F77545"/>
    <w:rsid w:val="00F77EBE"/>
    <w:rsid w:val="00F80B8E"/>
    <w:rsid w:val="00F837B8"/>
    <w:rsid w:val="00F84A93"/>
    <w:rsid w:val="00F84B51"/>
    <w:rsid w:val="00F85990"/>
    <w:rsid w:val="00F8610F"/>
    <w:rsid w:val="00F86588"/>
    <w:rsid w:val="00F870BB"/>
    <w:rsid w:val="00F87134"/>
    <w:rsid w:val="00F87985"/>
    <w:rsid w:val="00F87EA2"/>
    <w:rsid w:val="00F90044"/>
    <w:rsid w:val="00F90E0F"/>
    <w:rsid w:val="00F913E4"/>
    <w:rsid w:val="00F9293C"/>
    <w:rsid w:val="00F92FDB"/>
    <w:rsid w:val="00F935F4"/>
    <w:rsid w:val="00F94224"/>
    <w:rsid w:val="00F9547A"/>
    <w:rsid w:val="00F95830"/>
    <w:rsid w:val="00F95973"/>
    <w:rsid w:val="00F96874"/>
    <w:rsid w:val="00F97699"/>
    <w:rsid w:val="00FA0244"/>
    <w:rsid w:val="00FA10AB"/>
    <w:rsid w:val="00FA1584"/>
    <w:rsid w:val="00FA1FE9"/>
    <w:rsid w:val="00FA20D3"/>
    <w:rsid w:val="00FA2FFF"/>
    <w:rsid w:val="00FA3899"/>
    <w:rsid w:val="00FA3FF9"/>
    <w:rsid w:val="00FA49EF"/>
    <w:rsid w:val="00FA4E4E"/>
    <w:rsid w:val="00FA547C"/>
    <w:rsid w:val="00FA5B44"/>
    <w:rsid w:val="00FA5E3E"/>
    <w:rsid w:val="00FA6119"/>
    <w:rsid w:val="00FA677A"/>
    <w:rsid w:val="00FA7938"/>
    <w:rsid w:val="00FA7C19"/>
    <w:rsid w:val="00FB1009"/>
    <w:rsid w:val="00FB12A1"/>
    <w:rsid w:val="00FB1696"/>
    <w:rsid w:val="00FB22B9"/>
    <w:rsid w:val="00FB29A8"/>
    <w:rsid w:val="00FB4645"/>
    <w:rsid w:val="00FB4C07"/>
    <w:rsid w:val="00FB4C8B"/>
    <w:rsid w:val="00FB761C"/>
    <w:rsid w:val="00FC11ED"/>
    <w:rsid w:val="00FC186D"/>
    <w:rsid w:val="00FC29E1"/>
    <w:rsid w:val="00FC2FC6"/>
    <w:rsid w:val="00FC6132"/>
    <w:rsid w:val="00FC751B"/>
    <w:rsid w:val="00FD08BA"/>
    <w:rsid w:val="00FD1EE2"/>
    <w:rsid w:val="00FD21A8"/>
    <w:rsid w:val="00FD2BD7"/>
    <w:rsid w:val="00FD35A8"/>
    <w:rsid w:val="00FD528D"/>
    <w:rsid w:val="00FD5B5F"/>
    <w:rsid w:val="00FD5C47"/>
    <w:rsid w:val="00FD62D0"/>
    <w:rsid w:val="00FD63D7"/>
    <w:rsid w:val="00FD7386"/>
    <w:rsid w:val="00FD7839"/>
    <w:rsid w:val="00FD7CBD"/>
    <w:rsid w:val="00FD7E22"/>
    <w:rsid w:val="00FE0481"/>
    <w:rsid w:val="00FE1C12"/>
    <w:rsid w:val="00FE3C29"/>
    <w:rsid w:val="00FE4929"/>
    <w:rsid w:val="00FE5A64"/>
    <w:rsid w:val="00FE610B"/>
    <w:rsid w:val="00FE6C90"/>
    <w:rsid w:val="00FE7C2F"/>
    <w:rsid w:val="00FF2117"/>
    <w:rsid w:val="00FF2C48"/>
    <w:rsid w:val="00FF3416"/>
    <w:rsid w:val="00FF344A"/>
    <w:rsid w:val="00FF3B2F"/>
    <w:rsid w:val="00FF484A"/>
    <w:rsid w:val="00FF4C8A"/>
    <w:rsid w:val="00FF4F8B"/>
    <w:rsid w:val="00FF50F7"/>
    <w:rsid w:val="00FF5E86"/>
    <w:rsid w:val="00FF6C24"/>
    <w:rsid w:val="0475A1B4"/>
    <w:rsid w:val="04DB4BCD"/>
    <w:rsid w:val="0FF0AA6E"/>
    <w:rsid w:val="12E119E4"/>
    <w:rsid w:val="1380D650"/>
    <w:rsid w:val="1C9CEFD6"/>
    <w:rsid w:val="23EA0AC9"/>
    <w:rsid w:val="2683B9A7"/>
    <w:rsid w:val="271FDF0C"/>
    <w:rsid w:val="3739FFE5"/>
    <w:rsid w:val="380EFC99"/>
    <w:rsid w:val="38F6E913"/>
    <w:rsid w:val="3AB5DB86"/>
    <w:rsid w:val="4B381CF7"/>
    <w:rsid w:val="5A3178F2"/>
    <w:rsid w:val="5E0D48B9"/>
    <w:rsid w:val="5EFE066A"/>
    <w:rsid w:val="600D421C"/>
    <w:rsid w:val="68A00C5D"/>
    <w:rsid w:val="69BBBECD"/>
    <w:rsid w:val="7E53517A"/>
    <w:rsid w:val="7F30AFCB"/>
    <w:rsid w:val="7F846B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AB061"/>
  <w15:docId w15:val="{32186AC2-2043-4157-97A6-897A1D50748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lsdException w:name="heading 6" w:uiPriority="0" w:semiHidden="1" w:unhideWhenUsed="1"/>
    <w:lsdException w:name="heading 7" w:uiPriority="0" w:semiHidden="1" w:unhideWhenUsed="1"/>
    <w:lsdException w:name="heading 8" w:uiPriority="0" w:semiHidden="1" w:unhideWhenUsed="1"/>
    <w:lsdException w:name="heading 9" w:uiPriority="0"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0" w:semiHidden="1" w:unhideWhenUsed="1"/>
    <w:lsdException w:name="toc 6" w:uiPriority="0" w:semiHidden="1" w:unhideWhenUsed="1"/>
    <w:lsdException w:name="toc 7" w:uiPriority="0" w:semiHidden="1" w:unhideWhenUsed="1"/>
    <w:lsdException w:name="toc 8" w:uiPriority="0" w:semiHidden="1" w:unhideWhenUsed="1"/>
    <w:lsdException w:name="toc 9" w:uiPriority="0"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uiPriority="0" w:semiHidden="1" w:unhideWhenUsed="1"/>
    <w:lsdException w:name="List" w:semiHidden="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uiPriority="0" w:semiHidden="1" w:unhideWhenUsed="1"/>
    <w:lsdException w:name="Body Text" w:uiPriority="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4" w:semiHidden="1" w:qFormat="1"/>
    <w:lsdException w:name="Salutation" w:semiHidden="1" w:unhideWhenUsed="1"/>
    <w:lsdException w:name="Date" w:semiHidden="1" w:unhideWhenUsed="1"/>
    <w:lsdException w:name="Body Text First Indent" w:semiHidden="1" w:unhideWhenUsed="1" w:qFormat="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uiPriority="0"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uiPriority="0"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59"/>
    <w:lsdException w:name="Table Theme" w:semiHidden="1" w:unhideWhenUsed="1"/>
    <w:lsdException w:name="Placeholder Text" w:semiHidden="1"/>
    <w:lsdException w:name="No Spacing" w:uiPriority="1"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5" w:qFormat="1"/>
    <w:lsdException w:name="Intense Quote" w:uiPriority="26"/>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27" w:qFormat="1"/>
    <w:lsdException w:name="Intense Reference" w:uiPriority="28"/>
    <w:lsdException w:name="Book Title" w:uiPriority="33" w:semiHidden="1" w:unhideWhenUsed="1" w:qFormat="1"/>
    <w:lsdException w:name="Bibliography" w:uiPriority="37" w:semiHidden="1" w:unhideWhenUsed="1"/>
    <w:lsdException w:name="TOC Heading" w:uiPriority="39"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uiPriority w:val="5"/>
    <w:rsid w:val="00DC7066"/>
    <w:pPr>
      <w:spacing w:after="0" w:line="240" w:lineRule="auto"/>
    </w:pPr>
    <w:rPr>
      <w:rFonts w:eastAsia="Times New Roman" w:cs="Times New Roman"/>
      <w:szCs w:val="24"/>
    </w:rPr>
  </w:style>
  <w:style w:type="paragraph" w:styleId="Heading1">
    <w:name w:val="heading 1"/>
    <w:next w:val="BodyTextFirstIndent"/>
    <w:link w:val="Heading1Char"/>
    <w:qFormat/>
    <w:rsid w:val="00792AA3"/>
    <w:pPr>
      <w:keepNext/>
      <w:numPr>
        <w:numId w:val="9"/>
      </w:numPr>
      <w:tabs>
        <w:tab w:val="left" w:pos="1080"/>
        <w:tab w:val="left" w:pos="1440"/>
        <w:tab w:val="left" w:pos="1800"/>
      </w:tabs>
      <w:spacing w:before="240" w:after="60" w:line="240" w:lineRule="auto"/>
      <w:outlineLvl w:val="0"/>
    </w:pPr>
    <w:rPr>
      <w:rFonts w:eastAsia="Times New Roman" w:cs="Times New Roman" w:asciiTheme="majorHAnsi" w:hAnsiTheme="majorHAnsi"/>
      <w:b/>
      <w:sz w:val="24"/>
      <w:szCs w:val="20"/>
    </w:rPr>
  </w:style>
  <w:style w:type="paragraph" w:styleId="Heading2">
    <w:name w:val="heading 2"/>
    <w:basedOn w:val="Heading1"/>
    <w:next w:val="BodyTextFirstIndent"/>
    <w:link w:val="Heading2Char"/>
    <w:qFormat/>
    <w:rsid w:val="00866632"/>
    <w:pPr>
      <w:numPr>
        <w:ilvl w:val="1"/>
      </w:numPr>
      <w:outlineLvl w:val="1"/>
    </w:pPr>
  </w:style>
  <w:style w:type="paragraph" w:styleId="Heading3">
    <w:name w:val="heading 3"/>
    <w:basedOn w:val="Heading2"/>
    <w:next w:val="BodyTextFirstIndent"/>
    <w:link w:val="Heading3Char"/>
    <w:qFormat/>
    <w:rsid w:val="00866632"/>
    <w:pPr>
      <w:numPr>
        <w:ilvl w:val="2"/>
      </w:numPr>
      <w:outlineLvl w:val="2"/>
    </w:pPr>
  </w:style>
  <w:style w:type="paragraph" w:styleId="Heading4">
    <w:name w:val="heading 4"/>
    <w:basedOn w:val="Heading3"/>
    <w:next w:val="BodyTextFirstIndent"/>
    <w:link w:val="Heading4Char"/>
    <w:qFormat/>
    <w:rsid w:val="00866632"/>
    <w:pPr>
      <w:numPr>
        <w:ilvl w:val="3"/>
      </w:numPr>
      <w:outlineLvl w:val="3"/>
    </w:pPr>
  </w:style>
  <w:style w:type="paragraph" w:styleId="Heading5">
    <w:name w:val="heading 5"/>
    <w:basedOn w:val="Heading4"/>
    <w:next w:val="BodyTextFirstIndent"/>
    <w:link w:val="Heading5Char"/>
    <w:rsid w:val="00866632"/>
    <w:pPr>
      <w:numPr>
        <w:ilvl w:val="4"/>
      </w:numPr>
      <w:outlineLvl w:val="4"/>
    </w:pPr>
  </w:style>
  <w:style w:type="paragraph" w:styleId="Heading6">
    <w:name w:val="heading 6"/>
    <w:basedOn w:val="Heading5"/>
    <w:next w:val="BodyTextFirstIndent"/>
    <w:link w:val="Heading6Char"/>
    <w:rsid w:val="00866632"/>
    <w:pPr>
      <w:numPr>
        <w:ilvl w:val="5"/>
      </w:numPr>
      <w:outlineLvl w:val="5"/>
    </w:pPr>
  </w:style>
  <w:style w:type="paragraph" w:styleId="Heading7">
    <w:name w:val="heading 7"/>
    <w:basedOn w:val="Normal"/>
    <w:next w:val="Normal"/>
    <w:link w:val="Heading7Char"/>
    <w:uiPriority w:val="99"/>
    <w:semiHidden/>
    <w:rsid w:val="00866632"/>
    <w:pPr>
      <w:spacing w:before="240" w:after="60"/>
      <w:outlineLvl w:val="6"/>
    </w:pPr>
    <w:rPr>
      <w:rFonts w:ascii="Georgia" w:hAnsi="Georgia"/>
      <w:sz w:val="20"/>
      <w:szCs w:val="20"/>
    </w:rPr>
  </w:style>
  <w:style w:type="paragraph" w:styleId="Heading8">
    <w:name w:val="heading 8"/>
    <w:basedOn w:val="Normal"/>
    <w:next w:val="Normal"/>
    <w:link w:val="Heading8Char"/>
    <w:uiPriority w:val="99"/>
    <w:semiHidden/>
    <w:rsid w:val="00866632"/>
    <w:pPr>
      <w:spacing w:before="240" w:after="60"/>
      <w:outlineLvl w:val="7"/>
    </w:pPr>
    <w:rPr>
      <w:rFonts w:ascii="Georgia" w:hAnsi="Georgia"/>
      <w:i/>
      <w:sz w:val="20"/>
      <w:szCs w:val="20"/>
    </w:rPr>
  </w:style>
  <w:style w:type="paragraph" w:styleId="Heading9">
    <w:name w:val="heading 9"/>
    <w:basedOn w:val="Normal"/>
    <w:next w:val="Normal"/>
    <w:link w:val="Heading9Char"/>
    <w:uiPriority w:val="99"/>
    <w:semiHidden/>
    <w:rsid w:val="00866632"/>
    <w:pPr>
      <w:spacing w:before="240" w:after="60"/>
      <w:outlineLvl w:val="8"/>
    </w:pPr>
    <w:rPr>
      <w:rFonts w:ascii="Arial" w:hAnsi="Arial"/>
      <w:szCs w:val="20"/>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Affiliation" w:customStyle="1">
    <w:name w:val="Affiliation"/>
    <w:basedOn w:val="Normal"/>
    <w:uiPriority w:val="2"/>
    <w:rsid w:val="00CA37F8"/>
    <w:pPr>
      <w:spacing w:before="240" w:after="240"/>
      <w:contextualSpacing/>
      <w:jc w:val="center"/>
    </w:pPr>
    <w:rPr>
      <w:sz w:val="32"/>
    </w:rPr>
  </w:style>
  <w:style w:type="paragraph" w:styleId="AbstractHeader" w:customStyle="1">
    <w:name w:val="Abstract Header"/>
    <w:basedOn w:val="Normal"/>
    <w:next w:val="AbstractBody"/>
    <w:link w:val="AbstractHeaderChar"/>
    <w:uiPriority w:val="3"/>
    <w:rsid w:val="00284C16"/>
    <w:pPr>
      <w:spacing w:after="120"/>
      <w:ind w:left="720" w:right="720"/>
      <w:jc w:val="center"/>
    </w:pPr>
    <w:rPr>
      <w:rFonts w:asciiTheme="majorHAnsi" w:hAnsiTheme="majorHAnsi"/>
      <w:b/>
      <w:sz w:val="20"/>
      <w:szCs w:val="20"/>
    </w:rPr>
  </w:style>
  <w:style w:type="character" w:styleId="AbstractHeaderChar" w:customStyle="1">
    <w:name w:val="Abstract Header Char"/>
    <w:basedOn w:val="DefaultParagraphFont"/>
    <w:link w:val="AbstractHeader"/>
    <w:uiPriority w:val="3"/>
    <w:rsid w:val="00284C16"/>
    <w:rPr>
      <w:rFonts w:eastAsia="Times New Roman" w:cs="Times New Roman" w:asciiTheme="majorHAnsi" w:hAnsiTheme="majorHAnsi"/>
      <w:b/>
      <w:sz w:val="20"/>
      <w:szCs w:val="20"/>
    </w:rPr>
  </w:style>
  <w:style w:type="paragraph" w:styleId="BodyText">
    <w:name w:val="Body Text"/>
    <w:basedOn w:val="Normal"/>
    <w:link w:val="BodyTextChar"/>
    <w:semiHidden/>
    <w:rsid w:val="00CA37F8"/>
    <w:pPr>
      <w:spacing w:after="120"/>
      <w:jc w:val="both"/>
    </w:pPr>
  </w:style>
  <w:style w:type="character" w:styleId="BodyTextChar" w:customStyle="1">
    <w:name w:val="Body Text Char"/>
    <w:basedOn w:val="DefaultParagraphFont"/>
    <w:link w:val="BodyText"/>
    <w:semiHidden/>
    <w:rsid w:val="00CA37F8"/>
    <w:rPr>
      <w:rFonts w:eastAsia="Times New Roman" w:cs="Times New Roman"/>
      <w:szCs w:val="24"/>
    </w:rPr>
  </w:style>
  <w:style w:type="paragraph" w:styleId="BodyTextFirstIndent">
    <w:name w:val="Body Text First Indent"/>
    <w:basedOn w:val="BodyText"/>
    <w:link w:val="BodyTextFirstIndentChar"/>
    <w:qFormat/>
    <w:rsid w:val="00CA37F8"/>
    <w:pPr>
      <w:spacing w:after="0"/>
      <w:ind w:firstLine="360"/>
    </w:pPr>
  </w:style>
  <w:style w:type="character" w:styleId="BodyTextFirstIndentChar" w:customStyle="1">
    <w:name w:val="Body Text First Indent Char"/>
    <w:basedOn w:val="BodyTextChar"/>
    <w:link w:val="BodyTextFirstIndent"/>
    <w:rsid w:val="009E3437"/>
    <w:rPr>
      <w:rFonts w:eastAsia="Times New Roman" w:cs="Times New Roman"/>
      <w:szCs w:val="24"/>
    </w:rPr>
  </w:style>
  <w:style w:type="character" w:styleId="WBSLevel2Abbr" w:customStyle="1">
    <w:name w:val="WBS Level 2 Abbr"/>
    <w:basedOn w:val="DefaultParagraphFont"/>
    <w:uiPriority w:val="99"/>
    <w:semiHidden/>
    <w:rsid w:val="00AF3D10"/>
  </w:style>
  <w:style w:type="character" w:styleId="DocumentTypeAbbr" w:customStyle="1">
    <w:name w:val="Document Type Abbr"/>
    <w:basedOn w:val="DefaultParagraphFont"/>
    <w:uiPriority w:val="99"/>
    <w:semiHidden/>
    <w:qFormat/>
    <w:rsid w:val="00AF3D10"/>
  </w:style>
  <w:style w:type="paragraph" w:styleId="Author" w:customStyle="1">
    <w:name w:val="Author"/>
    <w:basedOn w:val="DocumentTitleStyle"/>
    <w:next w:val="Normal"/>
    <w:link w:val="AuthorChar"/>
    <w:uiPriority w:val="2"/>
    <w:rsid w:val="00CA37F8"/>
    <w:pPr>
      <w:spacing w:after="240"/>
      <w:jc w:val="center"/>
    </w:pPr>
    <w:rPr>
      <w:sz w:val="32"/>
      <w:szCs w:val="20"/>
    </w:rPr>
  </w:style>
  <w:style w:type="character" w:styleId="AuthorChar" w:customStyle="1">
    <w:name w:val="Author Char"/>
    <w:basedOn w:val="DefaultParagraphFont"/>
    <w:link w:val="Author"/>
    <w:uiPriority w:val="2"/>
    <w:rsid w:val="00CA37F8"/>
    <w:rPr>
      <w:rFonts w:eastAsia="Times New Roman" w:cs="Times New Roman"/>
      <w:sz w:val="32"/>
      <w:szCs w:val="20"/>
    </w:rPr>
  </w:style>
  <w:style w:type="table" w:styleId="ScientificGrid" w:customStyle="1">
    <w:name w:val="Scientific Grid"/>
    <w:basedOn w:val="TableNormal"/>
    <w:uiPriority w:val="99"/>
    <w:rsid w:val="00CA37F8"/>
    <w:pPr>
      <w:spacing w:after="0" w:line="240" w:lineRule="auto"/>
      <w:jc w:val="center"/>
    </w:pPr>
    <w:rPr>
      <w:rFonts w:eastAsia="Times New Roman"/>
    </w:rPr>
    <w:tblPr>
      <w:jc w:val="center"/>
      <w:tblBorders>
        <w:top w:val="double" w:color="auto" w:sz="4" w:space="0"/>
        <w:bottom w:val="single" w:color="auto" w:sz="6" w:space="0"/>
      </w:tblBorders>
    </w:tblPr>
    <w:trPr>
      <w:jc w:val="center"/>
    </w:trPr>
    <w:tblStylePr w:type="firstRow">
      <w:pPr>
        <w:jc w:val="center"/>
      </w:pPr>
      <w:tblPr/>
      <w:tcPr>
        <w:tcBorders>
          <w:top w:val="double" w:color="auto" w:sz="6" w:space="0"/>
          <w:bottom w:val="single" w:color="auto" w:sz="6" w:space="0"/>
        </w:tcBorders>
        <w:vAlign w:val="bottom"/>
      </w:tcPr>
    </w:tblStylePr>
    <w:tblStylePr w:type="firstCol">
      <w:pPr>
        <w:wordWrap/>
        <w:jc w:val="right"/>
      </w:pPr>
    </w:tblStylePr>
  </w:style>
  <w:style w:type="character" w:styleId="Heading1Char" w:customStyle="1">
    <w:name w:val="Heading 1 Char"/>
    <w:basedOn w:val="DefaultParagraphFont"/>
    <w:link w:val="Heading1"/>
    <w:rsid w:val="00792AA3"/>
    <w:rPr>
      <w:rFonts w:eastAsia="Times New Roman" w:cs="Times New Roman" w:asciiTheme="majorHAnsi" w:hAnsiTheme="majorHAnsi"/>
      <w:b/>
      <w:sz w:val="24"/>
      <w:szCs w:val="20"/>
    </w:rPr>
  </w:style>
  <w:style w:type="paragraph" w:styleId="Title">
    <w:name w:val="Title"/>
    <w:basedOn w:val="DocumentTitleStyle"/>
    <w:next w:val="Normal"/>
    <w:link w:val="TitleChar"/>
    <w:uiPriority w:val="1"/>
    <w:qFormat/>
    <w:rsid w:val="00CA37F8"/>
    <w:pPr>
      <w:spacing w:after="240"/>
      <w:contextualSpacing/>
      <w:jc w:val="center"/>
    </w:pPr>
    <w:rPr>
      <w:rFonts w:eastAsiaTheme="majorEastAsia" w:cstheme="majorBidi"/>
      <w:b/>
      <w:spacing w:val="-10"/>
      <w:kern w:val="28"/>
      <w:sz w:val="40"/>
      <w:szCs w:val="56"/>
    </w:rPr>
  </w:style>
  <w:style w:type="character" w:styleId="TitleChar" w:customStyle="1">
    <w:name w:val="Title Char"/>
    <w:basedOn w:val="DefaultParagraphFont"/>
    <w:link w:val="Title"/>
    <w:uiPriority w:val="1"/>
    <w:rsid w:val="00815292"/>
    <w:rPr>
      <w:rFonts w:eastAsiaTheme="majorEastAsia" w:cstheme="majorBidi"/>
      <w:b/>
      <w:spacing w:val="-10"/>
      <w:kern w:val="28"/>
      <w:sz w:val="40"/>
      <w:szCs w:val="56"/>
    </w:rPr>
  </w:style>
  <w:style w:type="character" w:styleId="DocumentTypeName" w:customStyle="1">
    <w:name w:val="Document Type Name"/>
    <w:basedOn w:val="DefaultParagraphFont"/>
    <w:uiPriority w:val="99"/>
    <w:semiHidden/>
    <w:qFormat/>
    <w:rsid w:val="00AF3D10"/>
  </w:style>
  <w:style w:type="paragraph" w:styleId="DocumentTypeHeader" w:customStyle="1">
    <w:name w:val="Document Type Header"/>
    <w:basedOn w:val="Normal"/>
    <w:next w:val="Normal"/>
    <w:uiPriority w:val="39"/>
    <w:semiHidden/>
    <w:qFormat/>
    <w:rsid w:val="00AF3D10"/>
    <w:pPr>
      <w:spacing w:after="120"/>
    </w:pPr>
    <w:rPr>
      <w:rFonts w:ascii="Arial" w:hAnsi="Arial"/>
      <w:sz w:val="24"/>
    </w:rPr>
  </w:style>
  <w:style w:type="paragraph" w:styleId="VersionDate" w:customStyle="1">
    <w:name w:val="Version Date"/>
    <w:basedOn w:val="Normal"/>
    <w:uiPriority w:val="39"/>
    <w:semiHidden/>
    <w:qFormat/>
    <w:rsid w:val="00136C2D"/>
    <w:rPr>
      <w:noProof/>
      <w:szCs w:val="22"/>
    </w:rPr>
  </w:style>
  <w:style w:type="paragraph" w:styleId="LastDate" w:customStyle="1">
    <w:name w:val="Last Date"/>
    <w:basedOn w:val="Normal"/>
    <w:uiPriority w:val="29"/>
    <w:semiHidden/>
    <w:rsid w:val="00CA37F8"/>
  </w:style>
  <w:style w:type="paragraph" w:styleId="OriginalVersionDate" w:customStyle="1">
    <w:name w:val="Original Version Date"/>
    <w:basedOn w:val="Normal"/>
    <w:uiPriority w:val="39"/>
    <w:semiHidden/>
    <w:qFormat/>
    <w:rsid w:val="00136C2D"/>
    <w:rPr>
      <w:szCs w:val="22"/>
    </w:rPr>
  </w:style>
  <w:style w:type="paragraph" w:styleId="DocumentNumber" w:customStyle="1">
    <w:name w:val="Document Number"/>
    <w:basedOn w:val="DocumentTitleStyle"/>
    <w:next w:val="Normal"/>
    <w:uiPriority w:val="29"/>
    <w:semiHidden/>
    <w:rsid w:val="00CA37F8"/>
    <w:pPr>
      <w:spacing w:after="480"/>
      <w:jc w:val="center"/>
    </w:pPr>
    <w:rPr>
      <w:b/>
      <w:sz w:val="32"/>
    </w:rPr>
  </w:style>
  <w:style w:type="paragraph" w:styleId="NoSpacing">
    <w:name w:val="No Spacing"/>
    <w:link w:val="NoSpacingChar"/>
    <w:uiPriority w:val="1"/>
    <w:semiHidden/>
    <w:qFormat/>
    <w:rsid w:val="00CA37F8"/>
    <w:pPr>
      <w:spacing w:after="0" w:line="240" w:lineRule="auto"/>
    </w:pPr>
    <w:rPr>
      <w:rFonts w:eastAsiaTheme="minorEastAsia"/>
    </w:rPr>
  </w:style>
  <w:style w:type="paragraph" w:styleId="Version" w:customStyle="1">
    <w:name w:val="Version"/>
    <w:basedOn w:val="Normal"/>
    <w:link w:val="VersionChar"/>
    <w:uiPriority w:val="44"/>
    <w:semiHidden/>
    <w:rsid w:val="00CA37F8"/>
  </w:style>
  <w:style w:type="character" w:styleId="FollowedHyperlink">
    <w:name w:val="FollowedHyperlink"/>
    <w:uiPriority w:val="29"/>
    <w:semiHidden/>
    <w:rsid w:val="00CA37F8"/>
    <w:rPr>
      <w:color w:val="800080"/>
      <w:u w:val="single"/>
    </w:rPr>
  </w:style>
  <w:style w:type="paragraph" w:styleId="Footer">
    <w:name w:val="footer"/>
    <w:basedOn w:val="Normal"/>
    <w:link w:val="FooterChar"/>
    <w:uiPriority w:val="29"/>
    <w:semiHidden/>
    <w:rsid w:val="00CA37F8"/>
    <w:pPr>
      <w:tabs>
        <w:tab w:val="center" w:pos="4320"/>
        <w:tab w:val="right" w:pos="8640"/>
      </w:tabs>
    </w:pPr>
    <w:rPr>
      <w:i/>
      <w:sz w:val="20"/>
    </w:rPr>
  </w:style>
  <w:style w:type="character" w:styleId="FooterChar" w:customStyle="1">
    <w:name w:val="Footer Char"/>
    <w:basedOn w:val="DefaultParagraphFont"/>
    <w:link w:val="Footer"/>
    <w:uiPriority w:val="29"/>
    <w:semiHidden/>
    <w:rsid w:val="00CA37F8"/>
    <w:rPr>
      <w:rFonts w:eastAsia="Times New Roman" w:cs="Times New Roman"/>
      <w:i/>
      <w:sz w:val="20"/>
      <w:szCs w:val="24"/>
    </w:rPr>
  </w:style>
  <w:style w:type="paragraph" w:styleId="Header">
    <w:name w:val="header"/>
    <w:basedOn w:val="Normal"/>
    <w:link w:val="HeaderChar"/>
    <w:uiPriority w:val="29"/>
    <w:rsid w:val="00CA37F8"/>
    <w:pPr>
      <w:tabs>
        <w:tab w:val="center" w:pos="4320"/>
        <w:tab w:val="right" w:pos="8640"/>
      </w:tabs>
    </w:pPr>
    <w:rPr>
      <w:sz w:val="20"/>
    </w:rPr>
  </w:style>
  <w:style w:type="character" w:styleId="HeaderChar" w:customStyle="1">
    <w:name w:val="Header Char"/>
    <w:basedOn w:val="DefaultParagraphFont"/>
    <w:link w:val="Header"/>
    <w:uiPriority w:val="29"/>
    <w:rsid w:val="00D1451E"/>
    <w:rPr>
      <w:rFonts w:eastAsia="Times New Roman" w:cs="Times New Roman"/>
      <w:sz w:val="20"/>
      <w:szCs w:val="24"/>
    </w:rPr>
  </w:style>
  <w:style w:type="character" w:styleId="Heading2Char" w:customStyle="1">
    <w:name w:val="Heading 2 Char"/>
    <w:basedOn w:val="DefaultParagraphFont"/>
    <w:link w:val="Heading2"/>
    <w:rsid w:val="00D1451E"/>
    <w:rPr>
      <w:rFonts w:eastAsia="Times New Roman" w:cs="Times New Roman" w:asciiTheme="majorHAnsi" w:hAnsiTheme="majorHAnsi"/>
      <w:b/>
      <w:sz w:val="24"/>
      <w:szCs w:val="20"/>
    </w:rPr>
  </w:style>
  <w:style w:type="character" w:styleId="Heading3Char" w:customStyle="1">
    <w:name w:val="Heading 3 Char"/>
    <w:basedOn w:val="DefaultParagraphFont"/>
    <w:link w:val="Heading3"/>
    <w:rsid w:val="00D1451E"/>
    <w:rPr>
      <w:rFonts w:eastAsia="Times New Roman" w:cs="Times New Roman" w:asciiTheme="majorHAnsi" w:hAnsiTheme="majorHAnsi"/>
      <w:b/>
      <w:sz w:val="24"/>
      <w:szCs w:val="20"/>
    </w:rPr>
  </w:style>
  <w:style w:type="character" w:styleId="Heading4Char" w:customStyle="1">
    <w:name w:val="Heading 4 Char"/>
    <w:basedOn w:val="DefaultParagraphFont"/>
    <w:link w:val="Heading4"/>
    <w:rsid w:val="00D1451E"/>
    <w:rPr>
      <w:rFonts w:eastAsia="Times New Roman" w:cs="Times New Roman" w:asciiTheme="majorHAnsi" w:hAnsiTheme="majorHAnsi"/>
      <w:b/>
      <w:sz w:val="24"/>
      <w:szCs w:val="20"/>
    </w:rPr>
  </w:style>
  <w:style w:type="character" w:styleId="Heading5Char" w:customStyle="1">
    <w:name w:val="Heading 5 Char"/>
    <w:basedOn w:val="DefaultParagraphFont"/>
    <w:link w:val="Heading5"/>
    <w:rsid w:val="00D1451E"/>
    <w:rPr>
      <w:rFonts w:eastAsia="Times New Roman" w:cs="Times New Roman" w:asciiTheme="majorHAnsi" w:hAnsiTheme="majorHAnsi"/>
      <w:b/>
      <w:sz w:val="24"/>
      <w:szCs w:val="20"/>
    </w:rPr>
  </w:style>
  <w:style w:type="character" w:styleId="Heading6Char" w:customStyle="1">
    <w:name w:val="Heading 6 Char"/>
    <w:basedOn w:val="DefaultParagraphFont"/>
    <w:link w:val="Heading6"/>
    <w:rsid w:val="00CC0E60"/>
    <w:rPr>
      <w:rFonts w:eastAsia="Times New Roman" w:cs="Times New Roman" w:asciiTheme="majorHAnsi" w:hAnsiTheme="majorHAnsi"/>
      <w:b/>
      <w:sz w:val="24"/>
      <w:szCs w:val="20"/>
    </w:rPr>
  </w:style>
  <w:style w:type="character" w:styleId="Heading7Char" w:customStyle="1">
    <w:name w:val="Heading 7 Char"/>
    <w:basedOn w:val="DefaultParagraphFont"/>
    <w:link w:val="Heading7"/>
    <w:uiPriority w:val="99"/>
    <w:semiHidden/>
    <w:rsid w:val="00612AC4"/>
    <w:rPr>
      <w:rFonts w:ascii="Georgia" w:hAnsi="Georgia" w:eastAsia="Times New Roman" w:cs="Times New Roman"/>
      <w:sz w:val="20"/>
      <w:szCs w:val="20"/>
    </w:rPr>
  </w:style>
  <w:style w:type="character" w:styleId="Heading8Char" w:customStyle="1">
    <w:name w:val="Heading 8 Char"/>
    <w:basedOn w:val="DefaultParagraphFont"/>
    <w:link w:val="Heading8"/>
    <w:uiPriority w:val="99"/>
    <w:semiHidden/>
    <w:rsid w:val="00612AC4"/>
    <w:rPr>
      <w:rFonts w:ascii="Georgia" w:hAnsi="Georgia" w:eastAsia="Times New Roman" w:cs="Times New Roman"/>
      <w:i/>
      <w:sz w:val="20"/>
      <w:szCs w:val="20"/>
    </w:rPr>
  </w:style>
  <w:style w:type="character" w:styleId="Heading9Char" w:customStyle="1">
    <w:name w:val="Heading 9 Char"/>
    <w:basedOn w:val="DefaultParagraphFont"/>
    <w:link w:val="Heading9"/>
    <w:uiPriority w:val="99"/>
    <w:semiHidden/>
    <w:rsid w:val="00612AC4"/>
    <w:rPr>
      <w:rFonts w:ascii="Arial" w:hAnsi="Arial" w:eastAsia="Times New Roman" w:cs="Times New Roman"/>
      <w:szCs w:val="20"/>
    </w:rPr>
  </w:style>
  <w:style w:type="character" w:styleId="HTMLVariable">
    <w:name w:val="HTML Variable"/>
    <w:uiPriority w:val="29"/>
    <w:semiHidden/>
    <w:rsid w:val="00CA37F8"/>
    <w:rPr>
      <w:i/>
      <w:iCs/>
    </w:rPr>
  </w:style>
  <w:style w:type="character" w:styleId="Hyperlink">
    <w:name w:val="Hyperlink"/>
    <w:uiPriority w:val="99"/>
    <w:rsid w:val="00CA37F8"/>
    <w:rPr>
      <w:color w:val="0000FF"/>
      <w:u w:val="single"/>
    </w:rPr>
  </w:style>
  <w:style w:type="numbering" w:styleId="NumberedList" w:customStyle="1">
    <w:name w:val="Numbered List"/>
    <w:uiPriority w:val="99"/>
    <w:rsid w:val="00B45ECE"/>
    <w:pPr>
      <w:numPr>
        <w:numId w:val="29"/>
      </w:numPr>
    </w:pPr>
  </w:style>
  <w:style w:type="character" w:styleId="PageNumber">
    <w:name w:val="page number"/>
    <w:basedOn w:val="DefaultParagraphFont"/>
    <w:semiHidden/>
    <w:rsid w:val="00CA37F8"/>
  </w:style>
  <w:style w:type="paragraph" w:styleId="TOAHeading">
    <w:name w:val="toa heading"/>
    <w:basedOn w:val="Heading1"/>
    <w:next w:val="Normal"/>
    <w:uiPriority w:val="44"/>
    <w:semiHidden/>
    <w:rsid w:val="00CA37F8"/>
    <w:pPr>
      <w:spacing w:before="120"/>
    </w:pPr>
    <w:rPr>
      <w:b w:val="0"/>
      <w:bCs/>
      <w:smallCaps/>
    </w:rPr>
  </w:style>
  <w:style w:type="paragraph" w:styleId="TOC1">
    <w:name w:val="toc 1"/>
    <w:basedOn w:val="Normal"/>
    <w:next w:val="Normal"/>
    <w:uiPriority w:val="39"/>
    <w:rsid w:val="00405983"/>
    <w:pPr>
      <w:spacing w:before="60"/>
      <w:ind w:left="720" w:hanging="720"/>
    </w:pPr>
  </w:style>
  <w:style w:type="paragraph" w:styleId="TOC2">
    <w:name w:val="toc 2"/>
    <w:basedOn w:val="TOC1"/>
    <w:next w:val="Normal"/>
    <w:autoRedefine/>
    <w:uiPriority w:val="39"/>
    <w:rsid w:val="00405983"/>
  </w:style>
  <w:style w:type="paragraph" w:styleId="TOC3">
    <w:name w:val="toc 3"/>
    <w:basedOn w:val="TOC2"/>
    <w:next w:val="Normal"/>
    <w:autoRedefine/>
    <w:uiPriority w:val="39"/>
    <w:rsid w:val="00405983"/>
  </w:style>
  <w:style w:type="paragraph" w:styleId="TOC4">
    <w:name w:val="toc 4"/>
    <w:basedOn w:val="TOC3"/>
    <w:next w:val="Normal"/>
    <w:autoRedefine/>
    <w:uiPriority w:val="39"/>
    <w:rsid w:val="00CA37F8"/>
  </w:style>
  <w:style w:type="paragraph" w:styleId="TOC5">
    <w:name w:val="toc 5"/>
    <w:basedOn w:val="Normal"/>
    <w:next w:val="Normal"/>
    <w:autoRedefine/>
    <w:uiPriority w:val="44"/>
    <w:semiHidden/>
    <w:rsid w:val="00CA37F8"/>
    <w:pPr>
      <w:ind w:left="960"/>
    </w:pPr>
  </w:style>
  <w:style w:type="paragraph" w:styleId="TOC6">
    <w:name w:val="toc 6"/>
    <w:basedOn w:val="Normal"/>
    <w:next w:val="Normal"/>
    <w:autoRedefine/>
    <w:uiPriority w:val="44"/>
    <w:semiHidden/>
    <w:rsid w:val="00CA37F8"/>
    <w:pPr>
      <w:ind w:left="1200"/>
    </w:pPr>
  </w:style>
  <w:style w:type="paragraph" w:styleId="TOC7">
    <w:name w:val="toc 7"/>
    <w:basedOn w:val="Normal"/>
    <w:next w:val="Normal"/>
    <w:autoRedefine/>
    <w:uiPriority w:val="44"/>
    <w:semiHidden/>
    <w:rsid w:val="00CA37F8"/>
    <w:pPr>
      <w:ind w:left="1440"/>
    </w:pPr>
  </w:style>
  <w:style w:type="paragraph" w:styleId="TOC8">
    <w:name w:val="toc 8"/>
    <w:basedOn w:val="Normal"/>
    <w:next w:val="Normal"/>
    <w:autoRedefine/>
    <w:uiPriority w:val="44"/>
    <w:semiHidden/>
    <w:rsid w:val="00CA37F8"/>
    <w:pPr>
      <w:ind w:left="1680"/>
    </w:pPr>
  </w:style>
  <w:style w:type="paragraph" w:styleId="TOC9">
    <w:name w:val="toc 9"/>
    <w:basedOn w:val="Normal"/>
    <w:next w:val="Normal"/>
    <w:autoRedefine/>
    <w:uiPriority w:val="44"/>
    <w:semiHidden/>
    <w:rsid w:val="00CA37F8"/>
    <w:pPr>
      <w:ind w:left="1920"/>
    </w:pPr>
  </w:style>
  <w:style w:type="character" w:styleId="PlaceholderText">
    <w:name w:val="Placeholder Text"/>
    <w:basedOn w:val="DefaultParagraphFont"/>
    <w:uiPriority w:val="99"/>
    <w:semiHidden/>
    <w:rsid w:val="00CA37F8"/>
    <w:rPr>
      <w:color w:val="808080"/>
    </w:rPr>
  </w:style>
  <w:style w:type="table" w:styleId="TableGrid">
    <w:name w:val="Table Grid"/>
    <w:basedOn w:val="TableNormal"/>
    <w:uiPriority w:val="59"/>
    <w:rsid w:val="00CA37F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DocumentLatestVersion" w:customStyle="1">
    <w:name w:val="Document Latest Version"/>
    <w:basedOn w:val="Version"/>
    <w:link w:val="DocumentLatestVersionChar"/>
    <w:uiPriority w:val="29"/>
    <w:semiHidden/>
    <w:qFormat/>
    <w:rsid w:val="00CA37F8"/>
    <w:rPr>
      <w:color w:val="FFFFFF" w:themeColor="background1"/>
      <w:sz w:val="18"/>
    </w:rPr>
  </w:style>
  <w:style w:type="character" w:styleId="CommentReference">
    <w:name w:val="annotation reference"/>
    <w:basedOn w:val="DefaultParagraphFont"/>
    <w:uiPriority w:val="99"/>
    <w:semiHidden/>
    <w:unhideWhenUsed/>
    <w:rsid w:val="00CA37F8"/>
    <w:rPr>
      <w:sz w:val="16"/>
      <w:szCs w:val="16"/>
    </w:rPr>
  </w:style>
  <w:style w:type="character" w:styleId="VersionChar" w:customStyle="1">
    <w:name w:val="Version Char"/>
    <w:basedOn w:val="DefaultParagraphFont"/>
    <w:link w:val="Version"/>
    <w:uiPriority w:val="44"/>
    <w:semiHidden/>
    <w:rsid w:val="00CA37F8"/>
    <w:rPr>
      <w:rFonts w:eastAsia="Times New Roman" w:cs="Times New Roman"/>
      <w:szCs w:val="24"/>
    </w:rPr>
  </w:style>
  <w:style w:type="character" w:styleId="DocumentLatestVersionChar" w:customStyle="1">
    <w:name w:val="Document Latest Version Char"/>
    <w:basedOn w:val="VersionChar"/>
    <w:link w:val="DocumentLatestVersion"/>
    <w:uiPriority w:val="29"/>
    <w:semiHidden/>
    <w:rsid w:val="00CA37F8"/>
    <w:rPr>
      <w:rFonts w:eastAsia="Times New Roman" w:cs="Times New Roman"/>
      <w:color w:val="FFFFFF" w:themeColor="background1"/>
      <w:sz w:val="18"/>
      <w:szCs w:val="24"/>
    </w:rPr>
  </w:style>
  <w:style w:type="paragraph" w:styleId="CommentText">
    <w:name w:val="annotation text"/>
    <w:basedOn w:val="Normal"/>
    <w:link w:val="CommentTextChar"/>
    <w:uiPriority w:val="99"/>
    <w:semiHidden/>
    <w:unhideWhenUsed/>
    <w:rsid w:val="00CA37F8"/>
    <w:rPr>
      <w:sz w:val="20"/>
      <w:szCs w:val="20"/>
    </w:rPr>
  </w:style>
  <w:style w:type="character" w:styleId="CommentTextChar" w:customStyle="1">
    <w:name w:val="Comment Text Char"/>
    <w:basedOn w:val="DefaultParagraphFont"/>
    <w:link w:val="CommentText"/>
    <w:uiPriority w:val="99"/>
    <w:semiHidden/>
    <w:rsid w:val="00CA37F8"/>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A37F8"/>
    <w:rPr>
      <w:b/>
      <w:bCs/>
    </w:rPr>
  </w:style>
  <w:style w:type="character" w:styleId="CommentSubjectChar" w:customStyle="1">
    <w:name w:val="Comment Subject Char"/>
    <w:basedOn w:val="CommentTextChar"/>
    <w:link w:val="CommentSubject"/>
    <w:uiPriority w:val="99"/>
    <w:semiHidden/>
    <w:rsid w:val="00CA37F8"/>
    <w:rPr>
      <w:rFonts w:eastAsia="Times New Roman" w:cs="Times New Roman"/>
      <w:b/>
      <w:bCs/>
      <w:sz w:val="20"/>
      <w:szCs w:val="20"/>
    </w:rPr>
  </w:style>
  <w:style w:type="paragraph" w:styleId="DateVersionLast" w:customStyle="1">
    <w:name w:val="Date Version Last"/>
    <w:basedOn w:val="Normal"/>
    <w:uiPriority w:val="29"/>
    <w:semiHidden/>
    <w:qFormat/>
    <w:rsid w:val="00CA37F8"/>
    <w:rPr>
      <w:sz w:val="16"/>
      <w:szCs w:val="16"/>
    </w:rPr>
  </w:style>
  <w:style w:type="paragraph" w:styleId="DocumentTitleStyle" w:customStyle="1">
    <w:name w:val="Document Title Style"/>
    <w:basedOn w:val="Normal"/>
    <w:next w:val="DocumentNumber"/>
    <w:uiPriority w:val="39"/>
    <w:semiHidden/>
    <w:qFormat/>
    <w:rsid w:val="00CA37F8"/>
  </w:style>
  <w:style w:type="character" w:styleId="Code" w:customStyle="1">
    <w:name w:val="Code"/>
    <w:basedOn w:val="DefaultParagraphFont"/>
    <w:uiPriority w:val="1"/>
    <w:qFormat/>
    <w:rsid w:val="00CA37F8"/>
    <w:rPr>
      <w:rFonts w:ascii="Courier New" w:hAnsi="Courier New"/>
    </w:rPr>
  </w:style>
  <w:style w:type="table" w:styleId="TechnicalGrid" w:customStyle="1">
    <w:name w:val="Technical Grid"/>
    <w:basedOn w:val="TableNormal"/>
    <w:uiPriority w:val="99"/>
    <w:rsid w:val="00CA37F8"/>
    <w:pPr>
      <w:spacing w:after="0" w:line="240" w:lineRule="auto"/>
    </w:pPr>
    <w:tblP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blStylePr w:type="firstRow">
      <w:rPr>
        <w:rFonts w:ascii="Arial" w:hAnsi="Arial"/>
        <w:b/>
      </w:rPr>
      <w:tblPr/>
      <w:tcPr>
        <w:tcBorders>
          <w:top w:val="single" w:color="auto" w:sz="12" w:space="0"/>
          <w:left w:val="single" w:color="auto" w:sz="12" w:space="0"/>
          <w:bottom w:val="single" w:color="auto" w:sz="12" w:space="0"/>
          <w:right w:val="single" w:color="auto" w:sz="12" w:space="0"/>
          <w:insideH w:val="single" w:color="auto" w:sz="6" w:space="0"/>
          <w:insideV w:val="single" w:color="auto" w:sz="6" w:space="0"/>
          <w:tl2br w:val="nil"/>
          <w:tr2bl w:val="nil"/>
        </w:tcBorders>
      </w:tcPr>
    </w:tblStylePr>
  </w:style>
  <w:style w:type="paragraph" w:styleId="Caption">
    <w:name w:val="caption"/>
    <w:basedOn w:val="Normal"/>
    <w:next w:val="Normal"/>
    <w:uiPriority w:val="35"/>
    <w:unhideWhenUsed/>
    <w:qFormat/>
    <w:rsid w:val="00CA37F8"/>
    <w:pPr>
      <w:spacing w:after="200"/>
    </w:pPr>
    <w:rPr>
      <w:iCs/>
      <w:sz w:val="18"/>
      <w:szCs w:val="18"/>
    </w:rPr>
  </w:style>
  <w:style w:type="numbering" w:styleId="BulletList" w:customStyle="1">
    <w:name w:val="Bullet List"/>
    <w:uiPriority w:val="99"/>
    <w:rsid w:val="007A0898"/>
    <w:pPr>
      <w:numPr>
        <w:numId w:val="37"/>
      </w:numPr>
    </w:pPr>
  </w:style>
  <w:style w:type="character" w:styleId="NoSpacingChar" w:customStyle="1">
    <w:name w:val="No Spacing Char"/>
    <w:basedOn w:val="DefaultParagraphFont"/>
    <w:link w:val="NoSpacing"/>
    <w:uiPriority w:val="1"/>
    <w:semiHidden/>
    <w:rsid w:val="00815292"/>
    <w:rPr>
      <w:rFonts w:eastAsiaTheme="minorEastAsia"/>
    </w:rPr>
  </w:style>
  <w:style w:type="table" w:styleId="TableGridLight">
    <w:name w:val="Grid Table Light"/>
    <w:basedOn w:val="TableNormal"/>
    <w:uiPriority w:val="40"/>
    <w:rsid w:val="00CA37F8"/>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PlainTable2">
    <w:name w:val="Plain Table 2"/>
    <w:basedOn w:val="TableNormal"/>
    <w:uiPriority w:val="42"/>
    <w:rsid w:val="00CA37F8"/>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table" w:styleId="GridTable1Light">
    <w:name w:val="Grid Table 1 Light"/>
    <w:basedOn w:val="TableNormal"/>
    <w:uiPriority w:val="46"/>
    <w:rsid w:val="00CA37F8"/>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CA37F8"/>
    <w:pPr>
      <w:spacing w:after="0" w:line="240" w:lineRule="auto"/>
    </w:pPr>
    <w:tblPr>
      <w:tblStyleRowBandSize w:val="1"/>
      <w:tblStyleColBandSize w:val="1"/>
      <w:tblBorders>
        <w:top w:val="single" w:color="DBDBDB" w:themeColor="accent3" w:themeTint="66" w:sz="4" w:space="0"/>
        <w:left w:val="single" w:color="DBDBDB" w:themeColor="accent3" w:themeTint="66" w:sz="4" w:space="0"/>
        <w:bottom w:val="single" w:color="DBDBDB" w:themeColor="accent3" w:themeTint="66" w:sz="4" w:space="0"/>
        <w:right w:val="single" w:color="DBDBDB" w:themeColor="accent3" w:themeTint="66" w:sz="4" w:space="0"/>
        <w:insideH w:val="single" w:color="DBDBDB" w:themeColor="accent3" w:themeTint="66" w:sz="4" w:space="0"/>
        <w:insideV w:val="single" w:color="DBDBDB" w:themeColor="accent3" w:themeTint="66" w:sz="4" w:space="0"/>
      </w:tblBorders>
    </w:tblPr>
    <w:tblStylePr w:type="firstRow">
      <w:rPr>
        <w:b/>
        <w:bCs/>
      </w:rPr>
      <w:tblPr/>
      <w:tcPr>
        <w:tcBorders>
          <w:bottom w:val="single" w:color="C9C9C9" w:themeColor="accent3" w:themeTint="99" w:sz="12" w:space="0"/>
        </w:tcBorders>
      </w:tcPr>
    </w:tblStylePr>
    <w:tblStylePr w:type="lastRow">
      <w:rPr>
        <w:b/>
        <w:bCs/>
      </w:rPr>
      <w:tblPr/>
      <w:tcPr>
        <w:tcBorders>
          <w:top w:val="double" w:color="C9C9C9" w:themeColor="accent3" w:themeTint="99" w:sz="2" w:space="0"/>
        </w:tcBorders>
      </w:tcPr>
    </w:tblStylePr>
    <w:tblStylePr w:type="firstCol">
      <w:rPr>
        <w:b/>
        <w:bCs/>
      </w:rPr>
    </w:tblStylePr>
    <w:tblStylePr w:type="lastCol">
      <w:rPr>
        <w:b/>
        <w:bCs/>
      </w:rPr>
    </w:tblStylePr>
  </w:style>
  <w:style w:type="paragraph" w:styleId="AbstractBody" w:customStyle="1">
    <w:name w:val="Abstract Body"/>
    <w:basedOn w:val="Normal"/>
    <w:uiPriority w:val="4"/>
    <w:rsid w:val="00CA37F8"/>
    <w:pPr>
      <w:ind w:left="720" w:right="720" w:firstLine="360"/>
      <w:jc w:val="both"/>
    </w:pPr>
    <w:rPr>
      <w:bCs/>
    </w:rPr>
  </w:style>
  <w:style w:type="paragraph" w:styleId="TOCHeading">
    <w:name w:val="TOC Heading"/>
    <w:basedOn w:val="Heading1"/>
    <w:next w:val="Normal"/>
    <w:uiPriority w:val="39"/>
    <w:unhideWhenUsed/>
    <w:rsid w:val="00CA37F8"/>
    <w:pPr>
      <w:keepLines/>
      <w:numPr>
        <w:numId w:val="0"/>
      </w:numPr>
      <w:spacing w:after="0" w:line="259" w:lineRule="auto"/>
      <w:outlineLvl w:val="9"/>
    </w:pPr>
    <w:rPr>
      <w:rFonts w:eastAsiaTheme="majorEastAsia" w:cstheme="majorBidi"/>
      <w:bCs/>
    </w:rPr>
  </w:style>
  <w:style w:type="paragraph" w:styleId="ListNumber2">
    <w:name w:val="List Number 2"/>
    <w:basedOn w:val="Normal"/>
    <w:uiPriority w:val="99"/>
    <w:semiHidden/>
    <w:rsid w:val="00CA37F8"/>
    <w:pPr>
      <w:numPr>
        <w:numId w:val="3"/>
      </w:numPr>
      <w:contextualSpacing/>
    </w:pPr>
  </w:style>
  <w:style w:type="paragraph" w:styleId="ControlledDocument" w:customStyle="1">
    <w:name w:val="Controlled Document"/>
    <w:basedOn w:val="Normal"/>
    <w:next w:val="Normal"/>
    <w:uiPriority w:val="99"/>
    <w:rsid w:val="00C951C3"/>
    <w:pPr>
      <w:framePr w:wrap="around" w:hAnchor="text" w:vAnchor="page" w:xAlign="center" w:y="5041"/>
      <w:suppressOverlap/>
    </w:pPr>
  </w:style>
  <w:style w:type="character" w:styleId="WBSLevel2Name" w:customStyle="1">
    <w:name w:val="WBS Level 2 Name"/>
    <w:basedOn w:val="DefaultParagraphFont"/>
    <w:uiPriority w:val="99"/>
    <w:semiHidden/>
    <w:rsid w:val="00AF3D10"/>
  </w:style>
  <w:style w:type="paragraph" w:styleId="Text" w:customStyle="1">
    <w:name w:val="Text"/>
    <w:basedOn w:val="Normal"/>
    <w:rsid w:val="00E95AD9"/>
    <w:pPr>
      <w:widowControl w:val="0"/>
      <w:autoSpaceDE w:val="0"/>
      <w:autoSpaceDN w:val="0"/>
      <w:spacing w:line="252" w:lineRule="auto"/>
      <w:ind w:firstLine="202"/>
      <w:jc w:val="both"/>
    </w:pPr>
    <w:rPr>
      <w:rFonts w:ascii="Times New Roman" w:hAnsi="Times New Roman"/>
      <w:sz w:val="20"/>
      <w:szCs w:val="20"/>
    </w:rPr>
  </w:style>
  <w:style w:type="character" w:styleId="SubtleEmphasis">
    <w:name w:val="Subtle Emphasis"/>
    <w:basedOn w:val="DefaultParagraphFont"/>
    <w:uiPriority w:val="19"/>
    <w:rsid w:val="00815292"/>
    <w:rPr>
      <w:i/>
      <w:iCs/>
      <w:color w:val="auto"/>
    </w:rPr>
  </w:style>
  <w:style w:type="character" w:styleId="Emphasis">
    <w:name w:val="Emphasis"/>
    <w:basedOn w:val="DefaultParagraphFont"/>
    <w:uiPriority w:val="20"/>
    <w:qFormat/>
    <w:rsid w:val="00815292"/>
    <w:rPr>
      <w:b/>
      <w:i/>
      <w:iCs/>
    </w:rPr>
  </w:style>
  <w:style w:type="paragraph" w:styleId="Quote">
    <w:name w:val="Quote"/>
    <w:basedOn w:val="Normal"/>
    <w:next w:val="Normal"/>
    <w:link w:val="QuoteChar"/>
    <w:uiPriority w:val="25"/>
    <w:qFormat/>
    <w:rsid w:val="00815292"/>
    <w:pPr>
      <w:spacing w:before="200" w:after="160"/>
      <w:ind w:left="864" w:right="864"/>
      <w:jc w:val="center"/>
    </w:pPr>
    <w:rPr>
      <w:i/>
      <w:iCs/>
    </w:rPr>
  </w:style>
  <w:style w:type="character" w:styleId="QuoteChar" w:customStyle="1">
    <w:name w:val="Quote Char"/>
    <w:basedOn w:val="DefaultParagraphFont"/>
    <w:link w:val="Quote"/>
    <w:uiPriority w:val="25"/>
    <w:rsid w:val="00815292"/>
    <w:rPr>
      <w:rFonts w:eastAsia="Times New Roman" w:cs="Times New Roman"/>
      <w:i/>
      <w:iCs/>
      <w:szCs w:val="24"/>
    </w:rPr>
  </w:style>
  <w:style w:type="paragraph" w:styleId="WBSabbr" w:customStyle="1">
    <w:name w:val="WBSabbr"/>
    <w:basedOn w:val="Normal"/>
    <w:uiPriority w:val="49"/>
    <w:semiHidden/>
    <w:qFormat/>
    <w:rsid w:val="00BC7054"/>
    <w:pPr>
      <w:framePr w:wrap="around" w:hAnchor="text" w:vAnchor="page" w:xAlign="center" w:y="5041"/>
      <w:suppressOverlap/>
    </w:pPr>
  </w:style>
  <w:style w:type="paragraph" w:styleId="Requirement1" w:customStyle="1">
    <w:name w:val="Requirement 1"/>
    <w:qFormat/>
    <w:rsid w:val="00105F56"/>
    <w:pPr>
      <w:numPr>
        <w:numId w:val="23"/>
      </w:numPr>
      <w:spacing w:after="120" w:line="240" w:lineRule="auto"/>
    </w:pPr>
    <w:rPr>
      <w:rFonts w:eastAsia="Times New Roman" w:cs="Times New Roman"/>
      <w:iCs/>
      <w:szCs w:val="20"/>
    </w:rPr>
  </w:style>
  <w:style w:type="paragraph" w:styleId="Requirement2" w:customStyle="1">
    <w:name w:val="Requirement 2"/>
    <w:basedOn w:val="Requirement1"/>
    <w:qFormat/>
    <w:rsid w:val="00105F56"/>
    <w:pPr>
      <w:numPr>
        <w:ilvl w:val="1"/>
      </w:numPr>
    </w:pPr>
  </w:style>
  <w:style w:type="paragraph" w:styleId="Requirement3" w:customStyle="1">
    <w:name w:val="Requirement 3"/>
    <w:basedOn w:val="Requirement2"/>
    <w:qFormat/>
    <w:rsid w:val="00105F56"/>
    <w:pPr>
      <w:numPr>
        <w:ilvl w:val="2"/>
      </w:numPr>
    </w:pPr>
  </w:style>
  <w:style w:type="paragraph" w:styleId="BodyTextIndent">
    <w:name w:val="Body Text Indent"/>
    <w:basedOn w:val="Normal"/>
    <w:link w:val="BodyTextIndentChar"/>
    <w:uiPriority w:val="99"/>
    <w:rsid w:val="00B52E21"/>
    <w:pPr>
      <w:spacing w:after="120"/>
      <w:ind w:left="360"/>
    </w:pPr>
  </w:style>
  <w:style w:type="character" w:styleId="BodyTextIndentChar" w:customStyle="1">
    <w:name w:val="Body Text Indent Char"/>
    <w:basedOn w:val="DefaultParagraphFont"/>
    <w:link w:val="BodyTextIndent"/>
    <w:uiPriority w:val="99"/>
    <w:rsid w:val="00B52E21"/>
    <w:rPr>
      <w:rFonts w:eastAsia="Times New Roman" w:cs="Times New Roman"/>
      <w:szCs w:val="24"/>
    </w:rPr>
  </w:style>
  <w:style w:type="paragraph" w:styleId="List">
    <w:name w:val="List"/>
    <w:basedOn w:val="Normal"/>
    <w:uiPriority w:val="99"/>
    <w:unhideWhenUsed/>
    <w:qFormat/>
    <w:rsid w:val="00CC5B78"/>
    <w:pPr>
      <w:ind w:left="360" w:hanging="360"/>
      <w:contextualSpacing/>
    </w:pPr>
  </w:style>
  <w:style w:type="paragraph" w:styleId="Revision">
    <w:name w:val="Revision"/>
    <w:hidden/>
    <w:uiPriority w:val="99"/>
    <w:semiHidden/>
    <w:rsid w:val="00D116E9"/>
    <w:pPr>
      <w:spacing w:after="0" w:line="240" w:lineRule="auto"/>
    </w:pPr>
    <w:rPr>
      <w:rFonts w:eastAsia="Times New Roman" w:cs="Times New Roman"/>
      <w:szCs w:val="24"/>
    </w:rPr>
  </w:style>
  <w:style w:type="paragraph" w:styleId="Bibliography">
    <w:name w:val="Bibliography"/>
    <w:basedOn w:val="Normal"/>
    <w:next w:val="Normal"/>
    <w:uiPriority w:val="37"/>
    <w:unhideWhenUsed/>
    <w:rsid w:val="00BA33AF"/>
    <w:pPr>
      <w:tabs>
        <w:tab w:val="left" w:pos="384"/>
      </w:tabs>
      <w:ind w:left="384" w:hanging="384"/>
    </w:pPr>
  </w:style>
  <w:style w:type="paragraph" w:styleId="ListParagraph">
    <w:name w:val="List Paragraph"/>
    <w:basedOn w:val="Normal"/>
    <w:uiPriority w:val="34"/>
    <w:qFormat/>
    <w:rsid w:val="00762AE1"/>
    <w:pPr>
      <w:ind w:left="720"/>
      <w:contextualSpacing/>
    </w:pPr>
  </w:style>
  <w:style w:type="paragraph" w:styleId="FootnoteText">
    <w:name w:val="footnote text"/>
    <w:basedOn w:val="Normal"/>
    <w:link w:val="FootnoteTextChar"/>
    <w:uiPriority w:val="99"/>
    <w:semiHidden/>
    <w:unhideWhenUsed/>
    <w:rsid w:val="00110038"/>
    <w:rPr>
      <w:sz w:val="20"/>
      <w:szCs w:val="20"/>
    </w:rPr>
  </w:style>
  <w:style w:type="character" w:styleId="FootnoteTextChar" w:customStyle="1">
    <w:name w:val="Footnote Text Char"/>
    <w:basedOn w:val="DefaultParagraphFont"/>
    <w:link w:val="FootnoteText"/>
    <w:uiPriority w:val="99"/>
    <w:semiHidden/>
    <w:rsid w:val="00110038"/>
    <w:rPr>
      <w:rFonts w:eastAsia="Times New Roman" w:cs="Times New Roman"/>
      <w:sz w:val="20"/>
      <w:szCs w:val="20"/>
    </w:rPr>
  </w:style>
  <w:style w:type="character" w:styleId="FootnoteReference">
    <w:name w:val="footnote reference"/>
    <w:basedOn w:val="DefaultParagraphFont"/>
    <w:uiPriority w:val="99"/>
    <w:semiHidden/>
    <w:unhideWhenUsed/>
    <w:rsid w:val="0011003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146597">
      <w:bodyDiv w:val="1"/>
      <w:marLeft w:val="0"/>
      <w:marRight w:val="0"/>
      <w:marTop w:val="0"/>
      <w:marBottom w:val="0"/>
      <w:divBdr>
        <w:top w:val="none" w:sz="0" w:space="0" w:color="auto"/>
        <w:left w:val="none" w:sz="0" w:space="0" w:color="auto"/>
        <w:bottom w:val="none" w:sz="0" w:space="0" w:color="auto"/>
        <w:right w:val="none" w:sz="0" w:space="0" w:color="auto"/>
      </w:divBdr>
    </w:div>
    <w:div w:id="363332604">
      <w:bodyDiv w:val="1"/>
      <w:marLeft w:val="0"/>
      <w:marRight w:val="0"/>
      <w:marTop w:val="0"/>
      <w:marBottom w:val="0"/>
      <w:divBdr>
        <w:top w:val="none" w:sz="0" w:space="0" w:color="auto"/>
        <w:left w:val="none" w:sz="0" w:space="0" w:color="auto"/>
        <w:bottom w:val="none" w:sz="0" w:space="0" w:color="auto"/>
        <w:right w:val="none" w:sz="0" w:space="0" w:color="auto"/>
      </w:divBdr>
    </w:div>
    <w:div w:id="1285043653">
      <w:bodyDiv w:val="1"/>
      <w:marLeft w:val="0"/>
      <w:marRight w:val="0"/>
      <w:marTop w:val="0"/>
      <w:marBottom w:val="0"/>
      <w:divBdr>
        <w:top w:val="none" w:sz="0" w:space="0" w:color="auto"/>
        <w:left w:val="none" w:sz="0" w:space="0" w:color="auto"/>
        <w:bottom w:val="none" w:sz="0" w:space="0" w:color="auto"/>
        <w:right w:val="none" w:sz="0" w:space="0" w:color="auto"/>
      </w:divBdr>
    </w:div>
    <w:div w:id="1626697887">
      <w:bodyDiv w:val="1"/>
      <w:marLeft w:val="0"/>
      <w:marRight w:val="0"/>
      <w:marTop w:val="0"/>
      <w:marBottom w:val="0"/>
      <w:divBdr>
        <w:top w:val="none" w:sz="0" w:space="0" w:color="auto"/>
        <w:left w:val="none" w:sz="0" w:space="0" w:color="auto"/>
        <w:bottom w:val="none" w:sz="0" w:space="0" w:color="auto"/>
        <w:right w:val="none" w:sz="0" w:space="0" w:color="auto"/>
      </w:divBdr>
    </w:div>
    <w:div w:id="20137969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customXml" Target="../customXml/item3.xml" Id="rId3" /><Relationship Type="http://schemas.openxmlformats.org/officeDocument/2006/relationships/image" Target="media/image11.png" Id="rId21" /><Relationship Type="http://schemas.openxmlformats.org/officeDocument/2006/relationships/fontTable" Target="fontTable.xml" Id="rId34" /><Relationship Type="http://schemas.openxmlformats.org/officeDocument/2006/relationships/settings" Target="settings.xml" Id="rId7"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footer" Target="footer1.xml" Id="rId33"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0.png" Id="rId20" /><Relationship Type="http://schemas.openxmlformats.org/officeDocument/2006/relationships/image" Target="media/image19.jpeg"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emf" Id="rId11" /><Relationship Type="http://schemas.openxmlformats.org/officeDocument/2006/relationships/image" Target="media/image14.png" Id="rId24" /><Relationship Type="http://schemas.openxmlformats.org/officeDocument/2006/relationships/header" Target="header1.xml" Id="rId32" /><Relationship Type="http://schemas.openxmlformats.org/officeDocument/2006/relationships/numbering" Target="numbering.xml" Id="rId5"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jpeg" Id="rId28" /><Relationship Type="http://schemas.openxmlformats.org/officeDocument/2006/relationships/endnotes" Target="endnotes.xml" Id="rId10" /><Relationship Type="http://schemas.openxmlformats.org/officeDocument/2006/relationships/image" Target="media/image9.png" Id="rId19" /><Relationship Type="http://schemas.openxmlformats.org/officeDocument/2006/relationships/image" Target="media/image20.emf" Id="rId3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16.jpeg" Id="rId30" /><Relationship Type="http://schemas.openxmlformats.org/officeDocument/2006/relationships/theme" Target="theme/theme1.xml" Id="rId35" /><Relationship Type="http://schemas.openxmlformats.org/officeDocument/2006/relationships/webSettings" Target="webSettings.xml" Id="rId8" /><Relationship Type="http://schemas.openxmlformats.org/officeDocument/2006/relationships/glossaryDocument" Target="glossary/document.xml" Id="R3b180c8a2f4d410e" /></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https://caltech.sharepoint.com/sites/ovro/projects/dsa2000documents/Forms/Word%20Macros%20Template/DSA-2000%20Document%20template.dotm" TargetMode="External"/></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346796da-d967-4fd6-a195-bc77a9b79ceb}"/>
      </w:docPartPr>
      <w:docPartBody>
        <w:p w14:paraId="0A5A3A16">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SA-2000 Document" ma:contentTypeID="0x010100DA4FAE6EA92C974B8AC61073E94A13C2004F9519386B78784180347455FBDE1D9F" ma:contentTypeVersion="19" ma:contentTypeDescription="For creating documents to be included in the DSA-2000 formal document system." ma:contentTypeScope="" ma:versionID="60ece5c08cc3a814d6038f9d8e7b8101">
  <xsd:schema xmlns:xsd="http://www.w3.org/2001/XMLSchema" xmlns:xs="http://www.w3.org/2001/XMLSchema" xmlns:p="http://schemas.microsoft.com/office/2006/metadata/properties" targetNamespace="http://schemas.microsoft.com/office/2006/metadata/properties" ma:root="true" ma:fieldsID="d1d58913b71d4352a14d4bc70ef5608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0904B-3C26-48FC-B753-9E081A6934FB}">
  <ds:schemaRefs>
    <ds:schemaRef ds:uri="http://schemas.microsoft.com/sharepoint/v3/contenttype/forms"/>
  </ds:schemaRefs>
</ds:datastoreItem>
</file>

<file path=customXml/itemProps2.xml><?xml version="1.0" encoding="utf-8"?>
<ds:datastoreItem xmlns:ds="http://schemas.openxmlformats.org/officeDocument/2006/customXml" ds:itemID="{31B4C790-A209-4EE5-98BF-6307039E01ED}"/>
</file>

<file path=customXml/itemProps3.xml><?xml version="1.0" encoding="utf-8"?>
<ds:datastoreItem xmlns:ds="http://schemas.openxmlformats.org/officeDocument/2006/customXml" ds:itemID="{8EFB8FF1-12B2-4D42-97C7-88E041A2C39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F7EEEF4-596F-48B2-8D8D-30E295B620E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DSA-2000%20Document%20template.dotm</ap:Template>
  <ap:Application>Microsoft Word for the web</ap:Application>
  <ap:DocSecurity>4</ap:DocSecurity>
  <ap:ScaleCrop>false</ap:ScaleCrop>
  <ap:Manager>lamb@caltech.edu</ap:Manager>
  <ap:Company>California Institute of Technology</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DSA-2000 documentation</dc:subject>
  <dc:creator>James W. Lamb</dc:creator>
  <cp:keywords/>
  <dc:description/>
  <cp:lastModifiedBy>Flygare, Jonas</cp:lastModifiedBy>
  <cp:revision>1396</cp:revision>
  <cp:lastPrinted>2023-10-23T20:41:00Z</cp:lastPrinted>
  <dcterms:created xsi:type="dcterms:W3CDTF">2023-10-16T23:25:00Z</dcterms:created>
  <dcterms:modified xsi:type="dcterms:W3CDTF">2023-10-24T21:13:47Z</dcterms:modified>
  <cp:category>Document control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0x010100DA4FAE6EA92C974B8AC61073E94A13C2004F9519386B78784180347455FBDE1D9F</vt:lpwstr>
  </property>
  <property fmtid="{D5CDD505-2E9C-101B-9397-08002B2CF9AE}" pid="3" name="MediaServiceImageTags">
    <vt:lpwstr/>
  </property>
  <property fmtid="{D5CDD505-2E9C-101B-9397-08002B2CF9AE}" pid="4" name="Controlled">
    <vt:bool>false</vt:bool>
  </property>
  <property fmtid="{D5CDD505-2E9C-101B-9397-08002B2CF9AE}" pid="5" name="ZOTERO_PREF_1">
    <vt:lpwstr>&lt;data data-version="3" zotero-version="6.0.27"&gt;&lt;session id="OyFgb0t9"/&gt;&lt;style id="http://www.zotero.org/styles/ieee" locale="en-US" hasBibliography="1" bibliographyStyleHasBeenSet="1"/&gt;&lt;prefs&gt;&lt;pref name="fieldType" value="Field"/&gt;&lt;/prefs&gt;&lt;/data&gt;</vt:lpwstr>
  </property>
  <property fmtid="{D5CDD505-2E9C-101B-9397-08002B2CF9AE}" pid="6" name="lcf76f155ced4ddcb4097134ff3c332f">
    <vt:lpwstr/>
  </property>
  <property fmtid="{D5CDD505-2E9C-101B-9397-08002B2CF9AE}" pid="7" name="TaxCatchAll">
    <vt:lpwstr/>
  </property>
</Properties>
</file>